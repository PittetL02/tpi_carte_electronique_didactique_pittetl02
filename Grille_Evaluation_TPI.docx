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5812"/>
        <w:gridCol w:w="2376"/>
      </w:tblGrid>
      <w:tr w:rsidR="00A257A7" w:rsidRPr="00C34735" w14:paraId="0F1729C4" w14:textId="77777777" w:rsidTr="00A97DA3">
        <w:trPr>
          <w:trHeight w:val="839"/>
        </w:trPr>
        <w:tc>
          <w:tcPr>
            <w:tcW w:w="1843" w:type="dxa"/>
            <w:tcBorders>
              <w:top w:val="nil"/>
              <w:left w:val="nil"/>
              <w:bottom w:val="nil"/>
              <w:right w:val="nil"/>
            </w:tcBorders>
            <w:shd w:val="clear" w:color="auto" w:fill="auto"/>
          </w:tcPr>
          <w:p w14:paraId="4B5A1AF3" w14:textId="77777777" w:rsidR="00A257A7" w:rsidRPr="00C34735" w:rsidRDefault="00A257A7" w:rsidP="00A97DA3">
            <w:pPr>
              <w:rPr>
                <w:sz w:val="16"/>
                <w:lang w:val="fr-CH"/>
              </w:rPr>
            </w:pPr>
            <w:r w:rsidRPr="00C34735">
              <w:rPr>
                <w:noProof/>
                <w:lang w:val="fr-CH" w:eastAsia="fr-CH" w:bidi="ar-SA"/>
              </w:rPr>
              <w:drawing>
                <wp:inline distT="0" distB="0" distL="0" distR="0" wp14:anchorId="08B57375" wp14:editId="341AFBCA">
                  <wp:extent cx="262255" cy="508000"/>
                  <wp:effectExtent l="0" t="0" r="0" b="0"/>
                  <wp:docPr id="115" name="Picture 2" descr="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ecusson_seite_2_3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5812" w:type="dxa"/>
            <w:tcBorders>
              <w:top w:val="nil"/>
              <w:left w:val="nil"/>
              <w:bottom w:val="nil"/>
              <w:right w:val="single" w:sz="4" w:space="0" w:color="auto"/>
            </w:tcBorders>
            <w:shd w:val="clear" w:color="auto" w:fill="auto"/>
          </w:tcPr>
          <w:p w14:paraId="5AC8B285" w14:textId="77777777" w:rsidR="00A257A7" w:rsidRPr="00C34735" w:rsidRDefault="00A257A7" w:rsidP="00A97DA3">
            <w:pPr>
              <w:rPr>
                <w:b/>
                <w:sz w:val="24"/>
                <w:szCs w:val="24"/>
                <w:lang w:val="fr-CH"/>
              </w:rPr>
            </w:pPr>
            <w:r w:rsidRPr="00C34735">
              <w:rPr>
                <w:b/>
                <w:sz w:val="24"/>
                <w:szCs w:val="24"/>
                <w:lang w:val="fr-CH"/>
              </w:rPr>
              <w:t>Commission de qualification pour</w:t>
            </w:r>
          </w:p>
          <w:p w14:paraId="607574C7" w14:textId="77777777" w:rsidR="00A257A7" w:rsidRPr="00C34735" w:rsidRDefault="00A257A7" w:rsidP="00A97DA3">
            <w:pPr>
              <w:rPr>
                <w:b/>
                <w:sz w:val="24"/>
                <w:szCs w:val="24"/>
                <w:lang w:val="fr-CH"/>
              </w:rPr>
            </w:pPr>
            <w:proofErr w:type="gramStart"/>
            <w:r w:rsidRPr="00C34735">
              <w:rPr>
                <w:b/>
                <w:sz w:val="24"/>
                <w:szCs w:val="24"/>
                <w:lang w:val="fr-CH"/>
              </w:rPr>
              <w:t>la</w:t>
            </w:r>
            <w:proofErr w:type="gramEnd"/>
            <w:r w:rsidRPr="00C34735">
              <w:rPr>
                <w:b/>
                <w:sz w:val="24"/>
                <w:szCs w:val="24"/>
                <w:lang w:val="fr-CH"/>
              </w:rPr>
              <w:t xml:space="preserve"> profession d’électronicien,-ne</w:t>
            </w:r>
          </w:p>
          <w:p w14:paraId="150DD5AE" w14:textId="77777777" w:rsidR="00A257A7" w:rsidRPr="00C34735" w:rsidRDefault="00A257A7" w:rsidP="00A97DA3">
            <w:pPr>
              <w:rPr>
                <w:b/>
                <w:sz w:val="32"/>
                <w:szCs w:val="32"/>
                <w:lang w:val="fr-CH"/>
              </w:rPr>
            </w:pPr>
            <w:r w:rsidRPr="00C34735">
              <w:rPr>
                <w:b/>
                <w:sz w:val="32"/>
                <w:szCs w:val="32"/>
                <w:lang w:val="fr-CH"/>
              </w:rPr>
              <w:t>Documents d'examen</w:t>
            </w:r>
          </w:p>
        </w:tc>
        <w:tc>
          <w:tcPr>
            <w:tcW w:w="2376" w:type="dxa"/>
            <w:tcBorders>
              <w:top w:val="single" w:sz="4" w:space="0" w:color="auto"/>
              <w:left w:val="single" w:sz="4" w:space="0" w:color="auto"/>
              <w:bottom w:val="single" w:sz="4" w:space="0" w:color="auto"/>
              <w:right w:val="single" w:sz="4" w:space="0" w:color="auto"/>
            </w:tcBorders>
            <w:shd w:val="clear" w:color="auto" w:fill="auto"/>
          </w:tcPr>
          <w:p w14:paraId="4ECB3074" w14:textId="77777777" w:rsidR="00A257A7" w:rsidRPr="00C34735" w:rsidRDefault="00A257A7" w:rsidP="00A97DA3">
            <w:pPr>
              <w:rPr>
                <w:szCs w:val="20"/>
                <w:lang w:val="fr-CH"/>
              </w:rPr>
            </w:pPr>
            <w:r w:rsidRPr="00C34735">
              <w:rPr>
                <w:szCs w:val="20"/>
                <w:lang w:val="fr-CH"/>
              </w:rPr>
              <w:t xml:space="preserve">Candidat </w:t>
            </w:r>
          </w:p>
          <w:p w14:paraId="640EAD7A" w14:textId="77777777" w:rsidR="00A257A7" w:rsidRPr="00C34735" w:rsidRDefault="00A257A7" w:rsidP="00A97DA3">
            <w:pPr>
              <w:rPr>
                <w:szCs w:val="20"/>
                <w:lang w:val="fr-CH"/>
              </w:rPr>
            </w:pPr>
          </w:p>
          <w:p w14:paraId="22220B45" w14:textId="7F13A9C7" w:rsidR="00A257A7" w:rsidRPr="00C34735" w:rsidRDefault="00A257A7" w:rsidP="00A97DA3">
            <w:pPr>
              <w:rPr>
                <w:sz w:val="28"/>
                <w:szCs w:val="28"/>
                <w:lang w:val="fr-CH"/>
              </w:rPr>
            </w:pPr>
            <w:r w:rsidRPr="00AC0F88">
              <w:rPr>
                <w:noProof/>
                <w:sz w:val="28"/>
                <w:szCs w:val="28"/>
                <w:lang w:val="fr-CH"/>
              </w:rPr>
              <w:t>2</w:t>
            </w:r>
            <w:r w:rsidR="00C10A55">
              <w:rPr>
                <w:noProof/>
                <w:sz w:val="28"/>
                <w:szCs w:val="28"/>
                <w:lang w:val="fr-CH"/>
              </w:rPr>
              <w:t>x</w:t>
            </w:r>
            <w:r w:rsidRPr="00AC0F88">
              <w:rPr>
                <w:noProof/>
                <w:sz w:val="28"/>
                <w:szCs w:val="28"/>
                <w:lang w:val="fr-CH"/>
              </w:rPr>
              <w:t>FR</w:t>
            </w:r>
            <w:r w:rsidR="00C10A55">
              <w:rPr>
                <w:noProof/>
                <w:sz w:val="28"/>
                <w:szCs w:val="28"/>
                <w:lang w:val="fr-CH"/>
              </w:rPr>
              <w:t>xx</w:t>
            </w:r>
          </w:p>
        </w:tc>
      </w:tr>
    </w:tbl>
    <w:p w14:paraId="06A9F390" w14:textId="77777777" w:rsidR="00A257A7" w:rsidRPr="00C34735" w:rsidRDefault="00A257A7" w:rsidP="00A257A7">
      <w:pPr>
        <w:rPr>
          <w:sz w:val="40"/>
          <w:szCs w:val="40"/>
          <w:lang w:val="fr-CH"/>
        </w:rPr>
      </w:pPr>
    </w:p>
    <w:p w14:paraId="40F186FF" w14:textId="77777777" w:rsidR="00A257A7" w:rsidRPr="00C34735" w:rsidRDefault="00A257A7" w:rsidP="00A257A7">
      <w:pPr>
        <w:rPr>
          <w:sz w:val="40"/>
          <w:szCs w:val="40"/>
          <w:lang w:val="fr-CH"/>
        </w:rPr>
      </w:pPr>
    </w:p>
    <w:p w14:paraId="0CD4BA82" w14:textId="77777777" w:rsidR="00A257A7" w:rsidRPr="00C34735" w:rsidRDefault="00A257A7" w:rsidP="00A257A7">
      <w:pPr>
        <w:rPr>
          <w:sz w:val="40"/>
          <w:szCs w:val="40"/>
          <w:lang w:val="fr-CH"/>
        </w:rPr>
      </w:pPr>
    </w:p>
    <w:p w14:paraId="5803C6D8" w14:textId="77777777" w:rsidR="00A257A7" w:rsidRPr="00C34735" w:rsidRDefault="00A257A7" w:rsidP="00A257A7">
      <w:pPr>
        <w:jc w:val="center"/>
        <w:rPr>
          <w:sz w:val="48"/>
          <w:szCs w:val="48"/>
          <w:lang w:val="fr-CH"/>
        </w:rPr>
      </w:pPr>
      <w:r w:rsidRPr="00C34735">
        <w:rPr>
          <w:sz w:val="48"/>
          <w:szCs w:val="48"/>
          <w:lang w:val="fr-CH"/>
        </w:rPr>
        <w:t>Set de documents éditables</w:t>
      </w:r>
    </w:p>
    <w:p w14:paraId="23F04076" w14:textId="77777777" w:rsidR="00A257A7" w:rsidRPr="00C34735" w:rsidRDefault="00A257A7" w:rsidP="00A257A7">
      <w:pPr>
        <w:jc w:val="center"/>
        <w:rPr>
          <w:sz w:val="40"/>
          <w:szCs w:val="40"/>
          <w:lang w:val="fr-CH"/>
        </w:rPr>
      </w:pPr>
    </w:p>
    <w:p w14:paraId="52E5A93C" w14:textId="77777777" w:rsidR="00A257A7" w:rsidRPr="00C34735" w:rsidRDefault="00A257A7" w:rsidP="00A257A7">
      <w:pPr>
        <w:jc w:val="center"/>
        <w:rPr>
          <w:sz w:val="40"/>
          <w:szCs w:val="40"/>
          <w:lang w:val="fr-CH"/>
        </w:rPr>
      </w:pPr>
      <w:proofErr w:type="gramStart"/>
      <w:r w:rsidRPr="00C34735">
        <w:rPr>
          <w:sz w:val="40"/>
          <w:szCs w:val="40"/>
          <w:lang w:val="fr-CH"/>
        </w:rPr>
        <w:t>pour</w:t>
      </w:r>
      <w:proofErr w:type="gramEnd"/>
    </w:p>
    <w:p w14:paraId="4F9A4FBE" w14:textId="77777777" w:rsidR="00A257A7" w:rsidRPr="00C34735" w:rsidRDefault="00A257A7" w:rsidP="00A257A7">
      <w:pPr>
        <w:jc w:val="center"/>
        <w:rPr>
          <w:sz w:val="40"/>
          <w:szCs w:val="40"/>
          <w:lang w:val="fr-CH"/>
        </w:rPr>
      </w:pPr>
    </w:p>
    <w:p w14:paraId="6DF209E8" w14:textId="77777777" w:rsidR="00A257A7" w:rsidRPr="00C34735" w:rsidRDefault="00A257A7" w:rsidP="00A257A7">
      <w:pPr>
        <w:jc w:val="center"/>
        <w:rPr>
          <w:sz w:val="96"/>
          <w:szCs w:val="96"/>
          <w:lang w:val="fr-CH"/>
        </w:rPr>
      </w:pPr>
      <w:r w:rsidRPr="00C34735">
        <w:rPr>
          <w:sz w:val="96"/>
          <w:szCs w:val="96"/>
          <w:lang w:val="fr-CH"/>
        </w:rPr>
        <w:t xml:space="preserve"> </w:t>
      </w:r>
      <w:proofErr w:type="gramStart"/>
      <w:r w:rsidRPr="00C34735">
        <w:rPr>
          <w:sz w:val="96"/>
          <w:szCs w:val="96"/>
          <w:lang w:val="fr-CH"/>
        </w:rPr>
        <w:t>la</w:t>
      </w:r>
      <w:proofErr w:type="gramEnd"/>
      <w:r w:rsidRPr="00C34735">
        <w:rPr>
          <w:sz w:val="96"/>
          <w:szCs w:val="96"/>
          <w:lang w:val="fr-CH"/>
        </w:rPr>
        <w:t xml:space="preserve"> définition</w:t>
      </w:r>
    </w:p>
    <w:p w14:paraId="7972F9F8" w14:textId="77777777" w:rsidR="00A257A7" w:rsidRPr="00C34735" w:rsidRDefault="00A257A7" w:rsidP="00A257A7">
      <w:pPr>
        <w:jc w:val="center"/>
        <w:rPr>
          <w:sz w:val="40"/>
          <w:szCs w:val="40"/>
          <w:lang w:val="fr-CH"/>
        </w:rPr>
      </w:pPr>
    </w:p>
    <w:p w14:paraId="4AECA67D" w14:textId="77777777" w:rsidR="00A257A7" w:rsidRPr="00C34735" w:rsidRDefault="00A257A7" w:rsidP="00A257A7">
      <w:pPr>
        <w:jc w:val="center"/>
        <w:rPr>
          <w:sz w:val="40"/>
          <w:szCs w:val="40"/>
          <w:lang w:val="fr-CH"/>
        </w:rPr>
      </w:pPr>
      <w:proofErr w:type="gramStart"/>
      <w:r w:rsidRPr="00C34735">
        <w:rPr>
          <w:sz w:val="40"/>
          <w:szCs w:val="40"/>
          <w:lang w:val="fr-CH"/>
        </w:rPr>
        <w:t>et</w:t>
      </w:r>
      <w:proofErr w:type="gramEnd"/>
    </w:p>
    <w:p w14:paraId="73BBEBF0" w14:textId="77777777" w:rsidR="00A257A7" w:rsidRPr="00C34735" w:rsidRDefault="00A257A7" w:rsidP="00A257A7">
      <w:pPr>
        <w:jc w:val="center"/>
        <w:rPr>
          <w:sz w:val="40"/>
          <w:szCs w:val="40"/>
          <w:lang w:val="fr-CH"/>
        </w:rPr>
      </w:pPr>
    </w:p>
    <w:p w14:paraId="0B5750EC" w14:textId="77777777" w:rsidR="00A257A7" w:rsidRPr="00C34735" w:rsidRDefault="00A257A7" w:rsidP="00A257A7">
      <w:pPr>
        <w:jc w:val="center"/>
        <w:rPr>
          <w:sz w:val="96"/>
          <w:szCs w:val="96"/>
          <w:lang w:val="fr-CH"/>
        </w:rPr>
      </w:pPr>
      <w:r w:rsidRPr="00C34735">
        <w:rPr>
          <w:sz w:val="96"/>
          <w:szCs w:val="96"/>
          <w:lang w:val="fr-CH"/>
        </w:rPr>
        <w:t xml:space="preserve"> </w:t>
      </w:r>
      <w:proofErr w:type="gramStart"/>
      <w:r w:rsidRPr="00C34735">
        <w:rPr>
          <w:sz w:val="96"/>
          <w:szCs w:val="96"/>
          <w:lang w:val="fr-CH"/>
        </w:rPr>
        <w:t>l’évaluation</w:t>
      </w:r>
      <w:proofErr w:type="gramEnd"/>
    </w:p>
    <w:p w14:paraId="2FC83598" w14:textId="77777777" w:rsidR="00A257A7" w:rsidRPr="00C34735" w:rsidRDefault="00A257A7" w:rsidP="00A257A7">
      <w:pPr>
        <w:jc w:val="center"/>
        <w:rPr>
          <w:sz w:val="40"/>
          <w:szCs w:val="40"/>
          <w:lang w:val="fr-CH"/>
        </w:rPr>
      </w:pPr>
    </w:p>
    <w:p w14:paraId="2EBCC31D" w14:textId="77777777" w:rsidR="00A257A7" w:rsidRPr="00C34735" w:rsidRDefault="00A257A7" w:rsidP="00A257A7">
      <w:pPr>
        <w:jc w:val="center"/>
        <w:rPr>
          <w:sz w:val="40"/>
          <w:szCs w:val="40"/>
          <w:lang w:val="fr-CH"/>
        </w:rPr>
      </w:pPr>
      <w:r w:rsidRPr="00C34735">
        <w:rPr>
          <w:sz w:val="40"/>
          <w:szCs w:val="40"/>
          <w:lang w:val="fr-CH"/>
        </w:rPr>
        <w:t xml:space="preserve"> </w:t>
      </w:r>
      <w:proofErr w:type="gramStart"/>
      <w:r w:rsidRPr="00C34735">
        <w:rPr>
          <w:sz w:val="40"/>
          <w:szCs w:val="40"/>
          <w:lang w:val="fr-CH"/>
        </w:rPr>
        <w:t>des</w:t>
      </w:r>
      <w:proofErr w:type="gramEnd"/>
    </w:p>
    <w:p w14:paraId="1A960089" w14:textId="77777777" w:rsidR="00A257A7" w:rsidRPr="00C34735" w:rsidRDefault="00A257A7" w:rsidP="00A257A7">
      <w:pPr>
        <w:jc w:val="center"/>
        <w:rPr>
          <w:sz w:val="40"/>
          <w:szCs w:val="40"/>
          <w:lang w:val="fr-CH"/>
        </w:rPr>
      </w:pPr>
    </w:p>
    <w:p w14:paraId="079F48D0" w14:textId="77777777" w:rsidR="00A257A7" w:rsidRPr="00C34735" w:rsidRDefault="00A257A7" w:rsidP="00A257A7">
      <w:pPr>
        <w:jc w:val="center"/>
        <w:rPr>
          <w:sz w:val="144"/>
          <w:szCs w:val="144"/>
          <w:lang w:val="fr-CH"/>
        </w:rPr>
      </w:pPr>
      <w:r w:rsidRPr="00C34735">
        <w:rPr>
          <w:sz w:val="144"/>
          <w:szCs w:val="144"/>
          <w:lang w:val="fr-CH"/>
        </w:rPr>
        <w:t>TPI</w:t>
      </w:r>
    </w:p>
    <w:p w14:paraId="04B8FA28" w14:textId="77777777" w:rsidR="00A257A7" w:rsidRPr="00C34735" w:rsidRDefault="00A257A7" w:rsidP="00A257A7">
      <w:pPr>
        <w:rPr>
          <w:szCs w:val="20"/>
          <w:lang w:val="fr-CH"/>
        </w:rPr>
      </w:pPr>
    </w:p>
    <w:p w14:paraId="4761728C" w14:textId="77777777" w:rsidR="00A257A7" w:rsidRPr="00C34735" w:rsidRDefault="00A257A7" w:rsidP="00A257A7">
      <w:pPr>
        <w:rPr>
          <w:szCs w:val="20"/>
          <w:lang w:val="fr-CH"/>
        </w:rPr>
      </w:pPr>
      <w:r w:rsidRPr="00C34735">
        <w:rPr>
          <w:szCs w:val="20"/>
          <w:lang w:val="fr-CH"/>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5812"/>
        <w:gridCol w:w="2376"/>
      </w:tblGrid>
      <w:tr w:rsidR="00A257A7" w:rsidRPr="00C34735" w14:paraId="47B04DD4" w14:textId="77777777" w:rsidTr="00A97DA3">
        <w:trPr>
          <w:trHeight w:val="839"/>
        </w:trPr>
        <w:tc>
          <w:tcPr>
            <w:tcW w:w="1843" w:type="dxa"/>
            <w:tcBorders>
              <w:top w:val="nil"/>
              <w:left w:val="nil"/>
              <w:bottom w:val="nil"/>
              <w:right w:val="nil"/>
            </w:tcBorders>
            <w:shd w:val="clear" w:color="auto" w:fill="auto"/>
          </w:tcPr>
          <w:p w14:paraId="00745089"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0A3A3546" wp14:editId="761A7D71">
                  <wp:extent cx="262255" cy="508000"/>
                  <wp:effectExtent l="0" t="0" r="0" b="0"/>
                  <wp:docPr id="116" name="Picture 2" descr="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ecusson_seite_2_3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5812" w:type="dxa"/>
            <w:tcBorders>
              <w:top w:val="nil"/>
              <w:left w:val="nil"/>
              <w:bottom w:val="nil"/>
              <w:right w:val="single" w:sz="4" w:space="0" w:color="auto"/>
            </w:tcBorders>
            <w:shd w:val="clear" w:color="auto" w:fill="auto"/>
          </w:tcPr>
          <w:p w14:paraId="09424BEC" w14:textId="77777777" w:rsidR="00A257A7" w:rsidRPr="00C34735" w:rsidRDefault="00A257A7" w:rsidP="00A97DA3">
            <w:pPr>
              <w:rPr>
                <w:b/>
                <w:sz w:val="24"/>
                <w:szCs w:val="24"/>
                <w:lang w:val="fr-CH"/>
              </w:rPr>
            </w:pPr>
            <w:r w:rsidRPr="00C34735">
              <w:rPr>
                <w:b/>
                <w:sz w:val="24"/>
                <w:szCs w:val="24"/>
                <w:lang w:val="fr-CH"/>
              </w:rPr>
              <w:t xml:space="preserve">Domaine de qualification </w:t>
            </w:r>
          </w:p>
          <w:p w14:paraId="4F676065" w14:textId="77777777" w:rsidR="00A257A7" w:rsidRPr="00C34735" w:rsidRDefault="00A257A7" w:rsidP="00A97DA3">
            <w:pPr>
              <w:rPr>
                <w:b/>
                <w:sz w:val="24"/>
                <w:szCs w:val="24"/>
                <w:lang w:val="fr-CH"/>
              </w:rPr>
            </w:pPr>
            <w:proofErr w:type="gramStart"/>
            <w:r w:rsidRPr="00C34735">
              <w:rPr>
                <w:b/>
                <w:sz w:val="24"/>
                <w:szCs w:val="24"/>
                <w:lang w:val="fr-CH"/>
              </w:rPr>
              <w:t>«Travail</w:t>
            </w:r>
            <w:proofErr w:type="gramEnd"/>
            <w:r w:rsidRPr="00C34735">
              <w:rPr>
                <w:b/>
                <w:sz w:val="24"/>
                <w:szCs w:val="24"/>
                <w:lang w:val="fr-CH"/>
              </w:rPr>
              <w:t xml:space="preserve"> pratique individuel»</w:t>
            </w:r>
          </w:p>
          <w:p w14:paraId="4BE9E8DB" w14:textId="77777777" w:rsidR="00A257A7" w:rsidRPr="00C34735" w:rsidRDefault="00A257A7" w:rsidP="00A97DA3">
            <w:pPr>
              <w:rPr>
                <w:b/>
                <w:sz w:val="32"/>
                <w:szCs w:val="32"/>
                <w:lang w:val="fr-CH"/>
              </w:rPr>
            </w:pPr>
            <w:r w:rsidRPr="00C34735">
              <w:rPr>
                <w:b/>
                <w:sz w:val="32"/>
                <w:szCs w:val="32"/>
                <w:lang w:val="fr-CH"/>
              </w:rPr>
              <w:t>Enoncé du travail d'examen</w:t>
            </w:r>
          </w:p>
        </w:tc>
        <w:tc>
          <w:tcPr>
            <w:tcW w:w="2376" w:type="dxa"/>
            <w:tcBorders>
              <w:top w:val="single" w:sz="4" w:space="0" w:color="auto"/>
              <w:left w:val="single" w:sz="4" w:space="0" w:color="auto"/>
              <w:bottom w:val="single" w:sz="4" w:space="0" w:color="auto"/>
              <w:right w:val="single" w:sz="4" w:space="0" w:color="auto"/>
            </w:tcBorders>
            <w:shd w:val="clear" w:color="auto" w:fill="auto"/>
          </w:tcPr>
          <w:p w14:paraId="6796F9C4" w14:textId="77777777" w:rsidR="00A257A7" w:rsidRPr="00C34735" w:rsidRDefault="00A257A7" w:rsidP="00A97DA3">
            <w:pPr>
              <w:rPr>
                <w:szCs w:val="20"/>
                <w:lang w:val="fr-CH"/>
              </w:rPr>
            </w:pPr>
            <w:r w:rsidRPr="00C34735">
              <w:rPr>
                <w:szCs w:val="20"/>
                <w:lang w:val="fr-CH"/>
              </w:rPr>
              <w:t xml:space="preserve">Candidat </w:t>
            </w:r>
          </w:p>
          <w:p w14:paraId="25F8B6BC" w14:textId="77777777" w:rsidR="00A257A7" w:rsidRPr="00C34735" w:rsidRDefault="00A257A7" w:rsidP="00A97DA3">
            <w:pPr>
              <w:rPr>
                <w:szCs w:val="20"/>
                <w:lang w:val="fr-CH"/>
              </w:rPr>
            </w:pPr>
          </w:p>
          <w:p w14:paraId="51871EAA" w14:textId="4B855B36" w:rsidR="00A257A7" w:rsidRPr="00C34735" w:rsidRDefault="00A257A7" w:rsidP="00A97DA3">
            <w:pPr>
              <w:rPr>
                <w:sz w:val="28"/>
                <w:szCs w:val="28"/>
                <w:lang w:val="fr-CH"/>
              </w:rPr>
            </w:pPr>
            <w:r w:rsidRPr="00AC0F88">
              <w:rPr>
                <w:noProof/>
                <w:sz w:val="28"/>
                <w:szCs w:val="28"/>
                <w:lang w:val="fr-CH"/>
              </w:rPr>
              <w:t>2</w:t>
            </w:r>
            <w:r w:rsidR="00C10A55">
              <w:rPr>
                <w:noProof/>
                <w:sz w:val="28"/>
                <w:szCs w:val="28"/>
                <w:lang w:val="fr-CH"/>
              </w:rPr>
              <w:t>x</w:t>
            </w:r>
            <w:r w:rsidRPr="00AC0F88">
              <w:rPr>
                <w:noProof/>
                <w:sz w:val="28"/>
                <w:szCs w:val="28"/>
                <w:lang w:val="fr-CH"/>
              </w:rPr>
              <w:t>FR</w:t>
            </w:r>
            <w:r w:rsidR="00C10A55">
              <w:rPr>
                <w:noProof/>
                <w:sz w:val="28"/>
                <w:szCs w:val="28"/>
                <w:lang w:val="fr-CH"/>
              </w:rPr>
              <w:t>xx</w:t>
            </w:r>
          </w:p>
        </w:tc>
      </w:tr>
    </w:tbl>
    <w:p w14:paraId="51A69156" w14:textId="77777777" w:rsidR="00A257A7" w:rsidRPr="00C34735" w:rsidRDefault="00A257A7" w:rsidP="00A257A7">
      <w:pPr>
        <w:rPr>
          <w:sz w:val="10"/>
          <w:szCs w:val="10"/>
          <w:lang w:val="fr-CH"/>
        </w:rPr>
      </w:pPr>
    </w:p>
    <w:tbl>
      <w:tblPr>
        <w:tblW w:w="10031" w:type="dxa"/>
        <w:tblInd w:w="108" w:type="dxa"/>
        <w:tblBorders>
          <w:bottom w:val="single" w:sz="8" w:space="0" w:color="auto"/>
        </w:tblBorders>
        <w:tblLook w:val="04A0" w:firstRow="1" w:lastRow="0" w:firstColumn="1" w:lastColumn="0" w:noHBand="0" w:noVBand="1"/>
      </w:tblPr>
      <w:tblGrid>
        <w:gridCol w:w="1694"/>
        <w:gridCol w:w="8337"/>
      </w:tblGrid>
      <w:tr w:rsidR="00A257A7" w:rsidRPr="00C34735" w14:paraId="63A30963" w14:textId="77777777" w:rsidTr="00A97DA3">
        <w:trPr>
          <w:trHeight w:val="308"/>
        </w:trPr>
        <w:tc>
          <w:tcPr>
            <w:tcW w:w="1694" w:type="dxa"/>
            <w:tcBorders>
              <w:bottom w:val="nil"/>
            </w:tcBorders>
            <w:shd w:val="clear" w:color="auto" w:fill="auto"/>
            <w:vAlign w:val="center"/>
          </w:tcPr>
          <w:p w14:paraId="7E22697A" w14:textId="77777777" w:rsidR="00A257A7" w:rsidRPr="00C34735" w:rsidRDefault="00A257A7" w:rsidP="00A97DA3">
            <w:pPr>
              <w:tabs>
                <w:tab w:val="left" w:pos="1560"/>
                <w:tab w:val="left" w:pos="2835"/>
                <w:tab w:val="left" w:pos="5103"/>
                <w:tab w:val="left" w:pos="5670"/>
                <w:tab w:val="left" w:pos="7088"/>
                <w:tab w:val="left" w:pos="9639"/>
              </w:tabs>
              <w:rPr>
                <w:sz w:val="28"/>
                <w:szCs w:val="28"/>
                <w:lang w:val="fr-CH"/>
              </w:rPr>
            </w:pPr>
            <w:r w:rsidRPr="00C34735">
              <w:rPr>
                <w:sz w:val="28"/>
                <w:szCs w:val="28"/>
                <w:lang w:val="fr-CH"/>
              </w:rPr>
              <w:t>Profession</w:t>
            </w:r>
          </w:p>
        </w:tc>
        <w:tc>
          <w:tcPr>
            <w:tcW w:w="8337" w:type="dxa"/>
            <w:tcBorders>
              <w:bottom w:val="single" w:sz="4" w:space="0" w:color="auto"/>
            </w:tcBorders>
            <w:shd w:val="clear" w:color="auto" w:fill="auto"/>
            <w:vAlign w:val="center"/>
          </w:tcPr>
          <w:p w14:paraId="09357A57" w14:textId="77777777" w:rsidR="00A257A7" w:rsidRPr="00C34735" w:rsidRDefault="00A257A7" w:rsidP="00A97DA3">
            <w:pPr>
              <w:tabs>
                <w:tab w:val="left" w:pos="1560"/>
                <w:tab w:val="left" w:pos="2835"/>
                <w:tab w:val="left" w:pos="5103"/>
                <w:tab w:val="left" w:pos="5670"/>
                <w:tab w:val="left" w:pos="7088"/>
                <w:tab w:val="left" w:pos="9639"/>
              </w:tabs>
              <w:rPr>
                <w:sz w:val="28"/>
                <w:szCs w:val="28"/>
                <w:lang w:val="fr-CH"/>
              </w:rPr>
            </w:pPr>
            <w:r w:rsidRPr="00AC0F88">
              <w:rPr>
                <w:noProof/>
                <w:sz w:val="28"/>
                <w:szCs w:val="28"/>
                <w:lang w:val="fr-CH"/>
              </w:rPr>
              <w:t>Electronicien.ne</w:t>
            </w:r>
          </w:p>
        </w:tc>
      </w:tr>
    </w:tbl>
    <w:p w14:paraId="00ABF422" w14:textId="77777777" w:rsidR="00A257A7" w:rsidRPr="00C34735" w:rsidRDefault="00A257A7" w:rsidP="00A257A7">
      <w:pPr>
        <w:rPr>
          <w:sz w:val="8"/>
          <w:szCs w:val="8"/>
          <w:lang w:val="fr-CH"/>
        </w:rPr>
      </w:pPr>
    </w:p>
    <w:p w14:paraId="5FC175AC" w14:textId="77777777" w:rsidR="00A257A7" w:rsidRPr="00C34735" w:rsidRDefault="00A257A7" w:rsidP="00A257A7">
      <w:pPr>
        <w:ind w:left="142"/>
        <w:rPr>
          <w:sz w:val="22"/>
          <w:szCs w:val="22"/>
          <w:vertAlign w:val="superscript"/>
          <w:lang w:val="fr-CH"/>
        </w:rPr>
      </w:pPr>
      <w:r w:rsidRPr="00C34735">
        <w:rPr>
          <w:sz w:val="22"/>
          <w:szCs w:val="22"/>
          <w:lang w:val="fr-CH"/>
        </w:rPr>
        <w:t xml:space="preserve">L'évaluation porte sur la compétence opérationnelle de la formation approfondie : </w:t>
      </w:r>
      <w:r w:rsidRPr="00C34735">
        <w:rPr>
          <w:szCs w:val="20"/>
          <w:vertAlign w:val="superscript"/>
          <w:lang w:val="fr-CH"/>
        </w:rPr>
        <w:t>1)</w:t>
      </w:r>
    </w:p>
    <w:tbl>
      <w:tblPr>
        <w:tblW w:w="10031" w:type="dxa"/>
        <w:tblInd w:w="108" w:type="dxa"/>
        <w:tblBorders>
          <w:bottom w:val="single" w:sz="4" w:space="0" w:color="auto"/>
        </w:tblBorders>
        <w:shd w:val="clear" w:color="auto" w:fill="FFFF99"/>
        <w:tblLook w:val="04A0" w:firstRow="1" w:lastRow="0" w:firstColumn="1" w:lastColumn="0" w:noHBand="0" w:noVBand="1"/>
      </w:tblPr>
      <w:tblGrid>
        <w:gridCol w:w="10031"/>
      </w:tblGrid>
      <w:tr w:rsidR="00A257A7" w:rsidRPr="00CA54CD" w14:paraId="730646C4" w14:textId="77777777" w:rsidTr="00A97DA3">
        <w:trPr>
          <w:trHeight w:val="666"/>
        </w:trPr>
        <w:tc>
          <w:tcPr>
            <w:tcW w:w="10031" w:type="dxa"/>
            <w:shd w:val="clear" w:color="auto" w:fill="FFFF99"/>
          </w:tcPr>
          <w:p w14:paraId="1BCC1F9B" w14:textId="77777777" w:rsidR="00A257A7" w:rsidRPr="00C34735" w:rsidRDefault="00A257A7" w:rsidP="00A97DA3">
            <w:pPr>
              <w:tabs>
                <w:tab w:val="left" w:pos="1560"/>
                <w:tab w:val="left" w:pos="2835"/>
                <w:tab w:val="left" w:pos="5103"/>
                <w:tab w:val="left" w:pos="5670"/>
                <w:tab w:val="left" w:pos="7088"/>
                <w:tab w:val="left" w:pos="9639"/>
              </w:tabs>
              <w:spacing w:before="80"/>
              <w:rPr>
                <w:b/>
                <w:sz w:val="22"/>
                <w:szCs w:val="22"/>
                <w:lang w:val="fr-CH"/>
              </w:rPr>
            </w:pPr>
            <w:r w:rsidRPr="00C34735">
              <w:rPr>
                <w:b/>
                <w:sz w:val="22"/>
                <w:szCs w:val="22"/>
                <w:lang w:val="fr-CH"/>
              </w:rPr>
              <w:t>Désignation de la compétence opérationnelle :</w:t>
            </w:r>
          </w:p>
          <w:p w14:paraId="00E52D44" w14:textId="77777777" w:rsidR="00A257A7" w:rsidRPr="00C34735" w:rsidRDefault="00A257A7" w:rsidP="00A97DA3">
            <w:pPr>
              <w:spacing w:before="60"/>
              <w:rPr>
                <w:sz w:val="22"/>
                <w:szCs w:val="22"/>
                <w:lang w:val="fr-CH"/>
              </w:rPr>
            </w:pPr>
            <w:r w:rsidRPr="00AC0F88">
              <w:rPr>
                <w:noProof/>
                <w:sz w:val="22"/>
                <w:szCs w:val="22"/>
                <w:lang w:val="fr-CH"/>
              </w:rPr>
              <w:t>A2 Développer des prototypes</w:t>
            </w:r>
          </w:p>
        </w:tc>
      </w:tr>
    </w:tbl>
    <w:p w14:paraId="52D5CED4" w14:textId="77777777" w:rsidR="00A257A7" w:rsidRPr="00C34735" w:rsidRDefault="00A257A7" w:rsidP="00A257A7">
      <w:pPr>
        <w:rPr>
          <w:sz w:val="10"/>
          <w:szCs w:val="10"/>
          <w:lang w:val="fr-CH"/>
        </w:rPr>
      </w:pPr>
    </w:p>
    <w:tbl>
      <w:tblPr>
        <w:tblW w:w="10031" w:type="dxa"/>
        <w:tblInd w:w="108" w:type="dxa"/>
        <w:tblLayout w:type="fixed"/>
        <w:tblLook w:val="04A0" w:firstRow="1" w:lastRow="0" w:firstColumn="1" w:lastColumn="0" w:noHBand="0" w:noVBand="1"/>
      </w:tblPr>
      <w:tblGrid>
        <w:gridCol w:w="1826"/>
        <w:gridCol w:w="1293"/>
        <w:gridCol w:w="3260"/>
        <w:gridCol w:w="928"/>
        <w:gridCol w:w="2724"/>
      </w:tblGrid>
      <w:tr w:rsidR="00A257A7" w:rsidRPr="00C34735" w14:paraId="4747BA55" w14:textId="77777777" w:rsidTr="00A97DA3">
        <w:trPr>
          <w:trHeight w:hRule="exact" w:val="284"/>
        </w:trPr>
        <w:tc>
          <w:tcPr>
            <w:tcW w:w="1826" w:type="dxa"/>
            <w:shd w:val="clear" w:color="auto" w:fill="auto"/>
            <w:vAlign w:val="center"/>
          </w:tcPr>
          <w:p w14:paraId="6F6C8988" w14:textId="77777777" w:rsidR="00A257A7" w:rsidRPr="00C34735" w:rsidRDefault="00A257A7" w:rsidP="00A97DA3">
            <w:pPr>
              <w:rPr>
                <w:b/>
                <w:szCs w:val="20"/>
                <w:lang w:val="fr-CH"/>
              </w:rPr>
            </w:pPr>
            <w:r w:rsidRPr="00C34735">
              <w:rPr>
                <w:b/>
                <w:szCs w:val="20"/>
                <w:lang w:val="fr-CH"/>
              </w:rPr>
              <w:t>Candidat</w:t>
            </w:r>
          </w:p>
        </w:tc>
        <w:tc>
          <w:tcPr>
            <w:tcW w:w="1293" w:type="dxa"/>
            <w:shd w:val="clear" w:color="auto" w:fill="auto"/>
            <w:vAlign w:val="center"/>
          </w:tcPr>
          <w:p w14:paraId="31E5238A" w14:textId="77777777" w:rsidR="00A257A7" w:rsidRPr="00C34735" w:rsidRDefault="00A257A7" w:rsidP="00A97DA3">
            <w:pPr>
              <w:rPr>
                <w:szCs w:val="20"/>
                <w:lang w:val="fr-CH"/>
              </w:rPr>
            </w:pPr>
            <w:r w:rsidRPr="00C34735">
              <w:rPr>
                <w:szCs w:val="20"/>
                <w:lang w:val="fr-CH"/>
              </w:rPr>
              <w:t>Nom</w:t>
            </w:r>
          </w:p>
        </w:tc>
        <w:tc>
          <w:tcPr>
            <w:tcW w:w="3260" w:type="dxa"/>
            <w:tcBorders>
              <w:bottom w:val="single" w:sz="4" w:space="0" w:color="auto"/>
            </w:tcBorders>
            <w:shd w:val="clear" w:color="auto" w:fill="auto"/>
            <w:vAlign w:val="center"/>
          </w:tcPr>
          <w:p w14:paraId="3E9125CC" w14:textId="306540DD" w:rsidR="00A257A7" w:rsidRPr="00C34735" w:rsidRDefault="00A257A7" w:rsidP="00A97DA3">
            <w:pPr>
              <w:rPr>
                <w:szCs w:val="20"/>
                <w:lang w:val="fr-CH"/>
              </w:rPr>
            </w:pPr>
          </w:p>
        </w:tc>
        <w:tc>
          <w:tcPr>
            <w:tcW w:w="928" w:type="dxa"/>
            <w:shd w:val="clear" w:color="auto" w:fill="auto"/>
            <w:vAlign w:val="center"/>
          </w:tcPr>
          <w:p w14:paraId="6163D395" w14:textId="77777777" w:rsidR="00A257A7" w:rsidRPr="00C34735" w:rsidRDefault="00A257A7" w:rsidP="00A97DA3">
            <w:pPr>
              <w:jc w:val="right"/>
              <w:rPr>
                <w:szCs w:val="20"/>
                <w:lang w:val="fr-CH"/>
              </w:rPr>
            </w:pPr>
            <w:r w:rsidRPr="00C34735">
              <w:rPr>
                <w:szCs w:val="20"/>
                <w:lang w:val="fr-CH"/>
              </w:rPr>
              <w:t xml:space="preserve">Prénom    </w:t>
            </w:r>
          </w:p>
        </w:tc>
        <w:tc>
          <w:tcPr>
            <w:tcW w:w="2724" w:type="dxa"/>
            <w:tcBorders>
              <w:bottom w:val="single" w:sz="4" w:space="0" w:color="auto"/>
            </w:tcBorders>
            <w:shd w:val="clear" w:color="auto" w:fill="auto"/>
            <w:vAlign w:val="center"/>
          </w:tcPr>
          <w:p w14:paraId="4DB8D81D" w14:textId="377624A5" w:rsidR="00A257A7" w:rsidRPr="00C34735" w:rsidRDefault="00A257A7" w:rsidP="00A97DA3">
            <w:pPr>
              <w:rPr>
                <w:szCs w:val="20"/>
                <w:lang w:val="fr-CH"/>
              </w:rPr>
            </w:pPr>
          </w:p>
        </w:tc>
      </w:tr>
      <w:tr w:rsidR="00A257A7" w:rsidRPr="00C34735" w14:paraId="36AAF669" w14:textId="77777777" w:rsidTr="00A97DA3">
        <w:trPr>
          <w:trHeight w:hRule="exact" w:val="284"/>
        </w:trPr>
        <w:tc>
          <w:tcPr>
            <w:tcW w:w="1826" w:type="dxa"/>
            <w:shd w:val="clear" w:color="auto" w:fill="auto"/>
            <w:vAlign w:val="center"/>
          </w:tcPr>
          <w:p w14:paraId="25C43B01" w14:textId="77777777" w:rsidR="00A257A7" w:rsidRPr="00C34735" w:rsidRDefault="00A257A7" w:rsidP="00A97DA3">
            <w:pPr>
              <w:rPr>
                <w:b/>
                <w:szCs w:val="20"/>
                <w:lang w:val="fr-CH"/>
              </w:rPr>
            </w:pPr>
          </w:p>
        </w:tc>
        <w:tc>
          <w:tcPr>
            <w:tcW w:w="1293" w:type="dxa"/>
            <w:shd w:val="clear" w:color="auto" w:fill="auto"/>
            <w:vAlign w:val="center"/>
          </w:tcPr>
          <w:p w14:paraId="74184CF5" w14:textId="77777777" w:rsidR="00A257A7" w:rsidRPr="00C34735" w:rsidRDefault="00A257A7" w:rsidP="00A97DA3">
            <w:pPr>
              <w:rPr>
                <w:szCs w:val="20"/>
                <w:lang w:val="fr-CH"/>
              </w:rPr>
            </w:pPr>
            <w:r w:rsidRPr="00C34735">
              <w:rPr>
                <w:szCs w:val="20"/>
                <w:lang w:val="fr-CH"/>
              </w:rPr>
              <w:t>Mail</w:t>
            </w:r>
          </w:p>
        </w:tc>
        <w:tc>
          <w:tcPr>
            <w:tcW w:w="3260" w:type="dxa"/>
            <w:tcBorders>
              <w:bottom w:val="single" w:sz="4" w:space="0" w:color="auto"/>
            </w:tcBorders>
            <w:shd w:val="clear" w:color="auto" w:fill="auto"/>
            <w:vAlign w:val="center"/>
          </w:tcPr>
          <w:p w14:paraId="634D4AAA" w14:textId="4A6896EC" w:rsidR="00A257A7" w:rsidRPr="00C34735" w:rsidRDefault="00A257A7" w:rsidP="00A97DA3">
            <w:pPr>
              <w:rPr>
                <w:szCs w:val="20"/>
                <w:lang w:val="fr-CH"/>
              </w:rPr>
            </w:pPr>
          </w:p>
        </w:tc>
        <w:tc>
          <w:tcPr>
            <w:tcW w:w="928" w:type="dxa"/>
            <w:shd w:val="clear" w:color="auto" w:fill="auto"/>
            <w:vAlign w:val="center"/>
          </w:tcPr>
          <w:p w14:paraId="273638BF" w14:textId="77777777" w:rsidR="00A257A7" w:rsidRPr="00C34735" w:rsidRDefault="00A257A7" w:rsidP="00A97DA3">
            <w:pPr>
              <w:jc w:val="right"/>
              <w:rPr>
                <w:szCs w:val="20"/>
                <w:lang w:val="fr-CH"/>
              </w:rPr>
            </w:pPr>
            <w:r w:rsidRPr="00C34735">
              <w:rPr>
                <w:szCs w:val="20"/>
                <w:lang w:val="fr-CH"/>
              </w:rPr>
              <w:t xml:space="preserve">Tél    </w:t>
            </w:r>
          </w:p>
        </w:tc>
        <w:tc>
          <w:tcPr>
            <w:tcW w:w="2724" w:type="dxa"/>
            <w:tcBorders>
              <w:bottom w:val="single" w:sz="4" w:space="0" w:color="auto"/>
            </w:tcBorders>
            <w:shd w:val="clear" w:color="auto" w:fill="auto"/>
            <w:vAlign w:val="center"/>
          </w:tcPr>
          <w:p w14:paraId="662BBAD2" w14:textId="77777777" w:rsidR="00A257A7" w:rsidRPr="00C34735" w:rsidRDefault="00A257A7" w:rsidP="00A97DA3">
            <w:pPr>
              <w:rPr>
                <w:szCs w:val="20"/>
                <w:lang w:val="fr-CH"/>
              </w:rPr>
            </w:pPr>
          </w:p>
        </w:tc>
      </w:tr>
    </w:tbl>
    <w:p w14:paraId="57BBF81A" w14:textId="77777777" w:rsidR="00A257A7" w:rsidRPr="00C34735" w:rsidRDefault="00A257A7" w:rsidP="00A257A7">
      <w:pPr>
        <w:rPr>
          <w:sz w:val="8"/>
          <w:szCs w:val="8"/>
          <w:lang w:val="fr-CH"/>
        </w:rPr>
      </w:pPr>
    </w:p>
    <w:tbl>
      <w:tblPr>
        <w:tblW w:w="6341" w:type="dxa"/>
        <w:tblInd w:w="1984" w:type="dxa"/>
        <w:tblLook w:val="04A0" w:firstRow="1" w:lastRow="0" w:firstColumn="1" w:lastColumn="0" w:noHBand="0" w:noVBand="1"/>
      </w:tblPr>
      <w:tblGrid>
        <w:gridCol w:w="1547"/>
        <w:gridCol w:w="603"/>
        <w:gridCol w:w="492"/>
        <w:gridCol w:w="445"/>
        <w:gridCol w:w="494"/>
        <w:gridCol w:w="445"/>
        <w:gridCol w:w="494"/>
        <w:gridCol w:w="445"/>
        <w:gridCol w:w="470"/>
        <w:gridCol w:w="445"/>
        <w:gridCol w:w="461"/>
      </w:tblGrid>
      <w:tr w:rsidR="00A257A7" w:rsidRPr="00C34735" w14:paraId="0DB4AA16" w14:textId="77777777" w:rsidTr="00A97DA3">
        <w:tc>
          <w:tcPr>
            <w:tcW w:w="1547" w:type="dxa"/>
            <w:shd w:val="clear" w:color="auto" w:fill="auto"/>
            <w:vAlign w:val="center"/>
          </w:tcPr>
          <w:p w14:paraId="6129F51B" w14:textId="77777777" w:rsidR="00A257A7" w:rsidRPr="00C34735" w:rsidRDefault="00A257A7" w:rsidP="00A97DA3">
            <w:pPr>
              <w:rPr>
                <w:szCs w:val="20"/>
                <w:lang w:val="fr-CH"/>
              </w:rPr>
            </w:pPr>
            <w:r w:rsidRPr="00C34735">
              <w:rPr>
                <w:szCs w:val="20"/>
                <w:lang w:val="fr-CH"/>
              </w:rPr>
              <w:t>Jours d'école</w:t>
            </w:r>
          </w:p>
        </w:tc>
        <w:tc>
          <w:tcPr>
            <w:tcW w:w="603" w:type="dxa"/>
            <w:shd w:val="clear" w:color="auto" w:fill="auto"/>
            <w:vAlign w:val="center"/>
          </w:tcPr>
          <w:p w14:paraId="21ACE9B9" w14:textId="77777777" w:rsidR="00A257A7" w:rsidRPr="00C34735" w:rsidRDefault="00A257A7" w:rsidP="00A97DA3">
            <w:pPr>
              <w:rPr>
                <w:szCs w:val="20"/>
                <w:lang w:val="fr-CH"/>
              </w:rPr>
            </w:pPr>
          </w:p>
        </w:tc>
        <w:tc>
          <w:tcPr>
            <w:tcW w:w="492" w:type="dxa"/>
            <w:shd w:val="clear" w:color="auto" w:fill="auto"/>
            <w:vAlign w:val="center"/>
          </w:tcPr>
          <w:p w14:paraId="018F1AAE" w14:textId="77777777" w:rsidR="00A257A7" w:rsidRPr="00C34735" w:rsidRDefault="00A257A7" w:rsidP="00A97DA3">
            <w:pPr>
              <w:rPr>
                <w:szCs w:val="20"/>
                <w:lang w:val="fr-CH"/>
              </w:rPr>
            </w:pPr>
            <w:r w:rsidRPr="00C34735">
              <w:rPr>
                <w:szCs w:val="20"/>
                <w:lang w:val="fr-CH"/>
              </w:rPr>
              <w:t>Lu</w:t>
            </w:r>
          </w:p>
        </w:tc>
        <w:tc>
          <w:tcPr>
            <w:tcW w:w="445" w:type="dxa"/>
            <w:shd w:val="clear" w:color="auto" w:fill="auto"/>
            <w:vAlign w:val="center"/>
          </w:tcPr>
          <w:p w14:paraId="69FF28BA" w14:textId="77777777" w:rsidR="00A257A7" w:rsidRPr="00C34735" w:rsidRDefault="00A257A7" w:rsidP="00A97DA3">
            <w:pPr>
              <w:rPr>
                <w:szCs w:val="20"/>
                <w:lang w:val="fr-CH"/>
              </w:rPr>
            </w:pPr>
          </w:p>
        </w:tc>
        <w:tc>
          <w:tcPr>
            <w:tcW w:w="494" w:type="dxa"/>
            <w:shd w:val="clear" w:color="auto" w:fill="auto"/>
            <w:vAlign w:val="center"/>
          </w:tcPr>
          <w:p w14:paraId="7CCA4527" w14:textId="77777777" w:rsidR="00A257A7" w:rsidRPr="00C34735" w:rsidRDefault="00A257A7" w:rsidP="00A97DA3">
            <w:pPr>
              <w:rPr>
                <w:szCs w:val="20"/>
                <w:lang w:val="fr-CH"/>
              </w:rPr>
            </w:pPr>
            <w:r w:rsidRPr="00C34735">
              <w:rPr>
                <w:szCs w:val="20"/>
                <w:lang w:val="fr-CH"/>
              </w:rPr>
              <w:t>Ma</w:t>
            </w:r>
          </w:p>
        </w:tc>
        <w:tc>
          <w:tcPr>
            <w:tcW w:w="445" w:type="dxa"/>
            <w:shd w:val="clear" w:color="auto" w:fill="auto"/>
            <w:vAlign w:val="center"/>
          </w:tcPr>
          <w:p w14:paraId="76CBEFD0" w14:textId="77777777" w:rsidR="00A257A7" w:rsidRPr="00C34735" w:rsidRDefault="00A257A7" w:rsidP="00A97DA3">
            <w:pPr>
              <w:rPr>
                <w:szCs w:val="20"/>
                <w:lang w:val="fr-CH"/>
              </w:rPr>
            </w:pPr>
          </w:p>
        </w:tc>
        <w:tc>
          <w:tcPr>
            <w:tcW w:w="494" w:type="dxa"/>
            <w:shd w:val="clear" w:color="auto" w:fill="auto"/>
            <w:vAlign w:val="center"/>
          </w:tcPr>
          <w:p w14:paraId="08BBE824" w14:textId="77777777" w:rsidR="00A257A7" w:rsidRPr="00C34735" w:rsidRDefault="00A257A7" w:rsidP="00A97DA3">
            <w:pPr>
              <w:rPr>
                <w:szCs w:val="20"/>
                <w:lang w:val="fr-CH"/>
              </w:rPr>
            </w:pPr>
            <w:r w:rsidRPr="00C34735">
              <w:rPr>
                <w:szCs w:val="20"/>
                <w:lang w:val="fr-CH"/>
              </w:rPr>
              <w:t>Me</w:t>
            </w:r>
          </w:p>
        </w:tc>
        <w:tc>
          <w:tcPr>
            <w:tcW w:w="445" w:type="dxa"/>
            <w:shd w:val="clear" w:color="auto" w:fill="auto"/>
            <w:vAlign w:val="center"/>
          </w:tcPr>
          <w:p w14:paraId="2BC55E02" w14:textId="77777777" w:rsidR="00A257A7" w:rsidRPr="00C34735" w:rsidRDefault="00A257A7" w:rsidP="00A97DA3">
            <w:pPr>
              <w:rPr>
                <w:szCs w:val="20"/>
                <w:lang w:val="fr-CH"/>
              </w:rPr>
            </w:pPr>
          </w:p>
        </w:tc>
        <w:tc>
          <w:tcPr>
            <w:tcW w:w="470" w:type="dxa"/>
            <w:shd w:val="clear" w:color="auto" w:fill="auto"/>
            <w:vAlign w:val="center"/>
          </w:tcPr>
          <w:p w14:paraId="4DB43DA8" w14:textId="77777777" w:rsidR="00A257A7" w:rsidRPr="00C34735" w:rsidRDefault="00A257A7" w:rsidP="00A97DA3">
            <w:pPr>
              <w:rPr>
                <w:szCs w:val="20"/>
                <w:lang w:val="fr-CH"/>
              </w:rPr>
            </w:pPr>
            <w:r w:rsidRPr="00C34735">
              <w:rPr>
                <w:szCs w:val="20"/>
                <w:lang w:val="fr-CH"/>
              </w:rPr>
              <w:t>Je</w:t>
            </w:r>
          </w:p>
        </w:tc>
        <w:tc>
          <w:tcPr>
            <w:tcW w:w="445" w:type="dxa"/>
            <w:shd w:val="clear" w:color="auto" w:fill="auto"/>
            <w:vAlign w:val="center"/>
          </w:tcPr>
          <w:p w14:paraId="16AE2216" w14:textId="77777777" w:rsidR="00A257A7" w:rsidRPr="00C34735" w:rsidRDefault="00A257A7" w:rsidP="00A97DA3">
            <w:pPr>
              <w:rPr>
                <w:szCs w:val="20"/>
                <w:lang w:val="fr-CH"/>
              </w:rPr>
            </w:pPr>
          </w:p>
        </w:tc>
        <w:tc>
          <w:tcPr>
            <w:tcW w:w="461" w:type="dxa"/>
            <w:shd w:val="clear" w:color="auto" w:fill="auto"/>
            <w:vAlign w:val="center"/>
          </w:tcPr>
          <w:p w14:paraId="315E677B" w14:textId="77777777" w:rsidR="00A257A7" w:rsidRPr="00C34735" w:rsidRDefault="00A257A7" w:rsidP="00A97DA3">
            <w:pPr>
              <w:rPr>
                <w:szCs w:val="20"/>
                <w:lang w:val="fr-CH"/>
              </w:rPr>
            </w:pPr>
            <w:r w:rsidRPr="00C34735">
              <w:rPr>
                <w:szCs w:val="20"/>
                <w:lang w:val="fr-CH"/>
              </w:rPr>
              <w:t>Ve</w:t>
            </w:r>
          </w:p>
        </w:tc>
      </w:tr>
      <w:tr w:rsidR="00A257A7" w:rsidRPr="00C34735" w14:paraId="7E683E83" w14:textId="77777777" w:rsidTr="00A97DA3">
        <w:tc>
          <w:tcPr>
            <w:tcW w:w="1547" w:type="dxa"/>
            <w:shd w:val="clear" w:color="auto" w:fill="auto"/>
            <w:vAlign w:val="center"/>
          </w:tcPr>
          <w:p w14:paraId="66EDBDA5" w14:textId="77777777" w:rsidR="00A257A7" w:rsidRPr="00C34735" w:rsidRDefault="00A257A7" w:rsidP="00A97DA3">
            <w:pPr>
              <w:rPr>
                <w:szCs w:val="20"/>
                <w:lang w:val="fr-CH"/>
              </w:rPr>
            </w:pPr>
            <w:r w:rsidRPr="00C34735">
              <w:rPr>
                <w:szCs w:val="20"/>
                <w:lang w:val="fr-CH"/>
              </w:rPr>
              <w:t>Matin</w:t>
            </w:r>
          </w:p>
        </w:tc>
        <w:tc>
          <w:tcPr>
            <w:tcW w:w="603" w:type="dxa"/>
            <w:shd w:val="clear" w:color="auto" w:fill="auto"/>
            <w:vAlign w:val="center"/>
          </w:tcPr>
          <w:p w14:paraId="499150DC" w14:textId="77777777" w:rsidR="00A257A7" w:rsidRPr="00C34735" w:rsidRDefault="00A257A7" w:rsidP="00A97DA3">
            <w:pPr>
              <w:rPr>
                <w:szCs w:val="20"/>
                <w:lang w:val="fr-CH"/>
              </w:rPr>
            </w:pPr>
          </w:p>
        </w:tc>
        <w:tc>
          <w:tcPr>
            <w:tcW w:w="492" w:type="dxa"/>
            <w:shd w:val="clear" w:color="auto" w:fill="auto"/>
            <w:vAlign w:val="center"/>
          </w:tcPr>
          <w:p w14:paraId="66D7F3AB"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ed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c>
          <w:tcPr>
            <w:tcW w:w="445" w:type="dxa"/>
            <w:tcBorders>
              <w:left w:val="nil"/>
            </w:tcBorders>
            <w:shd w:val="clear" w:color="auto" w:fill="auto"/>
            <w:vAlign w:val="center"/>
          </w:tcPr>
          <w:p w14:paraId="05ABC89B" w14:textId="77777777" w:rsidR="00A257A7" w:rsidRPr="00C34735" w:rsidRDefault="00A257A7" w:rsidP="00A97DA3">
            <w:pPr>
              <w:rPr>
                <w:sz w:val="18"/>
                <w:szCs w:val="18"/>
                <w:lang w:val="fr-CH"/>
              </w:rPr>
            </w:pPr>
          </w:p>
        </w:tc>
        <w:tc>
          <w:tcPr>
            <w:tcW w:w="494" w:type="dxa"/>
            <w:shd w:val="clear" w:color="auto" w:fill="auto"/>
            <w:vAlign w:val="center"/>
          </w:tcPr>
          <w:p w14:paraId="2A3BA1D9"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ed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c>
          <w:tcPr>
            <w:tcW w:w="445" w:type="dxa"/>
            <w:shd w:val="clear" w:color="auto" w:fill="auto"/>
            <w:vAlign w:val="center"/>
          </w:tcPr>
          <w:p w14:paraId="4CBCDCDF" w14:textId="77777777" w:rsidR="00A257A7" w:rsidRPr="00C34735" w:rsidRDefault="00A257A7" w:rsidP="00A97DA3">
            <w:pPr>
              <w:rPr>
                <w:sz w:val="18"/>
                <w:szCs w:val="18"/>
                <w:lang w:val="fr-CH"/>
              </w:rPr>
            </w:pPr>
          </w:p>
        </w:tc>
        <w:tc>
          <w:tcPr>
            <w:tcW w:w="494" w:type="dxa"/>
            <w:shd w:val="clear" w:color="auto" w:fill="auto"/>
            <w:vAlign w:val="center"/>
          </w:tcPr>
          <w:p w14:paraId="04722517"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ed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c>
          <w:tcPr>
            <w:tcW w:w="445" w:type="dxa"/>
            <w:shd w:val="clear" w:color="auto" w:fill="auto"/>
            <w:vAlign w:val="center"/>
          </w:tcPr>
          <w:p w14:paraId="2A05A12C" w14:textId="77777777" w:rsidR="00A257A7" w:rsidRPr="00C34735" w:rsidRDefault="00A257A7" w:rsidP="00A97DA3">
            <w:pPr>
              <w:rPr>
                <w:sz w:val="18"/>
                <w:szCs w:val="18"/>
                <w:lang w:val="fr-CH"/>
              </w:rPr>
            </w:pPr>
          </w:p>
        </w:tc>
        <w:tc>
          <w:tcPr>
            <w:tcW w:w="470" w:type="dxa"/>
            <w:shd w:val="clear" w:color="auto" w:fill="auto"/>
            <w:vAlign w:val="center"/>
          </w:tcPr>
          <w:p w14:paraId="3504E934"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c>
          <w:tcPr>
            <w:tcW w:w="445" w:type="dxa"/>
            <w:shd w:val="clear" w:color="auto" w:fill="auto"/>
            <w:vAlign w:val="center"/>
          </w:tcPr>
          <w:p w14:paraId="18735007" w14:textId="77777777" w:rsidR="00A257A7" w:rsidRPr="00C34735" w:rsidRDefault="00A257A7" w:rsidP="00A97DA3">
            <w:pPr>
              <w:rPr>
                <w:sz w:val="18"/>
                <w:szCs w:val="18"/>
                <w:lang w:val="fr-CH"/>
              </w:rPr>
            </w:pPr>
          </w:p>
        </w:tc>
        <w:tc>
          <w:tcPr>
            <w:tcW w:w="461" w:type="dxa"/>
            <w:shd w:val="clear" w:color="auto" w:fill="auto"/>
            <w:vAlign w:val="center"/>
          </w:tcPr>
          <w:p w14:paraId="1AD1D1BF"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r>
      <w:tr w:rsidR="00A257A7" w:rsidRPr="00C34735" w14:paraId="5964F861" w14:textId="77777777" w:rsidTr="00A97DA3">
        <w:tc>
          <w:tcPr>
            <w:tcW w:w="1547" w:type="dxa"/>
            <w:shd w:val="clear" w:color="auto" w:fill="auto"/>
            <w:vAlign w:val="center"/>
          </w:tcPr>
          <w:p w14:paraId="0033154A" w14:textId="77777777" w:rsidR="00A257A7" w:rsidRPr="00C34735" w:rsidRDefault="00A257A7" w:rsidP="00A97DA3">
            <w:pPr>
              <w:rPr>
                <w:szCs w:val="20"/>
                <w:lang w:val="fr-CH"/>
              </w:rPr>
            </w:pPr>
            <w:r w:rsidRPr="00C34735">
              <w:rPr>
                <w:szCs w:val="20"/>
                <w:lang w:val="fr-CH"/>
              </w:rPr>
              <w:t>Après-midi</w:t>
            </w:r>
          </w:p>
        </w:tc>
        <w:tc>
          <w:tcPr>
            <w:tcW w:w="603" w:type="dxa"/>
            <w:shd w:val="clear" w:color="auto" w:fill="auto"/>
            <w:vAlign w:val="center"/>
          </w:tcPr>
          <w:p w14:paraId="42C4685D" w14:textId="77777777" w:rsidR="00A257A7" w:rsidRPr="00C34735" w:rsidRDefault="00A257A7" w:rsidP="00A97DA3">
            <w:pPr>
              <w:rPr>
                <w:szCs w:val="20"/>
                <w:lang w:val="fr-CH"/>
              </w:rPr>
            </w:pPr>
          </w:p>
        </w:tc>
        <w:tc>
          <w:tcPr>
            <w:tcW w:w="492" w:type="dxa"/>
            <w:shd w:val="clear" w:color="auto" w:fill="auto"/>
            <w:vAlign w:val="center"/>
          </w:tcPr>
          <w:p w14:paraId="03E47F46"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c>
          <w:tcPr>
            <w:tcW w:w="445" w:type="dxa"/>
            <w:tcBorders>
              <w:left w:val="nil"/>
            </w:tcBorders>
            <w:shd w:val="clear" w:color="auto" w:fill="auto"/>
            <w:vAlign w:val="center"/>
          </w:tcPr>
          <w:p w14:paraId="6FF346DE" w14:textId="77777777" w:rsidR="00A257A7" w:rsidRPr="00C34735" w:rsidRDefault="00A257A7" w:rsidP="00A97DA3">
            <w:pPr>
              <w:rPr>
                <w:sz w:val="18"/>
                <w:szCs w:val="18"/>
                <w:lang w:val="fr-CH"/>
              </w:rPr>
            </w:pPr>
          </w:p>
        </w:tc>
        <w:tc>
          <w:tcPr>
            <w:tcW w:w="494" w:type="dxa"/>
            <w:shd w:val="clear" w:color="auto" w:fill="auto"/>
            <w:vAlign w:val="center"/>
          </w:tcPr>
          <w:p w14:paraId="62F29374"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c>
          <w:tcPr>
            <w:tcW w:w="445" w:type="dxa"/>
            <w:shd w:val="clear" w:color="auto" w:fill="auto"/>
            <w:vAlign w:val="center"/>
          </w:tcPr>
          <w:p w14:paraId="0F0FBD0F" w14:textId="77777777" w:rsidR="00A257A7" w:rsidRPr="00C34735" w:rsidRDefault="00A257A7" w:rsidP="00A97DA3">
            <w:pPr>
              <w:rPr>
                <w:sz w:val="18"/>
                <w:szCs w:val="18"/>
                <w:lang w:val="fr-CH"/>
              </w:rPr>
            </w:pPr>
          </w:p>
        </w:tc>
        <w:tc>
          <w:tcPr>
            <w:tcW w:w="494" w:type="dxa"/>
            <w:shd w:val="clear" w:color="auto" w:fill="auto"/>
            <w:vAlign w:val="center"/>
          </w:tcPr>
          <w:p w14:paraId="69D49BD9"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c>
          <w:tcPr>
            <w:tcW w:w="445" w:type="dxa"/>
            <w:shd w:val="clear" w:color="auto" w:fill="auto"/>
            <w:vAlign w:val="center"/>
          </w:tcPr>
          <w:p w14:paraId="1C6BC4E7" w14:textId="77777777" w:rsidR="00A257A7" w:rsidRPr="00C34735" w:rsidRDefault="00A257A7" w:rsidP="00A97DA3">
            <w:pPr>
              <w:rPr>
                <w:sz w:val="18"/>
                <w:szCs w:val="18"/>
                <w:lang w:val="fr-CH"/>
              </w:rPr>
            </w:pPr>
          </w:p>
        </w:tc>
        <w:tc>
          <w:tcPr>
            <w:tcW w:w="470" w:type="dxa"/>
            <w:shd w:val="clear" w:color="auto" w:fill="auto"/>
            <w:vAlign w:val="center"/>
          </w:tcPr>
          <w:p w14:paraId="6D6D8910"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c>
          <w:tcPr>
            <w:tcW w:w="445" w:type="dxa"/>
            <w:shd w:val="clear" w:color="auto" w:fill="auto"/>
            <w:vAlign w:val="center"/>
          </w:tcPr>
          <w:p w14:paraId="1E301F07" w14:textId="77777777" w:rsidR="00A257A7" w:rsidRPr="00C34735" w:rsidRDefault="00A257A7" w:rsidP="00A97DA3">
            <w:pPr>
              <w:rPr>
                <w:sz w:val="18"/>
                <w:szCs w:val="18"/>
                <w:lang w:val="fr-CH"/>
              </w:rPr>
            </w:pPr>
          </w:p>
        </w:tc>
        <w:tc>
          <w:tcPr>
            <w:tcW w:w="461" w:type="dxa"/>
            <w:shd w:val="clear" w:color="auto" w:fill="auto"/>
            <w:vAlign w:val="center"/>
          </w:tcPr>
          <w:p w14:paraId="37231EE5" w14:textId="77777777" w:rsidR="00A257A7" w:rsidRPr="00C34735" w:rsidRDefault="00A257A7" w:rsidP="00A97DA3">
            <w:pPr>
              <w:rPr>
                <w:sz w:val="18"/>
                <w:szCs w:val="18"/>
                <w:lang w:val="fr-CH"/>
              </w:rPr>
            </w:pPr>
            <w:r w:rsidRPr="00C34735">
              <w:rPr>
                <w:sz w:val="18"/>
                <w:szCs w:val="18"/>
                <w:lang w:val="fr-CH"/>
              </w:rPr>
              <w:fldChar w:fldCharType="begin">
                <w:ffData>
                  <w:name w:val="Kontrollkästchen1"/>
                  <w:enabled/>
                  <w:calcOnExit w:val="0"/>
                  <w:checkBox>
                    <w:sizeAuto/>
                    <w:default w:val="0"/>
                  </w:checkBox>
                </w:ffData>
              </w:fldChar>
            </w:r>
            <w:r w:rsidRPr="00C34735">
              <w:rPr>
                <w:sz w:val="18"/>
                <w:szCs w:val="18"/>
                <w:lang w:val="fr-CH"/>
              </w:rPr>
              <w:instrText xml:space="preserve"> FORMCHECKBOX </w:instrText>
            </w:r>
            <w:r w:rsidR="00000000">
              <w:rPr>
                <w:sz w:val="18"/>
                <w:szCs w:val="18"/>
                <w:lang w:val="fr-CH"/>
              </w:rPr>
            </w:r>
            <w:r w:rsidR="00000000">
              <w:rPr>
                <w:sz w:val="18"/>
                <w:szCs w:val="18"/>
                <w:lang w:val="fr-CH"/>
              </w:rPr>
              <w:fldChar w:fldCharType="separate"/>
            </w:r>
            <w:r w:rsidRPr="00C34735">
              <w:rPr>
                <w:sz w:val="18"/>
                <w:szCs w:val="18"/>
                <w:lang w:val="fr-CH"/>
              </w:rPr>
              <w:fldChar w:fldCharType="end"/>
            </w:r>
          </w:p>
        </w:tc>
      </w:tr>
    </w:tbl>
    <w:p w14:paraId="11997C21" w14:textId="77777777" w:rsidR="00A257A7" w:rsidRPr="00C34735" w:rsidRDefault="00A257A7" w:rsidP="00A257A7">
      <w:pPr>
        <w:rPr>
          <w:sz w:val="8"/>
          <w:szCs w:val="8"/>
          <w:lang w:val="fr-CH"/>
        </w:rPr>
      </w:pPr>
    </w:p>
    <w:tbl>
      <w:tblPr>
        <w:tblW w:w="10031" w:type="dxa"/>
        <w:tblInd w:w="108" w:type="dxa"/>
        <w:tblLayout w:type="fixed"/>
        <w:tblLook w:val="04A0" w:firstRow="1" w:lastRow="0" w:firstColumn="1" w:lastColumn="0" w:noHBand="0" w:noVBand="1"/>
      </w:tblPr>
      <w:tblGrid>
        <w:gridCol w:w="1876"/>
        <w:gridCol w:w="1385"/>
        <w:gridCol w:w="6770"/>
      </w:tblGrid>
      <w:tr w:rsidR="00A257A7" w:rsidRPr="00C34735" w14:paraId="68729D31" w14:textId="77777777" w:rsidTr="00A97DA3">
        <w:trPr>
          <w:trHeight w:hRule="exact" w:val="284"/>
        </w:trPr>
        <w:tc>
          <w:tcPr>
            <w:tcW w:w="1876" w:type="dxa"/>
            <w:shd w:val="clear" w:color="auto" w:fill="auto"/>
            <w:vAlign w:val="center"/>
          </w:tcPr>
          <w:p w14:paraId="483BBE20" w14:textId="77777777" w:rsidR="00A257A7" w:rsidRPr="00C34735" w:rsidRDefault="00A257A7" w:rsidP="00A97DA3">
            <w:pPr>
              <w:rPr>
                <w:b/>
                <w:szCs w:val="20"/>
                <w:lang w:val="fr-CH"/>
              </w:rPr>
            </w:pPr>
            <w:r w:rsidRPr="00C34735">
              <w:rPr>
                <w:b/>
                <w:szCs w:val="20"/>
                <w:lang w:val="fr-CH"/>
              </w:rPr>
              <w:t>Entreprise</w:t>
            </w:r>
          </w:p>
        </w:tc>
        <w:tc>
          <w:tcPr>
            <w:tcW w:w="1385" w:type="dxa"/>
            <w:shd w:val="clear" w:color="auto" w:fill="auto"/>
            <w:vAlign w:val="center"/>
          </w:tcPr>
          <w:p w14:paraId="36F9BE0C" w14:textId="77777777" w:rsidR="00A257A7" w:rsidRPr="00C34735" w:rsidRDefault="00A257A7" w:rsidP="00A97DA3">
            <w:pPr>
              <w:rPr>
                <w:szCs w:val="20"/>
                <w:lang w:val="fr-CH"/>
              </w:rPr>
            </w:pPr>
            <w:r w:rsidRPr="00C34735">
              <w:rPr>
                <w:szCs w:val="20"/>
                <w:lang w:val="fr-CH"/>
              </w:rPr>
              <w:t>Nom</w:t>
            </w:r>
          </w:p>
        </w:tc>
        <w:tc>
          <w:tcPr>
            <w:tcW w:w="6770" w:type="dxa"/>
            <w:tcBorders>
              <w:bottom w:val="single" w:sz="4" w:space="0" w:color="auto"/>
            </w:tcBorders>
            <w:shd w:val="clear" w:color="auto" w:fill="auto"/>
            <w:vAlign w:val="center"/>
          </w:tcPr>
          <w:p w14:paraId="25FCA5D5" w14:textId="77777777" w:rsidR="00A257A7" w:rsidRPr="00C34735" w:rsidRDefault="00A257A7" w:rsidP="00A97DA3">
            <w:pPr>
              <w:rPr>
                <w:szCs w:val="20"/>
                <w:lang w:val="fr-CH"/>
              </w:rPr>
            </w:pPr>
            <w:r w:rsidRPr="00AC0F88">
              <w:rPr>
                <w:noProof/>
                <w:szCs w:val="20"/>
                <w:lang w:val="fr-CH"/>
              </w:rPr>
              <w:t>EMF</w:t>
            </w:r>
          </w:p>
        </w:tc>
      </w:tr>
      <w:tr w:rsidR="00A257A7" w:rsidRPr="00C34735" w14:paraId="6A047C19" w14:textId="77777777" w:rsidTr="00A97DA3">
        <w:trPr>
          <w:trHeight w:hRule="exact" w:val="418"/>
        </w:trPr>
        <w:tc>
          <w:tcPr>
            <w:tcW w:w="1876" w:type="dxa"/>
            <w:shd w:val="clear" w:color="auto" w:fill="auto"/>
            <w:vAlign w:val="center"/>
          </w:tcPr>
          <w:p w14:paraId="10053F37" w14:textId="77777777" w:rsidR="00A257A7" w:rsidRPr="00C34735" w:rsidRDefault="00A257A7" w:rsidP="00A97DA3">
            <w:pPr>
              <w:rPr>
                <w:b/>
                <w:szCs w:val="20"/>
                <w:lang w:val="fr-CH"/>
              </w:rPr>
            </w:pPr>
            <w:proofErr w:type="gramStart"/>
            <w:r w:rsidRPr="00C34735">
              <w:rPr>
                <w:b/>
                <w:szCs w:val="20"/>
                <w:lang w:val="fr-CH"/>
              </w:rPr>
              <w:t>formatrice</w:t>
            </w:r>
            <w:proofErr w:type="gramEnd"/>
          </w:p>
        </w:tc>
        <w:tc>
          <w:tcPr>
            <w:tcW w:w="1385" w:type="dxa"/>
            <w:shd w:val="clear" w:color="auto" w:fill="auto"/>
            <w:vAlign w:val="center"/>
          </w:tcPr>
          <w:p w14:paraId="3456CF5D" w14:textId="77777777" w:rsidR="00A257A7" w:rsidRPr="00C34735" w:rsidRDefault="00A257A7" w:rsidP="00A97DA3">
            <w:pPr>
              <w:rPr>
                <w:szCs w:val="20"/>
                <w:lang w:val="fr-CH"/>
              </w:rPr>
            </w:pPr>
            <w:r w:rsidRPr="00C34735">
              <w:rPr>
                <w:szCs w:val="20"/>
                <w:lang w:val="fr-CH"/>
              </w:rPr>
              <w:t>Adresse</w:t>
            </w:r>
          </w:p>
          <w:p w14:paraId="015DE6F9" w14:textId="77777777" w:rsidR="00A257A7" w:rsidRPr="00C34735" w:rsidRDefault="00A257A7" w:rsidP="00A97DA3">
            <w:pPr>
              <w:rPr>
                <w:sz w:val="16"/>
                <w:lang w:val="fr-CH"/>
              </w:rPr>
            </w:pPr>
            <w:r w:rsidRPr="00C34735">
              <w:rPr>
                <w:sz w:val="16"/>
                <w:lang w:val="fr-CH"/>
              </w:rPr>
              <w:t>(</w:t>
            </w:r>
            <w:proofErr w:type="gramStart"/>
            <w:r w:rsidRPr="00C34735">
              <w:rPr>
                <w:sz w:val="16"/>
                <w:lang w:val="fr-CH"/>
              </w:rPr>
              <w:t>lieu</w:t>
            </w:r>
            <w:proofErr w:type="gramEnd"/>
            <w:r w:rsidRPr="00C34735">
              <w:rPr>
                <w:sz w:val="16"/>
                <w:lang w:val="fr-CH"/>
              </w:rPr>
              <w:t xml:space="preserve"> de travail)</w:t>
            </w:r>
          </w:p>
        </w:tc>
        <w:tc>
          <w:tcPr>
            <w:tcW w:w="6770" w:type="dxa"/>
            <w:tcBorders>
              <w:top w:val="single" w:sz="4" w:space="0" w:color="auto"/>
              <w:bottom w:val="single" w:sz="4" w:space="0" w:color="auto"/>
            </w:tcBorders>
            <w:shd w:val="clear" w:color="auto" w:fill="auto"/>
            <w:vAlign w:val="center"/>
          </w:tcPr>
          <w:p w14:paraId="0A729D2D" w14:textId="77777777" w:rsidR="00A257A7" w:rsidRPr="00C34735" w:rsidRDefault="00A257A7" w:rsidP="00A97DA3">
            <w:pPr>
              <w:rPr>
                <w:szCs w:val="20"/>
                <w:lang w:val="fr-CH"/>
              </w:rPr>
            </w:pPr>
            <w:r w:rsidRPr="00AC0F88">
              <w:rPr>
                <w:noProof/>
                <w:szCs w:val="20"/>
                <w:lang w:val="fr-CH"/>
              </w:rPr>
              <w:t>Rte des Daillettes 6</w:t>
            </w:r>
          </w:p>
        </w:tc>
      </w:tr>
      <w:tr w:rsidR="00A257A7" w:rsidRPr="00C34735" w14:paraId="695B1360" w14:textId="77777777" w:rsidTr="00A97DA3">
        <w:trPr>
          <w:trHeight w:hRule="exact" w:val="284"/>
        </w:trPr>
        <w:tc>
          <w:tcPr>
            <w:tcW w:w="1876" w:type="dxa"/>
            <w:shd w:val="clear" w:color="auto" w:fill="auto"/>
            <w:vAlign w:val="center"/>
          </w:tcPr>
          <w:p w14:paraId="4919ABA0" w14:textId="77777777" w:rsidR="00A257A7" w:rsidRPr="00C34735" w:rsidRDefault="00A257A7" w:rsidP="00A97DA3">
            <w:pPr>
              <w:rPr>
                <w:b/>
                <w:szCs w:val="20"/>
                <w:lang w:val="fr-CH"/>
              </w:rPr>
            </w:pPr>
          </w:p>
        </w:tc>
        <w:tc>
          <w:tcPr>
            <w:tcW w:w="1385" w:type="dxa"/>
            <w:shd w:val="clear" w:color="auto" w:fill="auto"/>
            <w:vAlign w:val="center"/>
          </w:tcPr>
          <w:p w14:paraId="78DA07DE" w14:textId="77777777" w:rsidR="00A257A7" w:rsidRPr="00C34735" w:rsidRDefault="00A257A7" w:rsidP="00A97DA3">
            <w:pPr>
              <w:rPr>
                <w:szCs w:val="20"/>
                <w:lang w:val="fr-CH"/>
              </w:rPr>
            </w:pPr>
            <w:r w:rsidRPr="00C34735">
              <w:rPr>
                <w:szCs w:val="20"/>
                <w:lang w:val="fr-CH"/>
              </w:rPr>
              <w:t>NPA, lieu</w:t>
            </w:r>
          </w:p>
        </w:tc>
        <w:tc>
          <w:tcPr>
            <w:tcW w:w="6770" w:type="dxa"/>
            <w:tcBorders>
              <w:top w:val="single" w:sz="4" w:space="0" w:color="auto"/>
              <w:bottom w:val="single" w:sz="4" w:space="0" w:color="auto"/>
            </w:tcBorders>
            <w:shd w:val="clear" w:color="auto" w:fill="auto"/>
            <w:vAlign w:val="center"/>
          </w:tcPr>
          <w:p w14:paraId="5F6CBB52" w14:textId="77777777" w:rsidR="00A257A7" w:rsidRPr="00C34735" w:rsidRDefault="00A257A7" w:rsidP="00A97DA3">
            <w:pPr>
              <w:rPr>
                <w:szCs w:val="20"/>
                <w:lang w:val="fr-CH"/>
              </w:rPr>
            </w:pPr>
            <w:r w:rsidRPr="00AC0F88">
              <w:rPr>
                <w:noProof/>
                <w:szCs w:val="20"/>
                <w:lang w:val="fr-CH"/>
              </w:rPr>
              <w:t>1700</w:t>
            </w:r>
            <w:r w:rsidRPr="00C34735">
              <w:rPr>
                <w:szCs w:val="20"/>
                <w:lang w:val="fr-CH"/>
              </w:rPr>
              <w:t xml:space="preserve">, </w:t>
            </w:r>
            <w:r w:rsidRPr="00AC0F88">
              <w:rPr>
                <w:noProof/>
                <w:szCs w:val="20"/>
                <w:lang w:val="fr-CH"/>
              </w:rPr>
              <w:t>Fribourg</w:t>
            </w:r>
          </w:p>
        </w:tc>
      </w:tr>
    </w:tbl>
    <w:p w14:paraId="66033ADD" w14:textId="77777777" w:rsidR="00A257A7" w:rsidRPr="00C34735" w:rsidRDefault="00A257A7" w:rsidP="00A257A7">
      <w:pPr>
        <w:rPr>
          <w:sz w:val="12"/>
          <w:szCs w:val="12"/>
          <w:lang w:val="fr-CH"/>
        </w:rPr>
      </w:pPr>
    </w:p>
    <w:tbl>
      <w:tblPr>
        <w:tblW w:w="10031" w:type="dxa"/>
        <w:tblInd w:w="108" w:type="dxa"/>
        <w:tblLayout w:type="fixed"/>
        <w:tblLook w:val="04A0" w:firstRow="1" w:lastRow="0" w:firstColumn="1" w:lastColumn="0" w:noHBand="0" w:noVBand="1"/>
      </w:tblPr>
      <w:tblGrid>
        <w:gridCol w:w="1873"/>
        <w:gridCol w:w="1388"/>
        <w:gridCol w:w="2835"/>
        <w:gridCol w:w="283"/>
        <w:gridCol w:w="928"/>
        <w:gridCol w:w="2724"/>
      </w:tblGrid>
      <w:tr w:rsidR="00A257A7" w:rsidRPr="00C34735" w14:paraId="74A34DA7" w14:textId="77777777" w:rsidTr="0B9CE40E">
        <w:trPr>
          <w:trHeight w:hRule="exact" w:val="284"/>
        </w:trPr>
        <w:tc>
          <w:tcPr>
            <w:tcW w:w="1873" w:type="dxa"/>
            <w:shd w:val="clear" w:color="auto" w:fill="auto"/>
            <w:vAlign w:val="center"/>
          </w:tcPr>
          <w:p w14:paraId="24F62D31" w14:textId="77777777" w:rsidR="00A257A7" w:rsidRPr="00C34735" w:rsidRDefault="00A257A7" w:rsidP="00A97DA3">
            <w:pPr>
              <w:rPr>
                <w:b/>
                <w:szCs w:val="20"/>
                <w:lang w:val="fr-CH"/>
              </w:rPr>
            </w:pPr>
            <w:r w:rsidRPr="00C34735">
              <w:rPr>
                <w:b/>
                <w:szCs w:val="20"/>
                <w:lang w:val="fr-CH"/>
              </w:rPr>
              <w:t>Supérieur prof.</w:t>
            </w:r>
          </w:p>
        </w:tc>
        <w:tc>
          <w:tcPr>
            <w:tcW w:w="1388" w:type="dxa"/>
            <w:shd w:val="clear" w:color="auto" w:fill="auto"/>
            <w:vAlign w:val="center"/>
          </w:tcPr>
          <w:p w14:paraId="133082C7" w14:textId="77777777" w:rsidR="00A257A7" w:rsidRPr="00C34735" w:rsidRDefault="00A257A7" w:rsidP="00A97DA3">
            <w:pPr>
              <w:rPr>
                <w:szCs w:val="20"/>
                <w:lang w:val="fr-CH"/>
              </w:rPr>
            </w:pPr>
            <w:r w:rsidRPr="00C34735">
              <w:rPr>
                <w:szCs w:val="20"/>
                <w:lang w:val="fr-CH"/>
              </w:rPr>
              <w:t>Nom</w:t>
            </w:r>
          </w:p>
        </w:tc>
        <w:tc>
          <w:tcPr>
            <w:tcW w:w="2835" w:type="dxa"/>
            <w:tcBorders>
              <w:bottom w:val="single" w:sz="4" w:space="0" w:color="auto"/>
            </w:tcBorders>
            <w:shd w:val="clear" w:color="auto" w:fill="auto"/>
            <w:vAlign w:val="center"/>
          </w:tcPr>
          <w:p w14:paraId="4715B4D4" w14:textId="4FF4F21A" w:rsidR="00A257A7" w:rsidRPr="00C34735" w:rsidRDefault="00A257A7" w:rsidP="00A97DA3">
            <w:pPr>
              <w:rPr>
                <w:szCs w:val="20"/>
                <w:lang w:val="fr-CH"/>
              </w:rPr>
            </w:pPr>
          </w:p>
        </w:tc>
        <w:tc>
          <w:tcPr>
            <w:tcW w:w="283" w:type="dxa"/>
            <w:shd w:val="clear" w:color="auto" w:fill="auto"/>
            <w:vAlign w:val="center"/>
          </w:tcPr>
          <w:p w14:paraId="26C70D1F" w14:textId="77777777" w:rsidR="00A257A7" w:rsidRPr="00C34735" w:rsidRDefault="00A257A7" w:rsidP="00A97DA3">
            <w:pPr>
              <w:rPr>
                <w:szCs w:val="20"/>
                <w:lang w:val="fr-CH"/>
              </w:rPr>
            </w:pPr>
          </w:p>
        </w:tc>
        <w:tc>
          <w:tcPr>
            <w:tcW w:w="928" w:type="dxa"/>
            <w:shd w:val="clear" w:color="auto" w:fill="auto"/>
            <w:vAlign w:val="center"/>
          </w:tcPr>
          <w:p w14:paraId="3D4F2B83" w14:textId="77777777" w:rsidR="00A257A7" w:rsidRPr="00C34735" w:rsidRDefault="00A257A7" w:rsidP="00A97DA3">
            <w:pPr>
              <w:rPr>
                <w:szCs w:val="20"/>
                <w:lang w:val="fr-CH"/>
              </w:rPr>
            </w:pPr>
            <w:r w:rsidRPr="00C34735">
              <w:rPr>
                <w:szCs w:val="20"/>
                <w:lang w:val="fr-CH"/>
              </w:rPr>
              <w:t>Prénom</w:t>
            </w:r>
          </w:p>
        </w:tc>
        <w:tc>
          <w:tcPr>
            <w:tcW w:w="2724" w:type="dxa"/>
            <w:tcBorders>
              <w:bottom w:val="single" w:sz="4" w:space="0" w:color="auto"/>
            </w:tcBorders>
            <w:shd w:val="clear" w:color="auto" w:fill="auto"/>
            <w:vAlign w:val="center"/>
          </w:tcPr>
          <w:p w14:paraId="214524D9" w14:textId="28F5B6B8" w:rsidR="00A257A7" w:rsidRPr="00C34735" w:rsidRDefault="00A257A7" w:rsidP="00A97DA3">
            <w:pPr>
              <w:rPr>
                <w:szCs w:val="20"/>
                <w:lang w:val="fr-CH"/>
              </w:rPr>
            </w:pPr>
          </w:p>
        </w:tc>
      </w:tr>
      <w:tr w:rsidR="00A257A7" w:rsidRPr="00C34735" w14:paraId="657BF980" w14:textId="77777777" w:rsidTr="0B9CE40E">
        <w:trPr>
          <w:trHeight w:hRule="exact" w:val="284"/>
        </w:trPr>
        <w:tc>
          <w:tcPr>
            <w:tcW w:w="1873" w:type="dxa"/>
            <w:shd w:val="clear" w:color="auto" w:fill="auto"/>
            <w:vAlign w:val="center"/>
          </w:tcPr>
          <w:p w14:paraId="37E7020B" w14:textId="77777777" w:rsidR="00A257A7" w:rsidRPr="00C34735" w:rsidRDefault="00A257A7" w:rsidP="00A97DA3">
            <w:pPr>
              <w:rPr>
                <w:b/>
                <w:szCs w:val="20"/>
                <w:lang w:val="fr-CH"/>
              </w:rPr>
            </w:pPr>
          </w:p>
        </w:tc>
        <w:tc>
          <w:tcPr>
            <w:tcW w:w="1388" w:type="dxa"/>
            <w:shd w:val="clear" w:color="auto" w:fill="auto"/>
            <w:vAlign w:val="center"/>
          </w:tcPr>
          <w:p w14:paraId="34463BEF" w14:textId="77777777" w:rsidR="00A257A7" w:rsidRPr="00C34735" w:rsidRDefault="00A257A7" w:rsidP="00A97DA3">
            <w:pPr>
              <w:rPr>
                <w:szCs w:val="20"/>
                <w:lang w:val="fr-CH"/>
              </w:rPr>
            </w:pPr>
            <w:r w:rsidRPr="00C34735">
              <w:rPr>
                <w:szCs w:val="20"/>
                <w:lang w:val="fr-CH"/>
              </w:rPr>
              <w:t>Tél. Prof.</w:t>
            </w:r>
          </w:p>
        </w:tc>
        <w:tc>
          <w:tcPr>
            <w:tcW w:w="2835" w:type="dxa"/>
            <w:tcBorders>
              <w:top w:val="single" w:sz="4" w:space="0" w:color="auto"/>
              <w:bottom w:val="single" w:sz="4" w:space="0" w:color="auto"/>
            </w:tcBorders>
            <w:shd w:val="clear" w:color="auto" w:fill="auto"/>
            <w:vAlign w:val="center"/>
          </w:tcPr>
          <w:p w14:paraId="057614CC" w14:textId="114E1873" w:rsidR="00A257A7" w:rsidRPr="00C34735" w:rsidRDefault="00A257A7" w:rsidP="0B9CE40E">
            <w:pPr>
              <w:rPr>
                <w:noProof/>
                <w:lang w:val="fr-CH"/>
              </w:rPr>
            </w:pPr>
          </w:p>
        </w:tc>
        <w:tc>
          <w:tcPr>
            <w:tcW w:w="283" w:type="dxa"/>
            <w:shd w:val="clear" w:color="auto" w:fill="auto"/>
            <w:vAlign w:val="center"/>
          </w:tcPr>
          <w:p w14:paraId="1E0888D7" w14:textId="77777777" w:rsidR="00A257A7" w:rsidRPr="00C34735" w:rsidRDefault="00A257A7" w:rsidP="00A97DA3">
            <w:pPr>
              <w:rPr>
                <w:szCs w:val="20"/>
                <w:lang w:val="fr-CH"/>
              </w:rPr>
            </w:pPr>
          </w:p>
        </w:tc>
        <w:tc>
          <w:tcPr>
            <w:tcW w:w="928" w:type="dxa"/>
            <w:shd w:val="clear" w:color="auto" w:fill="auto"/>
            <w:vAlign w:val="center"/>
          </w:tcPr>
          <w:p w14:paraId="48765275" w14:textId="77777777" w:rsidR="00A257A7" w:rsidRPr="00C34735" w:rsidRDefault="00A257A7" w:rsidP="00A97DA3">
            <w:pPr>
              <w:rPr>
                <w:szCs w:val="20"/>
                <w:lang w:val="fr-CH"/>
              </w:rPr>
            </w:pPr>
            <w:r w:rsidRPr="00C34735">
              <w:rPr>
                <w:szCs w:val="20"/>
                <w:lang w:val="fr-CH"/>
              </w:rPr>
              <w:t>Mobile</w:t>
            </w:r>
          </w:p>
        </w:tc>
        <w:tc>
          <w:tcPr>
            <w:tcW w:w="2724" w:type="dxa"/>
            <w:tcBorders>
              <w:top w:val="single" w:sz="4" w:space="0" w:color="auto"/>
              <w:bottom w:val="single" w:sz="4" w:space="0" w:color="auto"/>
            </w:tcBorders>
            <w:shd w:val="clear" w:color="auto" w:fill="auto"/>
            <w:vAlign w:val="center"/>
          </w:tcPr>
          <w:p w14:paraId="7E462EBD" w14:textId="756F7553" w:rsidR="00A257A7" w:rsidRPr="00C34735" w:rsidRDefault="00A257A7" w:rsidP="00A97DA3">
            <w:pPr>
              <w:rPr>
                <w:szCs w:val="20"/>
                <w:lang w:val="fr-CH"/>
              </w:rPr>
            </w:pPr>
          </w:p>
        </w:tc>
      </w:tr>
      <w:tr w:rsidR="00A257A7" w:rsidRPr="00C34735" w14:paraId="5C149FE2" w14:textId="77777777" w:rsidTr="0B9CE40E">
        <w:trPr>
          <w:trHeight w:hRule="exact" w:val="284"/>
        </w:trPr>
        <w:tc>
          <w:tcPr>
            <w:tcW w:w="1873" w:type="dxa"/>
            <w:shd w:val="clear" w:color="auto" w:fill="auto"/>
            <w:vAlign w:val="center"/>
          </w:tcPr>
          <w:p w14:paraId="601F929E" w14:textId="77777777" w:rsidR="00A257A7" w:rsidRPr="00C34735" w:rsidRDefault="00A257A7" w:rsidP="00A97DA3">
            <w:pPr>
              <w:rPr>
                <w:b/>
                <w:szCs w:val="20"/>
                <w:lang w:val="fr-CH"/>
              </w:rPr>
            </w:pPr>
          </w:p>
        </w:tc>
        <w:tc>
          <w:tcPr>
            <w:tcW w:w="1388" w:type="dxa"/>
            <w:shd w:val="clear" w:color="auto" w:fill="auto"/>
            <w:vAlign w:val="center"/>
          </w:tcPr>
          <w:p w14:paraId="36489F8D" w14:textId="77777777" w:rsidR="00A257A7" w:rsidRPr="00C34735" w:rsidRDefault="00A257A7" w:rsidP="00A97DA3">
            <w:pPr>
              <w:rPr>
                <w:szCs w:val="20"/>
                <w:lang w:val="fr-CH"/>
              </w:rPr>
            </w:pPr>
            <w:proofErr w:type="gramStart"/>
            <w:r w:rsidRPr="00C34735">
              <w:rPr>
                <w:szCs w:val="20"/>
                <w:lang w:val="fr-CH"/>
              </w:rPr>
              <w:t>E-Mail</w:t>
            </w:r>
            <w:proofErr w:type="gramEnd"/>
          </w:p>
        </w:tc>
        <w:tc>
          <w:tcPr>
            <w:tcW w:w="6770" w:type="dxa"/>
            <w:gridSpan w:val="4"/>
            <w:tcBorders>
              <w:bottom w:val="single" w:sz="4" w:space="0" w:color="auto"/>
            </w:tcBorders>
            <w:shd w:val="clear" w:color="auto" w:fill="auto"/>
            <w:vAlign w:val="center"/>
          </w:tcPr>
          <w:p w14:paraId="1B1DAA22" w14:textId="02F8C084" w:rsidR="00A257A7" w:rsidRPr="00C34735" w:rsidRDefault="00A257A7" w:rsidP="00A97DA3">
            <w:pPr>
              <w:rPr>
                <w:szCs w:val="20"/>
                <w:lang w:val="fr-CH"/>
              </w:rPr>
            </w:pPr>
          </w:p>
        </w:tc>
      </w:tr>
    </w:tbl>
    <w:p w14:paraId="1E469086" w14:textId="77777777" w:rsidR="00A257A7" w:rsidRPr="00C34735" w:rsidRDefault="00A257A7" w:rsidP="00A257A7">
      <w:pPr>
        <w:rPr>
          <w:sz w:val="12"/>
          <w:szCs w:val="12"/>
          <w:lang w:val="fr-CH"/>
        </w:rPr>
      </w:pPr>
    </w:p>
    <w:tbl>
      <w:tblPr>
        <w:tblW w:w="3387" w:type="dxa"/>
        <w:tblInd w:w="1699" w:type="dxa"/>
        <w:tblLook w:val="04A0" w:firstRow="1" w:lastRow="0" w:firstColumn="1" w:lastColumn="0" w:noHBand="0" w:noVBand="1"/>
      </w:tblPr>
      <w:tblGrid>
        <w:gridCol w:w="290"/>
        <w:gridCol w:w="2651"/>
        <w:gridCol w:w="446"/>
      </w:tblGrid>
      <w:tr w:rsidR="00A257A7" w:rsidRPr="00C34735" w14:paraId="16E7EEBA" w14:textId="77777777" w:rsidTr="00A97DA3">
        <w:trPr>
          <w:trHeight w:hRule="exact" w:val="227"/>
        </w:trPr>
        <w:tc>
          <w:tcPr>
            <w:tcW w:w="290" w:type="dxa"/>
            <w:shd w:val="clear" w:color="auto" w:fill="auto"/>
            <w:vAlign w:val="center"/>
          </w:tcPr>
          <w:p w14:paraId="14231BFB" w14:textId="77777777" w:rsidR="00A257A7" w:rsidRPr="00C34735" w:rsidRDefault="00A257A7" w:rsidP="00A97DA3">
            <w:pPr>
              <w:rPr>
                <w:b/>
                <w:szCs w:val="20"/>
                <w:lang w:val="fr-CH"/>
              </w:rPr>
            </w:pPr>
          </w:p>
        </w:tc>
        <w:tc>
          <w:tcPr>
            <w:tcW w:w="2651" w:type="dxa"/>
            <w:shd w:val="clear" w:color="auto" w:fill="auto"/>
            <w:vAlign w:val="center"/>
          </w:tcPr>
          <w:p w14:paraId="21F5219C" w14:textId="77777777" w:rsidR="00A257A7" w:rsidRPr="00C34735" w:rsidRDefault="00A257A7" w:rsidP="00A97DA3">
            <w:pPr>
              <w:rPr>
                <w:szCs w:val="20"/>
                <w:lang w:val="fr-CH"/>
              </w:rPr>
            </w:pPr>
            <w:proofErr w:type="spellStart"/>
            <w:r w:rsidRPr="00C34735">
              <w:rPr>
                <w:szCs w:val="20"/>
                <w:lang w:val="fr-CH"/>
              </w:rPr>
              <w:t>Nouv</w:t>
            </w:r>
            <w:proofErr w:type="spellEnd"/>
            <w:r w:rsidRPr="00C34735">
              <w:rPr>
                <w:szCs w:val="20"/>
                <w:lang w:val="fr-CH"/>
              </w:rPr>
              <w:t xml:space="preserve">. </w:t>
            </w:r>
            <w:proofErr w:type="gramStart"/>
            <w:r w:rsidRPr="00C34735">
              <w:rPr>
                <w:szCs w:val="20"/>
                <w:lang w:val="fr-CH"/>
              </w:rPr>
              <w:t>dans</w:t>
            </w:r>
            <w:proofErr w:type="gramEnd"/>
            <w:r w:rsidRPr="00C34735">
              <w:rPr>
                <w:szCs w:val="20"/>
                <w:lang w:val="fr-CH"/>
              </w:rPr>
              <w:t xml:space="preserve"> cette fonction</w:t>
            </w:r>
          </w:p>
        </w:tc>
        <w:tc>
          <w:tcPr>
            <w:tcW w:w="446" w:type="dxa"/>
            <w:shd w:val="clear" w:color="auto" w:fill="auto"/>
            <w:vAlign w:val="center"/>
          </w:tcPr>
          <w:p w14:paraId="541724B4" w14:textId="77777777" w:rsidR="00A257A7" w:rsidRPr="00C34735" w:rsidRDefault="00A257A7" w:rsidP="00A97DA3">
            <w:pPr>
              <w:rPr>
                <w:szCs w:val="20"/>
                <w:lang w:val="fr-CH"/>
              </w:rPr>
            </w:pPr>
            <w:r w:rsidRPr="00C34735">
              <w:rPr>
                <w:szCs w:val="20"/>
                <w:lang w:val="fr-CH"/>
              </w:rPr>
              <w:fldChar w:fldCharType="begin">
                <w:ffData>
                  <w:name w:val="Kontrollkästchen3"/>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r>
    </w:tbl>
    <w:p w14:paraId="5ABE072C" w14:textId="77777777" w:rsidR="00A257A7" w:rsidRPr="00C34735" w:rsidRDefault="00A257A7" w:rsidP="00A257A7">
      <w:pPr>
        <w:rPr>
          <w:sz w:val="12"/>
          <w:szCs w:val="12"/>
          <w:lang w:val="fr-CH"/>
        </w:rPr>
      </w:pPr>
    </w:p>
    <w:tbl>
      <w:tblPr>
        <w:tblW w:w="10031" w:type="dxa"/>
        <w:tblInd w:w="108" w:type="dxa"/>
        <w:tblLayout w:type="fixed"/>
        <w:tblLook w:val="04A0" w:firstRow="1" w:lastRow="0" w:firstColumn="1" w:lastColumn="0" w:noHBand="0" w:noVBand="1"/>
      </w:tblPr>
      <w:tblGrid>
        <w:gridCol w:w="1873"/>
        <w:gridCol w:w="1388"/>
        <w:gridCol w:w="2835"/>
        <w:gridCol w:w="283"/>
        <w:gridCol w:w="928"/>
        <w:gridCol w:w="2724"/>
      </w:tblGrid>
      <w:tr w:rsidR="00A257A7" w:rsidRPr="00C34735" w14:paraId="0DC9BC51" w14:textId="77777777" w:rsidTr="00A97DA3">
        <w:trPr>
          <w:trHeight w:hRule="exact" w:val="284"/>
        </w:trPr>
        <w:tc>
          <w:tcPr>
            <w:tcW w:w="1873" w:type="dxa"/>
            <w:shd w:val="clear" w:color="auto" w:fill="auto"/>
            <w:vAlign w:val="center"/>
          </w:tcPr>
          <w:p w14:paraId="47260644" w14:textId="77777777" w:rsidR="00A257A7" w:rsidRPr="00C34735" w:rsidRDefault="00A257A7" w:rsidP="00A97DA3">
            <w:pPr>
              <w:rPr>
                <w:b/>
                <w:szCs w:val="20"/>
                <w:lang w:val="fr-CH"/>
              </w:rPr>
            </w:pPr>
            <w:r w:rsidRPr="00C34735">
              <w:rPr>
                <w:b/>
                <w:szCs w:val="20"/>
                <w:lang w:val="fr-CH"/>
              </w:rPr>
              <w:t>Supérieur prof</w:t>
            </w:r>
          </w:p>
        </w:tc>
        <w:tc>
          <w:tcPr>
            <w:tcW w:w="1388" w:type="dxa"/>
            <w:shd w:val="clear" w:color="auto" w:fill="auto"/>
            <w:vAlign w:val="center"/>
          </w:tcPr>
          <w:p w14:paraId="18CB2C08" w14:textId="77777777" w:rsidR="00A257A7" w:rsidRPr="00C34735" w:rsidRDefault="00A257A7" w:rsidP="00A97DA3">
            <w:pPr>
              <w:rPr>
                <w:szCs w:val="20"/>
                <w:lang w:val="fr-CH"/>
              </w:rPr>
            </w:pPr>
            <w:r w:rsidRPr="00C34735">
              <w:rPr>
                <w:szCs w:val="20"/>
                <w:lang w:val="fr-CH"/>
              </w:rPr>
              <w:t>Nom</w:t>
            </w:r>
          </w:p>
        </w:tc>
        <w:tc>
          <w:tcPr>
            <w:tcW w:w="2835" w:type="dxa"/>
            <w:tcBorders>
              <w:bottom w:val="single" w:sz="4" w:space="0" w:color="auto"/>
            </w:tcBorders>
            <w:shd w:val="clear" w:color="auto" w:fill="auto"/>
            <w:vAlign w:val="center"/>
          </w:tcPr>
          <w:p w14:paraId="4564F3C4" w14:textId="77777777" w:rsidR="00A257A7" w:rsidRPr="00C34735" w:rsidRDefault="00A257A7" w:rsidP="00A97DA3">
            <w:pPr>
              <w:rPr>
                <w:szCs w:val="20"/>
                <w:lang w:val="fr-CH"/>
              </w:rPr>
            </w:pPr>
          </w:p>
        </w:tc>
        <w:tc>
          <w:tcPr>
            <w:tcW w:w="283" w:type="dxa"/>
            <w:shd w:val="clear" w:color="auto" w:fill="auto"/>
            <w:vAlign w:val="center"/>
          </w:tcPr>
          <w:p w14:paraId="4CE87D45" w14:textId="77777777" w:rsidR="00A257A7" w:rsidRPr="00C34735" w:rsidRDefault="00A257A7" w:rsidP="00A97DA3">
            <w:pPr>
              <w:rPr>
                <w:szCs w:val="20"/>
                <w:lang w:val="fr-CH"/>
              </w:rPr>
            </w:pPr>
          </w:p>
        </w:tc>
        <w:tc>
          <w:tcPr>
            <w:tcW w:w="928" w:type="dxa"/>
            <w:shd w:val="clear" w:color="auto" w:fill="auto"/>
            <w:vAlign w:val="center"/>
          </w:tcPr>
          <w:p w14:paraId="0E1A9C75" w14:textId="77777777" w:rsidR="00A257A7" w:rsidRPr="00C34735" w:rsidRDefault="00A257A7" w:rsidP="00A97DA3">
            <w:pPr>
              <w:rPr>
                <w:szCs w:val="20"/>
                <w:lang w:val="fr-CH"/>
              </w:rPr>
            </w:pPr>
            <w:r w:rsidRPr="00C34735">
              <w:rPr>
                <w:szCs w:val="20"/>
                <w:lang w:val="fr-CH"/>
              </w:rPr>
              <w:t>Prénom</w:t>
            </w:r>
          </w:p>
        </w:tc>
        <w:tc>
          <w:tcPr>
            <w:tcW w:w="2724" w:type="dxa"/>
            <w:tcBorders>
              <w:bottom w:val="single" w:sz="4" w:space="0" w:color="auto"/>
            </w:tcBorders>
            <w:shd w:val="clear" w:color="auto" w:fill="auto"/>
            <w:vAlign w:val="center"/>
          </w:tcPr>
          <w:p w14:paraId="2DF0E68F" w14:textId="77777777" w:rsidR="00A257A7" w:rsidRPr="00C34735" w:rsidRDefault="00A257A7" w:rsidP="00A97DA3">
            <w:pPr>
              <w:rPr>
                <w:szCs w:val="20"/>
                <w:lang w:val="fr-CH"/>
              </w:rPr>
            </w:pPr>
          </w:p>
        </w:tc>
      </w:tr>
      <w:tr w:rsidR="00A257A7" w:rsidRPr="00C34735" w14:paraId="52A6631F" w14:textId="77777777" w:rsidTr="00A97DA3">
        <w:trPr>
          <w:trHeight w:hRule="exact" w:val="284"/>
        </w:trPr>
        <w:tc>
          <w:tcPr>
            <w:tcW w:w="1873" w:type="dxa"/>
            <w:shd w:val="clear" w:color="auto" w:fill="auto"/>
            <w:vAlign w:val="center"/>
          </w:tcPr>
          <w:p w14:paraId="0F4A2407" w14:textId="77777777" w:rsidR="00A257A7" w:rsidRPr="00C34735" w:rsidRDefault="00A257A7" w:rsidP="00A97DA3">
            <w:pPr>
              <w:rPr>
                <w:b/>
                <w:szCs w:val="20"/>
                <w:lang w:val="fr-CH"/>
              </w:rPr>
            </w:pPr>
            <w:proofErr w:type="gramStart"/>
            <w:r w:rsidRPr="00C34735">
              <w:rPr>
                <w:b/>
                <w:szCs w:val="20"/>
                <w:lang w:val="fr-CH"/>
              </w:rPr>
              <w:t>suppléant</w:t>
            </w:r>
            <w:proofErr w:type="gramEnd"/>
          </w:p>
        </w:tc>
        <w:tc>
          <w:tcPr>
            <w:tcW w:w="1388" w:type="dxa"/>
            <w:shd w:val="clear" w:color="auto" w:fill="auto"/>
            <w:vAlign w:val="center"/>
          </w:tcPr>
          <w:p w14:paraId="2A54E7A7" w14:textId="77777777" w:rsidR="00A257A7" w:rsidRPr="00C34735" w:rsidRDefault="00A257A7" w:rsidP="00A97DA3">
            <w:pPr>
              <w:rPr>
                <w:szCs w:val="20"/>
                <w:lang w:val="fr-CH"/>
              </w:rPr>
            </w:pPr>
            <w:r w:rsidRPr="00C34735">
              <w:rPr>
                <w:szCs w:val="20"/>
                <w:lang w:val="fr-CH"/>
              </w:rPr>
              <w:t>Tél. Prof.</w:t>
            </w:r>
          </w:p>
        </w:tc>
        <w:tc>
          <w:tcPr>
            <w:tcW w:w="2835" w:type="dxa"/>
            <w:tcBorders>
              <w:top w:val="single" w:sz="4" w:space="0" w:color="auto"/>
              <w:bottom w:val="single" w:sz="4" w:space="0" w:color="auto"/>
            </w:tcBorders>
            <w:shd w:val="clear" w:color="auto" w:fill="auto"/>
            <w:vAlign w:val="center"/>
          </w:tcPr>
          <w:p w14:paraId="1647B39C" w14:textId="77777777" w:rsidR="00A257A7" w:rsidRPr="00C34735" w:rsidRDefault="00A257A7" w:rsidP="00A97DA3">
            <w:pPr>
              <w:rPr>
                <w:szCs w:val="20"/>
                <w:lang w:val="fr-CH"/>
              </w:rPr>
            </w:pPr>
          </w:p>
        </w:tc>
        <w:tc>
          <w:tcPr>
            <w:tcW w:w="283" w:type="dxa"/>
            <w:shd w:val="clear" w:color="auto" w:fill="auto"/>
            <w:vAlign w:val="center"/>
          </w:tcPr>
          <w:p w14:paraId="57C21527" w14:textId="77777777" w:rsidR="00A257A7" w:rsidRPr="00C34735" w:rsidRDefault="00A257A7" w:rsidP="00A97DA3">
            <w:pPr>
              <w:rPr>
                <w:szCs w:val="20"/>
                <w:lang w:val="fr-CH"/>
              </w:rPr>
            </w:pPr>
          </w:p>
        </w:tc>
        <w:tc>
          <w:tcPr>
            <w:tcW w:w="928" w:type="dxa"/>
            <w:shd w:val="clear" w:color="auto" w:fill="auto"/>
            <w:vAlign w:val="center"/>
          </w:tcPr>
          <w:p w14:paraId="4BB25CD2" w14:textId="77777777" w:rsidR="00A257A7" w:rsidRPr="00C34735" w:rsidRDefault="00A257A7" w:rsidP="00A97DA3">
            <w:pPr>
              <w:rPr>
                <w:szCs w:val="20"/>
                <w:lang w:val="fr-CH"/>
              </w:rPr>
            </w:pPr>
            <w:r w:rsidRPr="00C34735">
              <w:rPr>
                <w:szCs w:val="20"/>
                <w:lang w:val="fr-CH"/>
              </w:rPr>
              <w:t>Mobile</w:t>
            </w:r>
          </w:p>
        </w:tc>
        <w:tc>
          <w:tcPr>
            <w:tcW w:w="2724" w:type="dxa"/>
            <w:tcBorders>
              <w:top w:val="single" w:sz="4" w:space="0" w:color="auto"/>
              <w:bottom w:val="single" w:sz="4" w:space="0" w:color="auto"/>
            </w:tcBorders>
            <w:shd w:val="clear" w:color="auto" w:fill="auto"/>
            <w:vAlign w:val="center"/>
          </w:tcPr>
          <w:p w14:paraId="149FD476" w14:textId="77777777" w:rsidR="00A257A7" w:rsidRPr="00C34735" w:rsidRDefault="00A257A7" w:rsidP="00A97DA3">
            <w:pPr>
              <w:rPr>
                <w:szCs w:val="20"/>
                <w:lang w:val="fr-CH"/>
              </w:rPr>
            </w:pPr>
          </w:p>
        </w:tc>
      </w:tr>
      <w:tr w:rsidR="00A257A7" w:rsidRPr="00C34735" w14:paraId="275717AD" w14:textId="77777777" w:rsidTr="00A97DA3">
        <w:trPr>
          <w:trHeight w:hRule="exact" w:val="284"/>
        </w:trPr>
        <w:tc>
          <w:tcPr>
            <w:tcW w:w="1873" w:type="dxa"/>
            <w:shd w:val="clear" w:color="auto" w:fill="auto"/>
            <w:vAlign w:val="center"/>
          </w:tcPr>
          <w:p w14:paraId="54357533" w14:textId="77777777" w:rsidR="00A257A7" w:rsidRPr="00C34735" w:rsidRDefault="00A257A7" w:rsidP="00A97DA3">
            <w:pPr>
              <w:rPr>
                <w:b/>
                <w:szCs w:val="20"/>
                <w:lang w:val="fr-CH"/>
              </w:rPr>
            </w:pPr>
          </w:p>
        </w:tc>
        <w:tc>
          <w:tcPr>
            <w:tcW w:w="1388" w:type="dxa"/>
            <w:shd w:val="clear" w:color="auto" w:fill="auto"/>
            <w:vAlign w:val="center"/>
          </w:tcPr>
          <w:p w14:paraId="21DE16AC" w14:textId="77777777" w:rsidR="00A257A7" w:rsidRPr="00C34735" w:rsidRDefault="00A257A7" w:rsidP="00A97DA3">
            <w:pPr>
              <w:rPr>
                <w:szCs w:val="20"/>
                <w:lang w:val="fr-CH"/>
              </w:rPr>
            </w:pPr>
            <w:proofErr w:type="gramStart"/>
            <w:r w:rsidRPr="00C34735">
              <w:rPr>
                <w:szCs w:val="20"/>
                <w:lang w:val="fr-CH"/>
              </w:rPr>
              <w:t>E-mail</w:t>
            </w:r>
            <w:proofErr w:type="gramEnd"/>
          </w:p>
        </w:tc>
        <w:tc>
          <w:tcPr>
            <w:tcW w:w="6770" w:type="dxa"/>
            <w:gridSpan w:val="4"/>
            <w:tcBorders>
              <w:bottom w:val="single" w:sz="4" w:space="0" w:color="auto"/>
            </w:tcBorders>
            <w:shd w:val="clear" w:color="auto" w:fill="auto"/>
            <w:vAlign w:val="center"/>
          </w:tcPr>
          <w:p w14:paraId="60188299" w14:textId="77777777" w:rsidR="00A257A7" w:rsidRPr="00C34735" w:rsidRDefault="00A257A7" w:rsidP="00A97DA3">
            <w:pPr>
              <w:rPr>
                <w:szCs w:val="20"/>
                <w:lang w:val="fr-CH"/>
              </w:rPr>
            </w:pPr>
          </w:p>
        </w:tc>
      </w:tr>
    </w:tbl>
    <w:p w14:paraId="5334177F" w14:textId="77777777" w:rsidR="00A257A7" w:rsidRPr="00C34735" w:rsidRDefault="00A257A7" w:rsidP="00A257A7">
      <w:pPr>
        <w:rPr>
          <w:sz w:val="12"/>
          <w:szCs w:val="12"/>
          <w:lang w:val="fr-CH"/>
        </w:rPr>
      </w:pPr>
    </w:p>
    <w:tbl>
      <w:tblPr>
        <w:tblW w:w="10031" w:type="dxa"/>
        <w:tblInd w:w="108" w:type="dxa"/>
        <w:tblLayout w:type="fixed"/>
        <w:tblLook w:val="04A0" w:firstRow="1" w:lastRow="0" w:firstColumn="1" w:lastColumn="0" w:noHBand="0" w:noVBand="1"/>
      </w:tblPr>
      <w:tblGrid>
        <w:gridCol w:w="1873"/>
        <w:gridCol w:w="1388"/>
        <w:gridCol w:w="2835"/>
        <w:gridCol w:w="283"/>
        <w:gridCol w:w="928"/>
        <w:gridCol w:w="2724"/>
      </w:tblGrid>
      <w:tr w:rsidR="00A257A7" w:rsidRPr="00C34735" w14:paraId="598ECD31" w14:textId="77777777" w:rsidTr="00A97DA3">
        <w:trPr>
          <w:trHeight w:hRule="exact" w:val="284"/>
        </w:trPr>
        <w:tc>
          <w:tcPr>
            <w:tcW w:w="1873" w:type="dxa"/>
            <w:shd w:val="clear" w:color="auto" w:fill="auto"/>
            <w:vAlign w:val="center"/>
          </w:tcPr>
          <w:p w14:paraId="10764033" w14:textId="77777777" w:rsidR="00A257A7" w:rsidRPr="00C34735" w:rsidRDefault="00A257A7" w:rsidP="00A97DA3">
            <w:pPr>
              <w:rPr>
                <w:b/>
                <w:szCs w:val="20"/>
                <w:lang w:val="fr-CH"/>
              </w:rPr>
            </w:pPr>
            <w:r w:rsidRPr="00C34735">
              <w:rPr>
                <w:b/>
                <w:szCs w:val="20"/>
                <w:lang w:val="fr-CH"/>
              </w:rPr>
              <w:t>Expert 1</w:t>
            </w:r>
          </w:p>
        </w:tc>
        <w:tc>
          <w:tcPr>
            <w:tcW w:w="1388" w:type="dxa"/>
            <w:shd w:val="clear" w:color="auto" w:fill="auto"/>
            <w:vAlign w:val="center"/>
          </w:tcPr>
          <w:p w14:paraId="2389AEEF" w14:textId="77777777" w:rsidR="00A257A7" w:rsidRPr="00C34735" w:rsidRDefault="00A257A7" w:rsidP="00A97DA3">
            <w:pPr>
              <w:rPr>
                <w:szCs w:val="20"/>
                <w:lang w:val="fr-CH"/>
              </w:rPr>
            </w:pPr>
            <w:r w:rsidRPr="00C34735">
              <w:rPr>
                <w:szCs w:val="20"/>
                <w:lang w:val="fr-CH"/>
              </w:rPr>
              <w:t>Nom</w:t>
            </w:r>
          </w:p>
        </w:tc>
        <w:tc>
          <w:tcPr>
            <w:tcW w:w="2835" w:type="dxa"/>
            <w:tcBorders>
              <w:bottom w:val="single" w:sz="4" w:space="0" w:color="auto"/>
            </w:tcBorders>
            <w:shd w:val="clear" w:color="auto" w:fill="auto"/>
            <w:vAlign w:val="center"/>
          </w:tcPr>
          <w:p w14:paraId="7408C875" w14:textId="3385AD1D" w:rsidR="00A257A7" w:rsidRPr="00C34735" w:rsidRDefault="00A257A7" w:rsidP="00A97DA3">
            <w:pPr>
              <w:rPr>
                <w:szCs w:val="20"/>
                <w:lang w:val="fr-CH"/>
              </w:rPr>
            </w:pPr>
          </w:p>
        </w:tc>
        <w:tc>
          <w:tcPr>
            <w:tcW w:w="283" w:type="dxa"/>
            <w:shd w:val="clear" w:color="auto" w:fill="auto"/>
            <w:vAlign w:val="center"/>
          </w:tcPr>
          <w:p w14:paraId="0FFF3535" w14:textId="77777777" w:rsidR="00A257A7" w:rsidRPr="00C34735" w:rsidRDefault="00A257A7" w:rsidP="00A97DA3">
            <w:pPr>
              <w:rPr>
                <w:szCs w:val="20"/>
                <w:lang w:val="fr-CH"/>
              </w:rPr>
            </w:pPr>
          </w:p>
        </w:tc>
        <w:tc>
          <w:tcPr>
            <w:tcW w:w="928" w:type="dxa"/>
            <w:shd w:val="clear" w:color="auto" w:fill="auto"/>
            <w:vAlign w:val="center"/>
          </w:tcPr>
          <w:p w14:paraId="4CA8D9BE" w14:textId="77777777" w:rsidR="00A257A7" w:rsidRPr="00C34735" w:rsidRDefault="00A257A7" w:rsidP="00A97DA3">
            <w:pPr>
              <w:rPr>
                <w:szCs w:val="20"/>
                <w:lang w:val="fr-CH"/>
              </w:rPr>
            </w:pPr>
            <w:r w:rsidRPr="00C34735">
              <w:rPr>
                <w:szCs w:val="20"/>
                <w:lang w:val="fr-CH"/>
              </w:rPr>
              <w:t>Prénom</w:t>
            </w:r>
          </w:p>
        </w:tc>
        <w:tc>
          <w:tcPr>
            <w:tcW w:w="2724" w:type="dxa"/>
            <w:tcBorders>
              <w:bottom w:val="single" w:sz="4" w:space="0" w:color="auto"/>
            </w:tcBorders>
            <w:shd w:val="clear" w:color="auto" w:fill="auto"/>
            <w:vAlign w:val="center"/>
          </w:tcPr>
          <w:p w14:paraId="04B61D4D" w14:textId="36404A5E" w:rsidR="00A257A7" w:rsidRPr="00C34735" w:rsidRDefault="00A257A7" w:rsidP="00A97DA3">
            <w:pPr>
              <w:rPr>
                <w:szCs w:val="20"/>
                <w:lang w:val="fr-CH"/>
              </w:rPr>
            </w:pPr>
          </w:p>
        </w:tc>
      </w:tr>
      <w:tr w:rsidR="00A257A7" w:rsidRPr="00C34735" w14:paraId="49E6BCEB" w14:textId="77777777" w:rsidTr="00A97DA3">
        <w:trPr>
          <w:trHeight w:hRule="exact" w:val="284"/>
        </w:trPr>
        <w:tc>
          <w:tcPr>
            <w:tcW w:w="1873" w:type="dxa"/>
            <w:shd w:val="clear" w:color="auto" w:fill="auto"/>
            <w:vAlign w:val="center"/>
          </w:tcPr>
          <w:p w14:paraId="5662AFCF" w14:textId="77777777" w:rsidR="00A257A7" w:rsidRPr="00C34735" w:rsidRDefault="00A257A7" w:rsidP="00A97DA3">
            <w:pPr>
              <w:rPr>
                <w:b/>
                <w:szCs w:val="20"/>
                <w:lang w:val="fr-CH"/>
              </w:rPr>
            </w:pPr>
          </w:p>
        </w:tc>
        <w:tc>
          <w:tcPr>
            <w:tcW w:w="1388" w:type="dxa"/>
            <w:shd w:val="clear" w:color="auto" w:fill="auto"/>
            <w:vAlign w:val="center"/>
          </w:tcPr>
          <w:p w14:paraId="22FF7E54" w14:textId="77777777" w:rsidR="00A257A7" w:rsidRPr="00C34735" w:rsidRDefault="00A257A7" w:rsidP="00A97DA3">
            <w:pPr>
              <w:rPr>
                <w:szCs w:val="20"/>
                <w:lang w:val="fr-CH"/>
              </w:rPr>
            </w:pPr>
            <w:r w:rsidRPr="00C34735">
              <w:rPr>
                <w:szCs w:val="20"/>
                <w:lang w:val="fr-CH"/>
              </w:rPr>
              <w:t>Tel. Prof.</w:t>
            </w:r>
          </w:p>
        </w:tc>
        <w:tc>
          <w:tcPr>
            <w:tcW w:w="2835" w:type="dxa"/>
            <w:tcBorders>
              <w:top w:val="single" w:sz="4" w:space="0" w:color="auto"/>
              <w:bottom w:val="single" w:sz="4" w:space="0" w:color="auto"/>
            </w:tcBorders>
            <w:shd w:val="clear" w:color="auto" w:fill="auto"/>
            <w:vAlign w:val="center"/>
          </w:tcPr>
          <w:p w14:paraId="3E9E2618" w14:textId="2A4F10B2" w:rsidR="00A257A7" w:rsidRPr="00C34735" w:rsidRDefault="00A257A7" w:rsidP="00A97DA3">
            <w:pPr>
              <w:rPr>
                <w:szCs w:val="20"/>
                <w:lang w:val="fr-CH"/>
              </w:rPr>
            </w:pPr>
          </w:p>
        </w:tc>
        <w:tc>
          <w:tcPr>
            <w:tcW w:w="283" w:type="dxa"/>
            <w:shd w:val="clear" w:color="auto" w:fill="auto"/>
            <w:vAlign w:val="center"/>
          </w:tcPr>
          <w:p w14:paraId="54284ECB" w14:textId="77777777" w:rsidR="00A257A7" w:rsidRPr="00C34735" w:rsidRDefault="00A257A7" w:rsidP="00A97DA3">
            <w:pPr>
              <w:rPr>
                <w:szCs w:val="20"/>
                <w:lang w:val="fr-CH"/>
              </w:rPr>
            </w:pPr>
          </w:p>
        </w:tc>
        <w:tc>
          <w:tcPr>
            <w:tcW w:w="928" w:type="dxa"/>
            <w:shd w:val="clear" w:color="auto" w:fill="auto"/>
            <w:vAlign w:val="center"/>
          </w:tcPr>
          <w:p w14:paraId="2963A70D" w14:textId="77777777" w:rsidR="00A257A7" w:rsidRPr="00C34735" w:rsidRDefault="00A257A7" w:rsidP="00A97DA3">
            <w:pPr>
              <w:rPr>
                <w:szCs w:val="20"/>
                <w:lang w:val="fr-CH"/>
              </w:rPr>
            </w:pPr>
            <w:r w:rsidRPr="00C34735">
              <w:rPr>
                <w:szCs w:val="20"/>
                <w:lang w:val="fr-CH"/>
              </w:rPr>
              <w:t>Mobile</w:t>
            </w:r>
          </w:p>
        </w:tc>
        <w:tc>
          <w:tcPr>
            <w:tcW w:w="2724" w:type="dxa"/>
            <w:tcBorders>
              <w:top w:val="single" w:sz="4" w:space="0" w:color="auto"/>
              <w:bottom w:val="single" w:sz="4" w:space="0" w:color="auto"/>
            </w:tcBorders>
            <w:shd w:val="clear" w:color="auto" w:fill="auto"/>
            <w:vAlign w:val="center"/>
          </w:tcPr>
          <w:p w14:paraId="6F0C6760" w14:textId="5B71B97C" w:rsidR="00A257A7" w:rsidRPr="00C34735" w:rsidRDefault="00A257A7" w:rsidP="00A97DA3">
            <w:pPr>
              <w:rPr>
                <w:szCs w:val="20"/>
                <w:lang w:val="fr-CH"/>
              </w:rPr>
            </w:pPr>
          </w:p>
        </w:tc>
      </w:tr>
      <w:tr w:rsidR="00A257A7" w:rsidRPr="00C34735" w14:paraId="17E491EF" w14:textId="77777777" w:rsidTr="00A97DA3">
        <w:trPr>
          <w:trHeight w:hRule="exact" w:val="284"/>
        </w:trPr>
        <w:tc>
          <w:tcPr>
            <w:tcW w:w="1873" w:type="dxa"/>
            <w:shd w:val="clear" w:color="auto" w:fill="auto"/>
            <w:vAlign w:val="center"/>
          </w:tcPr>
          <w:p w14:paraId="33EA64B4" w14:textId="77777777" w:rsidR="00A257A7" w:rsidRPr="00C34735" w:rsidRDefault="00A257A7" w:rsidP="00A97DA3">
            <w:pPr>
              <w:rPr>
                <w:b/>
                <w:szCs w:val="20"/>
                <w:lang w:val="fr-CH"/>
              </w:rPr>
            </w:pPr>
          </w:p>
        </w:tc>
        <w:tc>
          <w:tcPr>
            <w:tcW w:w="1388" w:type="dxa"/>
            <w:shd w:val="clear" w:color="auto" w:fill="auto"/>
            <w:vAlign w:val="center"/>
          </w:tcPr>
          <w:p w14:paraId="4226255B" w14:textId="77777777" w:rsidR="00A257A7" w:rsidRPr="00C34735" w:rsidRDefault="00A257A7" w:rsidP="00A97DA3">
            <w:pPr>
              <w:rPr>
                <w:szCs w:val="20"/>
                <w:lang w:val="fr-CH"/>
              </w:rPr>
            </w:pPr>
            <w:proofErr w:type="gramStart"/>
            <w:r w:rsidRPr="00C34735">
              <w:rPr>
                <w:szCs w:val="20"/>
                <w:lang w:val="fr-CH"/>
              </w:rPr>
              <w:t>E-Mail</w:t>
            </w:r>
            <w:proofErr w:type="gramEnd"/>
          </w:p>
        </w:tc>
        <w:tc>
          <w:tcPr>
            <w:tcW w:w="6770" w:type="dxa"/>
            <w:gridSpan w:val="4"/>
            <w:tcBorders>
              <w:bottom w:val="single" w:sz="4" w:space="0" w:color="auto"/>
            </w:tcBorders>
            <w:shd w:val="clear" w:color="auto" w:fill="auto"/>
            <w:vAlign w:val="center"/>
          </w:tcPr>
          <w:p w14:paraId="4C73F757" w14:textId="56090806" w:rsidR="00A257A7" w:rsidRPr="00C34735" w:rsidRDefault="00A257A7" w:rsidP="00A97DA3">
            <w:pPr>
              <w:rPr>
                <w:szCs w:val="20"/>
                <w:lang w:val="fr-CH"/>
              </w:rPr>
            </w:pPr>
          </w:p>
        </w:tc>
      </w:tr>
    </w:tbl>
    <w:p w14:paraId="36BF42AF" w14:textId="77777777" w:rsidR="00A257A7" w:rsidRPr="00C34735" w:rsidRDefault="00A257A7" w:rsidP="00A257A7">
      <w:pPr>
        <w:rPr>
          <w:sz w:val="12"/>
          <w:szCs w:val="12"/>
          <w:lang w:val="fr-CH"/>
        </w:rPr>
      </w:pPr>
    </w:p>
    <w:tbl>
      <w:tblPr>
        <w:tblW w:w="10031" w:type="dxa"/>
        <w:tblInd w:w="108" w:type="dxa"/>
        <w:tblLayout w:type="fixed"/>
        <w:tblLook w:val="04A0" w:firstRow="1" w:lastRow="0" w:firstColumn="1" w:lastColumn="0" w:noHBand="0" w:noVBand="1"/>
      </w:tblPr>
      <w:tblGrid>
        <w:gridCol w:w="1873"/>
        <w:gridCol w:w="1388"/>
        <w:gridCol w:w="2835"/>
        <w:gridCol w:w="283"/>
        <w:gridCol w:w="928"/>
        <w:gridCol w:w="2724"/>
      </w:tblGrid>
      <w:tr w:rsidR="00A257A7" w:rsidRPr="00C34735" w14:paraId="5CFD2A2D" w14:textId="77777777" w:rsidTr="00A97DA3">
        <w:trPr>
          <w:trHeight w:hRule="exact" w:val="284"/>
        </w:trPr>
        <w:tc>
          <w:tcPr>
            <w:tcW w:w="1873" w:type="dxa"/>
            <w:shd w:val="clear" w:color="auto" w:fill="auto"/>
            <w:vAlign w:val="center"/>
          </w:tcPr>
          <w:p w14:paraId="626E0AA4" w14:textId="77777777" w:rsidR="00A257A7" w:rsidRPr="00C34735" w:rsidRDefault="00A257A7" w:rsidP="00A97DA3">
            <w:pPr>
              <w:rPr>
                <w:b/>
                <w:szCs w:val="20"/>
                <w:lang w:val="fr-CH"/>
              </w:rPr>
            </w:pPr>
            <w:r w:rsidRPr="00C34735">
              <w:rPr>
                <w:b/>
                <w:szCs w:val="20"/>
                <w:lang w:val="fr-CH"/>
              </w:rPr>
              <w:t xml:space="preserve">Expert 2 </w:t>
            </w:r>
            <w:r w:rsidRPr="00C34735">
              <w:rPr>
                <w:szCs w:val="20"/>
                <w:vertAlign w:val="superscript"/>
                <w:lang w:val="fr-CH"/>
              </w:rPr>
              <w:t>2)</w:t>
            </w:r>
          </w:p>
        </w:tc>
        <w:tc>
          <w:tcPr>
            <w:tcW w:w="1388" w:type="dxa"/>
            <w:shd w:val="clear" w:color="auto" w:fill="auto"/>
            <w:vAlign w:val="center"/>
          </w:tcPr>
          <w:p w14:paraId="329B11F7" w14:textId="77777777" w:rsidR="00A257A7" w:rsidRPr="00C34735" w:rsidRDefault="00A257A7" w:rsidP="00A97DA3">
            <w:pPr>
              <w:rPr>
                <w:szCs w:val="20"/>
                <w:lang w:val="fr-CH"/>
              </w:rPr>
            </w:pPr>
            <w:r w:rsidRPr="00C34735">
              <w:rPr>
                <w:szCs w:val="20"/>
                <w:lang w:val="fr-CH"/>
              </w:rPr>
              <w:t>Nom</w:t>
            </w:r>
          </w:p>
        </w:tc>
        <w:tc>
          <w:tcPr>
            <w:tcW w:w="2835" w:type="dxa"/>
            <w:tcBorders>
              <w:bottom w:val="single" w:sz="4" w:space="0" w:color="auto"/>
            </w:tcBorders>
            <w:shd w:val="clear" w:color="auto" w:fill="auto"/>
            <w:vAlign w:val="center"/>
          </w:tcPr>
          <w:p w14:paraId="020D0926" w14:textId="44808B3D" w:rsidR="00A257A7" w:rsidRPr="00C34735" w:rsidRDefault="00A257A7" w:rsidP="00A97DA3">
            <w:pPr>
              <w:rPr>
                <w:szCs w:val="20"/>
                <w:lang w:val="fr-CH"/>
              </w:rPr>
            </w:pPr>
          </w:p>
        </w:tc>
        <w:tc>
          <w:tcPr>
            <w:tcW w:w="283" w:type="dxa"/>
            <w:shd w:val="clear" w:color="auto" w:fill="auto"/>
            <w:vAlign w:val="center"/>
          </w:tcPr>
          <w:p w14:paraId="4924B72B" w14:textId="77777777" w:rsidR="00A257A7" w:rsidRPr="00C34735" w:rsidRDefault="00A257A7" w:rsidP="00A97DA3">
            <w:pPr>
              <w:rPr>
                <w:szCs w:val="20"/>
                <w:lang w:val="fr-CH"/>
              </w:rPr>
            </w:pPr>
          </w:p>
        </w:tc>
        <w:tc>
          <w:tcPr>
            <w:tcW w:w="928" w:type="dxa"/>
            <w:shd w:val="clear" w:color="auto" w:fill="auto"/>
            <w:vAlign w:val="center"/>
          </w:tcPr>
          <w:p w14:paraId="2093C797" w14:textId="77777777" w:rsidR="00A257A7" w:rsidRPr="00C34735" w:rsidRDefault="00A257A7" w:rsidP="00A97DA3">
            <w:pPr>
              <w:rPr>
                <w:szCs w:val="20"/>
                <w:lang w:val="fr-CH"/>
              </w:rPr>
            </w:pPr>
            <w:r w:rsidRPr="00C34735">
              <w:rPr>
                <w:szCs w:val="20"/>
                <w:lang w:val="fr-CH"/>
              </w:rPr>
              <w:t>Prénom</w:t>
            </w:r>
          </w:p>
        </w:tc>
        <w:tc>
          <w:tcPr>
            <w:tcW w:w="2724" w:type="dxa"/>
            <w:tcBorders>
              <w:bottom w:val="single" w:sz="4" w:space="0" w:color="auto"/>
            </w:tcBorders>
            <w:shd w:val="clear" w:color="auto" w:fill="auto"/>
            <w:vAlign w:val="center"/>
          </w:tcPr>
          <w:p w14:paraId="605CA39A" w14:textId="34E5B2DF" w:rsidR="00A257A7" w:rsidRPr="00C34735" w:rsidRDefault="00A257A7" w:rsidP="00A97DA3">
            <w:pPr>
              <w:rPr>
                <w:szCs w:val="20"/>
                <w:lang w:val="fr-CH"/>
              </w:rPr>
            </w:pPr>
          </w:p>
        </w:tc>
      </w:tr>
      <w:tr w:rsidR="00A257A7" w:rsidRPr="00C34735" w14:paraId="5197B2BA" w14:textId="77777777" w:rsidTr="00A97DA3">
        <w:trPr>
          <w:trHeight w:hRule="exact" w:val="284"/>
        </w:trPr>
        <w:tc>
          <w:tcPr>
            <w:tcW w:w="1873" w:type="dxa"/>
            <w:shd w:val="clear" w:color="auto" w:fill="auto"/>
            <w:vAlign w:val="center"/>
          </w:tcPr>
          <w:p w14:paraId="7747FB60" w14:textId="77777777" w:rsidR="00A257A7" w:rsidRPr="00C34735" w:rsidRDefault="00A257A7" w:rsidP="00A97DA3">
            <w:pPr>
              <w:rPr>
                <w:b/>
                <w:szCs w:val="20"/>
                <w:lang w:val="fr-CH"/>
              </w:rPr>
            </w:pPr>
          </w:p>
        </w:tc>
        <w:tc>
          <w:tcPr>
            <w:tcW w:w="1388" w:type="dxa"/>
            <w:shd w:val="clear" w:color="auto" w:fill="auto"/>
            <w:vAlign w:val="center"/>
          </w:tcPr>
          <w:p w14:paraId="1F839BD2" w14:textId="77777777" w:rsidR="00A257A7" w:rsidRPr="00C34735" w:rsidRDefault="00A257A7" w:rsidP="00A97DA3">
            <w:pPr>
              <w:rPr>
                <w:szCs w:val="20"/>
                <w:lang w:val="fr-CH"/>
              </w:rPr>
            </w:pPr>
            <w:r w:rsidRPr="00C34735">
              <w:rPr>
                <w:szCs w:val="20"/>
                <w:lang w:val="fr-CH"/>
              </w:rPr>
              <w:t>Tel. Prof.</w:t>
            </w:r>
          </w:p>
        </w:tc>
        <w:tc>
          <w:tcPr>
            <w:tcW w:w="2835" w:type="dxa"/>
            <w:tcBorders>
              <w:top w:val="single" w:sz="4" w:space="0" w:color="auto"/>
              <w:bottom w:val="single" w:sz="4" w:space="0" w:color="auto"/>
            </w:tcBorders>
            <w:shd w:val="clear" w:color="auto" w:fill="auto"/>
            <w:vAlign w:val="center"/>
          </w:tcPr>
          <w:p w14:paraId="16FD8A34" w14:textId="77777777" w:rsidR="00A257A7" w:rsidRPr="00C34735" w:rsidRDefault="00A257A7" w:rsidP="00A97DA3">
            <w:pPr>
              <w:rPr>
                <w:szCs w:val="20"/>
                <w:lang w:val="fr-CH"/>
              </w:rPr>
            </w:pPr>
          </w:p>
        </w:tc>
        <w:tc>
          <w:tcPr>
            <w:tcW w:w="283" w:type="dxa"/>
            <w:shd w:val="clear" w:color="auto" w:fill="auto"/>
            <w:vAlign w:val="center"/>
          </w:tcPr>
          <w:p w14:paraId="17ABA83D" w14:textId="77777777" w:rsidR="00A257A7" w:rsidRPr="00C34735" w:rsidRDefault="00A257A7" w:rsidP="00A97DA3">
            <w:pPr>
              <w:rPr>
                <w:szCs w:val="20"/>
                <w:lang w:val="fr-CH"/>
              </w:rPr>
            </w:pPr>
          </w:p>
        </w:tc>
        <w:tc>
          <w:tcPr>
            <w:tcW w:w="928" w:type="dxa"/>
            <w:shd w:val="clear" w:color="auto" w:fill="auto"/>
            <w:vAlign w:val="center"/>
          </w:tcPr>
          <w:p w14:paraId="2F61DA3E" w14:textId="77777777" w:rsidR="00A257A7" w:rsidRPr="00C34735" w:rsidRDefault="00A257A7" w:rsidP="00A97DA3">
            <w:pPr>
              <w:rPr>
                <w:szCs w:val="20"/>
                <w:lang w:val="fr-CH"/>
              </w:rPr>
            </w:pPr>
            <w:r w:rsidRPr="00C34735">
              <w:rPr>
                <w:szCs w:val="20"/>
                <w:lang w:val="fr-CH"/>
              </w:rPr>
              <w:t>Mobile</w:t>
            </w:r>
          </w:p>
        </w:tc>
        <w:tc>
          <w:tcPr>
            <w:tcW w:w="2724" w:type="dxa"/>
            <w:tcBorders>
              <w:top w:val="single" w:sz="4" w:space="0" w:color="auto"/>
              <w:bottom w:val="single" w:sz="4" w:space="0" w:color="auto"/>
            </w:tcBorders>
            <w:shd w:val="clear" w:color="auto" w:fill="auto"/>
            <w:vAlign w:val="center"/>
          </w:tcPr>
          <w:p w14:paraId="57FE4B32" w14:textId="6B0BF345" w:rsidR="00A257A7" w:rsidRPr="00C34735" w:rsidRDefault="00A257A7" w:rsidP="00A97DA3">
            <w:pPr>
              <w:rPr>
                <w:szCs w:val="20"/>
                <w:lang w:val="fr-CH"/>
              </w:rPr>
            </w:pPr>
          </w:p>
        </w:tc>
      </w:tr>
      <w:tr w:rsidR="00A257A7" w:rsidRPr="00C34735" w14:paraId="47EF440B" w14:textId="77777777" w:rsidTr="00A97DA3">
        <w:trPr>
          <w:trHeight w:hRule="exact" w:val="284"/>
        </w:trPr>
        <w:tc>
          <w:tcPr>
            <w:tcW w:w="1873" w:type="dxa"/>
            <w:shd w:val="clear" w:color="auto" w:fill="auto"/>
            <w:vAlign w:val="center"/>
          </w:tcPr>
          <w:p w14:paraId="43B0632F" w14:textId="77777777" w:rsidR="00A257A7" w:rsidRPr="00C34735" w:rsidRDefault="00A257A7" w:rsidP="00A97DA3">
            <w:pPr>
              <w:rPr>
                <w:b/>
                <w:szCs w:val="20"/>
                <w:lang w:val="fr-CH"/>
              </w:rPr>
            </w:pPr>
          </w:p>
        </w:tc>
        <w:tc>
          <w:tcPr>
            <w:tcW w:w="1388" w:type="dxa"/>
            <w:shd w:val="clear" w:color="auto" w:fill="auto"/>
            <w:vAlign w:val="center"/>
          </w:tcPr>
          <w:p w14:paraId="60D9E534" w14:textId="77777777" w:rsidR="00A257A7" w:rsidRPr="00C34735" w:rsidRDefault="00A257A7" w:rsidP="00A97DA3">
            <w:pPr>
              <w:rPr>
                <w:szCs w:val="20"/>
                <w:lang w:val="fr-CH"/>
              </w:rPr>
            </w:pPr>
            <w:proofErr w:type="gramStart"/>
            <w:r w:rsidRPr="00C34735">
              <w:rPr>
                <w:szCs w:val="20"/>
                <w:lang w:val="fr-CH"/>
              </w:rPr>
              <w:t>E-mail</w:t>
            </w:r>
            <w:proofErr w:type="gramEnd"/>
          </w:p>
        </w:tc>
        <w:tc>
          <w:tcPr>
            <w:tcW w:w="6770" w:type="dxa"/>
            <w:gridSpan w:val="4"/>
            <w:tcBorders>
              <w:bottom w:val="single" w:sz="4" w:space="0" w:color="auto"/>
            </w:tcBorders>
            <w:shd w:val="clear" w:color="auto" w:fill="auto"/>
            <w:vAlign w:val="center"/>
          </w:tcPr>
          <w:p w14:paraId="223AE1A5" w14:textId="126A6FAA" w:rsidR="00A257A7" w:rsidRPr="00C34735" w:rsidRDefault="00A257A7" w:rsidP="00A97DA3">
            <w:pPr>
              <w:rPr>
                <w:szCs w:val="20"/>
                <w:lang w:val="fr-CH"/>
              </w:rPr>
            </w:pPr>
          </w:p>
        </w:tc>
      </w:tr>
    </w:tbl>
    <w:p w14:paraId="41123050" w14:textId="77777777" w:rsidR="00A257A7" w:rsidRPr="00C34735" w:rsidRDefault="00A257A7" w:rsidP="00A257A7">
      <w:pPr>
        <w:rPr>
          <w:sz w:val="12"/>
          <w:szCs w:val="12"/>
          <w:lang w:val="fr-CH"/>
        </w:rPr>
      </w:pPr>
    </w:p>
    <w:tbl>
      <w:tblPr>
        <w:tblW w:w="10065" w:type="dxa"/>
        <w:tblInd w:w="108" w:type="dxa"/>
        <w:tblLayout w:type="fixed"/>
        <w:tblLook w:val="04A0" w:firstRow="1" w:lastRow="0" w:firstColumn="1" w:lastColumn="0" w:noHBand="0" w:noVBand="1"/>
      </w:tblPr>
      <w:tblGrid>
        <w:gridCol w:w="1985"/>
        <w:gridCol w:w="1011"/>
        <w:gridCol w:w="2391"/>
        <w:gridCol w:w="1276"/>
        <w:gridCol w:w="2126"/>
        <w:gridCol w:w="1276"/>
      </w:tblGrid>
      <w:tr w:rsidR="00A257A7" w:rsidRPr="00C34735" w14:paraId="1C848540" w14:textId="77777777" w:rsidTr="00A97DA3">
        <w:trPr>
          <w:trHeight w:val="284"/>
        </w:trPr>
        <w:tc>
          <w:tcPr>
            <w:tcW w:w="1985" w:type="dxa"/>
            <w:shd w:val="clear" w:color="auto" w:fill="auto"/>
            <w:vAlign w:val="center"/>
          </w:tcPr>
          <w:p w14:paraId="71D4507D" w14:textId="77777777" w:rsidR="00A257A7" w:rsidRPr="00C34735" w:rsidRDefault="00A257A7" w:rsidP="00A97DA3">
            <w:pPr>
              <w:rPr>
                <w:b/>
                <w:szCs w:val="20"/>
                <w:lang w:val="fr-CH"/>
              </w:rPr>
            </w:pPr>
            <w:r w:rsidRPr="00C34735">
              <w:rPr>
                <w:b/>
                <w:szCs w:val="20"/>
                <w:lang w:val="fr-CH"/>
              </w:rPr>
              <w:t>Date de début</w:t>
            </w:r>
          </w:p>
        </w:tc>
        <w:tc>
          <w:tcPr>
            <w:tcW w:w="3402" w:type="dxa"/>
            <w:gridSpan w:val="2"/>
            <w:tcBorders>
              <w:bottom w:val="single" w:sz="4" w:space="0" w:color="auto"/>
            </w:tcBorders>
            <w:shd w:val="clear" w:color="auto" w:fill="auto"/>
            <w:vAlign w:val="center"/>
          </w:tcPr>
          <w:p w14:paraId="7920CD08" w14:textId="3B7BA588" w:rsidR="00A257A7" w:rsidRPr="00C34735" w:rsidRDefault="00EB17F1" w:rsidP="00A97DA3">
            <w:pPr>
              <w:rPr>
                <w:szCs w:val="20"/>
                <w:lang w:val="fr-CH"/>
              </w:rPr>
            </w:pPr>
            <w:r>
              <w:rPr>
                <w:noProof/>
                <w:szCs w:val="20"/>
                <w:lang w:val="fr-CH"/>
              </w:rPr>
              <w:t>15.5.</w:t>
            </w:r>
            <w:r w:rsidR="00A257A7" w:rsidRPr="00AC0F88">
              <w:rPr>
                <w:noProof/>
                <w:szCs w:val="20"/>
                <w:lang w:val="fr-CH"/>
              </w:rPr>
              <w:t>2023</w:t>
            </w:r>
          </w:p>
        </w:tc>
        <w:tc>
          <w:tcPr>
            <w:tcW w:w="1276" w:type="dxa"/>
            <w:shd w:val="clear" w:color="auto" w:fill="auto"/>
            <w:vAlign w:val="center"/>
          </w:tcPr>
          <w:p w14:paraId="7A66B565" w14:textId="77777777" w:rsidR="00A257A7" w:rsidRPr="00C34735" w:rsidRDefault="00A257A7" w:rsidP="00A97DA3">
            <w:pPr>
              <w:rPr>
                <w:b/>
                <w:szCs w:val="20"/>
                <w:lang w:val="fr-CH"/>
              </w:rPr>
            </w:pPr>
            <w:r w:rsidRPr="00C34735">
              <w:rPr>
                <w:b/>
                <w:szCs w:val="20"/>
                <w:lang w:val="fr-CH"/>
              </w:rPr>
              <w:t>Date de fin</w:t>
            </w:r>
          </w:p>
        </w:tc>
        <w:tc>
          <w:tcPr>
            <w:tcW w:w="3402" w:type="dxa"/>
            <w:gridSpan w:val="2"/>
            <w:tcBorders>
              <w:bottom w:val="single" w:sz="4" w:space="0" w:color="auto"/>
            </w:tcBorders>
            <w:shd w:val="clear" w:color="auto" w:fill="auto"/>
            <w:vAlign w:val="center"/>
          </w:tcPr>
          <w:p w14:paraId="5149EFE2" w14:textId="5056D356" w:rsidR="00A257A7" w:rsidRPr="00C34735" w:rsidRDefault="00EB17F1" w:rsidP="00A97DA3">
            <w:pPr>
              <w:rPr>
                <w:szCs w:val="20"/>
                <w:lang w:val="fr-CH"/>
              </w:rPr>
            </w:pPr>
            <w:r>
              <w:rPr>
                <w:noProof/>
                <w:szCs w:val="20"/>
                <w:lang w:val="fr-CH"/>
              </w:rPr>
              <w:t>9.6.</w:t>
            </w:r>
            <w:r w:rsidR="00A257A7" w:rsidRPr="00AC0F88">
              <w:rPr>
                <w:noProof/>
                <w:szCs w:val="20"/>
                <w:lang w:val="fr-CH"/>
              </w:rPr>
              <w:t>2023</w:t>
            </w:r>
          </w:p>
        </w:tc>
      </w:tr>
      <w:tr w:rsidR="00A257A7" w:rsidRPr="00C34735" w14:paraId="60889C05" w14:textId="77777777" w:rsidTr="00A97DA3">
        <w:trPr>
          <w:trHeight w:val="284"/>
        </w:trPr>
        <w:tc>
          <w:tcPr>
            <w:tcW w:w="1985" w:type="dxa"/>
            <w:shd w:val="clear" w:color="auto" w:fill="auto"/>
            <w:vAlign w:val="center"/>
          </w:tcPr>
          <w:p w14:paraId="22F89B0E" w14:textId="77777777" w:rsidR="00A257A7" w:rsidRPr="00C34735" w:rsidRDefault="00A257A7" w:rsidP="00A97DA3">
            <w:pPr>
              <w:rPr>
                <w:szCs w:val="20"/>
                <w:lang w:val="fr-CH"/>
              </w:rPr>
            </w:pPr>
            <w:r w:rsidRPr="00C34735">
              <w:rPr>
                <w:b/>
                <w:szCs w:val="20"/>
                <w:lang w:val="fr-CH"/>
              </w:rPr>
              <w:t xml:space="preserve">Temps </w:t>
            </w:r>
            <w:proofErr w:type="spellStart"/>
            <w:r w:rsidRPr="00C34735">
              <w:rPr>
                <w:b/>
                <w:szCs w:val="20"/>
                <w:lang w:val="fr-CH"/>
              </w:rPr>
              <w:t>tot</w:t>
            </w:r>
            <w:proofErr w:type="spellEnd"/>
            <w:r w:rsidRPr="00C34735">
              <w:rPr>
                <w:b/>
                <w:szCs w:val="20"/>
                <w:lang w:val="fr-CH"/>
              </w:rPr>
              <w:t xml:space="preserve">. </w:t>
            </w:r>
            <w:proofErr w:type="gramStart"/>
            <w:r w:rsidRPr="00C34735">
              <w:rPr>
                <w:b/>
                <w:szCs w:val="20"/>
                <w:lang w:val="fr-CH"/>
              </w:rPr>
              <w:t>alloué</w:t>
            </w:r>
            <w:proofErr w:type="gramEnd"/>
          </w:p>
        </w:tc>
        <w:tc>
          <w:tcPr>
            <w:tcW w:w="1011" w:type="dxa"/>
            <w:tcBorders>
              <w:top w:val="single" w:sz="4" w:space="0" w:color="auto"/>
              <w:bottom w:val="single" w:sz="4" w:space="0" w:color="auto"/>
            </w:tcBorders>
            <w:shd w:val="clear" w:color="auto" w:fill="auto"/>
            <w:vAlign w:val="center"/>
          </w:tcPr>
          <w:p w14:paraId="36612168" w14:textId="77777777" w:rsidR="00A257A7" w:rsidRPr="00C34735" w:rsidRDefault="00A257A7" w:rsidP="00A97DA3">
            <w:pPr>
              <w:rPr>
                <w:szCs w:val="20"/>
                <w:lang w:val="fr-CH"/>
              </w:rPr>
            </w:pPr>
            <w:r w:rsidRPr="00AC0F88">
              <w:rPr>
                <w:noProof/>
                <w:szCs w:val="20"/>
                <w:lang w:val="fr-CH"/>
              </w:rPr>
              <w:t>117</w:t>
            </w:r>
          </w:p>
        </w:tc>
        <w:tc>
          <w:tcPr>
            <w:tcW w:w="2391" w:type="dxa"/>
            <w:tcBorders>
              <w:top w:val="single" w:sz="4" w:space="0" w:color="auto"/>
            </w:tcBorders>
            <w:shd w:val="clear" w:color="auto" w:fill="auto"/>
            <w:vAlign w:val="center"/>
          </w:tcPr>
          <w:p w14:paraId="474B6AE6" w14:textId="77777777" w:rsidR="00A257A7" w:rsidRPr="00C34735" w:rsidRDefault="00A257A7" w:rsidP="00A97DA3">
            <w:pPr>
              <w:rPr>
                <w:szCs w:val="20"/>
                <w:lang w:val="fr-CH"/>
              </w:rPr>
            </w:pPr>
            <w:r w:rsidRPr="00C34735">
              <w:rPr>
                <w:szCs w:val="20"/>
                <w:lang w:val="fr-CH"/>
              </w:rPr>
              <w:t>Part travail pratique</w:t>
            </w:r>
          </w:p>
        </w:tc>
        <w:tc>
          <w:tcPr>
            <w:tcW w:w="1276" w:type="dxa"/>
            <w:tcBorders>
              <w:bottom w:val="single" w:sz="4" w:space="0" w:color="auto"/>
            </w:tcBorders>
            <w:shd w:val="clear" w:color="auto" w:fill="auto"/>
            <w:vAlign w:val="center"/>
          </w:tcPr>
          <w:p w14:paraId="3350C469" w14:textId="77777777" w:rsidR="00A257A7" w:rsidRPr="00C34735" w:rsidRDefault="00A257A7" w:rsidP="00A97DA3">
            <w:pPr>
              <w:rPr>
                <w:szCs w:val="20"/>
                <w:lang w:val="fr-CH"/>
              </w:rPr>
            </w:pPr>
            <w:r w:rsidRPr="00AC0F88">
              <w:rPr>
                <w:noProof/>
                <w:szCs w:val="20"/>
                <w:lang w:val="fr-CH"/>
              </w:rPr>
              <w:t>93</w:t>
            </w:r>
          </w:p>
        </w:tc>
        <w:tc>
          <w:tcPr>
            <w:tcW w:w="2126" w:type="dxa"/>
            <w:tcBorders>
              <w:top w:val="single" w:sz="4" w:space="0" w:color="auto"/>
            </w:tcBorders>
            <w:shd w:val="clear" w:color="auto" w:fill="auto"/>
            <w:vAlign w:val="center"/>
          </w:tcPr>
          <w:p w14:paraId="3C8BB53B" w14:textId="77777777" w:rsidR="00A257A7" w:rsidRPr="00C34735" w:rsidRDefault="00A257A7" w:rsidP="00A97DA3">
            <w:pPr>
              <w:rPr>
                <w:szCs w:val="20"/>
                <w:lang w:val="fr-CH"/>
              </w:rPr>
            </w:pPr>
            <w:r w:rsidRPr="00C34735">
              <w:rPr>
                <w:szCs w:val="20"/>
                <w:lang w:val="fr-CH"/>
              </w:rPr>
              <w:t>Part documentation</w:t>
            </w:r>
          </w:p>
        </w:tc>
        <w:tc>
          <w:tcPr>
            <w:tcW w:w="1276" w:type="dxa"/>
            <w:tcBorders>
              <w:top w:val="single" w:sz="4" w:space="0" w:color="auto"/>
              <w:bottom w:val="single" w:sz="4" w:space="0" w:color="auto"/>
            </w:tcBorders>
            <w:shd w:val="clear" w:color="auto" w:fill="auto"/>
            <w:vAlign w:val="center"/>
          </w:tcPr>
          <w:p w14:paraId="56B45E0A" w14:textId="77777777" w:rsidR="00A257A7" w:rsidRPr="00C34735" w:rsidRDefault="00A257A7" w:rsidP="00A97DA3">
            <w:pPr>
              <w:rPr>
                <w:szCs w:val="20"/>
                <w:lang w:val="fr-CH"/>
              </w:rPr>
            </w:pPr>
            <w:r w:rsidRPr="00AC0F88">
              <w:rPr>
                <w:noProof/>
                <w:szCs w:val="20"/>
                <w:lang w:val="fr-CH"/>
              </w:rPr>
              <w:t>24</w:t>
            </w:r>
          </w:p>
        </w:tc>
      </w:tr>
    </w:tbl>
    <w:p w14:paraId="73D6455A" w14:textId="77777777" w:rsidR="00A257A7" w:rsidRPr="00C34735" w:rsidRDefault="00A257A7" w:rsidP="00A257A7">
      <w:pPr>
        <w:rPr>
          <w:sz w:val="16"/>
          <w:lang w:val="fr-CH"/>
        </w:rPr>
      </w:pPr>
    </w:p>
    <w:tbl>
      <w:tblPr>
        <w:tblW w:w="10037" w:type="dxa"/>
        <w:tblInd w:w="108" w:type="dxa"/>
        <w:tblLayout w:type="fixed"/>
        <w:tblLook w:val="04A0" w:firstRow="1" w:lastRow="0" w:firstColumn="1" w:lastColumn="0" w:noHBand="0" w:noVBand="1"/>
      </w:tblPr>
      <w:tblGrid>
        <w:gridCol w:w="5404"/>
        <w:gridCol w:w="692"/>
        <w:gridCol w:w="1842"/>
        <w:gridCol w:w="851"/>
        <w:gridCol w:w="1248"/>
      </w:tblGrid>
      <w:tr w:rsidR="00A257A7" w:rsidRPr="00C34735" w14:paraId="4C4DCC45" w14:textId="77777777" w:rsidTr="00A97DA3">
        <w:trPr>
          <w:trHeight w:hRule="exact" w:val="292"/>
        </w:trPr>
        <w:tc>
          <w:tcPr>
            <w:tcW w:w="5404" w:type="dxa"/>
            <w:shd w:val="clear" w:color="auto" w:fill="auto"/>
            <w:vAlign w:val="center"/>
          </w:tcPr>
          <w:p w14:paraId="7E2F9038" w14:textId="77777777" w:rsidR="00A257A7" w:rsidRPr="00C34735" w:rsidRDefault="00A257A7" w:rsidP="00A97DA3">
            <w:pPr>
              <w:rPr>
                <w:b/>
                <w:szCs w:val="20"/>
                <w:lang w:val="fr-CH"/>
              </w:rPr>
            </w:pPr>
            <w:r w:rsidRPr="00C34735">
              <w:rPr>
                <w:b/>
                <w:szCs w:val="20"/>
                <w:lang w:val="fr-CH"/>
              </w:rPr>
              <w:t>Date</w:t>
            </w:r>
            <w:proofErr w:type="gramStart"/>
            <w:r w:rsidRPr="00C34735">
              <w:rPr>
                <w:b/>
                <w:szCs w:val="20"/>
                <w:lang w:val="fr-CH"/>
              </w:rPr>
              <w:t xml:space="preserve"> «Présentation</w:t>
            </w:r>
            <w:proofErr w:type="gramEnd"/>
            <w:r w:rsidRPr="00C34735">
              <w:rPr>
                <w:b/>
                <w:szCs w:val="20"/>
                <w:lang w:val="fr-CH"/>
              </w:rPr>
              <w:t xml:space="preserve">» et «Entretien professionnel» </w:t>
            </w:r>
            <w:r w:rsidRPr="00C34735">
              <w:rPr>
                <w:szCs w:val="20"/>
                <w:vertAlign w:val="superscript"/>
                <w:lang w:val="fr-CH"/>
              </w:rPr>
              <w:t>3)</w:t>
            </w:r>
          </w:p>
        </w:tc>
        <w:tc>
          <w:tcPr>
            <w:tcW w:w="692" w:type="dxa"/>
            <w:shd w:val="clear" w:color="auto" w:fill="auto"/>
            <w:vAlign w:val="center"/>
          </w:tcPr>
          <w:p w14:paraId="01BC9E5F" w14:textId="77777777" w:rsidR="00A257A7" w:rsidRPr="00C34735" w:rsidRDefault="00A257A7" w:rsidP="00A97DA3">
            <w:pPr>
              <w:rPr>
                <w:szCs w:val="20"/>
                <w:lang w:val="fr-CH"/>
              </w:rPr>
            </w:pPr>
            <w:r w:rsidRPr="00C34735">
              <w:rPr>
                <w:szCs w:val="20"/>
                <w:lang w:val="fr-CH"/>
              </w:rPr>
              <w:t>Date</w:t>
            </w:r>
          </w:p>
        </w:tc>
        <w:tc>
          <w:tcPr>
            <w:tcW w:w="1842" w:type="dxa"/>
            <w:tcBorders>
              <w:bottom w:val="single" w:sz="4" w:space="0" w:color="auto"/>
            </w:tcBorders>
            <w:shd w:val="clear" w:color="auto" w:fill="auto"/>
            <w:vAlign w:val="center"/>
          </w:tcPr>
          <w:p w14:paraId="3C1456E3" w14:textId="77777777" w:rsidR="00A257A7" w:rsidRPr="00C34735" w:rsidRDefault="00A257A7" w:rsidP="00A97DA3">
            <w:pPr>
              <w:rPr>
                <w:b/>
                <w:szCs w:val="20"/>
                <w:lang w:val="fr-CH"/>
              </w:rPr>
            </w:pPr>
            <w:r>
              <w:rPr>
                <w:noProof/>
                <w:szCs w:val="20"/>
                <w:lang w:val="fr-CH"/>
              </w:rPr>
              <w:t xml:space="preserve">     </w:t>
            </w:r>
          </w:p>
        </w:tc>
        <w:tc>
          <w:tcPr>
            <w:tcW w:w="851" w:type="dxa"/>
            <w:shd w:val="clear" w:color="auto" w:fill="auto"/>
            <w:vAlign w:val="center"/>
          </w:tcPr>
          <w:p w14:paraId="73561B08" w14:textId="77777777" w:rsidR="00A257A7" w:rsidRPr="00C34735" w:rsidRDefault="00A257A7" w:rsidP="00A97DA3">
            <w:pPr>
              <w:rPr>
                <w:szCs w:val="20"/>
                <w:lang w:val="fr-CH"/>
              </w:rPr>
            </w:pPr>
            <w:r w:rsidRPr="00C34735">
              <w:rPr>
                <w:szCs w:val="20"/>
                <w:lang w:val="fr-CH"/>
              </w:rPr>
              <w:t>Heure</w:t>
            </w:r>
          </w:p>
        </w:tc>
        <w:tc>
          <w:tcPr>
            <w:tcW w:w="1248" w:type="dxa"/>
            <w:tcBorders>
              <w:bottom w:val="single" w:sz="4" w:space="0" w:color="auto"/>
            </w:tcBorders>
            <w:shd w:val="clear" w:color="auto" w:fill="auto"/>
            <w:vAlign w:val="center"/>
          </w:tcPr>
          <w:p w14:paraId="4957E736" w14:textId="77777777" w:rsidR="00A257A7" w:rsidRPr="00C34735" w:rsidRDefault="00A257A7" w:rsidP="00A97DA3">
            <w:pPr>
              <w:rPr>
                <w:szCs w:val="20"/>
                <w:lang w:val="fr-CH"/>
              </w:rPr>
            </w:pPr>
            <w:r>
              <w:rPr>
                <w:noProof/>
                <w:szCs w:val="20"/>
                <w:lang w:val="fr-CH"/>
              </w:rPr>
              <w:t xml:space="preserve">     </w:t>
            </w:r>
          </w:p>
        </w:tc>
      </w:tr>
    </w:tbl>
    <w:p w14:paraId="5FA2621C" w14:textId="77777777" w:rsidR="00A257A7" w:rsidRPr="00C34735" w:rsidRDefault="00A257A7" w:rsidP="00A257A7">
      <w:pPr>
        <w:rPr>
          <w:sz w:val="10"/>
          <w:szCs w:val="10"/>
          <w:lang w:val="fr-CH"/>
        </w:rPr>
      </w:pPr>
    </w:p>
    <w:tbl>
      <w:tblPr>
        <w:tblW w:w="10037" w:type="dxa"/>
        <w:tblInd w:w="108" w:type="dxa"/>
        <w:tblBorders>
          <w:bottom w:val="dotted" w:sz="4" w:space="0" w:color="auto"/>
        </w:tblBorders>
        <w:tblLayout w:type="fixed"/>
        <w:tblLook w:val="04A0" w:firstRow="1" w:lastRow="0" w:firstColumn="1" w:lastColumn="0" w:noHBand="0" w:noVBand="1"/>
      </w:tblPr>
      <w:tblGrid>
        <w:gridCol w:w="5387"/>
        <w:gridCol w:w="1584"/>
        <w:gridCol w:w="259"/>
        <w:gridCol w:w="2807"/>
      </w:tblGrid>
      <w:tr w:rsidR="00A257A7" w:rsidRPr="00C34735" w14:paraId="4DD37E4F" w14:textId="77777777" w:rsidTr="00A97DA3">
        <w:trPr>
          <w:trHeight w:hRule="exact" w:val="284"/>
        </w:trPr>
        <w:tc>
          <w:tcPr>
            <w:tcW w:w="5387" w:type="dxa"/>
            <w:tcBorders>
              <w:bottom w:val="single" w:sz="4" w:space="0" w:color="auto"/>
            </w:tcBorders>
            <w:shd w:val="clear" w:color="auto" w:fill="auto"/>
            <w:vAlign w:val="center"/>
          </w:tcPr>
          <w:p w14:paraId="739AAD5A" w14:textId="77777777" w:rsidR="00A257A7" w:rsidRPr="00C34735" w:rsidRDefault="00A257A7" w:rsidP="00A97DA3">
            <w:pPr>
              <w:rPr>
                <w:b/>
                <w:szCs w:val="20"/>
                <w:lang w:val="fr-CH"/>
              </w:rPr>
            </w:pPr>
            <w:r w:rsidRPr="00C34735">
              <w:rPr>
                <w:b/>
                <w:szCs w:val="20"/>
                <w:lang w:val="fr-CH"/>
              </w:rPr>
              <w:t xml:space="preserve">Circulation </w:t>
            </w:r>
          </w:p>
        </w:tc>
        <w:tc>
          <w:tcPr>
            <w:tcW w:w="1584" w:type="dxa"/>
            <w:tcBorders>
              <w:bottom w:val="single" w:sz="4" w:space="0" w:color="auto"/>
            </w:tcBorders>
            <w:shd w:val="clear" w:color="auto" w:fill="auto"/>
            <w:vAlign w:val="center"/>
          </w:tcPr>
          <w:p w14:paraId="0FF94617" w14:textId="77777777" w:rsidR="00A257A7" w:rsidRPr="00C34735" w:rsidRDefault="00A257A7" w:rsidP="00A97DA3">
            <w:pPr>
              <w:rPr>
                <w:b/>
                <w:szCs w:val="20"/>
                <w:lang w:val="fr-CH"/>
              </w:rPr>
            </w:pPr>
            <w:r w:rsidRPr="00C34735">
              <w:rPr>
                <w:b/>
                <w:szCs w:val="20"/>
                <w:lang w:val="fr-CH"/>
              </w:rPr>
              <w:t xml:space="preserve">Date </w:t>
            </w:r>
          </w:p>
        </w:tc>
        <w:tc>
          <w:tcPr>
            <w:tcW w:w="259" w:type="dxa"/>
            <w:shd w:val="clear" w:color="auto" w:fill="auto"/>
            <w:vAlign w:val="center"/>
          </w:tcPr>
          <w:p w14:paraId="6902A583" w14:textId="77777777" w:rsidR="00A257A7" w:rsidRPr="00C34735" w:rsidRDefault="00A257A7" w:rsidP="00A97DA3">
            <w:pPr>
              <w:rPr>
                <w:b/>
                <w:szCs w:val="20"/>
                <w:lang w:val="fr-CH"/>
              </w:rPr>
            </w:pPr>
          </w:p>
        </w:tc>
        <w:tc>
          <w:tcPr>
            <w:tcW w:w="2807" w:type="dxa"/>
            <w:tcBorders>
              <w:bottom w:val="single" w:sz="4" w:space="0" w:color="auto"/>
            </w:tcBorders>
            <w:shd w:val="clear" w:color="auto" w:fill="auto"/>
            <w:vAlign w:val="center"/>
          </w:tcPr>
          <w:p w14:paraId="25948588" w14:textId="77777777" w:rsidR="00A257A7" w:rsidRPr="00C34735" w:rsidRDefault="00A257A7" w:rsidP="00A97DA3">
            <w:pPr>
              <w:rPr>
                <w:b/>
                <w:szCs w:val="20"/>
                <w:lang w:val="fr-CH"/>
              </w:rPr>
            </w:pPr>
            <w:r w:rsidRPr="00C34735">
              <w:rPr>
                <w:b/>
                <w:szCs w:val="20"/>
                <w:lang w:val="fr-CH"/>
              </w:rPr>
              <w:t xml:space="preserve">Signature </w:t>
            </w:r>
          </w:p>
        </w:tc>
      </w:tr>
    </w:tbl>
    <w:p w14:paraId="45A1769D" w14:textId="77777777" w:rsidR="00A257A7" w:rsidRPr="00C34735" w:rsidRDefault="00A257A7" w:rsidP="00A257A7">
      <w:pPr>
        <w:tabs>
          <w:tab w:val="left" w:pos="5390"/>
          <w:tab w:val="left" w:pos="7223"/>
        </w:tabs>
        <w:ind w:left="126"/>
        <w:rPr>
          <w:sz w:val="16"/>
          <w:lang w:val="fr-CH"/>
        </w:rPr>
      </w:pPr>
    </w:p>
    <w:tbl>
      <w:tblPr>
        <w:tblW w:w="10033" w:type="dxa"/>
        <w:tblInd w:w="108" w:type="dxa"/>
        <w:tblLayout w:type="fixed"/>
        <w:tblLook w:val="04A0" w:firstRow="1" w:lastRow="0" w:firstColumn="1" w:lastColumn="0" w:noHBand="0" w:noVBand="1"/>
      </w:tblPr>
      <w:tblGrid>
        <w:gridCol w:w="5414"/>
        <w:gridCol w:w="1566"/>
        <w:gridCol w:w="237"/>
        <w:gridCol w:w="2816"/>
      </w:tblGrid>
      <w:tr w:rsidR="00A257A7" w:rsidRPr="00C34735" w14:paraId="4B164DAB" w14:textId="77777777" w:rsidTr="00A97DA3">
        <w:trPr>
          <w:trHeight w:hRule="exact" w:val="227"/>
        </w:trPr>
        <w:tc>
          <w:tcPr>
            <w:tcW w:w="5387" w:type="dxa"/>
            <w:shd w:val="clear" w:color="auto" w:fill="auto"/>
            <w:vAlign w:val="center"/>
          </w:tcPr>
          <w:p w14:paraId="5E503DAC" w14:textId="77777777" w:rsidR="00A257A7" w:rsidRPr="00C34735" w:rsidRDefault="00A257A7" w:rsidP="00A97DA3">
            <w:pPr>
              <w:ind w:left="18"/>
              <w:rPr>
                <w:szCs w:val="20"/>
                <w:lang w:val="fr-CH"/>
              </w:rPr>
            </w:pPr>
            <w:r w:rsidRPr="00C34735">
              <w:rPr>
                <w:b/>
                <w:szCs w:val="20"/>
                <w:lang w:val="fr-CH"/>
              </w:rPr>
              <w:t>Supérieur professionnel</w:t>
            </w:r>
          </w:p>
        </w:tc>
        <w:tc>
          <w:tcPr>
            <w:tcW w:w="1559" w:type="dxa"/>
            <w:shd w:val="clear" w:color="auto" w:fill="auto"/>
            <w:vAlign w:val="center"/>
          </w:tcPr>
          <w:p w14:paraId="475AEB1E" w14:textId="77777777" w:rsidR="00A257A7" w:rsidRPr="00C34735" w:rsidRDefault="00A257A7" w:rsidP="00A97DA3">
            <w:pPr>
              <w:rPr>
                <w:szCs w:val="20"/>
                <w:lang w:val="fr-CH"/>
              </w:rPr>
            </w:pPr>
          </w:p>
        </w:tc>
        <w:tc>
          <w:tcPr>
            <w:tcW w:w="113" w:type="dxa"/>
            <w:vAlign w:val="center"/>
          </w:tcPr>
          <w:p w14:paraId="05FAAC81" w14:textId="77777777" w:rsidR="00A257A7" w:rsidRPr="00C34735" w:rsidRDefault="00A257A7" w:rsidP="00A97DA3">
            <w:pPr>
              <w:rPr>
                <w:sz w:val="16"/>
                <w:lang w:val="fr-CH"/>
              </w:rPr>
            </w:pPr>
          </w:p>
        </w:tc>
        <w:tc>
          <w:tcPr>
            <w:tcW w:w="2803" w:type="dxa"/>
            <w:shd w:val="clear" w:color="auto" w:fill="auto"/>
            <w:vAlign w:val="center"/>
          </w:tcPr>
          <w:p w14:paraId="7CB872BA" w14:textId="77777777" w:rsidR="00A257A7" w:rsidRPr="00C34735" w:rsidRDefault="00A257A7" w:rsidP="00A97DA3">
            <w:pPr>
              <w:rPr>
                <w:szCs w:val="20"/>
                <w:lang w:val="fr-CH"/>
              </w:rPr>
            </w:pPr>
          </w:p>
        </w:tc>
      </w:tr>
      <w:tr w:rsidR="00A257A7" w:rsidRPr="004258C9" w14:paraId="652617D0" w14:textId="77777777" w:rsidTr="00A97DA3">
        <w:trPr>
          <w:trHeight w:hRule="exact" w:val="227"/>
        </w:trPr>
        <w:tc>
          <w:tcPr>
            <w:tcW w:w="5387" w:type="dxa"/>
            <w:shd w:val="clear" w:color="auto" w:fill="auto"/>
            <w:vAlign w:val="center"/>
          </w:tcPr>
          <w:p w14:paraId="31AE7BF4" w14:textId="77777777" w:rsidR="00A257A7" w:rsidRPr="00C34735" w:rsidRDefault="00A257A7" w:rsidP="00A97DA3">
            <w:pPr>
              <w:ind w:left="18"/>
              <w:rPr>
                <w:szCs w:val="20"/>
                <w:lang w:val="fr-CH"/>
              </w:rPr>
            </w:pPr>
            <w:r w:rsidRPr="00C34735">
              <w:rPr>
                <w:szCs w:val="20"/>
                <w:lang w:val="fr-CH"/>
              </w:rPr>
              <w:t>Dispositions d'exécution lues et travail d'examen défini</w:t>
            </w:r>
          </w:p>
        </w:tc>
        <w:tc>
          <w:tcPr>
            <w:tcW w:w="1559" w:type="dxa"/>
            <w:tcBorders>
              <w:bottom w:val="single" w:sz="4" w:space="0" w:color="auto"/>
            </w:tcBorders>
            <w:shd w:val="clear" w:color="auto" w:fill="auto"/>
            <w:vAlign w:val="center"/>
          </w:tcPr>
          <w:p w14:paraId="0DD60986" w14:textId="77777777" w:rsidR="00A257A7" w:rsidRPr="00C34735" w:rsidRDefault="00A257A7" w:rsidP="00A97DA3">
            <w:pPr>
              <w:rPr>
                <w:szCs w:val="20"/>
                <w:lang w:val="fr-CH"/>
              </w:rPr>
            </w:pPr>
            <w:r>
              <w:rPr>
                <w:noProof/>
                <w:szCs w:val="20"/>
                <w:lang w:val="fr-CH"/>
              </w:rPr>
              <w:t xml:space="preserve">     </w:t>
            </w:r>
          </w:p>
        </w:tc>
        <w:tc>
          <w:tcPr>
            <w:tcW w:w="113" w:type="dxa"/>
            <w:vAlign w:val="center"/>
          </w:tcPr>
          <w:p w14:paraId="673810E6" w14:textId="77777777" w:rsidR="00A257A7" w:rsidRPr="00C34735" w:rsidRDefault="00A257A7" w:rsidP="00A97DA3">
            <w:pPr>
              <w:rPr>
                <w:sz w:val="16"/>
                <w:lang w:val="fr-CH"/>
              </w:rPr>
            </w:pPr>
          </w:p>
        </w:tc>
        <w:tc>
          <w:tcPr>
            <w:tcW w:w="2803" w:type="dxa"/>
            <w:tcBorders>
              <w:bottom w:val="single" w:sz="4" w:space="0" w:color="auto"/>
            </w:tcBorders>
            <w:shd w:val="clear" w:color="auto" w:fill="auto"/>
            <w:vAlign w:val="center"/>
          </w:tcPr>
          <w:p w14:paraId="6CED42BC" w14:textId="77777777" w:rsidR="00A257A7" w:rsidRPr="00C34735" w:rsidRDefault="00A257A7" w:rsidP="00A97DA3">
            <w:pPr>
              <w:rPr>
                <w:szCs w:val="20"/>
                <w:lang w:val="fr-CH"/>
              </w:rPr>
            </w:pPr>
          </w:p>
        </w:tc>
      </w:tr>
    </w:tbl>
    <w:p w14:paraId="016C6799" w14:textId="77777777" w:rsidR="00A257A7" w:rsidRPr="00C34735" w:rsidRDefault="00A257A7" w:rsidP="00A257A7">
      <w:pPr>
        <w:rPr>
          <w:sz w:val="8"/>
          <w:szCs w:val="8"/>
          <w:lang w:val="fr-CH"/>
        </w:rPr>
      </w:pPr>
    </w:p>
    <w:tbl>
      <w:tblPr>
        <w:tblW w:w="10033" w:type="dxa"/>
        <w:tblInd w:w="108" w:type="dxa"/>
        <w:tblLayout w:type="fixed"/>
        <w:tblLook w:val="04A0" w:firstRow="1" w:lastRow="0" w:firstColumn="1" w:lastColumn="0" w:noHBand="0" w:noVBand="1"/>
      </w:tblPr>
      <w:tblGrid>
        <w:gridCol w:w="5414"/>
        <w:gridCol w:w="1566"/>
        <w:gridCol w:w="237"/>
        <w:gridCol w:w="2816"/>
      </w:tblGrid>
      <w:tr w:rsidR="00A257A7" w:rsidRPr="00C34735" w14:paraId="00ED38A7" w14:textId="77777777" w:rsidTr="00A97DA3">
        <w:trPr>
          <w:trHeight w:hRule="exact" w:val="227"/>
        </w:trPr>
        <w:tc>
          <w:tcPr>
            <w:tcW w:w="5387" w:type="dxa"/>
            <w:shd w:val="clear" w:color="auto" w:fill="auto"/>
            <w:vAlign w:val="center"/>
          </w:tcPr>
          <w:p w14:paraId="36CF14AD" w14:textId="77777777" w:rsidR="00A257A7" w:rsidRPr="00C34735" w:rsidRDefault="00A257A7" w:rsidP="00A97DA3">
            <w:pPr>
              <w:ind w:left="18"/>
              <w:rPr>
                <w:szCs w:val="20"/>
                <w:lang w:val="fr-CH"/>
              </w:rPr>
            </w:pPr>
            <w:r w:rsidRPr="00C34735">
              <w:rPr>
                <w:b/>
                <w:szCs w:val="20"/>
                <w:lang w:val="fr-CH"/>
              </w:rPr>
              <w:t>Candidat</w:t>
            </w:r>
          </w:p>
        </w:tc>
        <w:tc>
          <w:tcPr>
            <w:tcW w:w="1559" w:type="dxa"/>
            <w:shd w:val="clear" w:color="auto" w:fill="auto"/>
            <w:vAlign w:val="center"/>
          </w:tcPr>
          <w:p w14:paraId="4158FE40" w14:textId="77777777" w:rsidR="00A257A7" w:rsidRPr="00C34735" w:rsidRDefault="00A257A7" w:rsidP="00A97DA3">
            <w:pPr>
              <w:rPr>
                <w:szCs w:val="20"/>
                <w:lang w:val="fr-CH"/>
              </w:rPr>
            </w:pPr>
          </w:p>
        </w:tc>
        <w:tc>
          <w:tcPr>
            <w:tcW w:w="113" w:type="dxa"/>
            <w:vAlign w:val="center"/>
          </w:tcPr>
          <w:p w14:paraId="0E1EB48B" w14:textId="77777777" w:rsidR="00A257A7" w:rsidRPr="00C34735" w:rsidRDefault="00A257A7" w:rsidP="00A97DA3">
            <w:pPr>
              <w:rPr>
                <w:sz w:val="16"/>
                <w:lang w:val="fr-CH"/>
              </w:rPr>
            </w:pPr>
          </w:p>
        </w:tc>
        <w:tc>
          <w:tcPr>
            <w:tcW w:w="2803" w:type="dxa"/>
            <w:shd w:val="clear" w:color="auto" w:fill="auto"/>
            <w:vAlign w:val="center"/>
          </w:tcPr>
          <w:p w14:paraId="4B01036D" w14:textId="77777777" w:rsidR="00A257A7" w:rsidRPr="00C34735" w:rsidRDefault="00A257A7" w:rsidP="00A97DA3">
            <w:pPr>
              <w:rPr>
                <w:szCs w:val="20"/>
                <w:lang w:val="fr-CH"/>
              </w:rPr>
            </w:pPr>
          </w:p>
        </w:tc>
      </w:tr>
      <w:tr w:rsidR="00A257A7" w:rsidRPr="004258C9" w14:paraId="5E976230" w14:textId="77777777" w:rsidTr="00A97DA3">
        <w:trPr>
          <w:trHeight w:hRule="exact" w:val="227"/>
        </w:trPr>
        <w:tc>
          <w:tcPr>
            <w:tcW w:w="5387" w:type="dxa"/>
            <w:shd w:val="clear" w:color="auto" w:fill="auto"/>
            <w:vAlign w:val="center"/>
          </w:tcPr>
          <w:p w14:paraId="27A32028" w14:textId="77777777" w:rsidR="00A257A7" w:rsidRPr="00C34735" w:rsidRDefault="00A257A7" w:rsidP="00A97DA3">
            <w:pPr>
              <w:ind w:left="18"/>
              <w:rPr>
                <w:szCs w:val="20"/>
                <w:lang w:val="fr-CH"/>
              </w:rPr>
            </w:pPr>
            <w:r w:rsidRPr="00C34735">
              <w:rPr>
                <w:lang w:val="fr-CH"/>
              </w:rPr>
              <w:t>A pris note de l'énoncé du travail et de l'appréciation</w:t>
            </w:r>
          </w:p>
        </w:tc>
        <w:tc>
          <w:tcPr>
            <w:tcW w:w="1559" w:type="dxa"/>
            <w:tcBorders>
              <w:bottom w:val="single" w:sz="4" w:space="0" w:color="auto"/>
            </w:tcBorders>
            <w:shd w:val="clear" w:color="auto" w:fill="auto"/>
            <w:vAlign w:val="center"/>
          </w:tcPr>
          <w:p w14:paraId="38156EEE" w14:textId="77777777" w:rsidR="00A257A7" w:rsidRPr="00C34735" w:rsidRDefault="00A257A7" w:rsidP="00A97DA3">
            <w:pPr>
              <w:rPr>
                <w:szCs w:val="20"/>
                <w:lang w:val="fr-CH"/>
              </w:rPr>
            </w:pPr>
            <w:r>
              <w:rPr>
                <w:noProof/>
                <w:szCs w:val="20"/>
                <w:lang w:val="fr-CH"/>
              </w:rPr>
              <w:t xml:space="preserve">     </w:t>
            </w:r>
          </w:p>
        </w:tc>
        <w:tc>
          <w:tcPr>
            <w:tcW w:w="113" w:type="dxa"/>
            <w:vAlign w:val="center"/>
          </w:tcPr>
          <w:p w14:paraId="294D81FB" w14:textId="77777777" w:rsidR="00A257A7" w:rsidRPr="00C34735" w:rsidRDefault="00A257A7" w:rsidP="00A97DA3">
            <w:pPr>
              <w:rPr>
                <w:sz w:val="16"/>
                <w:lang w:val="fr-CH"/>
              </w:rPr>
            </w:pPr>
          </w:p>
        </w:tc>
        <w:tc>
          <w:tcPr>
            <w:tcW w:w="2803" w:type="dxa"/>
            <w:tcBorders>
              <w:bottom w:val="single" w:sz="4" w:space="0" w:color="auto"/>
            </w:tcBorders>
            <w:shd w:val="clear" w:color="auto" w:fill="auto"/>
            <w:vAlign w:val="center"/>
          </w:tcPr>
          <w:p w14:paraId="1D80505B" w14:textId="77777777" w:rsidR="00A257A7" w:rsidRPr="00C34735" w:rsidRDefault="00A257A7" w:rsidP="00A97DA3">
            <w:pPr>
              <w:rPr>
                <w:szCs w:val="20"/>
                <w:lang w:val="fr-CH"/>
              </w:rPr>
            </w:pPr>
          </w:p>
        </w:tc>
      </w:tr>
    </w:tbl>
    <w:p w14:paraId="709EAEF1" w14:textId="77777777" w:rsidR="00A257A7" w:rsidRPr="00C34735" w:rsidRDefault="00A257A7" w:rsidP="00A257A7">
      <w:pPr>
        <w:rPr>
          <w:sz w:val="8"/>
          <w:szCs w:val="8"/>
          <w:lang w:val="fr-CH"/>
        </w:rPr>
      </w:pPr>
    </w:p>
    <w:tbl>
      <w:tblPr>
        <w:tblW w:w="10033" w:type="dxa"/>
        <w:tblInd w:w="108" w:type="dxa"/>
        <w:tblLayout w:type="fixed"/>
        <w:tblLook w:val="04A0" w:firstRow="1" w:lastRow="0" w:firstColumn="1" w:lastColumn="0" w:noHBand="0" w:noVBand="1"/>
      </w:tblPr>
      <w:tblGrid>
        <w:gridCol w:w="5414"/>
        <w:gridCol w:w="1566"/>
        <w:gridCol w:w="237"/>
        <w:gridCol w:w="2816"/>
      </w:tblGrid>
      <w:tr w:rsidR="00A257A7" w:rsidRPr="00C34735" w14:paraId="7DB122DE" w14:textId="77777777" w:rsidTr="00A97DA3">
        <w:trPr>
          <w:trHeight w:hRule="exact" w:val="227"/>
        </w:trPr>
        <w:tc>
          <w:tcPr>
            <w:tcW w:w="5387" w:type="dxa"/>
            <w:shd w:val="clear" w:color="auto" w:fill="auto"/>
            <w:vAlign w:val="center"/>
          </w:tcPr>
          <w:p w14:paraId="12AA35C9" w14:textId="77777777" w:rsidR="00A257A7" w:rsidRPr="00C34735" w:rsidRDefault="00A257A7" w:rsidP="00A97DA3">
            <w:pPr>
              <w:ind w:left="18"/>
              <w:rPr>
                <w:szCs w:val="20"/>
                <w:lang w:val="fr-CH"/>
              </w:rPr>
            </w:pPr>
            <w:r w:rsidRPr="00C34735">
              <w:rPr>
                <w:b/>
                <w:szCs w:val="20"/>
                <w:lang w:val="fr-CH"/>
              </w:rPr>
              <w:t>Expert</w:t>
            </w:r>
          </w:p>
        </w:tc>
        <w:tc>
          <w:tcPr>
            <w:tcW w:w="1559" w:type="dxa"/>
            <w:shd w:val="clear" w:color="auto" w:fill="auto"/>
            <w:vAlign w:val="center"/>
          </w:tcPr>
          <w:p w14:paraId="26DE1898" w14:textId="77777777" w:rsidR="00A257A7" w:rsidRPr="00C34735" w:rsidRDefault="00A257A7" w:rsidP="00A97DA3">
            <w:pPr>
              <w:rPr>
                <w:szCs w:val="20"/>
                <w:lang w:val="fr-CH"/>
              </w:rPr>
            </w:pPr>
          </w:p>
        </w:tc>
        <w:tc>
          <w:tcPr>
            <w:tcW w:w="113" w:type="dxa"/>
            <w:vAlign w:val="center"/>
          </w:tcPr>
          <w:p w14:paraId="31623804" w14:textId="77777777" w:rsidR="00A257A7" w:rsidRPr="00C34735" w:rsidRDefault="00A257A7" w:rsidP="00A97DA3">
            <w:pPr>
              <w:rPr>
                <w:sz w:val="16"/>
                <w:lang w:val="fr-CH"/>
              </w:rPr>
            </w:pPr>
          </w:p>
        </w:tc>
        <w:tc>
          <w:tcPr>
            <w:tcW w:w="2803" w:type="dxa"/>
            <w:shd w:val="clear" w:color="auto" w:fill="auto"/>
            <w:vAlign w:val="center"/>
          </w:tcPr>
          <w:p w14:paraId="200BBF28" w14:textId="77777777" w:rsidR="00A257A7" w:rsidRPr="00C34735" w:rsidRDefault="00A257A7" w:rsidP="00A97DA3">
            <w:pPr>
              <w:rPr>
                <w:szCs w:val="20"/>
                <w:lang w:val="fr-CH"/>
              </w:rPr>
            </w:pPr>
          </w:p>
        </w:tc>
      </w:tr>
      <w:tr w:rsidR="00A257A7" w:rsidRPr="004258C9" w14:paraId="644889D3" w14:textId="77777777" w:rsidTr="00A97DA3">
        <w:trPr>
          <w:trHeight w:hRule="exact" w:val="227"/>
        </w:trPr>
        <w:tc>
          <w:tcPr>
            <w:tcW w:w="5387" w:type="dxa"/>
            <w:shd w:val="clear" w:color="auto" w:fill="auto"/>
            <w:vAlign w:val="center"/>
          </w:tcPr>
          <w:p w14:paraId="0F93877A" w14:textId="77777777" w:rsidR="00A257A7" w:rsidRPr="00C34735" w:rsidRDefault="00A257A7" w:rsidP="00A97DA3">
            <w:pPr>
              <w:ind w:left="18"/>
              <w:rPr>
                <w:szCs w:val="20"/>
                <w:lang w:val="fr-CH"/>
              </w:rPr>
            </w:pPr>
            <w:r w:rsidRPr="00C34735">
              <w:rPr>
                <w:szCs w:val="20"/>
                <w:lang w:val="fr-CH"/>
              </w:rPr>
              <w:t>Enoncé du travail d'examen validé</w:t>
            </w:r>
          </w:p>
        </w:tc>
        <w:tc>
          <w:tcPr>
            <w:tcW w:w="1559" w:type="dxa"/>
            <w:tcBorders>
              <w:bottom w:val="single" w:sz="4" w:space="0" w:color="auto"/>
            </w:tcBorders>
            <w:shd w:val="clear" w:color="auto" w:fill="auto"/>
            <w:vAlign w:val="center"/>
          </w:tcPr>
          <w:p w14:paraId="29C10B4B" w14:textId="77777777" w:rsidR="00A257A7" w:rsidRPr="00C34735" w:rsidRDefault="00A257A7" w:rsidP="00A97DA3">
            <w:pPr>
              <w:rPr>
                <w:szCs w:val="20"/>
                <w:lang w:val="fr-CH"/>
              </w:rPr>
            </w:pPr>
            <w:r>
              <w:rPr>
                <w:noProof/>
                <w:szCs w:val="20"/>
                <w:lang w:val="fr-CH"/>
              </w:rPr>
              <w:t xml:space="preserve">     </w:t>
            </w:r>
          </w:p>
        </w:tc>
        <w:tc>
          <w:tcPr>
            <w:tcW w:w="113" w:type="dxa"/>
            <w:vAlign w:val="center"/>
          </w:tcPr>
          <w:p w14:paraId="6DDB0A05" w14:textId="77777777" w:rsidR="00A257A7" w:rsidRPr="00C34735" w:rsidRDefault="00A257A7" w:rsidP="00A97DA3">
            <w:pPr>
              <w:rPr>
                <w:sz w:val="16"/>
                <w:lang w:val="fr-CH"/>
              </w:rPr>
            </w:pPr>
          </w:p>
        </w:tc>
        <w:tc>
          <w:tcPr>
            <w:tcW w:w="2803" w:type="dxa"/>
            <w:tcBorders>
              <w:bottom w:val="single" w:sz="4" w:space="0" w:color="auto"/>
            </w:tcBorders>
            <w:shd w:val="clear" w:color="auto" w:fill="auto"/>
            <w:vAlign w:val="center"/>
          </w:tcPr>
          <w:p w14:paraId="071C507D" w14:textId="77777777" w:rsidR="00A257A7" w:rsidRPr="00C34735" w:rsidRDefault="00A257A7" w:rsidP="00A97DA3">
            <w:pPr>
              <w:rPr>
                <w:szCs w:val="20"/>
                <w:lang w:val="fr-CH"/>
              </w:rPr>
            </w:pPr>
          </w:p>
        </w:tc>
      </w:tr>
    </w:tbl>
    <w:p w14:paraId="4DDC4941" w14:textId="77777777" w:rsidR="00A257A7" w:rsidRPr="00C34735" w:rsidRDefault="00A257A7" w:rsidP="00A257A7">
      <w:pPr>
        <w:rPr>
          <w:sz w:val="8"/>
          <w:szCs w:val="8"/>
          <w:lang w:val="fr-CH"/>
        </w:rPr>
      </w:pPr>
    </w:p>
    <w:tbl>
      <w:tblPr>
        <w:tblW w:w="10033" w:type="dxa"/>
        <w:tblInd w:w="108" w:type="dxa"/>
        <w:tblLayout w:type="fixed"/>
        <w:tblLook w:val="04A0" w:firstRow="1" w:lastRow="0" w:firstColumn="1" w:lastColumn="0" w:noHBand="0" w:noVBand="1"/>
      </w:tblPr>
      <w:tblGrid>
        <w:gridCol w:w="5413"/>
        <w:gridCol w:w="1567"/>
        <w:gridCol w:w="237"/>
        <w:gridCol w:w="2816"/>
      </w:tblGrid>
      <w:tr w:rsidR="00A257A7" w:rsidRPr="00C34735" w14:paraId="5FC472F6" w14:textId="77777777" w:rsidTr="00A97DA3">
        <w:trPr>
          <w:trHeight w:hRule="exact" w:val="227"/>
        </w:trPr>
        <w:tc>
          <w:tcPr>
            <w:tcW w:w="5413" w:type="dxa"/>
            <w:shd w:val="clear" w:color="auto" w:fill="auto"/>
            <w:vAlign w:val="center"/>
          </w:tcPr>
          <w:p w14:paraId="16F32825" w14:textId="77777777" w:rsidR="00A257A7" w:rsidRPr="00C34735" w:rsidRDefault="00A257A7" w:rsidP="00A97DA3">
            <w:pPr>
              <w:ind w:left="18"/>
              <w:rPr>
                <w:szCs w:val="20"/>
                <w:lang w:val="fr-CH"/>
              </w:rPr>
            </w:pPr>
            <w:r w:rsidRPr="00C34735">
              <w:rPr>
                <w:b/>
                <w:szCs w:val="20"/>
                <w:lang w:val="fr-CH"/>
              </w:rPr>
              <w:t>Supérieur professionnel</w:t>
            </w:r>
          </w:p>
        </w:tc>
        <w:tc>
          <w:tcPr>
            <w:tcW w:w="1567" w:type="dxa"/>
            <w:shd w:val="clear" w:color="auto" w:fill="auto"/>
            <w:vAlign w:val="center"/>
          </w:tcPr>
          <w:p w14:paraId="0957CBA4" w14:textId="77777777" w:rsidR="00A257A7" w:rsidRPr="00C34735" w:rsidRDefault="00A257A7" w:rsidP="00A97DA3">
            <w:pPr>
              <w:rPr>
                <w:szCs w:val="20"/>
                <w:lang w:val="fr-CH"/>
              </w:rPr>
            </w:pPr>
          </w:p>
        </w:tc>
        <w:tc>
          <w:tcPr>
            <w:tcW w:w="237" w:type="dxa"/>
            <w:vAlign w:val="center"/>
          </w:tcPr>
          <w:p w14:paraId="082C0EE6" w14:textId="77777777" w:rsidR="00A257A7" w:rsidRPr="00C34735" w:rsidRDefault="00A257A7" w:rsidP="00A97DA3">
            <w:pPr>
              <w:rPr>
                <w:sz w:val="16"/>
                <w:lang w:val="fr-CH"/>
              </w:rPr>
            </w:pPr>
          </w:p>
        </w:tc>
        <w:tc>
          <w:tcPr>
            <w:tcW w:w="2816" w:type="dxa"/>
            <w:shd w:val="clear" w:color="auto" w:fill="auto"/>
            <w:vAlign w:val="center"/>
          </w:tcPr>
          <w:p w14:paraId="1D444980" w14:textId="77777777" w:rsidR="00A257A7" w:rsidRPr="00C34735" w:rsidRDefault="00A257A7" w:rsidP="00A97DA3">
            <w:pPr>
              <w:rPr>
                <w:szCs w:val="20"/>
                <w:lang w:val="fr-CH"/>
              </w:rPr>
            </w:pPr>
          </w:p>
        </w:tc>
      </w:tr>
      <w:tr w:rsidR="00A257A7" w:rsidRPr="004258C9" w14:paraId="79A4B37A" w14:textId="77777777" w:rsidTr="00A97DA3">
        <w:trPr>
          <w:trHeight w:hRule="exact" w:val="255"/>
        </w:trPr>
        <w:tc>
          <w:tcPr>
            <w:tcW w:w="5413" w:type="dxa"/>
            <w:shd w:val="clear" w:color="auto" w:fill="auto"/>
            <w:vAlign w:val="bottom"/>
          </w:tcPr>
          <w:p w14:paraId="0E7B41CE" w14:textId="77777777" w:rsidR="00A257A7" w:rsidRPr="00C34735" w:rsidRDefault="00A257A7" w:rsidP="00A97DA3">
            <w:pPr>
              <w:ind w:left="18"/>
              <w:rPr>
                <w:lang w:val="fr-CH"/>
              </w:rPr>
            </w:pPr>
            <w:r w:rsidRPr="00C34735">
              <w:rPr>
                <w:lang w:val="fr-CH"/>
              </w:rPr>
              <w:t>Enoncé du travail d'examen validé reçu en retour</w:t>
            </w:r>
          </w:p>
        </w:tc>
        <w:tc>
          <w:tcPr>
            <w:tcW w:w="1567" w:type="dxa"/>
            <w:tcBorders>
              <w:bottom w:val="single" w:sz="4" w:space="0" w:color="auto"/>
            </w:tcBorders>
            <w:shd w:val="clear" w:color="auto" w:fill="auto"/>
            <w:vAlign w:val="center"/>
          </w:tcPr>
          <w:p w14:paraId="299827AC" w14:textId="77777777" w:rsidR="00A257A7" w:rsidRPr="00C34735" w:rsidRDefault="00A257A7" w:rsidP="00A97DA3">
            <w:pPr>
              <w:rPr>
                <w:szCs w:val="20"/>
                <w:lang w:val="fr-CH"/>
              </w:rPr>
            </w:pPr>
            <w:r>
              <w:rPr>
                <w:noProof/>
                <w:szCs w:val="20"/>
                <w:lang w:val="fr-CH"/>
              </w:rPr>
              <w:t xml:space="preserve">     </w:t>
            </w:r>
          </w:p>
        </w:tc>
        <w:tc>
          <w:tcPr>
            <w:tcW w:w="237" w:type="dxa"/>
            <w:vAlign w:val="center"/>
          </w:tcPr>
          <w:p w14:paraId="4D36AEED" w14:textId="77777777" w:rsidR="00A257A7" w:rsidRPr="00C34735" w:rsidRDefault="00A257A7" w:rsidP="00A97DA3">
            <w:pPr>
              <w:rPr>
                <w:sz w:val="16"/>
                <w:lang w:val="fr-CH"/>
              </w:rPr>
            </w:pPr>
          </w:p>
        </w:tc>
        <w:tc>
          <w:tcPr>
            <w:tcW w:w="2816" w:type="dxa"/>
            <w:tcBorders>
              <w:bottom w:val="single" w:sz="4" w:space="0" w:color="auto"/>
            </w:tcBorders>
            <w:shd w:val="clear" w:color="auto" w:fill="auto"/>
            <w:vAlign w:val="center"/>
          </w:tcPr>
          <w:p w14:paraId="45E191D7" w14:textId="77777777" w:rsidR="00A257A7" w:rsidRPr="00C34735" w:rsidRDefault="00A257A7" w:rsidP="00A97DA3">
            <w:pPr>
              <w:rPr>
                <w:szCs w:val="20"/>
                <w:lang w:val="fr-CH"/>
              </w:rPr>
            </w:pPr>
          </w:p>
        </w:tc>
      </w:tr>
      <w:tr w:rsidR="00A257A7" w:rsidRPr="004258C9" w14:paraId="6FC4C68F" w14:textId="77777777" w:rsidTr="00A97DA3">
        <w:trPr>
          <w:trHeight w:hRule="exact" w:val="340"/>
        </w:trPr>
        <w:tc>
          <w:tcPr>
            <w:tcW w:w="5413" w:type="dxa"/>
            <w:shd w:val="clear" w:color="auto" w:fill="auto"/>
            <w:vAlign w:val="bottom"/>
          </w:tcPr>
          <w:p w14:paraId="3E864F60" w14:textId="77777777" w:rsidR="00A257A7" w:rsidRPr="00C34735" w:rsidRDefault="00A257A7" w:rsidP="00A97DA3">
            <w:pPr>
              <w:ind w:left="18"/>
              <w:rPr>
                <w:lang w:val="fr-CH"/>
              </w:rPr>
            </w:pPr>
            <w:r w:rsidRPr="00C34735">
              <w:rPr>
                <w:lang w:val="fr-CH"/>
              </w:rPr>
              <w:t>Exigences/critiques formulées par l'expert corrigées</w:t>
            </w:r>
          </w:p>
        </w:tc>
        <w:tc>
          <w:tcPr>
            <w:tcW w:w="1567" w:type="dxa"/>
            <w:tcBorders>
              <w:top w:val="single" w:sz="4" w:space="0" w:color="auto"/>
              <w:bottom w:val="single" w:sz="4" w:space="0" w:color="auto"/>
            </w:tcBorders>
            <w:shd w:val="clear" w:color="auto" w:fill="auto"/>
            <w:vAlign w:val="bottom"/>
          </w:tcPr>
          <w:p w14:paraId="419FD9AF" w14:textId="77777777" w:rsidR="00A257A7" w:rsidRPr="00C34735" w:rsidRDefault="00A257A7" w:rsidP="00A97DA3">
            <w:pPr>
              <w:rPr>
                <w:szCs w:val="20"/>
                <w:lang w:val="fr-CH"/>
              </w:rPr>
            </w:pPr>
            <w:r>
              <w:rPr>
                <w:noProof/>
                <w:szCs w:val="20"/>
                <w:lang w:val="fr-CH"/>
              </w:rPr>
              <w:t xml:space="preserve">     </w:t>
            </w:r>
          </w:p>
        </w:tc>
        <w:tc>
          <w:tcPr>
            <w:tcW w:w="237" w:type="dxa"/>
            <w:vAlign w:val="bottom"/>
          </w:tcPr>
          <w:p w14:paraId="2C6EF72D" w14:textId="77777777" w:rsidR="00A257A7" w:rsidRPr="00C34735" w:rsidRDefault="00A257A7" w:rsidP="00A97DA3">
            <w:pPr>
              <w:rPr>
                <w:sz w:val="16"/>
                <w:lang w:val="fr-CH"/>
              </w:rPr>
            </w:pPr>
          </w:p>
        </w:tc>
        <w:tc>
          <w:tcPr>
            <w:tcW w:w="2816" w:type="dxa"/>
            <w:tcBorders>
              <w:top w:val="single" w:sz="4" w:space="0" w:color="auto"/>
              <w:bottom w:val="single" w:sz="4" w:space="0" w:color="auto"/>
            </w:tcBorders>
            <w:shd w:val="clear" w:color="auto" w:fill="auto"/>
            <w:vAlign w:val="bottom"/>
          </w:tcPr>
          <w:p w14:paraId="380D42B4" w14:textId="77777777" w:rsidR="00A257A7" w:rsidRPr="00C34735" w:rsidRDefault="00A257A7" w:rsidP="00A97DA3">
            <w:pPr>
              <w:rPr>
                <w:szCs w:val="20"/>
                <w:lang w:val="fr-CH"/>
              </w:rPr>
            </w:pPr>
          </w:p>
        </w:tc>
      </w:tr>
      <w:tr w:rsidR="00A257A7" w:rsidRPr="00C34735" w14:paraId="60285CE8" w14:textId="77777777" w:rsidTr="00A97DA3">
        <w:trPr>
          <w:trHeight w:hRule="exact" w:val="418"/>
        </w:trPr>
        <w:tc>
          <w:tcPr>
            <w:tcW w:w="5413" w:type="dxa"/>
            <w:shd w:val="clear" w:color="auto" w:fill="auto"/>
            <w:vAlign w:val="center"/>
          </w:tcPr>
          <w:p w14:paraId="6B024D9D" w14:textId="77777777" w:rsidR="00A257A7" w:rsidRPr="00C34735" w:rsidRDefault="00A257A7" w:rsidP="00A97DA3">
            <w:pPr>
              <w:ind w:left="18"/>
              <w:rPr>
                <w:b/>
                <w:sz w:val="10"/>
                <w:szCs w:val="10"/>
                <w:lang w:val="fr-CH"/>
              </w:rPr>
            </w:pPr>
          </w:p>
          <w:p w14:paraId="52686F01" w14:textId="77777777" w:rsidR="00A257A7" w:rsidRPr="00C34735" w:rsidRDefault="00A257A7" w:rsidP="00A97DA3">
            <w:pPr>
              <w:ind w:left="18"/>
              <w:rPr>
                <w:szCs w:val="20"/>
                <w:lang w:val="fr-CH"/>
              </w:rPr>
            </w:pPr>
            <w:r w:rsidRPr="00C34735">
              <w:rPr>
                <w:b/>
                <w:szCs w:val="20"/>
                <w:lang w:val="fr-CH"/>
              </w:rPr>
              <w:t>Candidat</w:t>
            </w:r>
          </w:p>
        </w:tc>
        <w:tc>
          <w:tcPr>
            <w:tcW w:w="1567" w:type="dxa"/>
            <w:tcBorders>
              <w:top w:val="single" w:sz="4" w:space="0" w:color="auto"/>
            </w:tcBorders>
            <w:shd w:val="clear" w:color="auto" w:fill="auto"/>
            <w:vAlign w:val="center"/>
          </w:tcPr>
          <w:p w14:paraId="0B7753A8" w14:textId="77777777" w:rsidR="00A257A7" w:rsidRPr="00C34735" w:rsidRDefault="00A257A7" w:rsidP="00A97DA3">
            <w:pPr>
              <w:rPr>
                <w:sz w:val="10"/>
                <w:szCs w:val="10"/>
                <w:lang w:val="fr-CH"/>
              </w:rPr>
            </w:pPr>
          </w:p>
        </w:tc>
        <w:tc>
          <w:tcPr>
            <w:tcW w:w="237" w:type="dxa"/>
            <w:vAlign w:val="center"/>
          </w:tcPr>
          <w:p w14:paraId="7BD102C8" w14:textId="77777777" w:rsidR="00A257A7" w:rsidRPr="00C34735" w:rsidRDefault="00A257A7" w:rsidP="00A97DA3">
            <w:pPr>
              <w:rPr>
                <w:sz w:val="16"/>
                <w:lang w:val="fr-CH"/>
              </w:rPr>
            </w:pPr>
          </w:p>
        </w:tc>
        <w:tc>
          <w:tcPr>
            <w:tcW w:w="2816" w:type="dxa"/>
            <w:tcBorders>
              <w:top w:val="single" w:sz="4" w:space="0" w:color="auto"/>
            </w:tcBorders>
            <w:shd w:val="clear" w:color="auto" w:fill="auto"/>
            <w:vAlign w:val="center"/>
          </w:tcPr>
          <w:p w14:paraId="1C64C00C" w14:textId="77777777" w:rsidR="00A257A7" w:rsidRPr="00C34735" w:rsidRDefault="00A257A7" w:rsidP="00A97DA3">
            <w:pPr>
              <w:rPr>
                <w:szCs w:val="20"/>
                <w:lang w:val="fr-CH"/>
              </w:rPr>
            </w:pPr>
          </w:p>
        </w:tc>
      </w:tr>
      <w:tr w:rsidR="00A257A7" w:rsidRPr="004258C9" w14:paraId="65F19DD2" w14:textId="77777777" w:rsidTr="00A97DA3">
        <w:trPr>
          <w:trHeight w:hRule="exact" w:val="227"/>
        </w:trPr>
        <w:tc>
          <w:tcPr>
            <w:tcW w:w="5413" w:type="dxa"/>
            <w:shd w:val="clear" w:color="auto" w:fill="auto"/>
            <w:vAlign w:val="center"/>
          </w:tcPr>
          <w:p w14:paraId="0781143D" w14:textId="77777777" w:rsidR="00A257A7" w:rsidRPr="00C34735" w:rsidRDefault="00A257A7" w:rsidP="00A97DA3">
            <w:pPr>
              <w:ind w:left="18"/>
              <w:rPr>
                <w:szCs w:val="20"/>
                <w:lang w:val="fr-CH"/>
              </w:rPr>
            </w:pPr>
            <w:r w:rsidRPr="00C34735">
              <w:rPr>
                <w:lang w:val="fr-CH"/>
              </w:rPr>
              <w:t>A pris note de l'énoncé du travail et de l'appréciation</w:t>
            </w:r>
          </w:p>
        </w:tc>
        <w:tc>
          <w:tcPr>
            <w:tcW w:w="1567" w:type="dxa"/>
            <w:tcBorders>
              <w:bottom w:val="single" w:sz="4" w:space="0" w:color="auto"/>
            </w:tcBorders>
            <w:shd w:val="clear" w:color="auto" w:fill="auto"/>
            <w:vAlign w:val="center"/>
          </w:tcPr>
          <w:p w14:paraId="7DF22779" w14:textId="77777777" w:rsidR="00A257A7" w:rsidRPr="00C34735" w:rsidRDefault="00A257A7" w:rsidP="00A97DA3">
            <w:pPr>
              <w:rPr>
                <w:szCs w:val="20"/>
                <w:lang w:val="fr-CH"/>
              </w:rPr>
            </w:pPr>
            <w:r>
              <w:rPr>
                <w:noProof/>
                <w:szCs w:val="20"/>
                <w:lang w:val="fr-CH"/>
              </w:rPr>
              <w:t xml:space="preserve">     </w:t>
            </w:r>
          </w:p>
        </w:tc>
        <w:tc>
          <w:tcPr>
            <w:tcW w:w="237" w:type="dxa"/>
            <w:vAlign w:val="center"/>
          </w:tcPr>
          <w:p w14:paraId="4DE13974" w14:textId="77777777" w:rsidR="00A257A7" w:rsidRPr="00C34735" w:rsidRDefault="00A257A7" w:rsidP="00A97DA3">
            <w:pPr>
              <w:rPr>
                <w:sz w:val="16"/>
                <w:lang w:val="fr-CH"/>
              </w:rPr>
            </w:pPr>
          </w:p>
        </w:tc>
        <w:tc>
          <w:tcPr>
            <w:tcW w:w="2816" w:type="dxa"/>
            <w:tcBorders>
              <w:bottom w:val="single" w:sz="4" w:space="0" w:color="auto"/>
            </w:tcBorders>
            <w:shd w:val="clear" w:color="auto" w:fill="auto"/>
            <w:vAlign w:val="center"/>
          </w:tcPr>
          <w:p w14:paraId="5465F194" w14:textId="77777777" w:rsidR="00A257A7" w:rsidRPr="00C34735" w:rsidRDefault="00A257A7" w:rsidP="00A97DA3">
            <w:pPr>
              <w:rPr>
                <w:szCs w:val="20"/>
                <w:lang w:val="fr-CH"/>
              </w:rPr>
            </w:pPr>
          </w:p>
        </w:tc>
      </w:tr>
    </w:tbl>
    <w:p w14:paraId="01406014" w14:textId="77777777" w:rsidR="00A257A7" w:rsidRPr="00C34735" w:rsidRDefault="00A257A7" w:rsidP="00A257A7">
      <w:pPr>
        <w:ind w:left="142"/>
        <w:rPr>
          <w:sz w:val="12"/>
          <w:szCs w:val="12"/>
          <w:lang w:val="fr-CH"/>
        </w:rPr>
      </w:pPr>
    </w:p>
    <w:p w14:paraId="1DB28A21" w14:textId="77777777" w:rsidR="00A257A7" w:rsidRPr="00C34735" w:rsidRDefault="00A257A7" w:rsidP="00A257A7">
      <w:pPr>
        <w:ind w:left="142"/>
        <w:rPr>
          <w:sz w:val="18"/>
          <w:szCs w:val="18"/>
          <w:lang w:val="fr-CH"/>
        </w:rPr>
      </w:pPr>
      <w:r w:rsidRPr="00C34735">
        <w:rPr>
          <w:sz w:val="18"/>
          <w:szCs w:val="18"/>
          <w:vertAlign w:val="superscript"/>
          <w:lang w:val="fr-CH"/>
        </w:rPr>
        <w:t xml:space="preserve">1) </w:t>
      </w:r>
      <w:r w:rsidRPr="00C34735">
        <w:rPr>
          <w:sz w:val="18"/>
          <w:szCs w:val="18"/>
          <w:lang w:val="fr-CH"/>
        </w:rPr>
        <w:t>Reporter la compétence opérationnelle de la formation approfondie selon le plan de formation</w:t>
      </w:r>
    </w:p>
    <w:p w14:paraId="6569C391" w14:textId="77777777" w:rsidR="00A257A7" w:rsidRPr="00C34735" w:rsidRDefault="00A257A7" w:rsidP="00A257A7">
      <w:pPr>
        <w:ind w:left="142"/>
        <w:rPr>
          <w:sz w:val="18"/>
          <w:szCs w:val="18"/>
          <w:lang w:val="fr-CH"/>
        </w:rPr>
      </w:pPr>
      <w:r w:rsidRPr="00C34735">
        <w:rPr>
          <w:sz w:val="18"/>
          <w:szCs w:val="18"/>
          <w:vertAlign w:val="superscript"/>
          <w:lang w:val="fr-CH"/>
        </w:rPr>
        <w:t xml:space="preserve">2) </w:t>
      </w:r>
      <w:r w:rsidRPr="00C34735">
        <w:rPr>
          <w:sz w:val="18"/>
          <w:szCs w:val="18"/>
          <w:lang w:val="fr-CH"/>
        </w:rPr>
        <w:t>Il est également possible de mentionner le 2</w:t>
      </w:r>
      <w:r w:rsidRPr="00C34735">
        <w:rPr>
          <w:sz w:val="18"/>
          <w:szCs w:val="18"/>
          <w:vertAlign w:val="superscript"/>
          <w:lang w:val="fr-CH"/>
        </w:rPr>
        <w:t>e</w:t>
      </w:r>
      <w:r w:rsidRPr="00C34735">
        <w:rPr>
          <w:sz w:val="18"/>
          <w:szCs w:val="18"/>
          <w:lang w:val="fr-CH"/>
        </w:rPr>
        <w:t xml:space="preserve"> expert</w:t>
      </w:r>
    </w:p>
    <w:p w14:paraId="25808421" w14:textId="77777777" w:rsidR="00A257A7" w:rsidRPr="00C34735" w:rsidRDefault="00A257A7" w:rsidP="00A257A7">
      <w:pPr>
        <w:ind w:left="142"/>
        <w:rPr>
          <w:sz w:val="18"/>
          <w:szCs w:val="18"/>
          <w:lang w:val="fr-CH"/>
        </w:rPr>
      </w:pPr>
      <w:r w:rsidRPr="00C34735">
        <w:rPr>
          <w:sz w:val="18"/>
          <w:szCs w:val="18"/>
          <w:vertAlign w:val="superscript"/>
          <w:lang w:val="fr-CH"/>
        </w:rPr>
        <w:t xml:space="preserve">3) </w:t>
      </w:r>
      <w:r w:rsidRPr="00C34735">
        <w:rPr>
          <w:sz w:val="18"/>
          <w:szCs w:val="18"/>
          <w:lang w:val="fr-CH"/>
        </w:rPr>
        <w:t>Formation de 2 ans uniquement</w:t>
      </w:r>
      <w:proofErr w:type="gramStart"/>
      <w:r w:rsidRPr="00C34735">
        <w:rPr>
          <w:sz w:val="18"/>
          <w:szCs w:val="18"/>
          <w:lang w:val="fr-CH"/>
        </w:rPr>
        <w:t xml:space="preserve"> «Entretien</w:t>
      </w:r>
      <w:proofErr w:type="gramEnd"/>
      <w:r w:rsidRPr="00C34735">
        <w:rPr>
          <w:sz w:val="18"/>
          <w:szCs w:val="18"/>
          <w:lang w:val="fr-CH"/>
        </w:rPr>
        <w:t xml:space="preserve"> professionnel»</w:t>
      </w:r>
      <w:r w:rsidRPr="00C34735">
        <w:rPr>
          <w:sz w:val="18"/>
          <w:szCs w:val="18"/>
          <w:lang w:val="fr-CH"/>
        </w:rPr>
        <w:tab/>
      </w:r>
    </w:p>
    <w:p w14:paraId="4E59BE1A" w14:textId="77777777" w:rsidR="00A257A7" w:rsidRPr="00C34735" w:rsidRDefault="00A257A7" w:rsidP="00A257A7">
      <w:pPr>
        <w:ind w:left="142"/>
        <w:rPr>
          <w:sz w:val="18"/>
          <w:szCs w:val="18"/>
          <w:lang w:val="fr-CH"/>
        </w:rPr>
      </w:pPr>
    </w:p>
    <w:p w14:paraId="63DEDCA9"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szCs w:val="20"/>
          <w:lang w:val="fr-CH"/>
        </w:rPr>
      </w:pPr>
      <w:r w:rsidRPr="00C34735">
        <w:rPr>
          <w:lang w:val="fr-CH"/>
        </w:rPr>
        <w:t>Enoncé du travail d’examen</w:t>
      </w:r>
      <w:r w:rsidRPr="00C34735">
        <w:rPr>
          <w:lang w:val="fr-CH"/>
        </w:rPr>
        <w:tab/>
        <w:t>TPI Electroniciens</w:t>
      </w:r>
      <w:r w:rsidRPr="00C34735">
        <w:rPr>
          <w:lang w:val="fr-CH"/>
        </w:rPr>
        <w:tab/>
        <w:t>Page 1/2</w:t>
      </w:r>
    </w:p>
    <w:p w14:paraId="77C42AD7" w14:textId="77777777" w:rsidR="00A257A7" w:rsidRPr="00C34735" w:rsidRDefault="00A257A7" w:rsidP="00A257A7">
      <w:pPr>
        <w:ind w:left="142"/>
        <w:rPr>
          <w:sz w:val="28"/>
          <w:szCs w:val="28"/>
          <w:lang w:val="fr-CH"/>
        </w:rPr>
      </w:pPr>
      <w:r w:rsidRPr="00C34735">
        <w:rPr>
          <w:sz w:val="18"/>
          <w:szCs w:val="18"/>
          <w:lang w:val="fr-CH"/>
        </w:rPr>
        <w:br w:type="page"/>
      </w:r>
      <w:r w:rsidRPr="00C34735">
        <w:rPr>
          <w:sz w:val="28"/>
          <w:szCs w:val="28"/>
          <w:lang w:val="fr-CH"/>
        </w:rPr>
        <w:lastRenderedPageBreak/>
        <w:t>Intitulé du travail</w:t>
      </w:r>
    </w:p>
    <w:p w14:paraId="3CC64B04" w14:textId="77777777" w:rsidR="00C10A55" w:rsidRDefault="00C10A55" w:rsidP="00A257A7">
      <w:pPr>
        <w:ind w:left="142"/>
        <w:rPr>
          <w:sz w:val="24"/>
          <w:szCs w:val="24"/>
          <w:lang w:val="fr-CH"/>
        </w:rPr>
      </w:pPr>
    </w:p>
    <w:p w14:paraId="5FD4DD5D" w14:textId="494A26FB" w:rsidR="00A257A7" w:rsidRPr="00C34735" w:rsidRDefault="00A257A7" w:rsidP="00A257A7">
      <w:pPr>
        <w:ind w:left="142"/>
        <w:rPr>
          <w:sz w:val="24"/>
          <w:szCs w:val="24"/>
          <w:lang w:val="fr-CH"/>
        </w:rPr>
      </w:pPr>
      <w:r w:rsidRPr="00C34735">
        <w:rPr>
          <w:sz w:val="24"/>
          <w:szCs w:val="24"/>
          <w:lang w:val="fr-CH"/>
        </w:rPr>
        <w:t>–––––––––––––––––––––––––––––––––––––––––––––––––––––––––––––––––––––––––</w:t>
      </w:r>
    </w:p>
    <w:p w14:paraId="043D194C" w14:textId="77777777" w:rsidR="00A257A7" w:rsidRPr="00C34735" w:rsidRDefault="00A257A7" w:rsidP="00A257A7">
      <w:pPr>
        <w:numPr>
          <w:ilvl w:val="0"/>
          <w:numId w:val="11"/>
        </w:numPr>
        <w:ind w:left="284" w:hanging="284"/>
        <w:rPr>
          <w:b/>
          <w:szCs w:val="20"/>
          <w:lang w:val="fr-CH" w:eastAsia="de-DE" w:bidi="ar-SA"/>
        </w:rPr>
      </w:pPr>
      <w:r w:rsidRPr="00C34735">
        <w:rPr>
          <w:b/>
          <w:szCs w:val="20"/>
          <w:lang w:val="fr-CH" w:eastAsia="de-DE" w:bidi="ar-SA"/>
        </w:rPr>
        <w:t>Description du travail d‘examen</w:t>
      </w:r>
    </w:p>
    <w:p w14:paraId="37002A4A" w14:textId="77777777" w:rsidR="00A257A7" w:rsidRPr="00C34735" w:rsidRDefault="00A257A7" w:rsidP="00A257A7">
      <w:pPr>
        <w:spacing w:after="60"/>
        <w:rPr>
          <w:lang w:val="fr-CH" w:eastAsia="de-DE" w:bidi="ar-SA"/>
        </w:rPr>
      </w:pPr>
      <w:r w:rsidRPr="00C34735">
        <w:rPr>
          <w:lang w:val="fr-CH" w:eastAsia="de-DE" w:bidi="ar-SA"/>
        </w:rPr>
        <w:t xml:space="preserve">Le plan d'action de la formation approfondie choisie dans le plan de formation sert de base </w:t>
      </w:r>
      <w:proofErr w:type="gramStart"/>
      <w:r w:rsidRPr="00C34735">
        <w:rPr>
          <w:lang w:val="fr-CH" w:eastAsia="de-DE" w:bidi="ar-SA"/>
        </w:rPr>
        <w:t>pour  la</w:t>
      </w:r>
      <w:proofErr w:type="gramEnd"/>
      <w:r w:rsidRPr="00C34735">
        <w:rPr>
          <w:lang w:val="fr-CH" w:eastAsia="de-DE" w:bidi="ar-SA"/>
        </w:rPr>
        <w:t xml:space="preserve"> description du travail d'examen.</w:t>
      </w:r>
    </w:p>
    <w:tbl>
      <w:tblPr>
        <w:tblW w:w="990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9"/>
      </w:tblGrid>
      <w:tr w:rsidR="00A257A7" w:rsidRPr="004258C9" w14:paraId="21537AC6" w14:textId="77777777" w:rsidTr="0B9CE40E">
        <w:trPr>
          <w:trHeight w:hRule="exact" w:val="7371"/>
        </w:trPr>
        <w:tc>
          <w:tcPr>
            <w:tcW w:w="9909" w:type="dxa"/>
          </w:tcPr>
          <w:p w14:paraId="1C631CC5" w14:textId="3384CF5C" w:rsidR="00A257A7" w:rsidRPr="00C34735" w:rsidRDefault="00A257A7" w:rsidP="00C10A55">
            <w:pPr>
              <w:spacing w:before="40"/>
              <w:rPr>
                <w:noProof/>
                <w:lang w:val="fr-CH" w:eastAsia="de-DE" w:bidi="ar-SA"/>
              </w:rPr>
            </w:pPr>
            <w:r w:rsidRPr="0B9CE40E">
              <w:rPr>
                <w:noProof/>
                <w:lang w:val="fr-CH" w:eastAsia="de-DE" w:bidi="ar-SA"/>
              </w:rPr>
              <w:t xml:space="preserve">     </w:t>
            </w:r>
          </w:p>
        </w:tc>
      </w:tr>
    </w:tbl>
    <w:p w14:paraId="1A99C32B" w14:textId="77777777" w:rsidR="00A257A7" w:rsidRPr="00C34735" w:rsidRDefault="00A257A7" w:rsidP="00A257A7">
      <w:pPr>
        <w:tabs>
          <w:tab w:val="left" w:pos="284"/>
        </w:tabs>
        <w:rPr>
          <w:sz w:val="18"/>
          <w:szCs w:val="18"/>
          <w:lang w:val="fr-CH"/>
        </w:rPr>
      </w:pPr>
    </w:p>
    <w:p w14:paraId="17E0F5CE" w14:textId="77777777" w:rsidR="00A257A7" w:rsidRPr="00C34735" w:rsidRDefault="00A257A7" w:rsidP="00A257A7">
      <w:pPr>
        <w:numPr>
          <w:ilvl w:val="0"/>
          <w:numId w:val="11"/>
        </w:numPr>
        <w:spacing w:after="60"/>
        <w:ind w:left="306" w:hanging="278"/>
        <w:rPr>
          <w:b/>
          <w:szCs w:val="20"/>
          <w:lang w:val="fr-CH" w:eastAsia="de-DE" w:bidi="ar-SA"/>
        </w:rPr>
      </w:pPr>
      <w:r w:rsidRPr="00C34735">
        <w:rPr>
          <w:b/>
          <w:szCs w:val="20"/>
          <w:lang w:val="fr-CH" w:eastAsia="de-DE" w:bidi="ar-SA"/>
        </w:rPr>
        <w:t>Exigences particulières, infrastructure, informations complémentaires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93"/>
      </w:tblGrid>
      <w:tr w:rsidR="00A257A7" w:rsidRPr="00C34735" w14:paraId="142532B1" w14:textId="77777777" w:rsidTr="0B9CE40E">
        <w:trPr>
          <w:trHeight w:hRule="exact" w:val="1701"/>
        </w:trPr>
        <w:tc>
          <w:tcPr>
            <w:tcW w:w="9993" w:type="dxa"/>
          </w:tcPr>
          <w:p w14:paraId="2C42A79E" w14:textId="64DB5010" w:rsidR="00A257A7" w:rsidRPr="00C34735" w:rsidRDefault="00A257A7" w:rsidP="0B9CE40E">
            <w:pPr>
              <w:spacing w:before="40"/>
              <w:rPr>
                <w:rFonts w:eastAsia="Arial"/>
                <w:noProof/>
                <w:szCs w:val="20"/>
                <w:lang w:val="fr-CH"/>
              </w:rPr>
            </w:pPr>
            <w:r w:rsidRPr="0B9CE40E">
              <w:rPr>
                <w:noProof/>
                <w:lang w:val="fr-CH" w:eastAsia="de-DE" w:bidi="ar-SA"/>
              </w:rPr>
              <w:t xml:space="preserve">   </w:t>
            </w:r>
            <w:r w:rsidR="00C10A55">
              <w:rPr>
                <w:noProof/>
                <w:lang w:val="fr-CH" w:eastAsia="de-DE" w:bidi="ar-SA"/>
              </w:rPr>
              <w:t>Altium</w:t>
            </w:r>
            <w:r w:rsidR="3D41609D" w:rsidRPr="0B9CE40E">
              <w:rPr>
                <w:noProof/>
                <w:lang w:val="fr-CH" w:eastAsia="de-DE" w:bidi="ar-SA"/>
              </w:rPr>
              <w:t xml:space="preserve">, </w:t>
            </w:r>
            <w:r w:rsidR="3D41609D" w:rsidRPr="0B9CE40E">
              <w:rPr>
                <w:rFonts w:eastAsia="Arial"/>
                <w:noProof/>
                <w:szCs w:val="20"/>
                <w:lang w:val="fr"/>
              </w:rPr>
              <w:t>programmation sur MPLABX</w:t>
            </w:r>
          </w:p>
        </w:tc>
      </w:tr>
    </w:tbl>
    <w:p w14:paraId="72165F0E" w14:textId="77777777" w:rsidR="00A257A7" w:rsidRPr="00C34735" w:rsidRDefault="00A257A7" w:rsidP="00A257A7">
      <w:pPr>
        <w:tabs>
          <w:tab w:val="left" w:pos="284"/>
        </w:tabs>
        <w:rPr>
          <w:szCs w:val="20"/>
          <w:lang w:val="fr-CH"/>
        </w:rPr>
      </w:pPr>
    </w:p>
    <w:p w14:paraId="5F49831C" w14:textId="77777777" w:rsidR="00A257A7" w:rsidRPr="00C34735" w:rsidRDefault="00A257A7" w:rsidP="00A257A7">
      <w:pPr>
        <w:numPr>
          <w:ilvl w:val="0"/>
          <w:numId w:val="11"/>
        </w:numPr>
        <w:ind w:left="294" w:hanging="266"/>
        <w:rPr>
          <w:b/>
          <w:szCs w:val="20"/>
          <w:lang w:val="fr-CH"/>
        </w:rPr>
      </w:pPr>
      <w:r w:rsidRPr="00C34735">
        <w:rPr>
          <w:b/>
          <w:szCs w:val="20"/>
          <w:lang w:val="fr-CH"/>
        </w:rPr>
        <w:t>Informations complémentaires</w:t>
      </w:r>
    </w:p>
    <w:p w14:paraId="2237C016" w14:textId="77777777" w:rsidR="00A257A7" w:rsidRPr="00C34735" w:rsidRDefault="00A257A7" w:rsidP="00A257A7">
      <w:pPr>
        <w:ind w:left="28"/>
        <w:rPr>
          <w:sz w:val="8"/>
          <w:szCs w:val="8"/>
          <w:lang w:val="fr-CH"/>
        </w:rPr>
      </w:pPr>
    </w:p>
    <w:tbl>
      <w:tblPr>
        <w:tblW w:w="9556" w:type="dxa"/>
        <w:tblInd w:w="108" w:type="dxa"/>
        <w:tblLayout w:type="fixed"/>
        <w:tblLook w:val="04A0" w:firstRow="1" w:lastRow="0" w:firstColumn="1" w:lastColumn="0" w:noHBand="0" w:noVBand="1"/>
      </w:tblPr>
      <w:tblGrid>
        <w:gridCol w:w="3261"/>
        <w:gridCol w:w="323"/>
        <w:gridCol w:w="244"/>
        <w:gridCol w:w="1984"/>
        <w:gridCol w:w="425"/>
        <w:gridCol w:w="3319"/>
      </w:tblGrid>
      <w:tr w:rsidR="00A257A7" w:rsidRPr="00C34735" w14:paraId="0256F9B6" w14:textId="77777777" w:rsidTr="00A97DA3">
        <w:trPr>
          <w:trHeight w:hRule="exact" w:val="284"/>
        </w:trPr>
        <w:tc>
          <w:tcPr>
            <w:tcW w:w="3261" w:type="dxa"/>
            <w:shd w:val="clear" w:color="auto" w:fill="auto"/>
            <w:vAlign w:val="center"/>
          </w:tcPr>
          <w:p w14:paraId="4FD0C995" w14:textId="77777777" w:rsidR="00A257A7" w:rsidRPr="00C34735" w:rsidRDefault="00A257A7" w:rsidP="00A97DA3">
            <w:pPr>
              <w:ind w:left="-66"/>
              <w:rPr>
                <w:szCs w:val="20"/>
                <w:lang w:val="fr-CH"/>
              </w:rPr>
            </w:pPr>
            <w:r w:rsidRPr="00C34735">
              <w:rPr>
                <w:szCs w:val="20"/>
                <w:lang w:val="fr-CH"/>
              </w:rPr>
              <w:t>Dans l'entreprise, le travail est</w:t>
            </w:r>
          </w:p>
        </w:tc>
        <w:tc>
          <w:tcPr>
            <w:tcW w:w="323" w:type="dxa"/>
            <w:shd w:val="clear" w:color="auto" w:fill="auto"/>
            <w:vAlign w:val="center"/>
          </w:tcPr>
          <w:p w14:paraId="17D23ECF" w14:textId="71D9E953" w:rsidR="00A257A7" w:rsidRPr="00C34735" w:rsidRDefault="0010191A" w:rsidP="00A97DA3">
            <w:pPr>
              <w:rPr>
                <w:szCs w:val="20"/>
                <w:lang w:val="fr-CH"/>
              </w:rPr>
            </w:pPr>
            <w:r>
              <w:rPr>
                <w:szCs w:val="20"/>
                <w:lang w:val="fr-CH"/>
              </w:rPr>
              <w:fldChar w:fldCharType="begin">
                <w:ffData>
                  <w:name w:val="Kontrollkästchen4"/>
                  <w:enabled/>
                  <w:calcOnExit w:val="0"/>
                  <w:checkBox>
                    <w:sizeAuto/>
                    <w:default w:val="1"/>
                  </w:checkBox>
                </w:ffData>
              </w:fldChar>
            </w:r>
            <w:bookmarkStart w:id="0" w:name="Kontrollkästchen4"/>
            <w:r>
              <w:rPr>
                <w:szCs w:val="20"/>
                <w:lang w:val="fr-CH"/>
              </w:rPr>
              <w:instrText xml:space="preserve"> FORMCHECKBOX </w:instrText>
            </w:r>
            <w:r w:rsidR="00000000">
              <w:rPr>
                <w:szCs w:val="20"/>
                <w:lang w:val="fr-CH"/>
              </w:rPr>
            </w:r>
            <w:r w:rsidR="00000000">
              <w:rPr>
                <w:szCs w:val="20"/>
                <w:lang w:val="fr-CH"/>
              </w:rPr>
              <w:fldChar w:fldCharType="separate"/>
            </w:r>
            <w:r>
              <w:rPr>
                <w:szCs w:val="20"/>
                <w:lang w:val="fr-CH"/>
              </w:rPr>
              <w:fldChar w:fldCharType="end"/>
            </w:r>
            <w:bookmarkEnd w:id="0"/>
          </w:p>
        </w:tc>
        <w:tc>
          <w:tcPr>
            <w:tcW w:w="244" w:type="dxa"/>
            <w:vAlign w:val="center"/>
          </w:tcPr>
          <w:p w14:paraId="77C05154" w14:textId="77777777" w:rsidR="00A257A7" w:rsidRPr="00C34735" w:rsidRDefault="00A257A7" w:rsidP="00A97DA3">
            <w:pPr>
              <w:rPr>
                <w:szCs w:val="20"/>
                <w:lang w:val="fr-CH"/>
              </w:rPr>
            </w:pPr>
          </w:p>
        </w:tc>
        <w:tc>
          <w:tcPr>
            <w:tcW w:w="1984" w:type="dxa"/>
            <w:shd w:val="clear" w:color="auto" w:fill="auto"/>
            <w:vAlign w:val="center"/>
          </w:tcPr>
          <w:p w14:paraId="27FD0452" w14:textId="77777777" w:rsidR="00A257A7" w:rsidRPr="00C34735" w:rsidRDefault="00A257A7" w:rsidP="00A97DA3">
            <w:pPr>
              <w:rPr>
                <w:szCs w:val="20"/>
                <w:lang w:val="fr-CH"/>
              </w:rPr>
            </w:pPr>
            <w:proofErr w:type="gramStart"/>
            <w:r w:rsidRPr="00C34735">
              <w:rPr>
                <w:szCs w:val="20"/>
                <w:lang w:val="fr-CH"/>
              </w:rPr>
              <w:t>unique</w:t>
            </w:r>
            <w:proofErr w:type="gramEnd"/>
          </w:p>
        </w:tc>
        <w:tc>
          <w:tcPr>
            <w:tcW w:w="425" w:type="dxa"/>
            <w:shd w:val="clear" w:color="auto" w:fill="auto"/>
            <w:vAlign w:val="center"/>
          </w:tcPr>
          <w:p w14:paraId="309B7A8F" w14:textId="77777777" w:rsidR="00A257A7" w:rsidRPr="00C34735" w:rsidRDefault="00A257A7" w:rsidP="00A97DA3">
            <w:pPr>
              <w:rPr>
                <w:szCs w:val="20"/>
                <w:lang w:val="fr-CH"/>
              </w:rPr>
            </w:pPr>
            <w:r w:rsidRPr="00C34735">
              <w:rPr>
                <w:szCs w:val="20"/>
                <w:lang w:val="fr-CH"/>
              </w:rPr>
              <w:fldChar w:fldCharType="begin">
                <w:ffData>
                  <w:name w:val="Kontrollkästchen6"/>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319" w:type="dxa"/>
            <w:shd w:val="clear" w:color="auto" w:fill="auto"/>
            <w:vAlign w:val="center"/>
          </w:tcPr>
          <w:p w14:paraId="57B97F56" w14:textId="77777777" w:rsidR="00A257A7" w:rsidRPr="00C34735" w:rsidRDefault="00A257A7" w:rsidP="00A97DA3">
            <w:pPr>
              <w:rPr>
                <w:szCs w:val="20"/>
                <w:lang w:val="fr-CH"/>
              </w:rPr>
            </w:pPr>
            <w:proofErr w:type="gramStart"/>
            <w:r w:rsidRPr="00C34735">
              <w:rPr>
                <w:szCs w:val="20"/>
                <w:lang w:val="fr-CH"/>
              </w:rPr>
              <w:t>répétitif</w:t>
            </w:r>
            <w:proofErr w:type="gramEnd"/>
          </w:p>
        </w:tc>
      </w:tr>
      <w:tr w:rsidR="00A257A7" w:rsidRPr="004258C9" w14:paraId="7B8A5442" w14:textId="77777777" w:rsidTr="00A97DA3">
        <w:trPr>
          <w:trHeight w:hRule="exact" w:val="284"/>
        </w:trPr>
        <w:tc>
          <w:tcPr>
            <w:tcW w:w="3261" w:type="dxa"/>
            <w:shd w:val="clear" w:color="auto" w:fill="auto"/>
            <w:vAlign w:val="center"/>
          </w:tcPr>
          <w:p w14:paraId="5DB66B12" w14:textId="77777777" w:rsidR="00A257A7" w:rsidRPr="00C34735" w:rsidRDefault="00A257A7" w:rsidP="00A97DA3">
            <w:pPr>
              <w:ind w:left="-66"/>
              <w:rPr>
                <w:szCs w:val="20"/>
                <w:lang w:val="fr-CH"/>
              </w:rPr>
            </w:pPr>
            <w:r w:rsidRPr="00C34735">
              <w:rPr>
                <w:szCs w:val="20"/>
                <w:lang w:val="fr-CH"/>
              </w:rPr>
              <w:t>Le candidat exécute le travail pour</w:t>
            </w:r>
          </w:p>
        </w:tc>
        <w:tc>
          <w:tcPr>
            <w:tcW w:w="323" w:type="dxa"/>
            <w:shd w:val="clear" w:color="auto" w:fill="auto"/>
            <w:vAlign w:val="center"/>
          </w:tcPr>
          <w:p w14:paraId="3A3674F9" w14:textId="1CF49A4A" w:rsidR="00A257A7" w:rsidRPr="00C34735" w:rsidRDefault="0010191A" w:rsidP="00A97DA3">
            <w:pPr>
              <w:rPr>
                <w:szCs w:val="20"/>
                <w:lang w:val="fr-CH"/>
              </w:rPr>
            </w:pPr>
            <w:r>
              <w:rPr>
                <w:szCs w:val="20"/>
                <w:lang w:val="fr-CH"/>
              </w:rPr>
              <w:fldChar w:fldCharType="begin">
                <w:ffData>
                  <w:name w:val="Kontrollkästchen5"/>
                  <w:enabled/>
                  <w:calcOnExit w:val="0"/>
                  <w:checkBox>
                    <w:sizeAuto/>
                    <w:default w:val="1"/>
                  </w:checkBox>
                </w:ffData>
              </w:fldChar>
            </w:r>
            <w:bookmarkStart w:id="1" w:name="Kontrollkästchen5"/>
            <w:r>
              <w:rPr>
                <w:szCs w:val="20"/>
                <w:lang w:val="fr-CH"/>
              </w:rPr>
              <w:instrText xml:space="preserve"> FORMCHECKBOX </w:instrText>
            </w:r>
            <w:r w:rsidR="00000000">
              <w:rPr>
                <w:szCs w:val="20"/>
                <w:lang w:val="fr-CH"/>
              </w:rPr>
            </w:r>
            <w:r w:rsidR="00000000">
              <w:rPr>
                <w:szCs w:val="20"/>
                <w:lang w:val="fr-CH"/>
              </w:rPr>
              <w:fldChar w:fldCharType="separate"/>
            </w:r>
            <w:r>
              <w:rPr>
                <w:szCs w:val="20"/>
                <w:lang w:val="fr-CH"/>
              </w:rPr>
              <w:fldChar w:fldCharType="end"/>
            </w:r>
            <w:bookmarkEnd w:id="1"/>
          </w:p>
        </w:tc>
        <w:tc>
          <w:tcPr>
            <w:tcW w:w="244" w:type="dxa"/>
            <w:vAlign w:val="center"/>
          </w:tcPr>
          <w:p w14:paraId="5632405C" w14:textId="77777777" w:rsidR="00A257A7" w:rsidRPr="00C34735" w:rsidRDefault="00A257A7" w:rsidP="00A97DA3">
            <w:pPr>
              <w:rPr>
                <w:szCs w:val="20"/>
                <w:lang w:val="fr-CH"/>
              </w:rPr>
            </w:pPr>
          </w:p>
        </w:tc>
        <w:tc>
          <w:tcPr>
            <w:tcW w:w="1984" w:type="dxa"/>
            <w:shd w:val="clear" w:color="auto" w:fill="auto"/>
            <w:vAlign w:val="center"/>
          </w:tcPr>
          <w:p w14:paraId="60DBE356" w14:textId="77777777" w:rsidR="00A257A7" w:rsidRPr="00C34735" w:rsidRDefault="00A257A7" w:rsidP="00A97DA3">
            <w:pPr>
              <w:rPr>
                <w:szCs w:val="20"/>
                <w:lang w:val="fr-CH"/>
              </w:rPr>
            </w:pPr>
            <w:proofErr w:type="gramStart"/>
            <w:r w:rsidRPr="00C34735">
              <w:rPr>
                <w:szCs w:val="20"/>
                <w:lang w:val="fr-CH"/>
              </w:rPr>
              <w:t>la</w:t>
            </w:r>
            <w:proofErr w:type="gramEnd"/>
            <w:r w:rsidRPr="00C34735">
              <w:rPr>
                <w:szCs w:val="20"/>
                <w:lang w:val="fr-CH"/>
              </w:rPr>
              <w:t xml:space="preserve"> 1</w:t>
            </w:r>
            <w:r w:rsidRPr="00C34735">
              <w:rPr>
                <w:szCs w:val="20"/>
                <w:vertAlign w:val="superscript"/>
                <w:lang w:val="fr-CH"/>
              </w:rPr>
              <w:t>er</w:t>
            </w:r>
            <w:r w:rsidRPr="00C34735">
              <w:rPr>
                <w:szCs w:val="20"/>
                <w:lang w:val="fr-CH"/>
              </w:rPr>
              <w:t xml:space="preserve"> fois</w:t>
            </w:r>
          </w:p>
        </w:tc>
        <w:tc>
          <w:tcPr>
            <w:tcW w:w="425" w:type="dxa"/>
            <w:shd w:val="clear" w:color="auto" w:fill="auto"/>
            <w:vAlign w:val="center"/>
          </w:tcPr>
          <w:p w14:paraId="6EAD32E1" w14:textId="77777777" w:rsidR="00A257A7" w:rsidRPr="00C34735" w:rsidRDefault="00A257A7" w:rsidP="00A97DA3">
            <w:pPr>
              <w:rPr>
                <w:szCs w:val="20"/>
                <w:lang w:val="fr-CH"/>
              </w:rPr>
            </w:pPr>
            <w:r w:rsidRPr="00C34735">
              <w:rPr>
                <w:szCs w:val="20"/>
                <w:lang w:val="fr-CH"/>
              </w:rPr>
              <w:fldChar w:fldCharType="begin">
                <w:ffData>
                  <w:name w:val="Kontrollkästchen7"/>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319" w:type="dxa"/>
            <w:shd w:val="clear" w:color="auto" w:fill="auto"/>
            <w:vAlign w:val="center"/>
          </w:tcPr>
          <w:p w14:paraId="0585DD60" w14:textId="77777777" w:rsidR="00A257A7" w:rsidRPr="00C34735" w:rsidRDefault="00A257A7" w:rsidP="00A97DA3">
            <w:pPr>
              <w:rPr>
                <w:szCs w:val="20"/>
                <w:lang w:val="fr-CH"/>
              </w:rPr>
            </w:pPr>
            <w:proofErr w:type="gramStart"/>
            <w:r w:rsidRPr="00C34735">
              <w:rPr>
                <w:szCs w:val="20"/>
                <w:lang w:val="fr-CH"/>
              </w:rPr>
              <w:t>la</w:t>
            </w:r>
            <w:proofErr w:type="gramEnd"/>
            <w:r w:rsidRPr="00C34735">
              <w:rPr>
                <w:szCs w:val="20"/>
                <w:lang w:val="fr-CH"/>
              </w:rPr>
              <w:t xml:space="preserve"> 2</w:t>
            </w:r>
            <w:r w:rsidRPr="00C34735">
              <w:rPr>
                <w:szCs w:val="20"/>
                <w:vertAlign w:val="superscript"/>
                <w:lang w:val="fr-CH"/>
              </w:rPr>
              <w:t>e</w:t>
            </w:r>
            <w:r w:rsidRPr="00C34735">
              <w:rPr>
                <w:szCs w:val="20"/>
                <w:lang w:val="fr-CH"/>
              </w:rPr>
              <w:t xml:space="preserve"> ou </w:t>
            </w:r>
            <w:proofErr w:type="spellStart"/>
            <w:r w:rsidRPr="00C34735">
              <w:rPr>
                <w:szCs w:val="20"/>
                <w:lang w:val="fr-CH"/>
              </w:rPr>
              <w:t>x</w:t>
            </w:r>
            <w:r w:rsidRPr="00C34735">
              <w:rPr>
                <w:szCs w:val="20"/>
                <w:vertAlign w:val="superscript"/>
                <w:lang w:val="fr-CH"/>
              </w:rPr>
              <w:t>e</w:t>
            </w:r>
            <w:proofErr w:type="spellEnd"/>
            <w:r w:rsidRPr="00C34735">
              <w:rPr>
                <w:szCs w:val="20"/>
                <w:lang w:val="fr-CH"/>
              </w:rPr>
              <w:t xml:space="preserve"> fois</w:t>
            </w:r>
          </w:p>
        </w:tc>
      </w:tr>
      <w:tr w:rsidR="00A257A7" w:rsidRPr="00C34735" w14:paraId="727352FB" w14:textId="77777777" w:rsidTr="00A97DA3">
        <w:trPr>
          <w:trHeight w:hRule="exact" w:val="284"/>
        </w:trPr>
        <w:tc>
          <w:tcPr>
            <w:tcW w:w="3261" w:type="dxa"/>
            <w:shd w:val="clear" w:color="auto" w:fill="auto"/>
            <w:vAlign w:val="center"/>
          </w:tcPr>
          <w:p w14:paraId="04CF6483" w14:textId="77777777" w:rsidR="00A257A7" w:rsidRPr="00C34735" w:rsidRDefault="00A257A7" w:rsidP="00A97DA3">
            <w:pPr>
              <w:ind w:left="-66"/>
              <w:rPr>
                <w:szCs w:val="20"/>
                <w:lang w:val="fr-CH"/>
              </w:rPr>
            </w:pPr>
          </w:p>
        </w:tc>
        <w:tc>
          <w:tcPr>
            <w:tcW w:w="323" w:type="dxa"/>
            <w:shd w:val="clear" w:color="auto" w:fill="auto"/>
            <w:vAlign w:val="center"/>
          </w:tcPr>
          <w:p w14:paraId="234FA4DF" w14:textId="0F425A11" w:rsidR="00A257A7" w:rsidRPr="00C34735" w:rsidRDefault="0010191A" w:rsidP="00A97DA3">
            <w:pPr>
              <w:rPr>
                <w:szCs w:val="20"/>
                <w:lang w:val="fr-CH"/>
              </w:rPr>
            </w:pPr>
            <w:r>
              <w:rPr>
                <w:szCs w:val="20"/>
                <w:lang w:val="fr-CH"/>
              </w:rPr>
              <w:fldChar w:fldCharType="begin">
                <w:ffData>
                  <w:name w:val=""/>
                  <w:enabled/>
                  <w:calcOnExit w:val="0"/>
                  <w:checkBox>
                    <w:sizeAuto/>
                    <w:default w:val="1"/>
                  </w:checkBox>
                </w:ffData>
              </w:fldChar>
            </w:r>
            <w:r>
              <w:rPr>
                <w:szCs w:val="20"/>
                <w:lang w:val="fr-CH"/>
              </w:rPr>
              <w:instrText xml:space="preserve"> FORMCHECKBOX </w:instrText>
            </w:r>
            <w:r w:rsidR="00000000">
              <w:rPr>
                <w:szCs w:val="20"/>
                <w:lang w:val="fr-CH"/>
              </w:rPr>
            </w:r>
            <w:r w:rsidR="00000000">
              <w:rPr>
                <w:szCs w:val="20"/>
                <w:lang w:val="fr-CH"/>
              </w:rPr>
              <w:fldChar w:fldCharType="separate"/>
            </w:r>
            <w:r>
              <w:rPr>
                <w:szCs w:val="20"/>
                <w:lang w:val="fr-CH"/>
              </w:rPr>
              <w:fldChar w:fldCharType="end"/>
            </w:r>
          </w:p>
        </w:tc>
        <w:tc>
          <w:tcPr>
            <w:tcW w:w="244" w:type="dxa"/>
            <w:vAlign w:val="center"/>
          </w:tcPr>
          <w:p w14:paraId="4174CA17" w14:textId="77777777" w:rsidR="00A257A7" w:rsidRPr="00C34735" w:rsidRDefault="00A257A7" w:rsidP="00A97DA3">
            <w:pPr>
              <w:rPr>
                <w:szCs w:val="20"/>
                <w:lang w:val="fr-CH"/>
              </w:rPr>
            </w:pPr>
          </w:p>
        </w:tc>
        <w:tc>
          <w:tcPr>
            <w:tcW w:w="1984" w:type="dxa"/>
            <w:shd w:val="clear" w:color="auto" w:fill="auto"/>
            <w:vAlign w:val="center"/>
          </w:tcPr>
          <w:p w14:paraId="3879AE58" w14:textId="77777777" w:rsidR="00A257A7" w:rsidRPr="00C34735" w:rsidRDefault="00A257A7" w:rsidP="00A97DA3">
            <w:pPr>
              <w:rPr>
                <w:szCs w:val="20"/>
                <w:lang w:val="fr-CH"/>
              </w:rPr>
            </w:pPr>
            <w:r w:rsidRPr="00C34735">
              <w:rPr>
                <w:lang w:val="fr-CH"/>
              </w:rPr>
              <w:t>Travail individuel.</w:t>
            </w:r>
          </w:p>
        </w:tc>
        <w:tc>
          <w:tcPr>
            <w:tcW w:w="425" w:type="dxa"/>
            <w:shd w:val="clear" w:color="auto" w:fill="auto"/>
            <w:vAlign w:val="center"/>
          </w:tcPr>
          <w:p w14:paraId="2F224594" w14:textId="77777777" w:rsidR="00A257A7" w:rsidRPr="00C34735" w:rsidRDefault="00A257A7" w:rsidP="00A97DA3">
            <w:pPr>
              <w:rPr>
                <w:szCs w:val="20"/>
                <w:lang w:val="fr-CH"/>
              </w:rPr>
            </w:pPr>
            <w:r w:rsidRPr="00C34735">
              <w:rPr>
                <w:szCs w:val="20"/>
                <w:lang w:val="fr-CH"/>
              </w:rPr>
              <w:fldChar w:fldCharType="begin">
                <w:ffData>
                  <w:name w:val="Kontrollkästchen7"/>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319" w:type="dxa"/>
            <w:shd w:val="clear" w:color="auto" w:fill="auto"/>
            <w:vAlign w:val="center"/>
          </w:tcPr>
          <w:p w14:paraId="50D40FEA" w14:textId="77777777" w:rsidR="00A257A7" w:rsidRPr="00C34735" w:rsidRDefault="00A257A7" w:rsidP="00A97DA3">
            <w:pPr>
              <w:rPr>
                <w:szCs w:val="20"/>
                <w:lang w:val="fr-CH"/>
              </w:rPr>
            </w:pPr>
            <w:r w:rsidRPr="00C34735">
              <w:rPr>
                <w:lang w:val="fr-CH"/>
              </w:rPr>
              <w:t>Travail d’équipe.</w:t>
            </w:r>
          </w:p>
        </w:tc>
      </w:tr>
    </w:tbl>
    <w:p w14:paraId="4D435241" w14:textId="77777777" w:rsidR="00A257A7" w:rsidRPr="00C34735" w:rsidRDefault="00A257A7" w:rsidP="00A257A7">
      <w:pPr>
        <w:tabs>
          <w:tab w:val="left" w:pos="284"/>
        </w:tabs>
        <w:rPr>
          <w:szCs w:val="20"/>
          <w:lang w:val="fr-CH"/>
        </w:rPr>
      </w:pPr>
    </w:p>
    <w:p w14:paraId="2AB7772F" w14:textId="77777777" w:rsidR="00A257A7" w:rsidRPr="00C34735" w:rsidRDefault="00A257A7" w:rsidP="00A257A7">
      <w:pPr>
        <w:numPr>
          <w:ilvl w:val="0"/>
          <w:numId w:val="11"/>
        </w:numPr>
        <w:ind w:left="280" w:hanging="252"/>
        <w:rPr>
          <w:b/>
          <w:lang w:val="fr-CH" w:eastAsia="de-DE"/>
        </w:rPr>
      </w:pPr>
      <w:r w:rsidRPr="00C34735">
        <w:rPr>
          <w:b/>
          <w:lang w:val="fr-CH" w:eastAsia="de-DE"/>
        </w:rPr>
        <w:t>Annexes</w:t>
      </w:r>
    </w:p>
    <w:p w14:paraId="5B640B4E" w14:textId="77777777" w:rsidR="00A257A7" w:rsidRPr="00C34735" w:rsidRDefault="00A257A7" w:rsidP="00A257A7">
      <w:pPr>
        <w:ind w:left="426" w:hanging="426"/>
        <w:rPr>
          <w:lang w:val="fr-CH" w:eastAsia="de-DE"/>
        </w:rPr>
      </w:pPr>
      <w:r w:rsidRPr="00C34735">
        <w:rPr>
          <w:szCs w:val="20"/>
          <w:lang w:val="fr-CH"/>
        </w:rPr>
        <w:fldChar w:fldCharType="begin">
          <w:ffData>
            <w:name w:val="Kontrollkästchen4"/>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r w:rsidRPr="00C34735">
        <w:rPr>
          <w:szCs w:val="20"/>
          <w:lang w:val="fr-CH"/>
        </w:rPr>
        <w:tab/>
      </w:r>
      <w:r w:rsidRPr="00C34735">
        <w:rPr>
          <w:lang w:val="fr-CH" w:eastAsia="de-DE"/>
        </w:rPr>
        <w:t>Feuille d'appréciation avec les critères d'évaluation discutée avec le candidat</w:t>
      </w:r>
    </w:p>
    <w:p w14:paraId="2812A93F" w14:textId="2C653455" w:rsidR="00A257A7" w:rsidRPr="00C34735" w:rsidRDefault="002D7CE9" w:rsidP="00A257A7">
      <w:pPr>
        <w:ind w:left="426" w:hanging="426"/>
        <w:rPr>
          <w:lang w:val="fr-CH" w:eastAsia="de-DE"/>
        </w:rPr>
      </w:pPr>
      <w:r>
        <w:rPr>
          <w:szCs w:val="20"/>
          <w:lang w:val="fr-CH"/>
        </w:rPr>
        <w:fldChar w:fldCharType="begin">
          <w:ffData>
            <w:name w:val=""/>
            <w:enabled/>
            <w:calcOnExit w:val="0"/>
            <w:checkBox>
              <w:sizeAuto/>
              <w:default w:val="1"/>
            </w:checkBox>
          </w:ffData>
        </w:fldChar>
      </w:r>
      <w:r>
        <w:rPr>
          <w:szCs w:val="20"/>
          <w:lang w:val="fr-CH"/>
        </w:rPr>
        <w:instrText xml:space="preserve"> FORMCHECKBOX </w:instrText>
      </w:r>
      <w:r w:rsidR="00000000">
        <w:rPr>
          <w:szCs w:val="20"/>
          <w:lang w:val="fr-CH"/>
        </w:rPr>
      </w:r>
      <w:r w:rsidR="00000000">
        <w:rPr>
          <w:szCs w:val="20"/>
          <w:lang w:val="fr-CH"/>
        </w:rPr>
        <w:fldChar w:fldCharType="separate"/>
      </w:r>
      <w:r>
        <w:rPr>
          <w:szCs w:val="20"/>
          <w:lang w:val="fr-CH"/>
        </w:rPr>
        <w:fldChar w:fldCharType="end"/>
      </w:r>
      <w:r w:rsidR="00A257A7" w:rsidRPr="00C34735">
        <w:rPr>
          <w:szCs w:val="20"/>
          <w:lang w:val="fr-CH"/>
        </w:rPr>
        <w:tab/>
      </w:r>
      <w:r w:rsidR="00A257A7" w:rsidRPr="00C34735">
        <w:rPr>
          <w:lang w:val="fr-CH" w:eastAsia="de-DE"/>
        </w:rPr>
        <w:t>Calendrier approximatif</w:t>
      </w:r>
    </w:p>
    <w:p w14:paraId="6EF39DAA" w14:textId="77777777" w:rsidR="00A257A7" w:rsidRPr="00C34735" w:rsidRDefault="00A257A7" w:rsidP="00A257A7">
      <w:pPr>
        <w:tabs>
          <w:tab w:val="left" w:pos="142"/>
        </w:tabs>
        <w:spacing w:before="120"/>
        <w:rPr>
          <w:rFonts w:cs="Times New Roman"/>
          <w:lang w:val="fr-CH" w:eastAsia="de-DE"/>
        </w:rPr>
      </w:pPr>
      <w:r w:rsidRPr="00C34735">
        <w:rPr>
          <w:rFonts w:cs="Times New Roman"/>
          <w:lang w:val="fr-CH" w:eastAsia="de-DE"/>
        </w:rPr>
        <w:t>Autres documents techniques :</w:t>
      </w:r>
    </w:p>
    <w:tbl>
      <w:tblPr>
        <w:tblW w:w="10065"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065"/>
      </w:tblGrid>
      <w:tr w:rsidR="00A257A7" w:rsidRPr="004258C9" w14:paraId="49622856" w14:textId="77777777" w:rsidTr="00A97DA3">
        <w:tc>
          <w:tcPr>
            <w:tcW w:w="10065" w:type="dxa"/>
            <w:shd w:val="clear" w:color="auto" w:fill="auto"/>
          </w:tcPr>
          <w:p w14:paraId="12F4836A" w14:textId="77777777" w:rsidR="00A257A7" w:rsidRPr="00C34735" w:rsidRDefault="00A257A7" w:rsidP="00A97DA3">
            <w:pPr>
              <w:numPr>
                <w:ilvl w:val="0"/>
                <w:numId w:val="16"/>
              </w:numPr>
              <w:spacing w:after="40"/>
              <w:ind w:left="426" w:hanging="426"/>
              <w:rPr>
                <w:lang w:val="fr-CH" w:eastAsia="de-DE"/>
              </w:rPr>
            </w:pPr>
            <w:r>
              <w:rPr>
                <w:noProof/>
                <w:lang w:val="fr-CH" w:eastAsia="de-DE" w:bidi="ar-SA"/>
              </w:rPr>
              <w:t xml:space="preserve">     </w:t>
            </w:r>
          </w:p>
        </w:tc>
      </w:tr>
      <w:tr w:rsidR="00A257A7" w:rsidRPr="004258C9" w14:paraId="36164583" w14:textId="77777777" w:rsidTr="00A97DA3">
        <w:tc>
          <w:tcPr>
            <w:tcW w:w="10065" w:type="dxa"/>
            <w:shd w:val="clear" w:color="auto" w:fill="auto"/>
          </w:tcPr>
          <w:p w14:paraId="55B2593C" w14:textId="77777777" w:rsidR="00A257A7" w:rsidRPr="00C34735" w:rsidRDefault="00A257A7" w:rsidP="00A97DA3">
            <w:pPr>
              <w:numPr>
                <w:ilvl w:val="0"/>
                <w:numId w:val="16"/>
              </w:numPr>
              <w:spacing w:after="40"/>
              <w:ind w:left="426" w:hanging="426"/>
              <w:rPr>
                <w:lang w:val="fr-CH" w:eastAsia="de-DE"/>
              </w:rPr>
            </w:pPr>
            <w:r>
              <w:rPr>
                <w:noProof/>
                <w:lang w:val="fr-CH" w:eastAsia="de-DE" w:bidi="ar-SA"/>
              </w:rPr>
              <w:t xml:space="preserve">     </w:t>
            </w:r>
          </w:p>
        </w:tc>
      </w:tr>
      <w:tr w:rsidR="00A257A7" w:rsidRPr="004258C9" w14:paraId="2C20438E" w14:textId="77777777" w:rsidTr="00A97DA3">
        <w:tc>
          <w:tcPr>
            <w:tcW w:w="10065" w:type="dxa"/>
            <w:shd w:val="clear" w:color="auto" w:fill="auto"/>
          </w:tcPr>
          <w:p w14:paraId="0F758FF4" w14:textId="77777777" w:rsidR="00A257A7" w:rsidRPr="00C34735" w:rsidRDefault="00A257A7" w:rsidP="00A97DA3">
            <w:pPr>
              <w:numPr>
                <w:ilvl w:val="0"/>
                <w:numId w:val="16"/>
              </w:numPr>
              <w:spacing w:after="40"/>
              <w:ind w:left="426" w:hanging="426"/>
              <w:rPr>
                <w:lang w:val="fr-CH" w:eastAsia="de-DE"/>
              </w:rPr>
            </w:pPr>
            <w:r>
              <w:rPr>
                <w:noProof/>
                <w:lang w:val="fr-CH" w:eastAsia="de-DE" w:bidi="ar-SA"/>
              </w:rPr>
              <w:t xml:space="preserve">     </w:t>
            </w:r>
          </w:p>
        </w:tc>
      </w:tr>
      <w:tr w:rsidR="00A257A7" w:rsidRPr="004258C9" w14:paraId="7ADBA346" w14:textId="77777777" w:rsidTr="00A97DA3">
        <w:tc>
          <w:tcPr>
            <w:tcW w:w="10065" w:type="dxa"/>
            <w:shd w:val="clear" w:color="auto" w:fill="auto"/>
          </w:tcPr>
          <w:p w14:paraId="6CCC761A" w14:textId="77777777" w:rsidR="00A257A7" w:rsidRPr="00C34735" w:rsidRDefault="00A257A7" w:rsidP="00A97DA3">
            <w:pPr>
              <w:numPr>
                <w:ilvl w:val="0"/>
                <w:numId w:val="16"/>
              </w:numPr>
              <w:spacing w:after="40"/>
              <w:ind w:left="426" w:hanging="426"/>
              <w:rPr>
                <w:lang w:val="fr-CH" w:eastAsia="de-DE"/>
              </w:rPr>
            </w:pPr>
            <w:r>
              <w:rPr>
                <w:noProof/>
                <w:lang w:val="fr-CH" w:eastAsia="de-DE" w:bidi="ar-SA"/>
              </w:rPr>
              <w:t xml:space="preserve">     </w:t>
            </w:r>
          </w:p>
        </w:tc>
      </w:tr>
    </w:tbl>
    <w:p w14:paraId="5713C0EB" w14:textId="77777777" w:rsidR="00A257A7" w:rsidRPr="00C34735" w:rsidRDefault="00A257A7" w:rsidP="00A257A7">
      <w:pPr>
        <w:rPr>
          <w:rFonts w:cs="Times New Roman"/>
          <w:lang w:val="fr-CH" w:eastAsia="de-DE"/>
        </w:rPr>
      </w:pPr>
    </w:p>
    <w:p w14:paraId="2BDCE764" w14:textId="3A94EA2C" w:rsidR="00A257A7" w:rsidRDefault="00A257A7" w:rsidP="00A257A7">
      <w:pPr>
        <w:pStyle w:val="Pieddepage"/>
        <w:pBdr>
          <w:top w:val="single" w:sz="4" w:space="1" w:color="auto"/>
        </w:pBdr>
        <w:tabs>
          <w:tab w:val="clear" w:pos="4536"/>
          <w:tab w:val="clear" w:pos="9072"/>
          <w:tab w:val="center" w:pos="5103"/>
          <w:tab w:val="right" w:pos="9923"/>
        </w:tabs>
        <w:rPr>
          <w:lang w:val="fr-CH"/>
        </w:rPr>
      </w:pPr>
      <w:r w:rsidRPr="00C34735">
        <w:rPr>
          <w:lang w:val="fr-CH"/>
        </w:rPr>
        <w:t>Enoncé du travail d’examen</w:t>
      </w:r>
      <w:r w:rsidRPr="00C34735">
        <w:rPr>
          <w:lang w:val="fr-CH"/>
        </w:rPr>
        <w:tab/>
        <w:t>TPI Electroniciens</w:t>
      </w:r>
      <w:r w:rsidRPr="00C34735">
        <w:rPr>
          <w:lang w:val="fr-CH"/>
        </w:rPr>
        <w:tab/>
        <w:t>Page 2/2</w:t>
      </w:r>
    </w:p>
    <w:p w14:paraId="7DE87A1D" w14:textId="77777777" w:rsidR="003B6F44" w:rsidRPr="00C34735" w:rsidRDefault="003B6F44" w:rsidP="00A257A7">
      <w:pPr>
        <w:pStyle w:val="Pieddepage"/>
        <w:pBdr>
          <w:top w:val="single" w:sz="4" w:space="1" w:color="auto"/>
        </w:pBdr>
        <w:tabs>
          <w:tab w:val="clear" w:pos="4536"/>
          <w:tab w:val="clear" w:pos="9072"/>
          <w:tab w:val="center" w:pos="5103"/>
          <w:tab w:val="right" w:pos="9923"/>
        </w:tabs>
        <w:rPr>
          <w:szCs w:val="20"/>
          <w:lang w:val="fr-CH"/>
        </w:rPr>
      </w:pPr>
    </w:p>
    <w:p w14:paraId="54A5B002" w14:textId="77777777" w:rsidR="00A257A7" w:rsidRPr="00C34735" w:rsidRDefault="00A257A7" w:rsidP="00A257A7">
      <w:pPr>
        <w:rPr>
          <w:rFonts w:cs="Times New Roman"/>
          <w:lang w:val="fr-CH" w:eastAsia="de-DE"/>
        </w:rPr>
      </w:pPr>
      <w:r w:rsidRPr="00C34735">
        <w:rPr>
          <w:rFonts w:cs="Times New Roman"/>
          <w:lang w:val="fr-CH" w:eastAsia="de-DE"/>
        </w:rPr>
        <w:lastRenderedPageBreak/>
        <w:br w:type="page"/>
      </w:r>
    </w:p>
    <w:p w14:paraId="735E1DE8" w14:textId="77777777" w:rsidR="00A257A7" w:rsidRPr="00C34735" w:rsidRDefault="00A257A7" w:rsidP="00A257A7">
      <w:pPr>
        <w:jc w:val="center"/>
        <w:rPr>
          <w:rFonts w:cs="Times New Roman"/>
          <w:sz w:val="40"/>
          <w:szCs w:val="40"/>
          <w:lang w:val="fr-CH" w:eastAsia="de-DE"/>
        </w:rPr>
      </w:pPr>
    </w:p>
    <w:p w14:paraId="7CAE3DAC" w14:textId="77777777" w:rsidR="00A257A7" w:rsidRPr="00C34735" w:rsidRDefault="00A257A7" w:rsidP="00A257A7">
      <w:pPr>
        <w:jc w:val="center"/>
        <w:rPr>
          <w:rFonts w:cs="Times New Roman"/>
          <w:sz w:val="40"/>
          <w:szCs w:val="40"/>
          <w:lang w:val="fr-CH" w:eastAsia="de-DE"/>
        </w:rPr>
      </w:pPr>
    </w:p>
    <w:p w14:paraId="4380DB02"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Evaluation</w:t>
      </w:r>
    </w:p>
    <w:p w14:paraId="415EA861" w14:textId="77777777" w:rsidR="00A257A7" w:rsidRPr="00C34735" w:rsidRDefault="00A257A7" w:rsidP="00A257A7">
      <w:pPr>
        <w:jc w:val="center"/>
        <w:rPr>
          <w:rFonts w:cs="Times New Roman"/>
          <w:sz w:val="40"/>
          <w:szCs w:val="40"/>
          <w:lang w:val="fr-CH" w:eastAsia="de-DE"/>
        </w:rPr>
      </w:pPr>
    </w:p>
    <w:p w14:paraId="676E641B"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de</w:t>
      </w:r>
      <w:proofErr w:type="gramEnd"/>
    </w:p>
    <w:p w14:paraId="11035BF8" w14:textId="77777777" w:rsidR="00A257A7" w:rsidRPr="00C34735" w:rsidRDefault="00A257A7" w:rsidP="00A257A7">
      <w:pPr>
        <w:jc w:val="center"/>
        <w:rPr>
          <w:rFonts w:cs="Times New Roman"/>
          <w:sz w:val="40"/>
          <w:szCs w:val="40"/>
          <w:lang w:val="fr-CH" w:eastAsia="de-DE"/>
        </w:rPr>
      </w:pPr>
    </w:p>
    <w:p w14:paraId="48EBEBBF"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L’énoncé</w:t>
      </w:r>
    </w:p>
    <w:p w14:paraId="1DBFD023" w14:textId="77777777" w:rsidR="00A257A7" w:rsidRPr="00C34735" w:rsidRDefault="00A257A7" w:rsidP="00A257A7">
      <w:pPr>
        <w:jc w:val="center"/>
        <w:rPr>
          <w:rFonts w:cs="Times New Roman"/>
          <w:sz w:val="40"/>
          <w:szCs w:val="40"/>
          <w:lang w:val="fr-CH" w:eastAsia="de-DE"/>
        </w:rPr>
      </w:pPr>
    </w:p>
    <w:p w14:paraId="62A088B5"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du</w:t>
      </w:r>
      <w:proofErr w:type="gramEnd"/>
    </w:p>
    <w:p w14:paraId="43A97839" w14:textId="77777777" w:rsidR="00A257A7" w:rsidRPr="00C34735" w:rsidRDefault="00A257A7" w:rsidP="00A257A7">
      <w:pPr>
        <w:jc w:val="center"/>
        <w:rPr>
          <w:rFonts w:cs="Times New Roman"/>
          <w:sz w:val="40"/>
          <w:szCs w:val="40"/>
          <w:lang w:val="fr-CH" w:eastAsia="de-DE"/>
        </w:rPr>
      </w:pPr>
    </w:p>
    <w:p w14:paraId="5775EED5" w14:textId="77777777" w:rsidR="00A257A7" w:rsidRPr="00C34735" w:rsidRDefault="00A257A7" w:rsidP="00A257A7">
      <w:pPr>
        <w:jc w:val="center"/>
        <w:rPr>
          <w:rFonts w:cs="Times New Roman"/>
          <w:sz w:val="144"/>
          <w:szCs w:val="144"/>
          <w:lang w:val="fr-CH" w:eastAsia="de-DE"/>
        </w:rPr>
      </w:pPr>
      <w:r w:rsidRPr="00C34735">
        <w:rPr>
          <w:rFonts w:cs="Times New Roman"/>
          <w:sz w:val="144"/>
          <w:szCs w:val="144"/>
          <w:lang w:val="fr-CH" w:eastAsia="de-DE"/>
        </w:rPr>
        <w:t>TPI</w:t>
      </w:r>
    </w:p>
    <w:p w14:paraId="62585032" w14:textId="77777777" w:rsidR="00A257A7" w:rsidRPr="00C34735" w:rsidRDefault="00A257A7" w:rsidP="00A257A7">
      <w:pPr>
        <w:rPr>
          <w:rFonts w:cs="Times New Roman"/>
          <w:lang w:val="fr-CH" w:eastAsia="de-DE"/>
        </w:rPr>
      </w:pPr>
    </w:p>
    <w:p w14:paraId="710980CD" w14:textId="77777777" w:rsidR="00A257A7" w:rsidRPr="00C34735" w:rsidRDefault="00A257A7" w:rsidP="00A257A7">
      <w:pPr>
        <w:rPr>
          <w:rFonts w:cs="Times New Roman"/>
          <w:lang w:val="fr-CH" w:eastAsia="de-DE"/>
        </w:rPr>
      </w:pPr>
    </w:p>
    <w:p w14:paraId="149F353B" w14:textId="77777777" w:rsidR="00A257A7" w:rsidRPr="00C34735" w:rsidRDefault="00A257A7" w:rsidP="00A257A7">
      <w:pPr>
        <w:rPr>
          <w:rFonts w:cs="Times New Roman"/>
          <w:lang w:val="fr-CH" w:eastAsia="de-DE"/>
        </w:rPr>
      </w:pPr>
    </w:p>
    <w:p w14:paraId="3AC9DC8B" w14:textId="77777777" w:rsidR="00A257A7" w:rsidRPr="00C34735" w:rsidRDefault="00A257A7" w:rsidP="00A257A7">
      <w:pPr>
        <w:rPr>
          <w:rFonts w:cs="Times New Roman"/>
          <w:lang w:val="fr-CH" w:eastAsia="de-DE"/>
        </w:rPr>
      </w:pPr>
      <w:r w:rsidRPr="00C34735">
        <w:rPr>
          <w:rFonts w:cs="Times New Roman"/>
          <w:lang w:val="fr-CH" w:eastAsia="de-DE"/>
        </w:rPr>
        <w:br w:type="page"/>
      </w:r>
    </w:p>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662"/>
        <w:gridCol w:w="2478"/>
      </w:tblGrid>
      <w:tr w:rsidR="00A257A7" w:rsidRPr="00C34735" w14:paraId="32B06EC0" w14:textId="77777777" w:rsidTr="00A97DA3">
        <w:trPr>
          <w:trHeight w:val="839"/>
        </w:trPr>
        <w:tc>
          <w:tcPr>
            <w:tcW w:w="993" w:type="dxa"/>
            <w:tcBorders>
              <w:top w:val="nil"/>
              <w:left w:val="nil"/>
              <w:bottom w:val="nil"/>
              <w:right w:val="nil"/>
            </w:tcBorders>
            <w:shd w:val="clear" w:color="auto" w:fill="auto"/>
          </w:tcPr>
          <w:p w14:paraId="6D1E9E9B"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714B4F09" wp14:editId="7123F731">
                  <wp:extent cx="262255" cy="508000"/>
                  <wp:effectExtent l="0" t="0" r="0" b="0"/>
                  <wp:docPr id="117" name="Picture 2" descr="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ecusson_seite_2_3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662" w:type="dxa"/>
            <w:tcBorders>
              <w:top w:val="nil"/>
              <w:left w:val="nil"/>
              <w:bottom w:val="nil"/>
              <w:right w:val="single" w:sz="4" w:space="0" w:color="auto"/>
            </w:tcBorders>
            <w:shd w:val="clear" w:color="auto" w:fill="auto"/>
          </w:tcPr>
          <w:p w14:paraId="4AB77F8B" w14:textId="77777777" w:rsidR="00A257A7" w:rsidRPr="00C34735" w:rsidRDefault="00A257A7" w:rsidP="00A97DA3">
            <w:pPr>
              <w:rPr>
                <w:sz w:val="24"/>
                <w:szCs w:val="24"/>
                <w:lang w:val="fr-CH"/>
              </w:rPr>
            </w:pPr>
            <w:r w:rsidRPr="00C34735">
              <w:rPr>
                <w:sz w:val="24"/>
                <w:szCs w:val="24"/>
                <w:lang w:val="fr-CH"/>
              </w:rPr>
              <w:t>Domaine de qualification</w:t>
            </w:r>
            <w:proofErr w:type="gramStart"/>
            <w:r w:rsidRPr="00C34735">
              <w:rPr>
                <w:sz w:val="24"/>
                <w:szCs w:val="24"/>
                <w:lang w:val="fr-CH"/>
              </w:rPr>
              <w:t xml:space="preserve"> «Travail</w:t>
            </w:r>
            <w:proofErr w:type="gramEnd"/>
            <w:r w:rsidRPr="00C34735">
              <w:rPr>
                <w:sz w:val="24"/>
                <w:szCs w:val="24"/>
                <w:lang w:val="fr-CH"/>
              </w:rPr>
              <w:t xml:space="preserve"> pratique individuel»</w:t>
            </w:r>
          </w:p>
          <w:p w14:paraId="7CA4CC3D" w14:textId="77777777" w:rsidR="00A257A7" w:rsidRPr="00C34735" w:rsidRDefault="00A257A7" w:rsidP="00A97DA3">
            <w:pPr>
              <w:rPr>
                <w:b/>
                <w:sz w:val="32"/>
                <w:szCs w:val="32"/>
                <w:lang w:val="fr-CH"/>
              </w:rPr>
            </w:pPr>
            <w:r w:rsidRPr="00C34735">
              <w:rPr>
                <w:b/>
                <w:sz w:val="32"/>
                <w:szCs w:val="32"/>
                <w:lang w:val="fr-CH"/>
              </w:rPr>
              <w:t>Evaluation de l’énoncé du TPI</w:t>
            </w:r>
          </w:p>
        </w:tc>
        <w:tc>
          <w:tcPr>
            <w:tcW w:w="2478" w:type="dxa"/>
            <w:tcBorders>
              <w:top w:val="single" w:sz="4" w:space="0" w:color="auto"/>
              <w:left w:val="single" w:sz="4" w:space="0" w:color="auto"/>
              <w:bottom w:val="single" w:sz="4" w:space="0" w:color="auto"/>
              <w:right w:val="single" w:sz="4" w:space="0" w:color="auto"/>
            </w:tcBorders>
            <w:shd w:val="clear" w:color="auto" w:fill="auto"/>
          </w:tcPr>
          <w:p w14:paraId="593C2AB5" w14:textId="77777777" w:rsidR="00A257A7" w:rsidRPr="00C34735" w:rsidRDefault="00A257A7" w:rsidP="00A97DA3">
            <w:pPr>
              <w:rPr>
                <w:szCs w:val="20"/>
                <w:lang w:val="fr-CH"/>
              </w:rPr>
            </w:pPr>
            <w:r w:rsidRPr="00C34735">
              <w:rPr>
                <w:szCs w:val="20"/>
                <w:lang w:val="fr-CH"/>
              </w:rPr>
              <w:t xml:space="preserve">Candidat </w:t>
            </w:r>
          </w:p>
          <w:p w14:paraId="743F46FB" w14:textId="77777777" w:rsidR="00A257A7" w:rsidRPr="00C34735" w:rsidRDefault="00A257A7" w:rsidP="00A97DA3">
            <w:pPr>
              <w:rPr>
                <w:szCs w:val="20"/>
                <w:lang w:val="fr-CH"/>
              </w:rPr>
            </w:pPr>
          </w:p>
          <w:p w14:paraId="3A92F43C" w14:textId="23036FE0" w:rsidR="00A257A7" w:rsidRPr="00C34735" w:rsidRDefault="00A257A7" w:rsidP="00A97DA3">
            <w:pPr>
              <w:rPr>
                <w:sz w:val="28"/>
                <w:szCs w:val="28"/>
                <w:lang w:val="fr-CH"/>
              </w:rPr>
            </w:pPr>
            <w:r w:rsidRPr="00AC0F88">
              <w:rPr>
                <w:noProof/>
                <w:sz w:val="28"/>
                <w:szCs w:val="28"/>
                <w:lang w:val="fr-CH"/>
              </w:rPr>
              <w:t>2</w:t>
            </w:r>
            <w:r w:rsidR="00C10A55">
              <w:rPr>
                <w:noProof/>
                <w:sz w:val="28"/>
                <w:szCs w:val="28"/>
                <w:lang w:val="fr-CH"/>
              </w:rPr>
              <w:t>x</w:t>
            </w:r>
            <w:r w:rsidRPr="00AC0F88">
              <w:rPr>
                <w:noProof/>
                <w:sz w:val="28"/>
                <w:szCs w:val="28"/>
                <w:lang w:val="fr-CH"/>
              </w:rPr>
              <w:t>FR</w:t>
            </w:r>
            <w:r w:rsidR="00C10A55">
              <w:rPr>
                <w:noProof/>
                <w:sz w:val="28"/>
                <w:szCs w:val="28"/>
                <w:lang w:val="fr-CH"/>
              </w:rPr>
              <w:t>xx</w:t>
            </w:r>
          </w:p>
        </w:tc>
      </w:tr>
    </w:tbl>
    <w:p w14:paraId="35958422" w14:textId="77777777" w:rsidR="00A257A7" w:rsidRPr="00C34735" w:rsidRDefault="00A257A7" w:rsidP="00A257A7">
      <w:pPr>
        <w:rPr>
          <w:sz w:val="10"/>
          <w:szCs w:val="10"/>
          <w:lang w:val="fr-CH"/>
        </w:rPr>
      </w:pPr>
    </w:p>
    <w:tbl>
      <w:tblPr>
        <w:tblW w:w="10065" w:type="dxa"/>
        <w:tblInd w:w="108" w:type="dxa"/>
        <w:tblBorders>
          <w:bottom w:val="single" w:sz="4" w:space="0" w:color="auto"/>
        </w:tblBorders>
        <w:shd w:val="clear" w:color="auto" w:fill="FBD4B4"/>
        <w:tblLook w:val="04A0" w:firstRow="1" w:lastRow="0" w:firstColumn="1" w:lastColumn="0" w:noHBand="0" w:noVBand="1"/>
      </w:tblPr>
      <w:tblGrid>
        <w:gridCol w:w="10065"/>
      </w:tblGrid>
      <w:tr w:rsidR="00A257A7" w:rsidRPr="00C34735" w14:paraId="1DF7204F" w14:textId="77777777" w:rsidTr="00A97DA3">
        <w:trPr>
          <w:trHeight w:val="541"/>
        </w:trPr>
        <w:tc>
          <w:tcPr>
            <w:tcW w:w="10065" w:type="dxa"/>
            <w:shd w:val="clear" w:color="auto" w:fill="FFFF99"/>
            <w:vAlign w:val="center"/>
          </w:tcPr>
          <w:p w14:paraId="43FAD1A9" w14:textId="77777777" w:rsidR="00A257A7" w:rsidRPr="00C34735" w:rsidRDefault="00A257A7" w:rsidP="00A97DA3">
            <w:pPr>
              <w:tabs>
                <w:tab w:val="left" w:pos="1560"/>
                <w:tab w:val="left" w:pos="2835"/>
                <w:tab w:val="left" w:pos="5103"/>
                <w:tab w:val="left" w:pos="5670"/>
                <w:tab w:val="left" w:pos="7088"/>
                <w:tab w:val="left" w:pos="9639"/>
              </w:tabs>
              <w:jc w:val="both"/>
              <w:rPr>
                <w:b/>
                <w:sz w:val="22"/>
                <w:szCs w:val="22"/>
                <w:lang w:val="fr-CH"/>
              </w:rPr>
            </w:pPr>
            <w:r w:rsidRPr="00C34735">
              <w:rPr>
                <w:b/>
                <w:sz w:val="22"/>
                <w:szCs w:val="22"/>
                <w:lang w:val="fr-CH"/>
              </w:rPr>
              <w:t xml:space="preserve">Désignation de la compétence </w:t>
            </w:r>
            <w:proofErr w:type="gramStart"/>
            <w:r w:rsidRPr="00C34735">
              <w:rPr>
                <w:b/>
                <w:sz w:val="22"/>
                <w:szCs w:val="22"/>
                <w:lang w:val="fr-CH"/>
              </w:rPr>
              <w:t>opérationnelle:</w:t>
            </w:r>
            <w:proofErr w:type="gramEnd"/>
          </w:p>
          <w:p w14:paraId="084A1AE9" w14:textId="77777777" w:rsidR="00A257A7" w:rsidRPr="00C34735" w:rsidRDefault="00A257A7" w:rsidP="00A97DA3">
            <w:pPr>
              <w:tabs>
                <w:tab w:val="left" w:pos="1560"/>
                <w:tab w:val="left" w:pos="2835"/>
                <w:tab w:val="left" w:pos="5103"/>
                <w:tab w:val="left" w:pos="5670"/>
                <w:tab w:val="left" w:pos="7088"/>
                <w:tab w:val="left" w:pos="9639"/>
              </w:tabs>
              <w:rPr>
                <w:b/>
                <w:sz w:val="22"/>
                <w:szCs w:val="22"/>
                <w:lang w:val="fr-CH"/>
              </w:rPr>
            </w:pPr>
            <w:r w:rsidRPr="00AC0F88">
              <w:rPr>
                <w:b/>
                <w:noProof/>
                <w:sz w:val="22"/>
                <w:szCs w:val="22"/>
                <w:lang w:val="fr-CH"/>
              </w:rPr>
              <w:t>A2 Développer des prototypes</w:t>
            </w:r>
          </w:p>
        </w:tc>
      </w:tr>
    </w:tbl>
    <w:p w14:paraId="2C9F2B00" w14:textId="77777777" w:rsidR="00A257A7" w:rsidRPr="00C34735" w:rsidRDefault="00A257A7" w:rsidP="00A257A7">
      <w:pPr>
        <w:rPr>
          <w:sz w:val="12"/>
          <w:szCs w:val="12"/>
          <w:lang w:val="fr-CH"/>
        </w:rPr>
      </w:pPr>
    </w:p>
    <w:tbl>
      <w:tblPr>
        <w:tblW w:w="10121" w:type="dxa"/>
        <w:tblInd w:w="108" w:type="dxa"/>
        <w:tblBorders>
          <w:bottom w:val="single" w:sz="8" w:space="0" w:color="auto"/>
        </w:tblBorders>
        <w:tblLook w:val="04A0" w:firstRow="1" w:lastRow="0" w:firstColumn="1" w:lastColumn="0" w:noHBand="0" w:noVBand="1"/>
      </w:tblPr>
      <w:tblGrid>
        <w:gridCol w:w="3686"/>
        <w:gridCol w:w="6435"/>
      </w:tblGrid>
      <w:tr w:rsidR="00A257A7" w:rsidRPr="00C34735" w14:paraId="119AA8B6" w14:textId="77777777" w:rsidTr="00A97DA3">
        <w:trPr>
          <w:trHeight w:val="308"/>
        </w:trPr>
        <w:tc>
          <w:tcPr>
            <w:tcW w:w="3686" w:type="dxa"/>
            <w:tcBorders>
              <w:bottom w:val="nil"/>
            </w:tcBorders>
            <w:shd w:val="clear" w:color="auto" w:fill="auto"/>
            <w:vAlign w:val="center"/>
          </w:tcPr>
          <w:p w14:paraId="71417098" w14:textId="77777777" w:rsidR="00A257A7" w:rsidRPr="00C34735" w:rsidRDefault="00A257A7" w:rsidP="00A97DA3">
            <w:pPr>
              <w:tabs>
                <w:tab w:val="left" w:pos="1560"/>
                <w:tab w:val="left" w:pos="2835"/>
                <w:tab w:val="left" w:pos="5103"/>
                <w:tab w:val="left" w:pos="5670"/>
                <w:tab w:val="left" w:pos="7088"/>
                <w:tab w:val="left" w:pos="9639"/>
              </w:tabs>
              <w:rPr>
                <w:sz w:val="28"/>
                <w:szCs w:val="28"/>
                <w:u w:val="single"/>
                <w:lang w:val="fr-CH"/>
              </w:rPr>
            </w:pPr>
            <w:r w:rsidRPr="00C34735">
              <w:rPr>
                <w:sz w:val="28"/>
                <w:szCs w:val="28"/>
                <w:lang w:val="fr-CH"/>
              </w:rPr>
              <w:t>Intitulé du travail d'examen</w:t>
            </w:r>
          </w:p>
        </w:tc>
        <w:tc>
          <w:tcPr>
            <w:tcW w:w="6435" w:type="dxa"/>
            <w:tcBorders>
              <w:bottom w:val="single" w:sz="4" w:space="0" w:color="auto"/>
            </w:tcBorders>
            <w:shd w:val="clear" w:color="auto" w:fill="auto"/>
            <w:vAlign w:val="center"/>
          </w:tcPr>
          <w:p w14:paraId="76897000" w14:textId="4BA34314" w:rsidR="00A257A7" w:rsidRPr="00C34735" w:rsidRDefault="00A257A7" w:rsidP="00A97DA3">
            <w:pPr>
              <w:tabs>
                <w:tab w:val="left" w:pos="1560"/>
                <w:tab w:val="left" w:pos="2835"/>
                <w:tab w:val="left" w:pos="5103"/>
                <w:tab w:val="left" w:pos="5670"/>
                <w:tab w:val="left" w:pos="7088"/>
                <w:tab w:val="left" w:pos="9639"/>
              </w:tabs>
              <w:rPr>
                <w:sz w:val="28"/>
                <w:szCs w:val="28"/>
                <w:lang w:val="fr-CH"/>
              </w:rPr>
            </w:pPr>
          </w:p>
        </w:tc>
      </w:tr>
    </w:tbl>
    <w:p w14:paraId="75471991" w14:textId="77777777" w:rsidR="00A257A7" w:rsidRPr="00C34735" w:rsidRDefault="00A257A7" w:rsidP="00A257A7">
      <w:pPr>
        <w:rPr>
          <w:sz w:val="8"/>
          <w:szCs w:val="8"/>
          <w:lang w:val="fr-CH"/>
        </w:rPr>
      </w:pPr>
    </w:p>
    <w:tbl>
      <w:tblPr>
        <w:tblW w:w="10121" w:type="dxa"/>
        <w:tblInd w:w="108" w:type="dxa"/>
        <w:tblLook w:val="04A0" w:firstRow="1" w:lastRow="0" w:firstColumn="1" w:lastColumn="0" w:noHBand="0" w:noVBand="1"/>
      </w:tblPr>
      <w:tblGrid>
        <w:gridCol w:w="1384"/>
        <w:gridCol w:w="992"/>
        <w:gridCol w:w="3124"/>
        <w:gridCol w:w="987"/>
        <w:gridCol w:w="3634"/>
      </w:tblGrid>
      <w:tr w:rsidR="00A257A7" w:rsidRPr="00C34735" w14:paraId="2C379041" w14:textId="77777777" w:rsidTr="00A97DA3">
        <w:trPr>
          <w:trHeight w:val="207"/>
        </w:trPr>
        <w:tc>
          <w:tcPr>
            <w:tcW w:w="1384" w:type="dxa"/>
            <w:shd w:val="clear" w:color="auto" w:fill="auto"/>
            <w:vAlign w:val="bottom"/>
          </w:tcPr>
          <w:p w14:paraId="43ACCC82" w14:textId="77777777" w:rsidR="00A257A7" w:rsidRPr="00C34735" w:rsidRDefault="00A257A7" w:rsidP="00A97DA3">
            <w:pPr>
              <w:rPr>
                <w:b/>
                <w:sz w:val="22"/>
                <w:szCs w:val="22"/>
                <w:lang w:val="fr-CH"/>
              </w:rPr>
            </w:pPr>
            <w:r w:rsidRPr="00C34735">
              <w:rPr>
                <w:b/>
                <w:sz w:val="22"/>
                <w:szCs w:val="22"/>
                <w:lang w:val="fr-CH"/>
              </w:rPr>
              <w:t>Expert</w:t>
            </w:r>
          </w:p>
        </w:tc>
        <w:tc>
          <w:tcPr>
            <w:tcW w:w="992" w:type="dxa"/>
            <w:shd w:val="clear" w:color="auto" w:fill="auto"/>
          </w:tcPr>
          <w:p w14:paraId="572E6261" w14:textId="77777777" w:rsidR="00A257A7" w:rsidRPr="00C34735" w:rsidRDefault="00A257A7" w:rsidP="00A97DA3">
            <w:pPr>
              <w:rPr>
                <w:sz w:val="22"/>
                <w:szCs w:val="22"/>
                <w:lang w:val="fr-CH"/>
              </w:rPr>
            </w:pPr>
            <w:r w:rsidRPr="00C34735">
              <w:rPr>
                <w:sz w:val="22"/>
                <w:szCs w:val="22"/>
                <w:lang w:val="fr-CH"/>
              </w:rPr>
              <w:t>Nom</w:t>
            </w:r>
          </w:p>
        </w:tc>
        <w:tc>
          <w:tcPr>
            <w:tcW w:w="3124" w:type="dxa"/>
            <w:tcBorders>
              <w:bottom w:val="single" w:sz="4" w:space="0" w:color="auto"/>
            </w:tcBorders>
            <w:shd w:val="clear" w:color="auto" w:fill="auto"/>
          </w:tcPr>
          <w:p w14:paraId="29810432" w14:textId="77777777" w:rsidR="00A257A7" w:rsidRPr="00C34735" w:rsidRDefault="00A257A7" w:rsidP="00A97DA3">
            <w:pPr>
              <w:rPr>
                <w:sz w:val="16"/>
                <w:lang w:val="fr-CH"/>
              </w:rPr>
            </w:pPr>
            <w:r>
              <w:rPr>
                <w:noProof/>
                <w:szCs w:val="20"/>
                <w:lang w:val="fr-CH"/>
              </w:rPr>
              <w:t xml:space="preserve">     </w:t>
            </w:r>
          </w:p>
        </w:tc>
        <w:tc>
          <w:tcPr>
            <w:tcW w:w="987" w:type="dxa"/>
            <w:shd w:val="clear" w:color="auto" w:fill="auto"/>
          </w:tcPr>
          <w:p w14:paraId="558ACDA7" w14:textId="77777777" w:rsidR="00A257A7" w:rsidRPr="00C34735" w:rsidRDefault="00A257A7" w:rsidP="00A97DA3">
            <w:pPr>
              <w:rPr>
                <w:sz w:val="22"/>
                <w:szCs w:val="22"/>
                <w:lang w:val="fr-CH"/>
              </w:rPr>
            </w:pPr>
            <w:r w:rsidRPr="00C34735">
              <w:rPr>
                <w:sz w:val="22"/>
                <w:szCs w:val="22"/>
                <w:lang w:val="fr-CH"/>
              </w:rPr>
              <w:t>Prénom</w:t>
            </w:r>
          </w:p>
        </w:tc>
        <w:tc>
          <w:tcPr>
            <w:tcW w:w="3634" w:type="dxa"/>
            <w:tcBorders>
              <w:bottom w:val="single" w:sz="4" w:space="0" w:color="auto"/>
            </w:tcBorders>
            <w:shd w:val="clear" w:color="auto" w:fill="auto"/>
          </w:tcPr>
          <w:p w14:paraId="49005131" w14:textId="77777777" w:rsidR="00A257A7" w:rsidRPr="00C34735" w:rsidRDefault="00A257A7" w:rsidP="00A97DA3">
            <w:pPr>
              <w:rPr>
                <w:sz w:val="22"/>
                <w:szCs w:val="22"/>
                <w:lang w:val="fr-CH"/>
              </w:rPr>
            </w:pPr>
            <w:r>
              <w:rPr>
                <w:noProof/>
                <w:sz w:val="22"/>
                <w:szCs w:val="22"/>
                <w:lang w:val="fr-CH"/>
              </w:rPr>
              <w:t xml:space="preserve">     </w:t>
            </w:r>
          </w:p>
        </w:tc>
      </w:tr>
    </w:tbl>
    <w:p w14:paraId="6AA5E414" w14:textId="77777777" w:rsidR="00A257A7" w:rsidRPr="00C34735" w:rsidRDefault="00A257A7" w:rsidP="00A257A7">
      <w:pPr>
        <w:rPr>
          <w:sz w:val="8"/>
          <w:szCs w:val="8"/>
          <w:lang w:val="fr-CH"/>
        </w:rPr>
      </w:pPr>
    </w:p>
    <w:tbl>
      <w:tblPr>
        <w:tblW w:w="99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360"/>
        <w:gridCol w:w="517"/>
        <w:gridCol w:w="517"/>
        <w:gridCol w:w="3591"/>
      </w:tblGrid>
      <w:tr w:rsidR="00A257A7" w:rsidRPr="00C34735" w14:paraId="502014CC" w14:textId="77777777" w:rsidTr="00A97DA3">
        <w:trPr>
          <w:trHeight w:val="143"/>
        </w:trPr>
        <w:tc>
          <w:tcPr>
            <w:tcW w:w="5360" w:type="dxa"/>
            <w:vMerge w:val="restart"/>
            <w:shd w:val="clear" w:color="auto" w:fill="auto"/>
            <w:vAlign w:val="center"/>
          </w:tcPr>
          <w:p w14:paraId="792BC4A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szCs w:val="20"/>
                <w:lang w:val="fr-CH"/>
              </w:rPr>
            </w:pPr>
            <w:r w:rsidRPr="00C34735">
              <w:rPr>
                <w:b/>
                <w:szCs w:val="20"/>
                <w:lang w:val="fr-CH"/>
              </w:rPr>
              <w:t>Critères</w:t>
            </w:r>
          </w:p>
        </w:tc>
        <w:tc>
          <w:tcPr>
            <w:tcW w:w="1034" w:type="dxa"/>
            <w:gridSpan w:val="2"/>
            <w:shd w:val="clear" w:color="auto" w:fill="auto"/>
            <w:vAlign w:val="center"/>
          </w:tcPr>
          <w:p w14:paraId="1F234DE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szCs w:val="20"/>
                <w:lang w:val="fr-CH"/>
              </w:rPr>
            </w:pPr>
            <w:proofErr w:type="gramStart"/>
            <w:r w:rsidRPr="00C34735">
              <w:rPr>
                <w:b/>
                <w:szCs w:val="20"/>
                <w:lang w:val="fr-CH"/>
              </w:rPr>
              <w:t>Satisfait?</w:t>
            </w:r>
            <w:proofErr w:type="gramEnd"/>
          </w:p>
        </w:tc>
        <w:tc>
          <w:tcPr>
            <w:tcW w:w="3591" w:type="dxa"/>
            <w:vMerge w:val="restart"/>
            <w:shd w:val="clear" w:color="auto" w:fill="auto"/>
            <w:vAlign w:val="center"/>
          </w:tcPr>
          <w:p w14:paraId="286F47B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after="60"/>
              <w:jc w:val="center"/>
              <w:rPr>
                <w:b/>
                <w:szCs w:val="20"/>
                <w:lang w:val="fr-CH"/>
              </w:rPr>
            </w:pPr>
            <w:r w:rsidRPr="00C34735">
              <w:rPr>
                <w:b/>
                <w:szCs w:val="20"/>
                <w:lang w:val="fr-CH"/>
              </w:rPr>
              <w:t>Remarques</w:t>
            </w:r>
          </w:p>
        </w:tc>
      </w:tr>
      <w:tr w:rsidR="00A257A7" w:rsidRPr="00C34735" w14:paraId="51E926CB" w14:textId="77777777" w:rsidTr="00A97DA3">
        <w:trPr>
          <w:trHeight w:val="70"/>
        </w:trPr>
        <w:tc>
          <w:tcPr>
            <w:tcW w:w="5360" w:type="dxa"/>
            <w:vMerge/>
            <w:shd w:val="clear" w:color="auto" w:fill="auto"/>
            <w:vAlign w:val="center"/>
          </w:tcPr>
          <w:p w14:paraId="79CAA89A"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szCs w:val="20"/>
                <w:lang w:val="fr-CH"/>
              </w:rPr>
            </w:pPr>
          </w:p>
        </w:tc>
        <w:tc>
          <w:tcPr>
            <w:tcW w:w="517" w:type="dxa"/>
            <w:shd w:val="clear" w:color="auto" w:fill="auto"/>
            <w:vAlign w:val="center"/>
          </w:tcPr>
          <w:p w14:paraId="6EB31B9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szCs w:val="20"/>
                <w:lang w:val="fr-CH"/>
              </w:rPr>
            </w:pPr>
            <w:r w:rsidRPr="00C34735">
              <w:rPr>
                <w:b/>
                <w:szCs w:val="20"/>
                <w:lang w:val="fr-CH"/>
              </w:rPr>
              <w:t>Oui</w:t>
            </w:r>
          </w:p>
        </w:tc>
        <w:tc>
          <w:tcPr>
            <w:tcW w:w="517" w:type="dxa"/>
            <w:shd w:val="clear" w:color="auto" w:fill="auto"/>
            <w:vAlign w:val="center"/>
          </w:tcPr>
          <w:p w14:paraId="6837906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szCs w:val="20"/>
                <w:lang w:val="fr-CH"/>
              </w:rPr>
            </w:pPr>
            <w:r w:rsidRPr="00C34735">
              <w:rPr>
                <w:b/>
                <w:szCs w:val="20"/>
                <w:lang w:val="fr-CH"/>
              </w:rPr>
              <w:t>Non</w:t>
            </w:r>
          </w:p>
        </w:tc>
        <w:tc>
          <w:tcPr>
            <w:tcW w:w="3591" w:type="dxa"/>
            <w:vMerge/>
            <w:shd w:val="clear" w:color="auto" w:fill="auto"/>
            <w:vAlign w:val="center"/>
          </w:tcPr>
          <w:p w14:paraId="36AACF8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after="60"/>
              <w:jc w:val="center"/>
              <w:rPr>
                <w:szCs w:val="20"/>
                <w:lang w:val="fr-CH"/>
              </w:rPr>
            </w:pPr>
          </w:p>
        </w:tc>
      </w:tr>
      <w:tr w:rsidR="00A257A7" w:rsidRPr="00C34735" w14:paraId="322D680B" w14:textId="77777777" w:rsidTr="00A97DA3">
        <w:trPr>
          <w:trHeight w:val="219"/>
        </w:trPr>
        <w:tc>
          <w:tcPr>
            <w:tcW w:w="9985" w:type="dxa"/>
            <w:gridSpan w:val="4"/>
            <w:shd w:val="pct10" w:color="auto" w:fill="auto"/>
            <w:tcMar>
              <w:top w:w="28" w:type="dxa"/>
              <w:bottom w:w="28" w:type="dxa"/>
            </w:tcMar>
            <w:vAlign w:val="center"/>
          </w:tcPr>
          <w:p w14:paraId="78821A07" w14:textId="77777777" w:rsidR="00A257A7" w:rsidRPr="00C34735" w:rsidRDefault="00A257A7" w:rsidP="00A97DA3">
            <w:pPr>
              <w:rPr>
                <w:szCs w:val="20"/>
                <w:lang w:val="fr-CH"/>
              </w:rPr>
            </w:pPr>
            <w:r w:rsidRPr="00C34735">
              <w:rPr>
                <w:b/>
                <w:sz w:val="22"/>
                <w:szCs w:val="22"/>
                <w:lang w:val="fr-CH"/>
              </w:rPr>
              <w:t>Exigences formelles</w:t>
            </w:r>
          </w:p>
        </w:tc>
      </w:tr>
      <w:tr w:rsidR="00A257A7" w:rsidRPr="00C34735" w14:paraId="2E575F2E" w14:textId="77777777" w:rsidTr="00A97DA3">
        <w:trPr>
          <w:trHeight w:hRule="exact" w:val="397"/>
        </w:trPr>
        <w:tc>
          <w:tcPr>
            <w:tcW w:w="5360" w:type="dxa"/>
            <w:shd w:val="clear" w:color="auto" w:fill="auto"/>
            <w:tcMar>
              <w:top w:w="28" w:type="dxa"/>
              <w:bottom w:w="28" w:type="dxa"/>
            </w:tcMar>
            <w:vAlign w:val="center"/>
          </w:tcPr>
          <w:p w14:paraId="12FD3E3F" w14:textId="77777777" w:rsidR="00A257A7" w:rsidRPr="00C34735" w:rsidRDefault="00A257A7" w:rsidP="00A97DA3">
            <w:pPr>
              <w:spacing w:before="20" w:after="20"/>
              <w:rPr>
                <w:lang w:val="fr-CH"/>
              </w:rPr>
            </w:pPr>
            <w:r w:rsidRPr="00C34735">
              <w:rPr>
                <w:lang w:val="fr-CH"/>
              </w:rPr>
              <w:t xml:space="preserve">Les coordonnées personnelles sont-elles </w:t>
            </w:r>
            <w:proofErr w:type="gramStart"/>
            <w:r w:rsidRPr="00C34735">
              <w:rPr>
                <w:lang w:val="fr-CH"/>
              </w:rPr>
              <w:t>complètes?</w:t>
            </w:r>
            <w:proofErr w:type="gramEnd"/>
          </w:p>
        </w:tc>
        <w:tc>
          <w:tcPr>
            <w:tcW w:w="517" w:type="dxa"/>
            <w:shd w:val="clear" w:color="auto" w:fill="auto"/>
            <w:vAlign w:val="center"/>
          </w:tcPr>
          <w:p w14:paraId="1849BEF8"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602FFFE4"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2C78B8D4" w14:textId="77777777" w:rsidR="00A257A7" w:rsidRPr="00C34735" w:rsidRDefault="00A257A7" w:rsidP="00A97DA3">
            <w:pPr>
              <w:rPr>
                <w:szCs w:val="20"/>
                <w:lang w:val="fr-CH"/>
              </w:rPr>
            </w:pPr>
            <w:r>
              <w:rPr>
                <w:noProof/>
                <w:szCs w:val="20"/>
                <w:lang w:val="fr-CH"/>
              </w:rPr>
              <w:t xml:space="preserve">     </w:t>
            </w:r>
          </w:p>
        </w:tc>
      </w:tr>
      <w:tr w:rsidR="00A257A7" w:rsidRPr="00C34735" w14:paraId="053D3B52" w14:textId="77777777" w:rsidTr="00A97DA3">
        <w:trPr>
          <w:trHeight w:hRule="exact" w:val="397"/>
        </w:trPr>
        <w:tc>
          <w:tcPr>
            <w:tcW w:w="5360" w:type="dxa"/>
            <w:shd w:val="clear" w:color="auto" w:fill="auto"/>
            <w:tcMar>
              <w:top w:w="28" w:type="dxa"/>
              <w:bottom w:w="28" w:type="dxa"/>
            </w:tcMar>
            <w:vAlign w:val="center"/>
          </w:tcPr>
          <w:p w14:paraId="68EB2A18" w14:textId="77777777" w:rsidR="00A257A7" w:rsidRPr="00C34735" w:rsidRDefault="00A257A7" w:rsidP="00A97DA3">
            <w:pPr>
              <w:spacing w:before="20" w:after="20"/>
              <w:rPr>
                <w:lang w:val="fr-CH"/>
              </w:rPr>
            </w:pPr>
            <w:r w:rsidRPr="00C34735">
              <w:rPr>
                <w:lang w:val="fr-CH"/>
              </w:rPr>
              <w:t xml:space="preserve">Les délais, la durée et les jours d'école sont-ils </w:t>
            </w:r>
            <w:proofErr w:type="gramStart"/>
            <w:r w:rsidRPr="00C34735">
              <w:rPr>
                <w:lang w:val="fr-CH"/>
              </w:rPr>
              <w:t>connus?</w:t>
            </w:r>
            <w:proofErr w:type="gramEnd"/>
          </w:p>
        </w:tc>
        <w:tc>
          <w:tcPr>
            <w:tcW w:w="517" w:type="dxa"/>
            <w:shd w:val="clear" w:color="auto" w:fill="auto"/>
            <w:vAlign w:val="center"/>
          </w:tcPr>
          <w:p w14:paraId="20BAD860"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3B0BA5CE"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48E49BE3" w14:textId="77777777" w:rsidR="00A257A7" w:rsidRPr="00C34735" w:rsidRDefault="00A257A7" w:rsidP="00A97DA3">
            <w:pPr>
              <w:rPr>
                <w:szCs w:val="20"/>
                <w:lang w:val="fr-CH"/>
              </w:rPr>
            </w:pPr>
            <w:r>
              <w:rPr>
                <w:noProof/>
                <w:szCs w:val="20"/>
                <w:lang w:val="fr-CH"/>
              </w:rPr>
              <w:t xml:space="preserve">     </w:t>
            </w:r>
          </w:p>
        </w:tc>
      </w:tr>
      <w:tr w:rsidR="00A257A7" w:rsidRPr="00C34735" w14:paraId="1FFDED98" w14:textId="77777777" w:rsidTr="00A97DA3">
        <w:trPr>
          <w:trHeight w:hRule="exact" w:val="397"/>
        </w:trPr>
        <w:tc>
          <w:tcPr>
            <w:tcW w:w="5360" w:type="dxa"/>
            <w:shd w:val="clear" w:color="auto" w:fill="auto"/>
            <w:tcMar>
              <w:top w:w="28" w:type="dxa"/>
              <w:bottom w:w="28" w:type="dxa"/>
            </w:tcMar>
            <w:vAlign w:val="center"/>
          </w:tcPr>
          <w:p w14:paraId="191962D4" w14:textId="77777777" w:rsidR="00A257A7" w:rsidRPr="00C34735" w:rsidRDefault="00A257A7" w:rsidP="00A97DA3">
            <w:pPr>
              <w:spacing w:before="20" w:after="20"/>
              <w:rPr>
                <w:lang w:val="fr-CH"/>
              </w:rPr>
            </w:pPr>
            <w:r w:rsidRPr="00C34735">
              <w:rPr>
                <w:lang w:val="fr-CH"/>
              </w:rPr>
              <w:t xml:space="preserve">L'énoncé du travail est-il complet et muni des </w:t>
            </w:r>
            <w:proofErr w:type="gramStart"/>
            <w:r w:rsidRPr="00C34735">
              <w:rPr>
                <w:lang w:val="fr-CH"/>
              </w:rPr>
              <w:t>signatures?</w:t>
            </w:r>
            <w:proofErr w:type="gramEnd"/>
          </w:p>
        </w:tc>
        <w:tc>
          <w:tcPr>
            <w:tcW w:w="517" w:type="dxa"/>
            <w:shd w:val="clear" w:color="auto" w:fill="auto"/>
            <w:vAlign w:val="center"/>
          </w:tcPr>
          <w:p w14:paraId="7DF10EAB"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23CCA40B"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7CBDFF74" w14:textId="77777777" w:rsidR="00A257A7" w:rsidRPr="00C34735" w:rsidRDefault="00A257A7" w:rsidP="00A97DA3">
            <w:pPr>
              <w:rPr>
                <w:szCs w:val="20"/>
                <w:lang w:val="fr-CH"/>
              </w:rPr>
            </w:pPr>
            <w:r>
              <w:rPr>
                <w:noProof/>
                <w:szCs w:val="20"/>
                <w:lang w:val="fr-CH"/>
              </w:rPr>
              <w:t xml:space="preserve">     </w:t>
            </w:r>
          </w:p>
        </w:tc>
      </w:tr>
      <w:tr w:rsidR="00A257A7" w:rsidRPr="00C34735" w14:paraId="447130A7" w14:textId="77777777" w:rsidTr="00A97DA3">
        <w:trPr>
          <w:trHeight w:hRule="exact" w:val="397"/>
        </w:trPr>
        <w:tc>
          <w:tcPr>
            <w:tcW w:w="5360" w:type="dxa"/>
            <w:shd w:val="clear" w:color="auto" w:fill="auto"/>
            <w:tcMar>
              <w:top w:w="28" w:type="dxa"/>
              <w:bottom w:w="28" w:type="dxa"/>
            </w:tcMar>
            <w:vAlign w:val="center"/>
          </w:tcPr>
          <w:p w14:paraId="6B909BC9" w14:textId="77777777" w:rsidR="00A257A7" w:rsidRPr="00C34735" w:rsidRDefault="00A257A7" w:rsidP="00A97DA3">
            <w:pPr>
              <w:spacing w:before="20" w:after="20"/>
              <w:rPr>
                <w:lang w:val="fr-CH"/>
              </w:rPr>
            </w:pPr>
            <w:r w:rsidRPr="00C34735">
              <w:rPr>
                <w:lang w:val="fr-CH"/>
              </w:rPr>
              <w:t xml:space="preserve">Les critères d'évaluation sont-ils fixés et </w:t>
            </w:r>
            <w:proofErr w:type="gramStart"/>
            <w:r w:rsidRPr="00C34735">
              <w:rPr>
                <w:lang w:val="fr-CH"/>
              </w:rPr>
              <w:t>connus?</w:t>
            </w:r>
            <w:proofErr w:type="gramEnd"/>
          </w:p>
        </w:tc>
        <w:tc>
          <w:tcPr>
            <w:tcW w:w="517" w:type="dxa"/>
            <w:shd w:val="clear" w:color="auto" w:fill="auto"/>
            <w:vAlign w:val="center"/>
          </w:tcPr>
          <w:p w14:paraId="25B5575F"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38E599F9"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5B50C3B7" w14:textId="77777777" w:rsidR="00A257A7" w:rsidRPr="00C34735" w:rsidRDefault="00A257A7" w:rsidP="00A97DA3">
            <w:pPr>
              <w:rPr>
                <w:szCs w:val="20"/>
                <w:lang w:val="fr-CH"/>
              </w:rPr>
            </w:pPr>
            <w:r>
              <w:rPr>
                <w:noProof/>
                <w:szCs w:val="20"/>
                <w:lang w:val="fr-CH"/>
              </w:rPr>
              <w:t xml:space="preserve">     </w:t>
            </w:r>
          </w:p>
        </w:tc>
      </w:tr>
      <w:tr w:rsidR="00A257A7" w:rsidRPr="00C34735" w14:paraId="0267BFC9" w14:textId="77777777" w:rsidTr="00A97DA3">
        <w:trPr>
          <w:trHeight w:hRule="exact" w:val="454"/>
        </w:trPr>
        <w:tc>
          <w:tcPr>
            <w:tcW w:w="5360" w:type="dxa"/>
            <w:shd w:val="clear" w:color="auto" w:fill="auto"/>
            <w:tcMar>
              <w:top w:w="28" w:type="dxa"/>
              <w:bottom w:w="28" w:type="dxa"/>
            </w:tcMar>
            <w:vAlign w:val="center"/>
          </w:tcPr>
          <w:p w14:paraId="45644318" w14:textId="77777777" w:rsidR="00A257A7" w:rsidRPr="00C34735" w:rsidRDefault="00A257A7" w:rsidP="00A97DA3">
            <w:pPr>
              <w:rPr>
                <w:szCs w:val="20"/>
                <w:lang w:val="fr-CH"/>
              </w:rPr>
            </w:pPr>
            <w:r w:rsidRPr="00C34735">
              <w:rPr>
                <w:lang w:val="fr-CH"/>
              </w:rPr>
              <w:t xml:space="preserve">Tous les documents pour l'évaluation de l'énoncé du travail d'examen sont-ils </w:t>
            </w:r>
            <w:proofErr w:type="gramStart"/>
            <w:r w:rsidRPr="00C34735">
              <w:rPr>
                <w:lang w:val="fr-CH"/>
              </w:rPr>
              <w:t>disponibles?</w:t>
            </w:r>
            <w:proofErr w:type="gramEnd"/>
          </w:p>
        </w:tc>
        <w:tc>
          <w:tcPr>
            <w:tcW w:w="517" w:type="dxa"/>
            <w:shd w:val="clear" w:color="auto" w:fill="auto"/>
            <w:vAlign w:val="center"/>
          </w:tcPr>
          <w:p w14:paraId="326ED40D"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60C9B284"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34D249D8" w14:textId="77777777" w:rsidR="00A257A7" w:rsidRPr="00C34735" w:rsidRDefault="00A257A7" w:rsidP="00A97DA3">
            <w:pPr>
              <w:rPr>
                <w:szCs w:val="20"/>
                <w:lang w:val="fr-CH"/>
              </w:rPr>
            </w:pPr>
            <w:r>
              <w:rPr>
                <w:noProof/>
                <w:szCs w:val="20"/>
                <w:lang w:val="fr-CH"/>
              </w:rPr>
              <w:t xml:space="preserve">     </w:t>
            </w:r>
          </w:p>
        </w:tc>
      </w:tr>
      <w:tr w:rsidR="00A257A7" w:rsidRPr="00C34735" w14:paraId="5010294B" w14:textId="77777777" w:rsidTr="00A97DA3">
        <w:trPr>
          <w:trHeight w:val="189"/>
        </w:trPr>
        <w:tc>
          <w:tcPr>
            <w:tcW w:w="9985" w:type="dxa"/>
            <w:gridSpan w:val="4"/>
            <w:shd w:val="pct10" w:color="auto" w:fill="auto"/>
            <w:tcMar>
              <w:top w:w="28" w:type="dxa"/>
              <w:bottom w:w="28" w:type="dxa"/>
            </w:tcMar>
            <w:vAlign w:val="center"/>
          </w:tcPr>
          <w:p w14:paraId="61352D1A" w14:textId="77777777" w:rsidR="00A257A7" w:rsidRPr="00C34735" w:rsidRDefault="00A257A7" w:rsidP="00A97DA3">
            <w:pPr>
              <w:rPr>
                <w:szCs w:val="20"/>
                <w:lang w:val="fr-CH"/>
              </w:rPr>
            </w:pPr>
            <w:r w:rsidRPr="00C34735">
              <w:rPr>
                <w:b/>
                <w:sz w:val="22"/>
                <w:szCs w:val="22"/>
                <w:lang w:val="fr-CH"/>
              </w:rPr>
              <w:t>Travail d'examen</w:t>
            </w:r>
          </w:p>
        </w:tc>
      </w:tr>
      <w:tr w:rsidR="00A257A7" w:rsidRPr="00C34735" w14:paraId="7E4B665E" w14:textId="77777777" w:rsidTr="00A97DA3">
        <w:trPr>
          <w:trHeight w:val="567"/>
        </w:trPr>
        <w:tc>
          <w:tcPr>
            <w:tcW w:w="5360" w:type="dxa"/>
            <w:shd w:val="clear" w:color="auto" w:fill="auto"/>
            <w:tcMar>
              <w:top w:w="28" w:type="dxa"/>
              <w:bottom w:w="28" w:type="dxa"/>
            </w:tcMar>
            <w:vAlign w:val="center"/>
          </w:tcPr>
          <w:p w14:paraId="170D13D7" w14:textId="77777777" w:rsidR="00A257A7" w:rsidRPr="00C34735" w:rsidRDefault="00A257A7" w:rsidP="00A97DA3">
            <w:pPr>
              <w:spacing w:before="20" w:after="20"/>
              <w:rPr>
                <w:lang w:val="fr-CH"/>
              </w:rPr>
            </w:pPr>
            <w:r w:rsidRPr="00C34735">
              <w:rPr>
                <w:lang w:val="fr-CH"/>
              </w:rPr>
              <w:t xml:space="preserve">Le </w:t>
            </w:r>
            <w:proofErr w:type="gramStart"/>
            <w:r w:rsidRPr="00C34735">
              <w:rPr>
                <w:lang w:val="fr-CH"/>
              </w:rPr>
              <w:t>travail  se</w:t>
            </w:r>
            <w:proofErr w:type="gramEnd"/>
            <w:r w:rsidRPr="00C34735">
              <w:rPr>
                <w:lang w:val="fr-CH"/>
              </w:rPr>
              <w:t xml:space="preserve"> rapporte-t-il aux contenus de la compétence opérationnelle mentionnée et a-t-il une utilité pratique?</w:t>
            </w:r>
            <w:r w:rsidRPr="00C34735">
              <w:rPr>
                <w:color w:val="FF0000"/>
                <w:lang w:val="fr-CH"/>
              </w:rPr>
              <w:t xml:space="preserve"> </w:t>
            </w:r>
            <w:r w:rsidRPr="00C34735">
              <w:rPr>
                <w:lang w:val="fr-CH"/>
              </w:rPr>
              <w:t xml:space="preserve">Est-ce que tous les documents nécessaires sont </w:t>
            </w:r>
            <w:proofErr w:type="gramStart"/>
            <w:r w:rsidRPr="00C34735">
              <w:rPr>
                <w:lang w:val="fr-CH"/>
              </w:rPr>
              <w:t>joints?</w:t>
            </w:r>
            <w:proofErr w:type="gramEnd"/>
          </w:p>
        </w:tc>
        <w:tc>
          <w:tcPr>
            <w:tcW w:w="517" w:type="dxa"/>
            <w:shd w:val="clear" w:color="auto" w:fill="auto"/>
            <w:vAlign w:val="center"/>
          </w:tcPr>
          <w:p w14:paraId="6BBEE0AA"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14BDD77E"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5200A875" w14:textId="77777777" w:rsidR="00A257A7" w:rsidRPr="00C34735" w:rsidRDefault="00A257A7" w:rsidP="00A97DA3">
            <w:pPr>
              <w:rPr>
                <w:szCs w:val="20"/>
                <w:lang w:val="fr-CH"/>
              </w:rPr>
            </w:pPr>
            <w:r>
              <w:rPr>
                <w:noProof/>
                <w:szCs w:val="20"/>
                <w:lang w:val="fr-CH"/>
              </w:rPr>
              <w:t xml:space="preserve">     </w:t>
            </w:r>
          </w:p>
        </w:tc>
      </w:tr>
      <w:tr w:rsidR="00A257A7" w:rsidRPr="00C34735" w14:paraId="51367EA2" w14:textId="77777777" w:rsidTr="00A97DA3">
        <w:trPr>
          <w:trHeight w:val="567"/>
        </w:trPr>
        <w:tc>
          <w:tcPr>
            <w:tcW w:w="5360" w:type="dxa"/>
            <w:shd w:val="clear" w:color="auto" w:fill="auto"/>
            <w:tcMar>
              <w:top w:w="28" w:type="dxa"/>
              <w:bottom w:w="28" w:type="dxa"/>
            </w:tcMar>
            <w:vAlign w:val="center"/>
          </w:tcPr>
          <w:p w14:paraId="2DA32A7F" w14:textId="77777777" w:rsidR="00A257A7" w:rsidRPr="00C34735" w:rsidRDefault="00A257A7" w:rsidP="00A97DA3">
            <w:pPr>
              <w:spacing w:before="20" w:after="20"/>
              <w:rPr>
                <w:lang w:val="fr-CH"/>
              </w:rPr>
            </w:pPr>
            <w:r w:rsidRPr="00C34735">
              <w:rPr>
                <w:lang w:val="fr-CH"/>
              </w:rPr>
              <w:t xml:space="preserve">En cas d'exécution de plusieurs travaux de même valeur, sont-ils de nature différente et l'énoncé exclut-il des travaux en </w:t>
            </w:r>
            <w:proofErr w:type="gramStart"/>
            <w:r w:rsidRPr="00C34735">
              <w:rPr>
                <w:lang w:val="fr-CH"/>
              </w:rPr>
              <w:t>série?</w:t>
            </w:r>
            <w:proofErr w:type="gramEnd"/>
          </w:p>
        </w:tc>
        <w:tc>
          <w:tcPr>
            <w:tcW w:w="517" w:type="dxa"/>
            <w:shd w:val="clear" w:color="auto" w:fill="auto"/>
            <w:vAlign w:val="center"/>
          </w:tcPr>
          <w:p w14:paraId="67A217D6"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50795471"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59A95BE0" w14:textId="77777777" w:rsidR="00A257A7" w:rsidRPr="00C34735" w:rsidRDefault="00A257A7" w:rsidP="00A97DA3">
            <w:pPr>
              <w:rPr>
                <w:szCs w:val="20"/>
                <w:lang w:val="fr-CH"/>
              </w:rPr>
            </w:pPr>
            <w:r>
              <w:rPr>
                <w:noProof/>
                <w:szCs w:val="20"/>
                <w:lang w:val="fr-CH"/>
              </w:rPr>
              <w:t xml:space="preserve">     </w:t>
            </w:r>
          </w:p>
        </w:tc>
      </w:tr>
      <w:tr w:rsidR="00A257A7" w:rsidRPr="00C34735" w14:paraId="4681C946" w14:textId="77777777" w:rsidTr="00A97DA3">
        <w:trPr>
          <w:trHeight w:hRule="exact" w:val="510"/>
        </w:trPr>
        <w:tc>
          <w:tcPr>
            <w:tcW w:w="5360" w:type="dxa"/>
            <w:shd w:val="clear" w:color="auto" w:fill="auto"/>
            <w:tcMar>
              <w:top w:w="28" w:type="dxa"/>
              <w:bottom w:w="28" w:type="dxa"/>
            </w:tcMar>
            <w:vAlign w:val="center"/>
          </w:tcPr>
          <w:p w14:paraId="32A4FA06" w14:textId="77777777" w:rsidR="00A257A7" w:rsidRPr="00C34735" w:rsidRDefault="00A257A7" w:rsidP="00A97DA3">
            <w:pPr>
              <w:spacing w:before="20" w:after="20"/>
              <w:rPr>
                <w:lang w:val="fr-CH"/>
              </w:rPr>
            </w:pPr>
            <w:r w:rsidRPr="00C34735">
              <w:rPr>
                <w:lang w:val="fr-CH"/>
              </w:rPr>
              <w:t>Les exigences du travail d'examen correspondent-elles aux résultats à fournir par un collaborateur "normal</w:t>
            </w:r>
            <w:proofErr w:type="gramStart"/>
            <w:r w:rsidRPr="00C34735">
              <w:rPr>
                <w:lang w:val="fr-CH"/>
              </w:rPr>
              <w:t>"?</w:t>
            </w:r>
            <w:proofErr w:type="gramEnd"/>
          </w:p>
        </w:tc>
        <w:tc>
          <w:tcPr>
            <w:tcW w:w="517" w:type="dxa"/>
            <w:shd w:val="clear" w:color="auto" w:fill="auto"/>
            <w:vAlign w:val="center"/>
          </w:tcPr>
          <w:p w14:paraId="7E18849A"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0DA412A4"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6A6BD972" w14:textId="77777777" w:rsidR="00A257A7" w:rsidRPr="00C34735" w:rsidRDefault="00A257A7" w:rsidP="00A97DA3">
            <w:pPr>
              <w:rPr>
                <w:szCs w:val="20"/>
                <w:lang w:val="fr-CH"/>
              </w:rPr>
            </w:pPr>
            <w:r>
              <w:rPr>
                <w:noProof/>
                <w:szCs w:val="20"/>
                <w:lang w:val="fr-CH"/>
              </w:rPr>
              <w:t xml:space="preserve">     </w:t>
            </w:r>
          </w:p>
        </w:tc>
      </w:tr>
      <w:tr w:rsidR="00A257A7" w:rsidRPr="00C34735" w14:paraId="478FE3E9" w14:textId="77777777" w:rsidTr="00A97DA3">
        <w:trPr>
          <w:trHeight w:val="554"/>
        </w:trPr>
        <w:tc>
          <w:tcPr>
            <w:tcW w:w="5360" w:type="dxa"/>
            <w:shd w:val="clear" w:color="auto" w:fill="auto"/>
            <w:tcMar>
              <w:top w:w="28" w:type="dxa"/>
              <w:bottom w:w="28" w:type="dxa"/>
            </w:tcMar>
            <w:vAlign w:val="center"/>
          </w:tcPr>
          <w:p w14:paraId="7C135A9E" w14:textId="77777777" w:rsidR="00A257A7" w:rsidRPr="00C34735" w:rsidRDefault="00A257A7" w:rsidP="00A97DA3">
            <w:pPr>
              <w:spacing w:before="20" w:after="20"/>
              <w:rPr>
                <w:lang w:val="fr-CH"/>
              </w:rPr>
            </w:pPr>
            <w:r w:rsidRPr="00C34735">
              <w:rPr>
                <w:lang w:val="fr-CH"/>
              </w:rPr>
              <w:t xml:space="preserve">Les objectifs, les décisions à prendre et les attentes sont-ils formulés de manière claire et compréhensible, vérifiables ou mesurables. Quant à la méthode de travail, le choix laissé au candidat est-il aussi large que </w:t>
            </w:r>
            <w:proofErr w:type="gramStart"/>
            <w:r w:rsidRPr="00C34735">
              <w:rPr>
                <w:lang w:val="fr-CH"/>
              </w:rPr>
              <w:t>possible?</w:t>
            </w:r>
            <w:proofErr w:type="gramEnd"/>
          </w:p>
        </w:tc>
        <w:tc>
          <w:tcPr>
            <w:tcW w:w="517" w:type="dxa"/>
            <w:shd w:val="clear" w:color="auto" w:fill="auto"/>
            <w:vAlign w:val="center"/>
          </w:tcPr>
          <w:p w14:paraId="0D885796"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4294D675"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62F40C7C" w14:textId="77777777" w:rsidR="00A257A7" w:rsidRPr="00C34735" w:rsidRDefault="00A257A7" w:rsidP="00A97DA3">
            <w:pPr>
              <w:rPr>
                <w:szCs w:val="20"/>
                <w:lang w:val="fr-CH"/>
              </w:rPr>
            </w:pPr>
            <w:r>
              <w:rPr>
                <w:noProof/>
                <w:szCs w:val="20"/>
                <w:lang w:val="fr-CH"/>
              </w:rPr>
              <w:t xml:space="preserve">     </w:t>
            </w:r>
          </w:p>
        </w:tc>
      </w:tr>
      <w:tr w:rsidR="00A257A7" w:rsidRPr="00C34735" w14:paraId="237531CD" w14:textId="77777777" w:rsidTr="00A97DA3">
        <w:trPr>
          <w:trHeight w:val="967"/>
        </w:trPr>
        <w:tc>
          <w:tcPr>
            <w:tcW w:w="5360" w:type="dxa"/>
            <w:shd w:val="clear" w:color="auto" w:fill="auto"/>
            <w:tcMar>
              <w:top w:w="28" w:type="dxa"/>
              <w:bottom w:w="28" w:type="dxa"/>
            </w:tcMar>
            <w:vAlign w:val="center"/>
          </w:tcPr>
          <w:p w14:paraId="76274CF0" w14:textId="77777777" w:rsidR="00A257A7" w:rsidRPr="00C34735" w:rsidRDefault="00A257A7" w:rsidP="00A97DA3">
            <w:pPr>
              <w:spacing w:before="20" w:after="20"/>
              <w:rPr>
                <w:lang w:val="fr-CH"/>
              </w:rPr>
            </w:pPr>
            <w:r w:rsidRPr="00C34735">
              <w:rPr>
                <w:lang w:val="fr-CH" w:eastAsia="de-CH"/>
              </w:rPr>
              <w:t xml:space="preserve">Le travail d'examen peut-il être réalisé avec les moyens et méthodes avec lesquels le candidat s’est familiarisé et qu’il a utilisés dans sa pratique professionnelle durant la </w:t>
            </w:r>
            <w:proofErr w:type="gramStart"/>
            <w:r w:rsidRPr="00C34735">
              <w:rPr>
                <w:lang w:val="fr-CH" w:eastAsia="de-CH"/>
              </w:rPr>
              <w:t>formation</w:t>
            </w:r>
            <w:r w:rsidRPr="00C34735">
              <w:rPr>
                <w:lang w:val="fr-CH"/>
              </w:rPr>
              <w:t>?</w:t>
            </w:r>
            <w:proofErr w:type="gramEnd"/>
          </w:p>
        </w:tc>
        <w:tc>
          <w:tcPr>
            <w:tcW w:w="517" w:type="dxa"/>
            <w:shd w:val="clear" w:color="auto" w:fill="auto"/>
            <w:vAlign w:val="center"/>
          </w:tcPr>
          <w:p w14:paraId="5CBF9796"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3D272DD5"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23162424" w14:textId="77777777" w:rsidR="00A257A7" w:rsidRPr="00C34735" w:rsidRDefault="00A257A7" w:rsidP="00A97DA3">
            <w:pPr>
              <w:rPr>
                <w:szCs w:val="20"/>
                <w:lang w:val="fr-CH"/>
              </w:rPr>
            </w:pPr>
            <w:r>
              <w:rPr>
                <w:noProof/>
                <w:szCs w:val="20"/>
                <w:lang w:val="fr-CH"/>
              </w:rPr>
              <w:t xml:space="preserve">     </w:t>
            </w:r>
          </w:p>
        </w:tc>
      </w:tr>
      <w:tr w:rsidR="00A257A7" w:rsidRPr="00C34735" w14:paraId="4BEA4CED" w14:textId="77777777" w:rsidTr="00A97DA3">
        <w:trPr>
          <w:trHeight w:val="567"/>
        </w:trPr>
        <w:tc>
          <w:tcPr>
            <w:tcW w:w="5360" w:type="dxa"/>
            <w:shd w:val="clear" w:color="auto" w:fill="auto"/>
            <w:tcMar>
              <w:top w:w="28" w:type="dxa"/>
              <w:bottom w:w="28" w:type="dxa"/>
            </w:tcMar>
            <w:vAlign w:val="center"/>
          </w:tcPr>
          <w:p w14:paraId="62044C34" w14:textId="77777777" w:rsidR="00A257A7" w:rsidRPr="00C34735" w:rsidRDefault="00A257A7" w:rsidP="00A97DA3">
            <w:pPr>
              <w:rPr>
                <w:lang w:val="fr-CH"/>
              </w:rPr>
            </w:pPr>
            <w:r w:rsidRPr="00C34735">
              <w:rPr>
                <w:lang w:val="fr-CH"/>
              </w:rPr>
              <w:t xml:space="preserve">L'utilisation de nouveaux moyens et de nouvelles </w:t>
            </w:r>
          </w:p>
          <w:p w14:paraId="59EC52B6" w14:textId="77777777" w:rsidR="00A257A7" w:rsidRPr="00C34735" w:rsidRDefault="00A257A7" w:rsidP="00A97DA3">
            <w:pPr>
              <w:spacing w:before="20" w:after="20"/>
              <w:rPr>
                <w:lang w:val="fr-CH"/>
              </w:rPr>
            </w:pPr>
            <w:proofErr w:type="gramStart"/>
            <w:r w:rsidRPr="00C34735">
              <w:rPr>
                <w:lang w:val="fr-CH"/>
              </w:rPr>
              <w:t>méthodes</w:t>
            </w:r>
            <w:proofErr w:type="gramEnd"/>
            <w:r w:rsidRPr="00C34735">
              <w:rPr>
                <w:lang w:val="fr-CH"/>
              </w:rPr>
              <w:t xml:space="preserve"> ainsi que la mise au courant nécessaire sont-elles dans une mesure raisonnable?</w:t>
            </w:r>
          </w:p>
        </w:tc>
        <w:tc>
          <w:tcPr>
            <w:tcW w:w="517" w:type="dxa"/>
            <w:shd w:val="clear" w:color="auto" w:fill="auto"/>
            <w:vAlign w:val="center"/>
          </w:tcPr>
          <w:p w14:paraId="5A2DF891"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30A5B475"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6008C7EA" w14:textId="77777777" w:rsidR="00A257A7" w:rsidRPr="00C34735" w:rsidRDefault="00A257A7" w:rsidP="00A97DA3">
            <w:pPr>
              <w:rPr>
                <w:szCs w:val="20"/>
                <w:lang w:val="fr-CH"/>
              </w:rPr>
            </w:pPr>
            <w:r>
              <w:rPr>
                <w:noProof/>
                <w:szCs w:val="20"/>
                <w:lang w:val="fr-CH"/>
              </w:rPr>
              <w:t xml:space="preserve">     </w:t>
            </w:r>
          </w:p>
        </w:tc>
      </w:tr>
      <w:tr w:rsidR="00A257A7" w:rsidRPr="00C34735" w14:paraId="4DB9841A" w14:textId="77777777" w:rsidTr="00A97DA3">
        <w:trPr>
          <w:trHeight w:val="567"/>
        </w:trPr>
        <w:tc>
          <w:tcPr>
            <w:tcW w:w="5360" w:type="dxa"/>
            <w:shd w:val="clear" w:color="auto" w:fill="auto"/>
            <w:tcMar>
              <w:top w:w="28" w:type="dxa"/>
              <w:bottom w:w="28" w:type="dxa"/>
            </w:tcMar>
            <w:vAlign w:val="center"/>
          </w:tcPr>
          <w:p w14:paraId="7695EFAB" w14:textId="77777777" w:rsidR="00A257A7" w:rsidRPr="00C34735" w:rsidRDefault="00A257A7" w:rsidP="00A97DA3">
            <w:pPr>
              <w:spacing w:before="20" w:after="20"/>
              <w:rPr>
                <w:lang w:val="fr-CH"/>
              </w:rPr>
            </w:pPr>
            <w:r w:rsidRPr="00C34735">
              <w:rPr>
                <w:u w:val="single"/>
                <w:lang w:val="fr-CH"/>
              </w:rPr>
              <w:t>Dans le cas d'un travail individuel</w:t>
            </w:r>
            <w:r w:rsidRPr="00C34735">
              <w:rPr>
                <w:lang w:val="fr-CH"/>
              </w:rPr>
              <w:t xml:space="preserve">, le travail d'examen peut-il être réalisé avec un maximum </w:t>
            </w:r>
            <w:proofErr w:type="gramStart"/>
            <w:r w:rsidRPr="00C34735">
              <w:rPr>
                <w:lang w:val="fr-CH"/>
              </w:rPr>
              <w:t>d'autonomie?</w:t>
            </w:r>
            <w:proofErr w:type="gramEnd"/>
          </w:p>
          <w:p w14:paraId="71186F93" w14:textId="77777777" w:rsidR="00A257A7" w:rsidRPr="00C34735" w:rsidRDefault="00A257A7" w:rsidP="00A97DA3">
            <w:pPr>
              <w:spacing w:before="20" w:after="20"/>
              <w:rPr>
                <w:lang w:val="fr-CH"/>
              </w:rPr>
            </w:pPr>
            <w:r w:rsidRPr="00C34735">
              <w:rPr>
                <w:u w:val="single"/>
                <w:lang w:val="fr-CH"/>
              </w:rPr>
              <w:t>Dans le cas d'un travail d'équipe</w:t>
            </w:r>
            <w:r w:rsidRPr="00C34735">
              <w:rPr>
                <w:lang w:val="fr-CH"/>
              </w:rPr>
              <w:t xml:space="preserve">, les candidats sont-ils d'accord de </w:t>
            </w:r>
            <w:proofErr w:type="gramStart"/>
            <w:r w:rsidRPr="00C34735">
              <w:rPr>
                <w:lang w:val="fr-CH"/>
              </w:rPr>
              <w:t>collaborer?</w:t>
            </w:r>
            <w:proofErr w:type="gramEnd"/>
            <w:r w:rsidRPr="00C34735">
              <w:rPr>
                <w:lang w:val="fr-CH"/>
              </w:rPr>
              <w:t xml:space="preserve"> Les parties d'examen à réaliser par les différents candidats sont-elles clairement définies et les prestations individuelles </w:t>
            </w:r>
            <w:proofErr w:type="gramStart"/>
            <w:r w:rsidRPr="00C34735">
              <w:rPr>
                <w:lang w:val="fr-CH"/>
              </w:rPr>
              <w:t>mesurables?</w:t>
            </w:r>
            <w:proofErr w:type="gramEnd"/>
            <w:r w:rsidRPr="00C34735">
              <w:rPr>
                <w:lang w:val="fr-CH"/>
              </w:rPr>
              <w:t xml:space="preserve"> Les responsabilités de chacun et les interfaces à l'intérieur de l'équipe sont-elles clairement </w:t>
            </w:r>
            <w:proofErr w:type="gramStart"/>
            <w:r w:rsidRPr="00C34735">
              <w:rPr>
                <w:lang w:val="fr-CH"/>
              </w:rPr>
              <w:t>définies?</w:t>
            </w:r>
            <w:proofErr w:type="gramEnd"/>
          </w:p>
        </w:tc>
        <w:tc>
          <w:tcPr>
            <w:tcW w:w="517" w:type="dxa"/>
            <w:shd w:val="clear" w:color="auto" w:fill="auto"/>
            <w:vAlign w:val="center"/>
          </w:tcPr>
          <w:p w14:paraId="517D4F5D"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517" w:type="dxa"/>
            <w:shd w:val="clear" w:color="auto" w:fill="auto"/>
            <w:vAlign w:val="center"/>
          </w:tcPr>
          <w:p w14:paraId="4F5A9174" w14:textId="77777777" w:rsidR="00A257A7" w:rsidRPr="00C34735" w:rsidRDefault="00A257A7" w:rsidP="00A97DA3">
            <w:pPr>
              <w:jc w:val="center"/>
              <w:rPr>
                <w:szCs w:val="20"/>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3591" w:type="dxa"/>
            <w:shd w:val="clear" w:color="auto" w:fill="auto"/>
            <w:vAlign w:val="center"/>
          </w:tcPr>
          <w:p w14:paraId="608AF3D8" w14:textId="77777777" w:rsidR="00A257A7" w:rsidRPr="00C34735" w:rsidRDefault="00A257A7" w:rsidP="00A97DA3">
            <w:pPr>
              <w:rPr>
                <w:szCs w:val="20"/>
                <w:lang w:val="fr-CH"/>
              </w:rPr>
            </w:pPr>
            <w:r>
              <w:rPr>
                <w:noProof/>
                <w:szCs w:val="20"/>
                <w:lang w:val="fr-CH"/>
              </w:rPr>
              <w:t xml:space="preserve">     </w:t>
            </w:r>
          </w:p>
        </w:tc>
      </w:tr>
    </w:tbl>
    <w:p w14:paraId="610DC318" w14:textId="77777777" w:rsidR="00A257A7" w:rsidRPr="00C34735" w:rsidRDefault="00A257A7" w:rsidP="00A257A7">
      <w:pPr>
        <w:tabs>
          <w:tab w:val="left" w:pos="993"/>
          <w:tab w:val="left" w:pos="1560"/>
          <w:tab w:val="left" w:pos="2552"/>
          <w:tab w:val="left" w:pos="2977"/>
          <w:tab w:val="left" w:pos="4962"/>
          <w:tab w:val="left" w:pos="5670"/>
          <w:tab w:val="left" w:pos="6237"/>
          <w:tab w:val="left" w:pos="7088"/>
          <w:tab w:val="left" w:pos="7655"/>
          <w:tab w:val="left" w:pos="9639"/>
        </w:tabs>
        <w:rPr>
          <w:sz w:val="8"/>
          <w:szCs w:val="8"/>
          <w:lang w:val="fr-CH"/>
        </w:rPr>
      </w:pPr>
    </w:p>
    <w:p w14:paraId="68024DE7" w14:textId="77777777" w:rsidR="00A257A7" w:rsidRPr="00C34735" w:rsidRDefault="00A257A7" w:rsidP="00A257A7">
      <w:pPr>
        <w:tabs>
          <w:tab w:val="left" w:pos="993"/>
          <w:tab w:val="left" w:pos="1560"/>
          <w:tab w:val="left" w:pos="2552"/>
          <w:tab w:val="left" w:pos="2977"/>
          <w:tab w:val="left" w:pos="4962"/>
          <w:tab w:val="left" w:pos="5670"/>
          <w:tab w:val="left" w:pos="6237"/>
          <w:tab w:val="left" w:pos="7088"/>
          <w:tab w:val="left" w:pos="7655"/>
          <w:tab w:val="left" w:pos="9639"/>
        </w:tabs>
        <w:rPr>
          <w:sz w:val="4"/>
          <w:szCs w:val="4"/>
          <w:lang w:val="fr-CH"/>
        </w:rPr>
      </w:pPr>
    </w:p>
    <w:tbl>
      <w:tblPr>
        <w:tblW w:w="9576" w:type="dxa"/>
        <w:tblInd w:w="178" w:type="dxa"/>
        <w:tblLook w:val="04A0" w:firstRow="1" w:lastRow="0" w:firstColumn="1" w:lastColumn="0" w:noHBand="0" w:noVBand="1"/>
      </w:tblPr>
      <w:tblGrid>
        <w:gridCol w:w="7339"/>
        <w:gridCol w:w="446"/>
        <w:gridCol w:w="701"/>
        <w:gridCol w:w="446"/>
        <w:gridCol w:w="644"/>
      </w:tblGrid>
      <w:tr w:rsidR="00A257A7" w:rsidRPr="00C34735" w14:paraId="3DCEF02B" w14:textId="77777777" w:rsidTr="00A97DA3">
        <w:trPr>
          <w:trHeight w:val="248"/>
        </w:trPr>
        <w:tc>
          <w:tcPr>
            <w:tcW w:w="7619" w:type="dxa"/>
            <w:shd w:val="clear" w:color="auto" w:fill="auto"/>
            <w:vAlign w:val="center"/>
          </w:tcPr>
          <w:p w14:paraId="3B737D1F" w14:textId="77777777" w:rsidR="00A257A7" w:rsidRPr="00C34735" w:rsidRDefault="00A257A7" w:rsidP="00A97DA3">
            <w:pPr>
              <w:ind w:left="-108"/>
              <w:rPr>
                <w:lang w:val="fr-CH"/>
              </w:rPr>
            </w:pPr>
            <w:r w:rsidRPr="00C34735">
              <w:rPr>
                <w:lang w:val="fr-CH"/>
              </w:rPr>
              <w:t>Enoncé du travail d'examen validé comme travail pratique individuel</w:t>
            </w:r>
          </w:p>
        </w:tc>
        <w:tc>
          <w:tcPr>
            <w:tcW w:w="317" w:type="dxa"/>
            <w:shd w:val="clear" w:color="auto" w:fill="auto"/>
            <w:vAlign w:val="center"/>
          </w:tcPr>
          <w:p w14:paraId="5893DECF" w14:textId="77777777" w:rsidR="00A257A7" w:rsidRPr="00C34735" w:rsidRDefault="00A257A7" w:rsidP="00A97DA3">
            <w:pPr>
              <w:rPr>
                <w:sz w:val="22"/>
                <w:szCs w:val="22"/>
                <w:lang w:val="fr-CH"/>
              </w:rPr>
            </w:pPr>
            <w:r w:rsidRPr="00C34735">
              <w:rPr>
                <w:noProof/>
                <w:lang w:val="fr-CH" w:eastAsia="fr-CH"/>
              </w:rPr>
              <w:fldChar w:fldCharType="begin">
                <w:ffData>
                  <w:name w:val="Kontrollkästchen2"/>
                  <w:enabled/>
                  <w:calcOnExit w:val="0"/>
                  <w:checkBox>
                    <w:sizeAuto/>
                    <w:default w:val="0"/>
                  </w:checkBox>
                </w:ffData>
              </w:fldChar>
            </w:r>
            <w:r w:rsidRPr="00C34735">
              <w:rPr>
                <w:noProof/>
                <w:lang w:val="fr-CH" w:eastAsia="fr-CH"/>
              </w:rPr>
              <w:instrText xml:space="preserve"> FORMCHECKBOX </w:instrText>
            </w:r>
            <w:r w:rsidR="00000000">
              <w:rPr>
                <w:noProof/>
                <w:lang w:val="fr-CH" w:eastAsia="fr-CH"/>
              </w:rPr>
            </w:r>
            <w:r w:rsidR="00000000">
              <w:rPr>
                <w:noProof/>
                <w:lang w:val="fr-CH" w:eastAsia="fr-CH"/>
              </w:rPr>
              <w:fldChar w:fldCharType="separate"/>
            </w:r>
            <w:r w:rsidRPr="00C34735">
              <w:rPr>
                <w:noProof/>
                <w:lang w:val="fr-CH" w:eastAsia="fr-CH"/>
              </w:rPr>
              <w:fldChar w:fldCharType="end"/>
            </w:r>
          </w:p>
        </w:tc>
        <w:tc>
          <w:tcPr>
            <w:tcW w:w="709" w:type="dxa"/>
            <w:tcBorders>
              <w:left w:val="nil"/>
            </w:tcBorders>
            <w:shd w:val="clear" w:color="auto" w:fill="auto"/>
            <w:vAlign w:val="center"/>
          </w:tcPr>
          <w:p w14:paraId="3BD78F27" w14:textId="77777777" w:rsidR="00A257A7" w:rsidRPr="00C34735" w:rsidRDefault="00A257A7" w:rsidP="00A97DA3">
            <w:pPr>
              <w:rPr>
                <w:lang w:val="fr-CH"/>
              </w:rPr>
            </w:pPr>
            <w:r w:rsidRPr="00C34735">
              <w:rPr>
                <w:lang w:val="fr-CH"/>
              </w:rPr>
              <w:t xml:space="preserve">  Oui</w:t>
            </w:r>
          </w:p>
        </w:tc>
        <w:tc>
          <w:tcPr>
            <w:tcW w:w="284" w:type="dxa"/>
            <w:shd w:val="clear" w:color="auto" w:fill="auto"/>
            <w:vAlign w:val="center"/>
          </w:tcPr>
          <w:p w14:paraId="579BB0D8" w14:textId="77777777" w:rsidR="00A257A7" w:rsidRPr="00C34735" w:rsidRDefault="00A257A7" w:rsidP="00A97DA3">
            <w:pPr>
              <w:rPr>
                <w:sz w:val="22"/>
                <w:szCs w:val="22"/>
                <w:lang w:val="fr-CH"/>
              </w:rPr>
            </w:pPr>
            <w:r w:rsidRPr="00C34735">
              <w:rPr>
                <w:noProof/>
                <w:lang w:val="fr-CH" w:eastAsia="fr-CH"/>
              </w:rPr>
              <w:fldChar w:fldCharType="begin">
                <w:ffData>
                  <w:name w:val="Kontrollkästchen2"/>
                  <w:enabled/>
                  <w:calcOnExit w:val="0"/>
                  <w:checkBox>
                    <w:sizeAuto/>
                    <w:default w:val="0"/>
                  </w:checkBox>
                </w:ffData>
              </w:fldChar>
            </w:r>
            <w:r w:rsidRPr="00C34735">
              <w:rPr>
                <w:noProof/>
                <w:lang w:val="fr-CH" w:eastAsia="fr-CH"/>
              </w:rPr>
              <w:instrText xml:space="preserve"> FORMCHECKBOX </w:instrText>
            </w:r>
            <w:r w:rsidR="00000000">
              <w:rPr>
                <w:noProof/>
                <w:lang w:val="fr-CH" w:eastAsia="fr-CH"/>
              </w:rPr>
            </w:r>
            <w:r w:rsidR="00000000">
              <w:rPr>
                <w:noProof/>
                <w:lang w:val="fr-CH" w:eastAsia="fr-CH"/>
              </w:rPr>
              <w:fldChar w:fldCharType="separate"/>
            </w:r>
            <w:r w:rsidRPr="00C34735">
              <w:rPr>
                <w:noProof/>
                <w:lang w:val="fr-CH" w:eastAsia="fr-CH"/>
              </w:rPr>
              <w:fldChar w:fldCharType="end"/>
            </w:r>
          </w:p>
        </w:tc>
        <w:tc>
          <w:tcPr>
            <w:tcW w:w="647" w:type="dxa"/>
            <w:tcBorders>
              <w:left w:val="nil"/>
            </w:tcBorders>
            <w:shd w:val="clear" w:color="auto" w:fill="auto"/>
            <w:vAlign w:val="center"/>
          </w:tcPr>
          <w:p w14:paraId="0ADC3AF8" w14:textId="77777777" w:rsidR="00A257A7" w:rsidRPr="00C34735" w:rsidRDefault="00A257A7" w:rsidP="00A97DA3">
            <w:pPr>
              <w:rPr>
                <w:lang w:val="fr-CH"/>
              </w:rPr>
            </w:pPr>
            <w:r w:rsidRPr="00C34735">
              <w:rPr>
                <w:lang w:val="fr-CH"/>
              </w:rPr>
              <w:t xml:space="preserve"> Non</w:t>
            </w:r>
          </w:p>
        </w:tc>
      </w:tr>
    </w:tbl>
    <w:p w14:paraId="46E084AD" w14:textId="77777777" w:rsidR="00A257A7" w:rsidRPr="00C34735" w:rsidRDefault="00A257A7" w:rsidP="00A257A7">
      <w:pPr>
        <w:rPr>
          <w:sz w:val="8"/>
          <w:szCs w:val="8"/>
          <w:lang w:val="fr-CH"/>
        </w:rPr>
      </w:pPr>
    </w:p>
    <w:tbl>
      <w:tblPr>
        <w:tblW w:w="9995" w:type="dxa"/>
        <w:tblInd w:w="178" w:type="dxa"/>
        <w:tblBorders>
          <w:insideH w:val="single" w:sz="4" w:space="0" w:color="auto"/>
        </w:tblBorders>
        <w:tblLook w:val="04A0" w:firstRow="1" w:lastRow="0" w:firstColumn="1" w:lastColumn="0" w:noHBand="0" w:noVBand="1"/>
      </w:tblPr>
      <w:tblGrid>
        <w:gridCol w:w="9995"/>
      </w:tblGrid>
      <w:tr w:rsidR="00A257A7" w:rsidRPr="004258C9" w14:paraId="384D0E6C" w14:textId="77777777" w:rsidTr="00A97DA3">
        <w:trPr>
          <w:trHeight w:val="444"/>
        </w:trPr>
        <w:tc>
          <w:tcPr>
            <w:tcW w:w="9995" w:type="dxa"/>
            <w:tcBorders>
              <w:right w:val="nil"/>
            </w:tcBorders>
            <w:shd w:val="clear" w:color="auto" w:fill="auto"/>
            <w:vAlign w:val="center"/>
          </w:tcPr>
          <w:p w14:paraId="2E4EBFA2" w14:textId="77777777" w:rsidR="00A257A7" w:rsidRPr="00C34735" w:rsidRDefault="00A257A7" w:rsidP="00A97DA3">
            <w:pPr>
              <w:tabs>
                <w:tab w:val="left" w:pos="993"/>
                <w:tab w:val="left" w:pos="1560"/>
                <w:tab w:val="left" w:pos="2552"/>
                <w:tab w:val="left" w:pos="2977"/>
                <w:tab w:val="left" w:pos="4962"/>
                <w:tab w:val="left" w:pos="5670"/>
                <w:tab w:val="left" w:pos="6237"/>
                <w:tab w:val="left" w:pos="6696"/>
                <w:tab w:val="left" w:pos="7655"/>
                <w:tab w:val="left" w:pos="9639"/>
              </w:tabs>
              <w:ind w:left="-80" w:right="1243"/>
              <w:rPr>
                <w:lang w:val="fr-CH"/>
              </w:rPr>
            </w:pPr>
            <w:r w:rsidRPr="00C34735">
              <w:rPr>
                <w:lang w:val="fr-CH"/>
              </w:rPr>
              <w:t xml:space="preserve">L'énoncé du travail d'examen est validé à condition que les </w:t>
            </w:r>
          </w:p>
          <w:p w14:paraId="1E1A7B14" w14:textId="77777777" w:rsidR="00A257A7" w:rsidRPr="00C34735" w:rsidRDefault="00A257A7" w:rsidP="00A97DA3">
            <w:pPr>
              <w:tabs>
                <w:tab w:val="left" w:pos="993"/>
                <w:tab w:val="left" w:pos="1560"/>
                <w:tab w:val="left" w:pos="2552"/>
                <w:tab w:val="left" w:pos="2977"/>
                <w:tab w:val="left" w:pos="4962"/>
                <w:tab w:val="left" w:pos="5670"/>
                <w:tab w:val="left" w:pos="6237"/>
                <w:tab w:val="left" w:pos="6696"/>
                <w:tab w:val="left" w:pos="7689"/>
                <w:tab w:val="left" w:pos="9639"/>
              </w:tabs>
              <w:ind w:left="-80" w:right="-38"/>
              <w:rPr>
                <w:noProof/>
                <w:lang w:val="fr-CH" w:eastAsia="fr-CH"/>
              </w:rPr>
            </w:pPr>
            <w:proofErr w:type="gramStart"/>
            <w:r w:rsidRPr="00C34735">
              <w:rPr>
                <w:lang w:val="fr-CH"/>
              </w:rPr>
              <w:t>critiques</w:t>
            </w:r>
            <w:proofErr w:type="gramEnd"/>
            <w:r w:rsidRPr="00C34735">
              <w:rPr>
                <w:lang w:val="fr-CH"/>
              </w:rPr>
              <w:t xml:space="preserve">/exigences formulées par </w:t>
            </w:r>
            <w:r w:rsidRPr="00C34735">
              <w:rPr>
                <w:noProof/>
                <w:lang w:val="fr-CH" w:eastAsia="fr-CH"/>
              </w:rPr>
              <w:t xml:space="preserve">l'expert soient suivies dans les faits au                  </w:t>
            </w:r>
            <w:r w:rsidRPr="00C34735">
              <w:rPr>
                <w:noProof/>
                <w:lang w:val="fr-CH" w:eastAsia="fr-CH"/>
              </w:rPr>
              <w:fldChar w:fldCharType="begin">
                <w:ffData>
                  <w:name w:val="Kontrollkästchen2"/>
                  <w:enabled/>
                  <w:calcOnExit w:val="0"/>
                  <w:checkBox>
                    <w:sizeAuto/>
                    <w:default w:val="0"/>
                  </w:checkBox>
                </w:ffData>
              </w:fldChar>
            </w:r>
            <w:r w:rsidRPr="00C34735">
              <w:rPr>
                <w:noProof/>
                <w:lang w:val="fr-CH" w:eastAsia="fr-CH"/>
              </w:rPr>
              <w:instrText xml:space="preserve"> FORMCHECKBOX </w:instrText>
            </w:r>
            <w:r w:rsidR="00000000">
              <w:rPr>
                <w:noProof/>
                <w:lang w:val="fr-CH" w:eastAsia="fr-CH"/>
              </w:rPr>
            </w:r>
            <w:r w:rsidR="00000000">
              <w:rPr>
                <w:noProof/>
                <w:lang w:val="fr-CH" w:eastAsia="fr-CH"/>
              </w:rPr>
              <w:fldChar w:fldCharType="separate"/>
            </w:r>
            <w:r w:rsidRPr="00C34735">
              <w:rPr>
                <w:noProof/>
                <w:lang w:val="fr-CH" w:eastAsia="fr-CH"/>
              </w:rPr>
              <w:fldChar w:fldCharType="end"/>
            </w:r>
            <w:r w:rsidRPr="00C34735">
              <w:rPr>
                <w:noProof/>
                <w:lang w:val="fr-CH" w:eastAsia="fr-CH"/>
              </w:rPr>
              <w:t xml:space="preserve">      Oui  </w:t>
            </w:r>
          </w:p>
          <w:p w14:paraId="78F05DD8" w14:textId="77777777" w:rsidR="00A257A7" w:rsidRPr="00C34735" w:rsidRDefault="00A257A7" w:rsidP="00A97DA3">
            <w:pPr>
              <w:tabs>
                <w:tab w:val="left" w:pos="993"/>
                <w:tab w:val="left" w:pos="1560"/>
                <w:tab w:val="left" w:pos="2552"/>
                <w:tab w:val="left" w:pos="2977"/>
                <w:tab w:val="left" w:pos="4962"/>
                <w:tab w:val="left" w:pos="5670"/>
                <w:tab w:val="left" w:pos="6237"/>
                <w:tab w:val="left" w:pos="6696"/>
                <w:tab w:val="left" w:pos="7655"/>
                <w:tab w:val="left" w:pos="9639"/>
              </w:tabs>
              <w:ind w:left="-80" w:right="1243"/>
              <w:rPr>
                <w:lang w:val="fr-CH"/>
              </w:rPr>
            </w:pPr>
            <w:r w:rsidRPr="00C34735">
              <w:rPr>
                <w:noProof/>
                <w:lang w:val="fr-CH" w:eastAsia="fr-CH"/>
              </w:rPr>
              <w:t>plus tard avant le début du</w:t>
            </w:r>
            <w:r w:rsidRPr="00C34735">
              <w:rPr>
                <w:lang w:val="fr-CH"/>
              </w:rPr>
              <w:t xml:space="preserve"> TPI. </w:t>
            </w:r>
          </w:p>
        </w:tc>
      </w:tr>
    </w:tbl>
    <w:p w14:paraId="7F2F0EE3" w14:textId="77777777" w:rsidR="00A257A7" w:rsidRPr="00C34735" w:rsidRDefault="00A257A7" w:rsidP="00A257A7">
      <w:pPr>
        <w:tabs>
          <w:tab w:val="left" w:pos="993"/>
          <w:tab w:val="left" w:pos="1560"/>
          <w:tab w:val="left" w:pos="2552"/>
          <w:tab w:val="left" w:pos="2977"/>
          <w:tab w:val="left" w:pos="4962"/>
          <w:tab w:val="left" w:pos="5670"/>
          <w:tab w:val="right" w:pos="9925"/>
        </w:tabs>
        <w:rPr>
          <w:sz w:val="6"/>
          <w:szCs w:val="6"/>
          <w:lang w:val="fr-CH"/>
        </w:rPr>
      </w:pPr>
    </w:p>
    <w:p w14:paraId="4B5B0982" w14:textId="77777777" w:rsidR="00A257A7" w:rsidRPr="00C34735" w:rsidRDefault="00A257A7" w:rsidP="00A257A7">
      <w:pPr>
        <w:tabs>
          <w:tab w:val="left" w:pos="7020"/>
          <w:tab w:val="left" w:pos="7560"/>
          <w:tab w:val="left" w:leader="dot" w:pos="8280"/>
          <w:tab w:val="left" w:pos="8460"/>
          <w:tab w:val="left" w:pos="8820"/>
          <w:tab w:val="left" w:leader="dot" w:pos="9540"/>
        </w:tabs>
        <w:spacing w:after="60" w:line="260" w:lineRule="atLeast"/>
        <w:rPr>
          <w:rFonts w:eastAsia="Times New Roman" w:cs="Times New Roman"/>
          <w:szCs w:val="20"/>
          <w:u w:val="single"/>
          <w:lang w:val="fr-CH" w:eastAsia="de-DE" w:bidi="ar-SA"/>
        </w:rPr>
      </w:pPr>
      <w:r w:rsidRPr="00C34735">
        <w:rPr>
          <w:rFonts w:eastAsia="Times New Roman" w:cs="Times New Roman"/>
          <w:b/>
          <w:szCs w:val="24"/>
          <w:lang w:val="fr-CH" w:eastAsia="de-DE" w:bidi="ar-SA"/>
        </w:rPr>
        <w:t xml:space="preserve">Informations supplémentaires </w:t>
      </w:r>
      <w:r w:rsidRPr="00C34735">
        <w:rPr>
          <w:rFonts w:eastAsia="Times New Roman" w:cs="Times New Roman"/>
          <w:szCs w:val="24"/>
          <w:lang w:val="fr-CH" w:eastAsia="de-DE" w:bidi="ar-SA"/>
        </w:rPr>
        <w:t>(p.ex. précisions pour rectification ou refus)</w:t>
      </w:r>
    </w:p>
    <w:tbl>
      <w:tblPr>
        <w:tblW w:w="9917" w:type="dxa"/>
        <w:tblInd w:w="76" w:type="dxa"/>
        <w:tblBorders>
          <w:insideH w:val="dotted" w:sz="4" w:space="0" w:color="auto"/>
          <w:insideV w:val="dotted" w:sz="4" w:space="0" w:color="auto"/>
        </w:tblBorders>
        <w:tblCellMar>
          <w:left w:w="70" w:type="dxa"/>
          <w:right w:w="70" w:type="dxa"/>
        </w:tblCellMar>
        <w:tblLook w:val="0000" w:firstRow="0" w:lastRow="0" w:firstColumn="0" w:lastColumn="0" w:noHBand="0" w:noVBand="0"/>
      </w:tblPr>
      <w:tblGrid>
        <w:gridCol w:w="9917"/>
      </w:tblGrid>
      <w:tr w:rsidR="00A257A7" w:rsidRPr="004258C9" w14:paraId="5AAAC2EA" w14:textId="77777777" w:rsidTr="00A97DA3">
        <w:trPr>
          <w:trHeight w:val="104"/>
        </w:trPr>
        <w:tc>
          <w:tcPr>
            <w:tcW w:w="9917" w:type="dxa"/>
          </w:tcPr>
          <w:p w14:paraId="7E88A18E" w14:textId="77777777" w:rsidR="00A257A7" w:rsidRPr="00C34735" w:rsidRDefault="00A257A7" w:rsidP="00A97DA3">
            <w:pPr>
              <w:tabs>
                <w:tab w:val="left" w:pos="7020"/>
                <w:tab w:val="left" w:pos="7560"/>
                <w:tab w:val="left" w:leader="dot" w:pos="8280"/>
                <w:tab w:val="left" w:pos="8460"/>
                <w:tab w:val="left" w:pos="8820"/>
                <w:tab w:val="left" w:leader="dot" w:pos="9540"/>
              </w:tabs>
              <w:rPr>
                <w:rFonts w:eastAsia="Times New Roman" w:cs="Times New Roman"/>
                <w:szCs w:val="20"/>
                <w:lang w:val="fr-CH" w:eastAsia="de-DE" w:bidi="ar-SA"/>
              </w:rPr>
            </w:pPr>
            <w:r>
              <w:rPr>
                <w:rFonts w:eastAsia="Times New Roman" w:cs="Times New Roman"/>
                <w:noProof/>
                <w:szCs w:val="20"/>
                <w:lang w:val="fr-CH" w:eastAsia="de-DE" w:bidi="ar-SA"/>
              </w:rPr>
              <w:t xml:space="preserve">     </w:t>
            </w:r>
          </w:p>
        </w:tc>
      </w:tr>
    </w:tbl>
    <w:p w14:paraId="64046E70" w14:textId="77777777" w:rsidR="00A257A7" w:rsidRPr="00C34735" w:rsidRDefault="00A257A7" w:rsidP="00A257A7">
      <w:pPr>
        <w:tabs>
          <w:tab w:val="left" w:pos="993"/>
          <w:tab w:val="left" w:pos="1560"/>
          <w:tab w:val="left" w:pos="2552"/>
          <w:tab w:val="left" w:pos="2977"/>
          <w:tab w:val="left" w:pos="4962"/>
          <w:tab w:val="left" w:pos="5670"/>
          <w:tab w:val="right" w:pos="9925"/>
        </w:tabs>
        <w:rPr>
          <w:sz w:val="10"/>
          <w:szCs w:val="10"/>
          <w:lang w:val="fr-CH"/>
        </w:rPr>
      </w:pPr>
    </w:p>
    <w:p w14:paraId="190D99F4" w14:textId="77777777" w:rsidR="00A257A7" w:rsidRPr="00C34735" w:rsidRDefault="00A257A7" w:rsidP="00A257A7">
      <w:pPr>
        <w:tabs>
          <w:tab w:val="left" w:pos="993"/>
          <w:tab w:val="left" w:pos="1560"/>
          <w:tab w:val="left" w:pos="2552"/>
          <w:tab w:val="left" w:pos="2977"/>
          <w:tab w:val="left" w:pos="4962"/>
          <w:tab w:val="left" w:pos="5670"/>
          <w:tab w:val="right" w:pos="9925"/>
        </w:tabs>
        <w:spacing w:after="40"/>
        <w:rPr>
          <w:sz w:val="4"/>
          <w:szCs w:val="4"/>
          <w:lang w:val="fr-CH"/>
        </w:rPr>
      </w:pPr>
      <w:r w:rsidRPr="00C34735">
        <w:rPr>
          <w:b/>
          <w:szCs w:val="20"/>
          <w:lang w:val="fr-CH"/>
        </w:rPr>
        <w:t>Expert</w:t>
      </w:r>
      <w:r w:rsidRPr="00C34735">
        <w:rPr>
          <w:szCs w:val="20"/>
          <w:lang w:val="fr-CH"/>
        </w:rPr>
        <w:tab/>
      </w:r>
      <w:r w:rsidRPr="00C34735">
        <w:rPr>
          <w:szCs w:val="20"/>
          <w:lang w:val="fr-CH"/>
        </w:rPr>
        <w:tab/>
      </w:r>
      <w:r w:rsidRPr="00C34735">
        <w:rPr>
          <w:szCs w:val="20"/>
          <w:lang w:val="fr-CH"/>
        </w:rPr>
        <w:tab/>
      </w:r>
    </w:p>
    <w:tbl>
      <w:tblPr>
        <w:tblpPr w:leftFromText="141" w:rightFromText="141" w:vertAnchor="text" w:horzAnchor="margin" w:tblpY="1"/>
        <w:tblW w:w="10229" w:type="dxa"/>
        <w:tblLook w:val="04A0" w:firstRow="1" w:lastRow="0" w:firstColumn="1" w:lastColumn="0" w:noHBand="0" w:noVBand="1"/>
      </w:tblPr>
      <w:tblGrid>
        <w:gridCol w:w="1276"/>
        <w:gridCol w:w="284"/>
        <w:gridCol w:w="3076"/>
        <w:gridCol w:w="326"/>
        <w:gridCol w:w="1299"/>
        <w:gridCol w:w="236"/>
        <w:gridCol w:w="3732"/>
      </w:tblGrid>
      <w:tr w:rsidR="00A257A7" w:rsidRPr="00C34735" w14:paraId="571DA77C" w14:textId="77777777" w:rsidTr="00A97DA3">
        <w:tc>
          <w:tcPr>
            <w:tcW w:w="1276" w:type="dxa"/>
            <w:shd w:val="clear" w:color="auto" w:fill="auto"/>
          </w:tcPr>
          <w:p w14:paraId="39D7E242"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sidRPr="00C34735">
              <w:rPr>
                <w:szCs w:val="20"/>
                <w:lang w:val="fr-CH"/>
              </w:rPr>
              <w:t>Date</w:t>
            </w:r>
          </w:p>
        </w:tc>
        <w:tc>
          <w:tcPr>
            <w:tcW w:w="284" w:type="dxa"/>
            <w:shd w:val="clear" w:color="auto" w:fill="auto"/>
          </w:tcPr>
          <w:p w14:paraId="2A0FD5CB"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u w:val="single"/>
                <w:lang w:val="fr-CH"/>
              </w:rPr>
            </w:pPr>
          </w:p>
        </w:tc>
        <w:tc>
          <w:tcPr>
            <w:tcW w:w="3076" w:type="dxa"/>
            <w:tcBorders>
              <w:bottom w:val="single" w:sz="4" w:space="0" w:color="auto"/>
            </w:tcBorders>
            <w:shd w:val="clear" w:color="auto" w:fill="auto"/>
          </w:tcPr>
          <w:p w14:paraId="3C89A217"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Pr>
                <w:noProof/>
                <w:szCs w:val="20"/>
                <w:lang w:val="fr-CH"/>
              </w:rPr>
              <w:t xml:space="preserve">     </w:t>
            </w:r>
          </w:p>
        </w:tc>
        <w:tc>
          <w:tcPr>
            <w:tcW w:w="326" w:type="dxa"/>
            <w:shd w:val="clear" w:color="auto" w:fill="auto"/>
          </w:tcPr>
          <w:p w14:paraId="071C21ED"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u w:val="single"/>
                <w:lang w:val="fr-CH"/>
              </w:rPr>
            </w:pPr>
          </w:p>
        </w:tc>
        <w:tc>
          <w:tcPr>
            <w:tcW w:w="1299" w:type="dxa"/>
            <w:shd w:val="clear" w:color="auto" w:fill="auto"/>
          </w:tcPr>
          <w:p w14:paraId="5D4E4535"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sidRPr="00C34735">
              <w:rPr>
                <w:szCs w:val="20"/>
                <w:lang w:val="fr-CH"/>
              </w:rPr>
              <w:t>Signature</w:t>
            </w:r>
          </w:p>
        </w:tc>
        <w:tc>
          <w:tcPr>
            <w:tcW w:w="236" w:type="dxa"/>
            <w:shd w:val="clear" w:color="auto" w:fill="auto"/>
          </w:tcPr>
          <w:p w14:paraId="1EC1E05E"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u w:val="single"/>
                <w:lang w:val="fr-CH"/>
              </w:rPr>
            </w:pPr>
          </w:p>
        </w:tc>
        <w:tc>
          <w:tcPr>
            <w:tcW w:w="3732" w:type="dxa"/>
            <w:tcBorders>
              <w:bottom w:val="single" w:sz="4" w:space="0" w:color="auto"/>
            </w:tcBorders>
            <w:shd w:val="clear" w:color="auto" w:fill="auto"/>
          </w:tcPr>
          <w:p w14:paraId="0EC92F06"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p>
        </w:tc>
      </w:tr>
    </w:tbl>
    <w:p w14:paraId="27AF23A1" w14:textId="77777777" w:rsidR="00A257A7" w:rsidRPr="00C34735" w:rsidRDefault="00A257A7" w:rsidP="00A257A7">
      <w:pPr>
        <w:rPr>
          <w:rFonts w:cs="Times New Roman"/>
          <w:lang w:val="fr-CH" w:eastAsia="de-DE"/>
        </w:rPr>
      </w:pPr>
    </w:p>
    <w:p w14:paraId="04F69A54"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rFonts w:cs="Times New Roman"/>
          <w:sz w:val="40"/>
          <w:szCs w:val="40"/>
          <w:lang w:val="fr-CH" w:eastAsia="de-DE"/>
        </w:rPr>
      </w:pPr>
      <w:r w:rsidRPr="00C34735">
        <w:rPr>
          <w:lang w:val="fr-CH"/>
        </w:rPr>
        <w:t>Evaluation de l’énoncé du TPI</w:t>
      </w:r>
      <w:r w:rsidRPr="00C34735">
        <w:rPr>
          <w:lang w:val="fr-CH"/>
        </w:rPr>
        <w:tab/>
        <w:t>TPI Electroniciens</w:t>
      </w:r>
      <w:r w:rsidRPr="00C34735">
        <w:rPr>
          <w:lang w:val="fr-CH"/>
        </w:rPr>
        <w:tab/>
        <w:t>Page 1/1</w:t>
      </w:r>
      <w:r w:rsidRPr="00C34735">
        <w:rPr>
          <w:rFonts w:cs="Times New Roman"/>
          <w:lang w:val="fr-CH" w:eastAsia="de-DE"/>
        </w:rPr>
        <w:br w:type="page"/>
      </w:r>
    </w:p>
    <w:p w14:paraId="038B3CE5" w14:textId="77777777" w:rsidR="00A257A7" w:rsidRPr="00C34735" w:rsidRDefault="00A257A7" w:rsidP="00A257A7">
      <w:pPr>
        <w:jc w:val="center"/>
        <w:rPr>
          <w:rFonts w:cs="Times New Roman"/>
          <w:sz w:val="40"/>
          <w:szCs w:val="40"/>
          <w:lang w:val="fr-CH" w:eastAsia="de-DE"/>
        </w:rPr>
      </w:pPr>
    </w:p>
    <w:p w14:paraId="0FABCF66" w14:textId="77777777" w:rsidR="00A257A7" w:rsidRPr="00C34735" w:rsidRDefault="00A257A7" w:rsidP="00A257A7">
      <w:pPr>
        <w:jc w:val="center"/>
        <w:rPr>
          <w:rFonts w:cs="Times New Roman"/>
          <w:sz w:val="40"/>
          <w:szCs w:val="40"/>
          <w:lang w:val="fr-CH" w:eastAsia="de-DE"/>
        </w:rPr>
      </w:pPr>
    </w:p>
    <w:p w14:paraId="4D4023FE"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Proposition</w:t>
      </w:r>
    </w:p>
    <w:p w14:paraId="30B199FF" w14:textId="77777777" w:rsidR="00A257A7" w:rsidRPr="00C34735" w:rsidRDefault="00A257A7" w:rsidP="00A257A7">
      <w:pPr>
        <w:jc w:val="center"/>
        <w:rPr>
          <w:rFonts w:cs="Times New Roman"/>
          <w:sz w:val="40"/>
          <w:szCs w:val="40"/>
          <w:lang w:val="fr-CH" w:eastAsia="de-DE"/>
        </w:rPr>
      </w:pPr>
    </w:p>
    <w:p w14:paraId="286D937F"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de</w:t>
      </w:r>
      <w:proofErr w:type="gramEnd"/>
    </w:p>
    <w:p w14:paraId="0EC02A09" w14:textId="77777777" w:rsidR="00A257A7" w:rsidRPr="00C34735" w:rsidRDefault="00A257A7" w:rsidP="00A257A7">
      <w:pPr>
        <w:jc w:val="center"/>
        <w:rPr>
          <w:rFonts w:cs="Times New Roman"/>
          <w:sz w:val="40"/>
          <w:szCs w:val="40"/>
          <w:lang w:val="fr-CH" w:eastAsia="de-DE"/>
        </w:rPr>
      </w:pPr>
    </w:p>
    <w:p w14:paraId="7D1945E6"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Journal</w:t>
      </w:r>
    </w:p>
    <w:p w14:paraId="4D9B9652" w14:textId="77777777" w:rsidR="00A257A7" w:rsidRPr="00C34735" w:rsidRDefault="00A257A7" w:rsidP="00A257A7">
      <w:pPr>
        <w:jc w:val="center"/>
        <w:rPr>
          <w:rFonts w:cs="Times New Roman"/>
          <w:sz w:val="40"/>
          <w:szCs w:val="40"/>
          <w:lang w:val="fr-CH" w:eastAsia="de-DE"/>
        </w:rPr>
      </w:pPr>
    </w:p>
    <w:p w14:paraId="64E294BD"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de</w:t>
      </w:r>
      <w:proofErr w:type="gramEnd"/>
    </w:p>
    <w:p w14:paraId="63710567" w14:textId="77777777" w:rsidR="00A257A7" w:rsidRPr="00C34735" w:rsidRDefault="00A257A7" w:rsidP="00A257A7">
      <w:pPr>
        <w:jc w:val="center"/>
        <w:rPr>
          <w:rFonts w:cs="Times New Roman"/>
          <w:sz w:val="40"/>
          <w:szCs w:val="40"/>
          <w:lang w:val="fr-CH" w:eastAsia="de-DE"/>
        </w:rPr>
      </w:pPr>
    </w:p>
    <w:p w14:paraId="01E92C18" w14:textId="77777777" w:rsidR="00A257A7" w:rsidRPr="00C34735" w:rsidRDefault="00A257A7" w:rsidP="00A257A7">
      <w:pPr>
        <w:jc w:val="center"/>
        <w:rPr>
          <w:rFonts w:cs="Times New Roman"/>
          <w:sz w:val="144"/>
          <w:szCs w:val="144"/>
          <w:lang w:val="fr-CH" w:eastAsia="de-DE"/>
        </w:rPr>
      </w:pPr>
      <w:r w:rsidRPr="00C34735">
        <w:rPr>
          <w:rFonts w:cs="Times New Roman"/>
          <w:sz w:val="144"/>
          <w:szCs w:val="144"/>
          <w:lang w:val="fr-CH" w:eastAsia="de-DE"/>
        </w:rPr>
        <w:t>TRAVAIL</w:t>
      </w:r>
    </w:p>
    <w:p w14:paraId="694D48DE" w14:textId="77777777" w:rsidR="00A257A7" w:rsidRPr="00C34735" w:rsidRDefault="00A257A7" w:rsidP="00A257A7">
      <w:pPr>
        <w:rPr>
          <w:rFonts w:cs="Times New Roman"/>
          <w:lang w:val="fr-CH" w:eastAsia="de-DE"/>
        </w:rPr>
      </w:pPr>
    </w:p>
    <w:p w14:paraId="54F156AC" w14:textId="77777777" w:rsidR="00A257A7" w:rsidRPr="00C34735" w:rsidRDefault="00A257A7" w:rsidP="00A257A7">
      <w:pPr>
        <w:rPr>
          <w:rFonts w:cs="Times New Roman"/>
          <w:lang w:val="fr-CH" w:eastAsia="de-DE"/>
        </w:rPr>
      </w:pPr>
    </w:p>
    <w:p w14:paraId="4996F626" w14:textId="77777777" w:rsidR="00A257A7" w:rsidRPr="00C34735" w:rsidRDefault="00A257A7" w:rsidP="00A257A7">
      <w:pPr>
        <w:rPr>
          <w:rFonts w:cs="Times New Roman"/>
          <w:lang w:val="fr-CH" w:eastAsia="de-DE"/>
        </w:rPr>
      </w:pPr>
    </w:p>
    <w:p w14:paraId="3F6DFEB3" w14:textId="77777777" w:rsidR="00A257A7" w:rsidRPr="00C34735" w:rsidRDefault="00A257A7" w:rsidP="00A257A7">
      <w:pPr>
        <w:rPr>
          <w:rFonts w:cs="Times New Roman"/>
          <w:lang w:val="fr-CH" w:eastAsia="de-DE"/>
        </w:rPr>
      </w:pPr>
      <w:r w:rsidRPr="00C34735">
        <w:rPr>
          <w:rFonts w:cs="Times New Roman"/>
          <w:lang w:val="fr-CH" w:eastAsia="de-DE"/>
        </w:rPr>
        <w:br w:type="page"/>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662"/>
        <w:gridCol w:w="2268"/>
      </w:tblGrid>
      <w:tr w:rsidR="00A257A7" w:rsidRPr="00C34735" w14:paraId="2A04C113" w14:textId="77777777" w:rsidTr="00A97DA3">
        <w:trPr>
          <w:trHeight w:val="839"/>
        </w:trPr>
        <w:tc>
          <w:tcPr>
            <w:tcW w:w="993" w:type="dxa"/>
            <w:tcBorders>
              <w:top w:val="nil"/>
              <w:left w:val="nil"/>
              <w:bottom w:val="nil"/>
              <w:right w:val="nil"/>
            </w:tcBorders>
            <w:shd w:val="clear" w:color="auto" w:fill="auto"/>
          </w:tcPr>
          <w:p w14:paraId="79D0EC45"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0BCEF470" wp14:editId="1D8413E1">
                  <wp:extent cx="262255" cy="508000"/>
                  <wp:effectExtent l="0" t="0" r="0" b="0"/>
                  <wp:docPr id="118" name="Picture 2" descr="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ecusson_seite_2_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662" w:type="dxa"/>
            <w:tcBorders>
              <w:top w:val="nil"/>
              <w:left w:val="nil"/>
              <w:bottom w:val="nil"/>
              <w:right w:val="single" w:sz="4" w:space="0" w:color="auto"/>
            </w:tcBorders>
            <w:shd w:val="clear" w:color="auto" w:fill="auto"/>
          </w:tcPr>
          <w:p w14:paraId="5F050BB3" w14:textId="77777777" w:rsidR="00A257A7" w:rsidRPr="00C34735" w:rsidRDefault="00A257A7" w:rsidP="00A97DA3">
            <w:pPr>
              <w:rPr>
                <w:sz w:val="24"/>
                <w:szCs w:val="24"/>
                <w:lang w:val="fr-CH"/>
              </w:rPr>
            </w:pPr>
            <w:r w:rsidRPr="00C34735">
              <w:rPr>
                <w:sz w:val="24"/>
                <w:szCs w:val="24"/>
                <w:lang w:val="fr-CH"/>
              </w:rPr>
              <w:t>Domaine de qualification</w:t>
            </w:r>
            <w:proofErr w:type="gramStart"/>
            <w:r w:rsidRPr="00C34735">
              <w:rPr>
                <w:sz w:val="24"/>
                <w:szCs w:val="24"/>
                <w:lang w:val="fr-CH"/>
              </w:rPr>
              <w:t xml:space="preserve"> «Travail</w:t>
            </w:r>
            <w:proofErr w:type="gramEnd"/>
            <w:r w:rsidRPr="00C34735">
              <w:rPr>
                <w:sz w:val="24"/>
                <w:szCs w:val="24"/>
                <w:lang w:val="fr-CH"/>
              </w:rPr>
              <w:t xml:space="preserve"> pratique individuel»</w:t>
            </w:r>
          </w:p>
          <w:p w14:paraId="5F9EBCF3" w14:textId="77777777" w:rsidR="00A257A7" w:rsidRPr="00C34735" w:rsidRDefault="00A257A7" w:rsidP="00A97DA3">
            <w:pPr>
              <w:rPr>
                <w:b/>
                <w:sz w:val="32"/>
                <w:szCs w:val="32"/>
                <w:lang w:val="fr-CH"/>
              </w:rPr>
            </w:pPr>
            <w:r w:rsidRPr="00C34735">
              <w:rPr>
                <w:b/>
                <w:sz w:val="32"/>
                <w:szCs w:val="32"/>
                <w:lang w:val="fr-CH"/>
              </w:rPr>
              <w:t>Journal de travail</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7C397D5" w14:textId="77777777" w:rsidR="00A257A7" w:rsidRPr="00C34735" w:rsidRDefault="00A257A7" w:rsidP="00A97DA3">
            <w:pPr>
              <w:rPr>
                <w:szCs w:val="20"/>
                <w:lang w:val="fr-CH"/>
              </w:rPr>
            </w:pPr>
            <w:r w:rsidRPr="00C34735">
              <w:rPr>
                <w:szCs w:val="20"/>
                <w:lang w:val="fr-CH"/>
              </w:rPr>
              <w:t xml:space="preserve">Candidat </w:t>
            </w:r>
          </w:p>
          <w:p w14:paraId="55A4B340" w14:textId="77777777" w:rsidR="00A257A7" w:rsidRPr="00C34735" w:rsidRDefault="00A257A7" w:rsidP="00A97DA3">
            <w:pPr>
              <w:rPr>
                <w:szCs w:val="20"/>
                <w:lang w:val="fr-CH"/>
              </w:rPr>
            </w:pPr>
          </w:p>
          <w:p w14:paraId="2A7D752B" w14:textId="51CC8B96" w:rsidR="00A257A7" w:rsidRPr="00C34735" w:rsidRDefault="00A257A7" w:rsidP="00A97DA3">
            <w:pPr>
              <w:rPr>
                <w:sz w:val="28"/>
                <w:szCs w:val="28"/>
                <w:lang w:val="fr-CH"/>
              </w:rPr>
            </w:pPr>
            <w:r w:rsidRPr="00AC0F88">
              <w:rPr>
                <w:noProof/>
                <w:sz w:val="28"/>
                <w:szCs w:val="28"/>
                <w:lang w:val="fr-CH"/>
              </w:rPr>
              <w:t>2</w:t>
            </w:r>
            <w:r w:rsidR="00C10A55">
              <w:rPr>
                <w:noProof/>
                <w:sz w:val="28"/>
                <w:szCs w:val="28"/>
                <w:lang w:val="fr-CH"/>
              </w:rPr>
              <w:t>x</w:t>
            </w:r>
            <w:r w:rsidRPr="00AC0F88">
              <w:rPr>
                <w:noProof/>
                <w:sz w:val="28"/>
                <w:szCs w:val="28"/>
                <w:lang w:val="fr-CH"/>
              </w:rPr>
              <w:t>FR</w:t>
            </w:r>
            <w:r w:rsidR="00C10A55">
              <w:rPr>
                <w:noProof/>
                <w:sz w:val="28"/>
                <w:szCs w:val="28"/>
                <w:lang w:val="fr-CH"/>
              </w:rPr>
              <w:t>xx</w:t>
            </w:r>
          </w:p>
        </w:tc>
      </w:tr>
    </w:tbl>
    <w:p w14:paraId="136FB033" w14:textId="77777777" w:rsidR="00A257A7" w:rsidRPr="00C34735" w:rsidRDefault="00A257A7" w:rsidP="00A257A7">
      <w:pPr>
        <w:pStyle w:val="En-tte"/>
        <w:tabs>
          <w:tab w:val="clear" w:pos="9072"/>
          <w:tab w:val="right" w:pos="10051"/>
        </w:tabs>
        <w:rPr>
          <w:sz w:val="10"/>
          <w:szCs w:val="10"/>
          <w:lang w:val="fr-CH"/>
        </w:rPr>
      </w:pPr>
    </w:p>
    <w:p w14:paraId="3EC75424" w14:textId="77777777" w:rsidR="00A257A7" w:rsidRPr="00C34735" w:rsidRDefault="00A257A7" w:rsidP="00A257A7">
      <w:pPr>
        <w:pStyle w:val="En-tte"/>
        <w:tabs>
          <w:tab w:val="clear" w:pos="9072"/>
          <w:tab w:val="right" w:pos="9923"/>
        </w:tabs>
        <w:rPr>
          <w:lang w:val="fr-CH"/>
        </w:rPr>
      </w:pPr>
      <w:r w:rsidRPr="00C34735">
        <w:rPr>
          <w:lang w:val="fr-CH"/>
        </w:rPr>
        <w:tab/>
      </w:r>
      <w:r w:rsidRPr="00C34735">
        <w:rPr>
          <w:lang w:val="fr-CH"/>
        </w:rPr>
        <w:tab/>
        <w:t xml:space="preserve">(Page </w:t>
      </w:r>
      <w:r>
        <w:rPr>
          <w:noProof/>
          <w:lang w:val="fr-CH"/>
        </w:rPr>
        <w:t xml:space="preserve">   </w:t>
      </w:r>
      <w:r w:rsidRPr="00C34735">
        <w:rPr>
          <w:lang w:val="fr-CH"/>
        </w:rPr>
        <w:t xml:space="preserve"> sur </w:t>
      </w:r>
      <w:r>
        <w:rPr>
          <w:noProof/>
          <w:lang w:val="fr-CH"/>
        </w:rPr>
        <w:t xml:space="preserve">  </w:t>
      </w:r>
      <w:proofErr w:type="gramStart"/>
      <w:r>
        <w:rPr>
          <w:noProof/>
          <w:lang w:val="fr-CH"/>
        </w:rPr>
        <w:t xml:space="preserve"> </w:t>
      </w:r>
      <w:r w:rsidRPr="00C34735">
        <w:rPr>
          <w:lang w:val="fr-CH"/>
        </w:rPr>
        <w:t xml:space="preserve"> )</w:t>
      </w:r>
      <w:proofErr w:type="gramEnd"/>
    </w:p>
    <w:p w14:paraId="7FF3CB15" w14:textId="77777777" w:rsidR="00A257A7" w:rsidRPr="00C34735" w:rsidRDefault="00A257A7" w:rsidP="00A257A7">
      <w:pPr>
        <w:pStyle w:val="En-tte"/>
        <w:tabs>
          <w:tab w:val="clear" w:pos="9072"/>
          <w:tab w:val="right" w:pos="10051"/>
        </w:tabs>
        <w:rPr>
          <w:sz w:val="10"/>
          <w:szCs w:val="10"/>
          <w:lang w:val="fr-CH"/>
        </w:rPr>
      </w:pPr>
    </w:p>
    <w:tbl>
      <w:tblPr>
        <w:tblW w:w="9923" w:type="dxa"/>
        <w:tblInd w:w="108" w:type="dxa"/>
        <w:tblBorders>
          <w:bottom w:val="single" w:sz="8" w:space="0" w:color="auto"/>
        </w:tblBorders>
        <w:tblLook w:val="04A0" w:firstRow="1" w:lastRow="0" w:firstColumn="1" w:lastColumn="0" w:noHBand="0" w:noVBand="1"/>
      </w:tblPr>
      <w:tblGrid>
        <w:gridCol w:w="3119"/>
        <w:gridCol w:w="6804"/>
      </w:tblGrid>
      <w:tr w:rsidR="00A257A7" w:rsidRPr="00C34735" w14:paraId="5969A829" w14:textId="77777777" w:rsidTr="00A97DA3">
        <w:trPr>
          <w:trHeight w:val="308"/>
        </w:trPr>
        <w:tc>
          <w:tcPr>
            <w:tcW w:w="3119" w:type="dxa"/>
            <w:tcBorders>
              <w:bottom w:val="nil"/>
            </w:tcBorders>
            <w:shd w:val="clear" w:color="auto" w:fill="auto"/>
            <w:vAlign w:val="center"/>
          </w:tcPr>
          <w:p w14:paraId="46C2D4F2" w14:textId="77777777" w:rsidR="00A257A7" w:rsidRPr="00C34735" w:rsidRDefault="00A257A7" w:rsidP="00A97DA3">
            <w:pPr>
              <w:tabs>
                <w:tab w:val="left" w:pos="1560"/>
                <w:tab w:val="left" w:pos="2835"/>
                <w:tab w:val="left" w:pos="5103"/>
                <w:tab w:val="left" w:pos="5670"/>
                <w:tab w:val="left" w:pos="7088"/>
                <w:tab w:val="left" w:pos="9639"/>
              </w:tabs>
              <w:ind w:left="-80"/>
              <w:rPr>
                <w:sz w:val="28"/>
                <w:szCs w:val="28"/>
                <w:u w:val="single"/>
                <w:lang w:val="fr-CH"/>
              </w:rPr>
            </w:pPr>
            <w:r w:rsidRPr="00C34735">
              <w:rPr>
                <w:sz w:val="28"/>
                <w:szCs w:val="28"/>
                <w:lang w:val="fr-CH"/>
              </w:rPr>
              <w:t>Profession</w:t>
            </w:r>
          </w:p>
        </w:tc>
        <w:tc>
          <w:tcPr>
            <w:tcW w:w="6804" w:type="dxa"/>
            <w:tcBorders>
              <w:bottom w:val="single" w:sz="4" w:space="0" w:color="auto"/>
            </w:tcBorders>
            <w:shd w:val="clear" w:color="auto" w:fill="auto"/>
            <w:vAlign w:val="center"/>
          </w:tcPr>
          <w:p w14:paraId="3B702C8B" w14:textId="77777777" w:rsidR="00A257A7" w:rsidRPr="00C34735" w:rsidRDefault="00A257A7" w:rsidP="00A97DA3">
            <w:pPr>
              <w:tabs>
                <w:tab w:val="left" w:pos="1560"/>
                <w:tab w:val="left" w:pos="2835"/>
                <w:tab w:val="left" w:pos="5103"/>
                <w:tab w:val="left" w:pos="5670"/>
                <w:tab w:val="left" w:pos="7088"/>
                <w:tab w:val="left" w:pos="9639"/>
              </w:tabs>
              <w:rPr>
                <w:sz w:val="28"/>
                <w:szCs w:val="28"/>
                <w:lang w:val="fr-CH"/>
              </w:rPr>
            </w:pPr>
            <w:r w:rsidRPr="00AC0F88">
              <w:rPr>
                <w:noProof/>
                <w:sz w:val="28"/>
                <w:szCs w:val="28"/>
                <w:lang w:val="fr-CH"/>
              </w:rPr>
              <w:t>Electronicien.ne</w:t>
            </w:r>
          </w:p>
        </w:tc>
      </w:tr>
    </w:tbl>
    <w:p w14:paraId="45651AAA" w14:textId="77777777" w:rsidR="00A257A7" w:rsidRPr="00C34735" w:rsidRDefault="00A257A7" w:rsidP="00A257A7">
      <w:pPr>
        <w:rPr>
          <w:sz w:val="12"/>
          <w:szCs w:val="12"/>
          <w:lang w:val="fr-CH"/>
        </w:rPr>
      </w:pPr>
    </w:p>
    <w:tbl>
      <w:tblPr>
        <w:tblW w:w="9923" w:type="dxa"/>
        <w:tblInd w:w="108" w:type="dxa"/>
        <w:tblBorders>
          <w:bottom w:val="single" w:sz="8" w:space="0" w:color="auto"/>
        </w:tblBorders>
        <w:tblLook w:val="04A0" w:firstRow="1" w:lastRow="0" w:firstColumn="1" w:lastColumn="0" w:noHBand="0" w:noVBand="1"/>
      </w:tblPr>
      <w:tblGrid>
        <w:gridCol w:w="3119"/>
        <w:gridCol w:w="6804"/>
      </w:tblGrid>
      <w:tr w:rsidR="00A257A7" w:rsidRPr="00C34735" w14:paraId="68A89335" w14:textId="77777777" w:rsidTr="00A97DA3">
        <w:trPr>
          <w:trHeight w:val="308"/>
        </w:trPr>
        <w:tc>
          <w:tcPr>
            <w:tcW w:w="3119" w:type="dxa"/>
            <w:tcBorders>
              <w:bottom w:val="nil"/>
            </w:tcBorders>
            <w:shd w:val="clear" w:color="auto" w:fill="auto"/>
            <w:vAlign w:val="center"/>
          </w:tcPr>
          <w:p w14:paraId="52BCC991" w14:textId="77777777" w:rsidR="00A257A7" w:rsidRPr="00C34735" w:rsidRDefault="00A257A7" w:rsidP="00A97DA3">
            <w:pPr>
              <w:tabs>
                <w:tab w:val="left" w:pos="1560"/>
                <w:tab w:val="left" w:pos="2835"/>
                <w:tab w:val="left" w:pos="5103"/>
                <w:tab w:val="left" w:pos="5670"/>
                <w:tab w:val="left" w:pos="7088"/>
                <w:tab w:val="left" w:pos="9639"/>
              </w:tabs>
              <w:ind w:left="-80"/>
              <w:rPr>
                <w:sz w:val="24"/>
                <w:szCs w:val="24"/>
                <w:u w:val="single"/>
                <w:lang w:val="fr-CH"/>
              </w:rPr>
            </w:pPr>
            <w:r w:rsidRPr="00C34735">
              <w:rPr>
                <w:sz w:val="24"/>
                <w:szCs w:val="24"/>
                <w:lang w:val="fr-CH"/>
              </w:rPr>
              <w:t>Intitulé du travail d'examen</w:t>
            </w:r>
          </w:p>
        </w:tc>
        <w:tc>
          <w:tcPr>
            <w:tcW w:w="6804" w:type="dxa"/>
            <w:tcBorders>
              <w:bottom w:val="single" w:sz="4" w:space="0" w:color="auto"/>
            </w:tcBorders>
            <w:shd w:val="clear" w:color="auto" w:fill="auto"/>
            <w:vAlign w:val="bottom"/>
          </w:tcPr>
          <w:p w14:paraId="2F8DA967" w14:textId="51512A7C" w:rsidR="00A257A7" w:rsidRPr="00C34735" w:rsidRDefault="00A257A7" w:rsidP="00A97DA3">
            <w:pPr>
              <w:tabs>
                <w:tab w:val="left" w:pos="1560"/>
                <w:tab w:val="left" w:pos="2835"/>
                <w:tab w:val="left" w:pos="5103"/>
                <w:tab w:val="left" w:pos="5670"/>
                <w:tab w:val="left" w:pos="7088"/>
                <w:tab w:val="left" w:pos="9639"/>
              </w:tabs>
              <w:ind w:left="34"/>
              <w:rPr>
                <w:sz w:val="24"/>
                <w:szCs w:val="24"/>
                <w:lang w:val="fr-CH"/>
              </w:rPr>
            </w:pPr>
          </w:p>
        </w:tc>
      </w:tr>
    </w:tbl>
    <w:p w14:paraId="26243A56" w14:textId="77777777" w:rsidR="00A257A7" w:rsidRPr="00C34735" w:rsidRDefault="00A257A7" w:rsidP="00A257A7">
      <w:pPr>
        <w:rPr>
          <w:sz w:val="16"/>
          <w:lang w:val="fr-CH"/>
        </w:rPr>
      </w:pPr>
    </w:p>
    <w:tbl>
      <w:tblPr>
        <w:tblW w:w="9923" w:type="dxa"/>
        <w:tblInd w:w="108" w:type="dxa"/>
        <w:tblBorders>
          <w:bottom w:val="single" w:sz="4" w:space="0" w:color="auto"/>
        </w:tblBorders>
        <w:tblLayout w:type="fixed"/>
        <w:tblLook w:val="04A0" w:firstRow="1" w:lastRow="0" w:firstColumn="1" w:lastColumn="0" w:noHBand="0" w:noVBand="1"/>
      </w:tblPr>
      <w:tblGrid>
        <w:gridCol w:w="2410"/>
        <w:gridCol w:w="2693"/>
        <w:gridCol w:w="2268"/>
        <w:gridCol w:w="2552"/>
      </w:tblGrid>
      <w:tr w:rsidR="00A257A7" w:rsidRPr="00C34735" w14:paraId="01E8B4F0" w14:textId="77777777" w:rsidTr="00A97DA3">
        <w:trPr>
          <w:trHeight w:val="255"/>
        </w:trPr>
        <w:tc>
          <w:tcPr>
            <w:tcW w:w="2410" w:type="dxa"/>
            <w:shd w:val="pct10" w:color="auto" w:fill="auto"/>
            <w:vAlign w:val="center"/>
          </w:tcPr>
          <w:p w14:paraId="56DEC62A" w14:textId="77777777" w:rsidR="00A257A7" w:rsidRPr="00C34735" w:rsidRDefault="00A257A7" w:rsidP="00A97DA3">
            <w:pPr>
              <w:ind w:left="-94"/>
              <w:rPr>
                <w:b/>
                <w:szCs w:val="20"/>
                <w:lang w:val="fr-CH"/>
              </w:rPr>
            </w:pPr>
          </w:p>
        </w:tc>
        <w:tc>
          <w:tcPr>
            <w:tcW w:w="2693" w:type="dxa"/>
            <w:shd w:val="clear" w:color="auto" w:fill="auto"/>
            <w:vAlign w:val="center"/>
          </w:tcPr>
          <w:p w14:paraId="3B6519B1" w14:textId="77777777" w:rsidR="00A257A7" w:rsidRPr="00C34735" w:rsidRDefault="00A257A7" w:rsidP="00A97DA3">
            <w:pPr>
              <w:rPr>
                <w:szCs w:val="20"/>
                <w:lang w:val="fr-CH"/>
              </w:rPr>
            </w:pPr>
            <w:r w:rsidRPr="00C34735">
              <w:rPr>
                <w:szCs w:val="20"/>
                <w:lang w:val="fr-CH"/>
              </w:rPr>
              <w:t>Nom</w:t>
            </w:r>
          </w:p>
        </w:tc>
        <w:tc>
          <w:tcPr>
            <w:tcW w:w="2268" w:type="dxa"/>
            <w:shd w:val="clear" w:color="auto" w:fill="auto"/>
            <w:vAlign w:val="center"/>
          </w:tcPr>
          <w:p w14:paraId="30976C60" w14:textId="77777777" w:rsidR="00A257A7" w:rsidRPr="00C34735" w:rsidRDefault="00A257A7" w:rsidP="00A97DA3">
            <w:pPr>
              <w:tabs>
                <w:tab w:val="left" w:pos="1544"/>
              </w:tabs>
              <w:rPr>
                <w:szCs w:val="20"/>
                <w:lang w:val="fr-CH"/>
              </w:rPr>
            </w:pPr>
            <w:r w:rsidRPr="00C34735">
              <w:rPr>
                <w:szCs w:val="20"/>
                <w:lang w:val="fr-CH"/>
              </w:rPr>
              <w:t>Prénom</w:t>
            </w:r>
          </w:p>
        </w:tc>
        <w:tc>
          <w:tcPr>
            <w:tcW w:w="2552" w:type="dxa"/>
            <w:shd w:val="clear" w:color="auto" w:fill="auto"/>
            <w:vAlign w:val="center"/>
          </w:tcPr>
          <w:p w14:paraId="3C2566E2" w14:textId="77777777" w:rsidR="00A257A7" w:rsidRPr="00C34735" w:rsidRDefault="00A257A7" w:rsidP="00A97DA3">
            <w:pPr>
              <w:ind w:left="-108"/>
              <w:rPr>
                <w:szCs w:val="20"/>
                <w:lang w:val="fr-CH"/>
              </w:rPr>
            </w:pPr>
            <w:r w:rsidRPr="00C34735">
              <w:rPr>
                <w:szCs w:val="20"/>
                <w:lang w:val="fr-CH"/>
              </w:rPr>
              <w:t xml:space="preserve">Visa  </w:t>
            </w:r>
          </w:p>
        </w:tc>
      </w:tr>
    </w:tbl>
    <w:p w14:paraId="5771FD94" w14:textId="77777777" w:rsidR="00A257A7" w:rsidRPr="00C34735" w:rsidRDefault="00A257A7" w:rsidP="00A257A7">
      <w:pPr>
        <w:rPr>
          <w:sz w:val="16"/>
          <w:lang w:val="fr-CH"/>
        </w:rPr>
      </w:pPr>
    </w:p>
    <w:tbl>
      <w:tblPr>
        <w:tblW w:w="9923" w:type="dxa"/>
        <w:tblInd w:w="108" w:type="dxa"/>
        <w:tblLayout w:type="fixed"/>
        <w:tblCellMar>
          <w:right w:w="28" w:type="dxa"/>
        </w:tblCellMar>
        <w:tblLook w:val="04A0" w:firstRow="1" w:lastRow="0" w:firstColumn="1" w:lastColumn="0" w:noHBand="0" w:noVBand="1"/>
      </w:tblPr>
      <w:tblGrid>
        <w:gridCol w:w="2410"/>
        <w:gridCol w:w="2693"/>
        <w:gridCol w:w="2268"/>
        <w:gridCol w:w="2552"/>
      </w:tblGrid>
      <w:tr w:rsidR="00A257A7" w:rsidRPr="00C34735" w14:paraId="2FB4F7F8" w14:textId="77777777" w:rsidTr="00A97DA3">
        <w:trPr>
          <w:trHeight w:val="255"/>
        </w:trPr>
        <w:tc>
          <w:tcPr>
            <w:tcW w:w="2410" w:type="dxa"/>
            <w:shd w:val="clear" w:color="auto" w:fill="auto"/>
            <w:vAlign w:val="center"/>
          </w:tcPr>
          <w:p w14:paraId="4B19FEEB" w14:textId="77777777" w:rsidR="00A257A7" w:rsidRPr="00C34735" w:rsidRDefault="00A257A7" w:rsidP="00A97DA3">
            <w:pPr>
              <w:rPr>
                <w:szCs w:val="20"/>
                <w:lang w:val="fr-CH"/>
              </w:rPr>
            </w:pPr>
            <w:r w:rsidRPr="00C34735">
              <w:rPr>
                <w:b/>
                <w:sz w:val="18"/>
                <w:szCs w:val="18"/>
                <w:lang w:val="fr-CH"/>
              </w:rPr>
              <w:t>Candidat</w:t>
            </w:r>
          </w:p>
        </w:tc>
        <w:tc>
          <w:tcPr>
            <w:tcW w:w="2693" w:type="dxa"/>
            <w:tcBorders>
              <w:bottom w:val="single" w:sz="4" w:space="0" w:color="auto"/>
            </w:tcBorders>
            <w:shd w:val="clear" w:color="auto" w:fill="auto"/>
            <w:vAlign w:val="center"/>
          </w:tcPr>
          <w:p w14:paraId="3F555A48" w14:textId="341D70D0" w:rsidR="00A257A7" w:rsidRPr="00C34735" w:rsidRDefault="00A257A7" w:rsidP="00A97DA3">
            <w:pPr>
              <w:ind w:left="2"/>
              <w:rPr>
                <w:szCs w:val="20"/>
                <w:lang w:val="fr-CH"/>
              </w:rPr>
            </w:pPr>
          </w:p>
        </w:tc>
        <w:tc>
          <w:tcPr>
            <w:tcW w:w="2268" w:type="dxa"/>
            <w:tcBorders>
              <w:bottom w:val="single" w:sz="4" w:space="0" w:color="auto"/>
            </w:tcBorders>
            <w:shd w:val="clear" w:color="auto" w:fill="auto"/>
            <w:vAlign w:val="center"/>
          </w:tcPr>
          <w:p w14:paraId="48755EFD" w14:textId="687DA404" w:rsidR="00A257A7" w:rsidRPr="00C34735" w:rsidRDefault="00A257A7" w:rsidP="00A97DA3">
            <w:pPr>
              <w:tabs>
                <w:tab w:val="left" w:pos="2018"/>
              </w:tabs>
              <w:ind w:left="-108" w:firstLine="110"/>
              <w:rPr>
                <w:szCs w:val="20"/>
                <w:lang w:val="fr-CH"/>
              </w:rPr>
            </w:pPr>
          </w:p>
        </w:tc>
        <w:tc>
          <w:tcPr>
            <w:tcW w:w="2552" w:type="dxa"/>
            <w:tcBorders>
              <w:bottom w:val="single" w:sz="4" w:space="0" w:color="auto"/>
            </w:tcBorders>
            <w:shd w:val="clear" w:color="auto" w:fill="auto"/>
            <w:vAlign w:val="center"/>
          </w:tcPr>
          <w:p w14:paraId="59C9D9CA" w14:textId="77777777" w:rsidR="00A257A7" w:rsidRPr="00C34735" w:rsidRDefault="00A257A7" w:rsidP="00A97DA3">
            <w:pPr>
              <w:ind w:left="2"/>
              <w:rPr>
                <w:szCs w:val="20"/>
                <w:lang w:val="fr-CH"/>
              </w:rPr>
            </w:pPr>
            <w:r>
              <w:rPr>
                <w:noProof/>
                <w:szCs w:val="20"/>
                <w:lang w:val="fr-CH"/>
              </w:rPr>
              <w:t xml:space="preserve">     </w:t>
            </w:r>
          </w:p>
        </w:tc>
      </w:tr>
      <w:tr w:rsidR="00A257A7" w:rsidRPr="00C34735" w14:paraId="06F2FB1A" w14:textId="77777777" w:rsidTr="00A97DA3">
        <w:trPr>
          <w:trHeight w:val="255"/>
        </w:trPr>
        <w:tc>
          <w:tcPr>
            <w:tcW w:w="2410" w:type="dxa"/>
            <w:shd w:val="clear" w:color="auto" w:fill="auto"/>
            <w:vAlign w:val="center"/>
          </w:tcPr>
          <w:p w14:paraId="4C99B9EA" w14:textId="77777777" w:rsidR="00A257A7" w:rsidRPr="00C34735" w:rsidRDefault="00A257A7" w:rsidP="00A97DA3">
            <w:pPr>
              <w:rPr>
                <w:szCs w:val="20"/>
                <w:lang w:val="fr-CH"/>
              </w:rPr>
            </w:pPr>
            <w:r w:rsidRPr="00C34735">
              <w:rPr>
                <w:b/>
                <w:sz w:val="18"/>
                <w:szCs w:val="18"/>
                <w:lang w:val="fr-CH"/>
              </w:rPr>
              <w:t>Supérieur professionnel</w:t>
            </w:r>
          </w:p>
        </w:tc>
        <w:tc>
          <w:tcPr>
            <w:tcW w:w="2693" w:type="dxa"/>
            <w:tcBorders>
              <w:top w:val="single" w:sz="4" w:space="0" w:color="auto"/>
              <w:bottom w:val="single" w:sz="4" w:space="0" w:color="auto"/>
            </w:tcBorders>
            <w:shd w:val="clear" w:color="auto" w:fill="auto"/>
            <w:vAlign w:val="center"/>
          </w:tcPr>
          <w:p w14:paraId="407E1129" w14:textId="71168F91" w:rsidR="00A257A7" w:rsidRPr="00C34735" w:rsidRDefault="00A257A7" w:rsidP="00A97DA3">
            <w:pPr>
              <w:ind w:left="2"/>
              <w:rPr>
                <w:szCs w:val="20"/>
                <w:lang w:val="fr-CH"/>
              </w:rPr>
            </w:pPr>
          </w:p>
        </w:tc>
        <w:tc>
          <w:tcPr>
            <w:tcW w:w="2268" w:type="dxa"/>
            <w:tcBorders>
              <w:top w:val="single" w:sz="4" w:space="0" w:color="auto"/>
              <w:bottom w:val="single" w:sz="4" w:space="0" w:color="auto"/>
            </w:tcBorders>
            <w:shd w:val="clear" w:color="auto" w:fill="auto"/>
            <w:vAlign w:val="center"/>
          </w:tcPr>
          <w:p w14:paraId="3F6532DA" w14:textId="1A7E0F1D" w:rsidR="00A257A7" w:rsidRPr="00C34735" w:rsidRDefault="00A257A7" w:rsidP="00A97DA3">
            <w:pPr>
              <w:tabs>
                <w:tab w:val="left" w:pos="2160"/>
              </w:tabs>
              <w:ind w:left="2"/>
              <w:rPr>
                <w:szCs w:val="20"/>
                <w:lang w:val="fr-CH"/>
              </w:rPr>
            </w:pPr>
          </w:p>
        </w:tc>
        <w:tc>
          <w:tcPr>
            <w:tcW w:w="2552" w:type="dxa"/>
            <w:tcBorders>
              <w:top w:val="single" w:sz="4" w:space="0" w:color="auto"/>
              <w:bottom w:val="single" w:sz="4" w:space="0" w:color="auto"/>
            </w:tcBorders>
            <w:shd w:val="clear" w:color="auto" w:fill="auto"/>
            <w:vAlign w:val="center"/>
          </w:tcPr>
          <w:p w14:paraId="285CB0AF" w14:textId="77777777" w:rsidR="00A257A7" w:rsidRPr="00C34735" w:rsidRDefault="00A257A7" w:rsidP="00A97DA3">
            <w:pPr>
              <w:ind w:left="2"/>
              <w:rPr>
                <w:szCs w:val="20"/>
                <w:lang w:val="fr-CH"/>
              </w:rPr>
            </w:pPr>
            <w:r>
              <w:rPr>
                <w:noProof/>
                <w:szCs w:val="20"/>
                <w:lang w:val="fr-CH"/>
              </w:rPr>
              <w:t xml:space="preserve">     </w:t>
            </w:r>
          </w:p>
        </w:tc>
      </w:tr>
      <w:tr w:rsidR="00A257A7" w:rsidRPr="00C34735" w14:paraId="1A8D0A87" w14:textId="77777777" w:rsidTr="00A97DA3">
        <w:trPr>
          <w:trHeight w:val="255"/>
        </w:trPr>
        <w:tc>
          <w:tcPr>
            <w:tcW w:w="2410" w:type="dxa"/>
            <w:shd w:val="clear" w:color="auto" w:fill="auto"/>
            <w:vAlign w:val="center"/>
          </w:tcPr>
          <w:p w14:paraId="3297B989" w14:textId="77777777" w:rsidR="00A257A7" w:rsidRPr="00C34735" w:rsidRDefault="00A257A7" w:rsidP="00A97DA3">
            <w:pPr>
              <w:rPr>
                <w:szCs w:val="20"/>
                <w:lang w:val="fr-CH"/>
              </w:rPr>
            </w:pPr>
            <w:r w:rsidRPr="00C34735">
              <w:rPr>
                <w:b/>
                <w:szCs w:val="20"/>
                <w:lang w:val="fr-CH"/>
              </w:rPr>
              <w:t>Expert</w:t>
            </w:r>
          </w:p>
        </w:tc>
        <w:tc>
          <w:tcPr>
            <w:tcW w:w="2693" w:type="dxa"/>
            <w:tcBorders>
              <w:top w:val="single" w:sz="4" w:space="0" w:color="auto"/>
              <w:bottom w:val="single" w:sz="4" w:space="0" w:color="auto"/>
            </w:tcBorders>
            <w:shd w:val="clear" w:color="auto" w:fill="auto"/>
            <w:vAlign w:val="center"/>
          </w:tcPr>
          <w:p w14:paraId="01B5933E" w14:textId="77777777" w:rsidR="00A257A7" w:rsidRPr="00C34735" w:rsidRDefault="00A257A7" w:rsidP="00A97DA3">
            <w:pPr>
              <w:ind w:left="2"/>
              <w:rPr>
                <w:szCs w:val="20"/>
                <w:lang w:val="fr-CH"/>
              </w:rPr>
            </w:pPr>
            <w:r>
              <w:rPr>
                <w:noProof/>
                <w:szCs w:val="20"/>
                <w:lang w:val="fr-CH"/>
              </w:rPr>
              <w:t xml:space="preserve">     </w:t>
            </w:r>
          </w:p>
        </w:tc>
        <w:tc>
          <w:tcPr>
            <w:tcW w:w="2268" w:type="dxa"/>
            <w:tcBorders>
              <w:top w:val="single" w:sz="4" w:space="0" w:color="auto"/>
              <w:bottom w:val="single" w:sz="4" w:space="0" w:color="auto"/>
            </w:tcBorders>
            <w:shd w:val="clear" w:color="auto" w:fill="auto"/>
            <w:vAlign w:val="center"/>
          </w:tcPr>
          <w:p w14:paraId="2DDE562A" w14:textId="77777777" w:rsidR="00A257A7" w:rsidRPr="00C34735" w:rsidRDefault="00A257A7" w:rsidP="00A97DA3">
            <w:pPr>
              <w:tabs>
                <w:tab w:val="left" w:pos="2132"/>
              </w:tabs>
              <w:ind w:left="2"/>
              <w:rPr>
                <w:szCs w:val="20"/>
                <w:lang w:val="fr-CH"/>
              </w:rPr>
            </w:pPr>
            <w:r>
              <w:rPr>
                <w:noProof/>
                <w:szCs w:val="20"/>
                <w:lang w:val="fr-CH"/>
              </w:rPr>
              <w:t xml:space="preserve">     </w:t>
            </w:r>
          </w:p>
        </w:tc>
        <w:tc>
          <w:tcPr>
            <w:tcW w:w="2552" w:type="dxa"/>
            <w:tcBorders>
              <w:top w:val="single" w:sz="4" w:space="0" w:color="auto"/>
              <w:bottom w:val="single" w:sz="4" w:space="0" w:color="auto"/>
            </w:tcBorders>
            <w:shd w:val="clear" w:color="auto" w:fill="auto"/>
            <w:vAlign w:val="center"/>
          </w:tcPr>
          <w:p w14:paraId="459C5C48" w14:textId="77777777" w:rsidR="00A257A7" w:rsidRPr="00C34735" w:rsidRDefault="00A257A7" w:rsidP="00A97DA3">
            <w:pPr>
              <w:ind w:left="2"/>
              <w:rPr>
                <w:szCs w:val="20"/>
                <w:lang w:val="fr-CH"/>
              </w:rPr>
            </w:pPr>
            <w:r>
              <w:rPr>
                <w:noProof/>
                <w:szCs w:val="20"/>
                <w:lang w:val="fr-CH"/>
              </w:rPr>
              <w:t xml:space="preserve">     </w:t>
            </w:r>
          </w:p>
        </w:tc>
      </w:tr>
      <w:tr w:rsidR="00A257A7" w:rsidRPr="00C34735" w14:paraId="41D7E4C7" w14:textId="77777777" w:rsidTr="00A97DA3">
        <w:trPr>
          <w:trHeight w:val="255"/>
        </w:trPr>
        <w:tc>
          <w:tcPr>
            <w:tcW w:w="2410" w:type="dxa"/>
            <w:shd w:val="clear" w:color="auto" w:fill="auto"/>
            <w:vAlign w:val="center"/>
          </w:tcPr>
          <w:p w14:paraId="2FD9A4C0" w14:textId="77777777" w:rsidR="00A257A7" w:rsidRPr="00C34735" w:rsidRDefault="00A257A7" w:rsidP="00A97DA3">
            <w:pPr>
              <w:ind w:right="-250"/>
              <w:rPr>
                <w:b/>
                <w:szCs w:val="20"/>
                <w:lang w:val="fr-CH"/>
              </w:rPr>
            </w:pPr>
            <w:r w:rsidRPr="00C34735">
              <w:rPr>
                <w:b/>
                <w:lang w:val="fr-CH"/>
              </w:rPr>
              <w:t>Entreprise formatrice</w:t>
            </w:r>
          </w:p>
        </w:tc>
        <w:tc>
          <w:tcPr>
            <w:tcW w:w="7513" w:type="dxa"/>
            <w:gridSpan w:val="3"/>
            <w:tcBorders>
              <w:bottom w:val="single" w:sz="4" w:space="0" w:color="auto"/>
            </w:tcBorders>
            <w:shd w:val="clear" w:color="auto" w:fill="auto"/>
            <w:vAlign w:val="center"/>
          </w:tcPr>
          <w:p w14:paraId="4B922D12" w14:textId="77777777" w:rsidR="00A257A7" w:rsidRPr="00C34735" w:rsidRDefault="00A257A7" w:rsidP="00A97DA3">
            <w:pPr>
              <w:ind w:left="2"/>
              <w:rPr>
                <w:sz w:val="22"/>
                <w:szCs w:val="22"/>
                <w:lang w:val="fr-CH"/>
              </w:rPr>
            </w:pPr>
          </w:p>
        </w:tc>
      </w:tr>
    </w:tbl>
    <w:p w14:paraId="12708CF3" w14:textId="77777777" w:rsidR="00A257A7" w:rsidRPr="00C34735" w:rsidRDefault="00A257A7" w:rsidP="00A257A7">
      <w:pPr>
        <w:rPr>
          <w:sz w:val="16"/>
          <w:lang w:val="fr-CH"/>
        </w:rPr>
      </w:pPr>
    </w:p>
    <w:tbl>
      <w:tblPr>
        <w:tblW w:w="9923" w:type="dxa"/>
        <w:tblInd w:w="5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57" w:type="dxa"/>
          <w:right w:w="57" w:type="dxa"/>
        </w:tblCellMar>
        <w:tblLook w:val="04A0" w:firstRow="1" w:lastRow="0" w:firstColumn="1" w:lastColumn="0" w:noHBand="0" w:noVBand="1"/>
      </w:tblPr>
      <w:tblGrid>
        <w:gridCol w:w="2705"/>
        <w:gridCol w:w="718"/>
        <w:gridCol w:w="4011"/>
        <w:gridCol w:w="2489"/>
      </w:tblGrid>
      <w:tr w:rsidR="00A257A7" w:rsidRPr="004258C9" w14:paraId="2678B5DB" w14:textId="77777777" w:rsidTr="00A97DA3">
        <w:trPr>
          <w:trHeight w:hRule="exact" w:val="397"/>
        </w:trPr>
        <w:tc>
          <w:tcPr>
            <w:tcW w:w="2705" w:type="dxa"/>
            <w:tcBorders>
              <w:top w:val="nil"/>
              <w:left w:val="nil"/>
              <w:bottom w:val="nil"/>
              <w:right w:val="single" w:sz="4" w:space="0" w:color="auto"/>
            </w:tcBorders>
            <w:shd w:val="clear" w:color="auto" w:fill="auto"/>
            <w:vAlign w:val="center"/>
          </w:tcPr>
          <w:p w14:paraId="02DBF3EA" w14:textId="77777777" w:rsidR="00A257A7" w:rsidRPr="00C34735" w:rsidRDefault="00A257A7" w:rsidP="00A97DA3">
            <w:pPr>
              <w:jc w:val="center"/>
              <w:rPr>
                <w:lang w:val="fr-CH"/>
              </w:rPr>
            </w:pPr>
          </w:p>
        </w:tc>
        <w:tc>
          <w:tcPr>
            <w:tcW w:w="718" w:type="dxa"/>
            <w:tcBorders>
              <w:top w:val="single" w:sz="4" w:space="0" w:color="auto"/>
              <w:left w:val="single" w:sz="4" w:space="0" w:color="auto"/>
              <w:bottom w:val="single" w:sz="4" w:space="0" w:color="auto"/>
              <w:right w:val="single" w:sz="4" w:space="0" w:color="auto"/>
            </w:tcBorders>
            <w:shd w:val="clear" w:color="auto" w:fill="auto"/>
            <w:vAlign w:val="center"/>
          </w:tcPr>
          <w:p w14:paraId="4B28FCDF" w14:textId="77777777" w:rsidR="00A257A7" w:rsidRPr="00C34735" w:rsidRDefault="00A257A7" w:rsidP="00A97DA3">
            <w:pPr>
              <w:ind w:left="-152" w:right="-127"/>
              <w:jc w:val="center"/>
              <w:rPr>
                <w:lang w:val="fr-CH"/>
              </w:rPr>
            </w:pPr>
            <w:r>
              <w:rPr>
                <w:b/>
                <w:noProof/>
                <w:sz w:val="18"/>
                <w:szCs w:val="18"/>
                <w:lang w:val="fr-CH"/>
              </w:rPr>
              <w:t xml:space="preserve">     </w:t>
            </w:r>
          </w:p>
        </w:tc>
        <w:tc>
          <w:tcPr>
            <w:tcW w:w="4011" w:type="dxa"/>
            <w:tcBorders>
              <w:top w:val="nil"/>
              <w:left w:val="single" w:sz="4" w:space="0" w:color="auto"/>
              <w:bottom w:val="nil"/>
              <w:right w:val="nil"/>
            </w:tcBorders>
            <w:shd w:val="clear" w:color="auto" w:fill="auto"/>
            <w:vAlign w:val="center"/>
          </w:tcPr>
          <w:p w14:paraId="7E79DEF0" w14:textId="77777777" w:rsidR="00A257A7" w:rsidRPr="00C34735" w:rsidRDefault="00A257A7" w:rsidP="00A97DA3">
            <w:pPr>
              <w:rPr>
                <w:b/>
                <w:sz w:val="18"/>
                <w:szCs w:val="18"/>
                <w:lang w:val="fr-CH"/>
              </w:rPr>
            </w:pPr>
            <w:r w:rsidRPr="00C34735">
              <w:rPr>
                <w:b/>
                <w:sz w:val="18"/>
                <w:szCs w:val="18"/>
                <w:lang w:val="fr-CH"/>
              </w:rPr>
              <w:t>Total h TPI                    Report de la page/date</w:t>
            </w:r>
          </w:p>
        </w:tc>
        <w:tc>
          <w:tcPr>
            <w:tcW w:w="2489" w:type="dxa"/>
            <w:tcBorders>
              <w:top w:val="nil"/>
              <w:left w:val="nil"/>
              <w:bottom w:val="single" w:sz="4" w:space="0" w:color="auto"/>
              <w:right w:val="nil"/>
            </w:tcBorders>
            <w:shd w:val="clear" w:color="auto" w:fill="auto"/>
            <w:vAlign w:val="center"/>
          </w:tcPr>
          <w:p w14:paraId="246A8B8F" w14:textId="77777777" w:rsidR="00A257A7" w:rsidRPr="00C34735" w:rsidRDefault="00A257A7" w:rsidP="00A97DA3">
            <w:pPr>
              <w:rPr>
                <w:sz w:val="18"/>
                <w:szCs w:val="18"/>
                <w:lang w:val="fr-CH"/>
              </w:rPr>
            </w:pPr>
            <w:r>
              <w:rPr>
                <w:noProof/>
                <w:sz w:val="22"/>
                <w:szCs w:val="22"/>
                <w:lang w:val="fr-CH"/>
              </w:rPr>
              <w:t xml:space="preserve">     </w:t>
            </w:r>
          </w:p>
        </w:tc>
      </w:tr>
    </w:tbl>
    <w:p w14:paraId="7FE56247" w14:textId="77777777" w:rsidR="00A257A7" w:rsidRPr="00C34735" w:rsidRDefault="00A257A7" w:rsidP="00A257A7">
      <w:pPr>
        <w:rPr>
          <w:sz w:val="16"/>
          <w:lang w:val="fr-CH"/>
        </w:rPr>
      </w:pPr>
    </w:p>
    <w:tbl>
      <w:tblPr>
        <w:tblW w:w="9909" w:type="dxa"/>
        <w:tblInd w:w="71"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5"/>
        <w:gridCol w:w="809"/>
        <w:gridCol w:w="732"/>
        <w:gridCol w:w="738"/>
        <w:gridCol w:w="4176"/>
        <w:gridCol w:w="2329"/>
      </w:tblGrid>
      <w:tr w:rsidR="00A257A7" w:rsidRPr="00C34735" w14:paraId="4E9E07F3" w14:textId="77777777" w:rsidTr="00A97DA3">
        <w:trPr>
          <w:trHeight w:val="471"/>
        </w:trPr>
        <w:tc>
          <w:tcPr>
            <w:tcW w:w="1125" w:type="dxa"/>
            <w:shd w:val="clear" w:color="auto" w:fill="auto"/>
            <w:vAlign w:val="center"/>
          </w:tcPr>
          <w:p w14:paraId="1DF84830" w14:textId="77777777" w:rsidR="00A257A7" w:rsidRPr="00C34735" w:rsidRDefault="00A257A7" w:rsidP="00A97DA3">
            <w:pPr>
              <w:jc w:val="center"/>
              <w:rPr>
                <w:szCs w:val="20"/>
                <w:lang w:val="fr-CH"/>
              </w:rPr>
            </w:pPr>
            <w:r w:rsidRPr="00C34735">
              <w:rPr>
                <w:szCs w:val="20"/>
                <w:lang w:val="fr-CH"/>
              </w:rPr>
              <w:t>Date</w:t>
            </w:r>
          </w:p>
        </w:tc>
        <w:tc>
          <w:tcPr>
            <w:tcW w:w="809" w:type="dxa"/>
            <w:shd w:val="clear" w:color="auto" w:fill="auto"/>
            <w:vAlign w:val="center"/>
          </w:tcPr>
          <w:p w14:paraId="58F61FCB" w14:textId="77777777" w:rsidR="00A257A7" w:rsidRPr="00C34735" w:rsidRDefault="00A257A7" w:rsidP="00A97DA3">
            <w:pPr>
              <w:jc w:val="center"/>
              <w:rPr>
                <w:szCs w:val="20"/>
                <w:lang w:val="fr-CH"/>
              </w:rPr>
            </w:pPr>
            <w:r w:rsidRPr="00C34735">
              <w:rPr>
                <w:szCs w:val="20"/>
                <w:lang w:val="fr-CH"/>
              </w:rPr>
              <w:t>Début</w:t>
            </w:r>
          </w:p>
        </w:tc>
        <w:tc>
          <w:tcPr>
            <w:tcW w:w="732" w:type="dxa"/>
            <w:shd w:val="clear" w:color="auto" w:fill="auto"/>
            <w:vAlign w:val="center"/>
          </w:tcPr>
          <w:p w14:paraId="752E9E16" w14:textId="77777777" w:rsidR="00A257A7" w:rsidRPr="00C34735" w:rsidRDefault="00A257A7" w:rsidP="00A97DA3">
            <w:pPr>
              <w:jc w:val="center"/>
              <w:rPr>
                <w:szCs w:val="20"/>
                <w:lang w:val="fr-CH"/>
              </w:rPr>
            </w:pPr>
            <w:r w:rsidRPr="00C34735">
              <w:rPr>
                <w:szCs w:val="20"/>
                <w:lang w:val="fr-CH"/>
              </w:rPr>
              <w:t>Fin</w:t>
            </w:r>
          </w:p>
        </w:tc>
        <w:tc>
          <w:tcPr>
            <w:tcW w:w="738" w:type="dxa"/>
            <w:shd w:val="clear" w:color="auto" w:fill="auto"/>
            <w:vAlign w:val="center"/>
          </w:tcPr>
          <w:p w14:paraId="1873AF0D" w14:textId="77777777" w:rsidR="00A257A7" w:rsidRPr="00C34735" w:rsidRDefault="00A257A7" w:rsidP="00A97DA3">
            <w:pPr>
              <w:jc w:val="center"/>
              <w:rPr>
                <w:szCs w:val="20"/>
                <w:lang w:val="fr-CH"/>
              </w:rPr>
            </w:pPr>
            <w:proofErr w:type="gramStart"/>
            <w:r w:rsidRPr="00C34735">
              <w:rPr>
                <w:szCs w:val="20"/>
                <w:lang w:val="fr-CH"/>
              </w:rPr>
              <w:t>h</w:t>
            </w:r>
            <w:proofErr w:type="gramEnd"/>
          </w:p>
        </w:tc>
        <w:tc>
          <w:tcPr>
            <w:tcW w:w="4176" w:type="dxa"/>
            <w:shd w:val="clear" w:color="auto" w:fill="auto"/>
            <w:vAlign w:val="center"/>
          </w:tcPr>
          <w:p w14:paraId="290F3F58" w14:textId="77777777" w:rsidR="00A257A7" w:rsidRPr="00C34735" w:rsidRDefault="00A257A7" w:rsidP="00A97DA3">
            <w:pPr>
              <w:rPr>
                <w:szCs w:val="20"/>
                <w:lang w:val="fr-CH"/>
              </w:rPr>
            </w:pPr>
            <w:r w:rsidRPr="00C34735">
              <w:rPr>
                <w:szCs w:val="20"/>
                <w:lang w:val="fr-CH"/>
              </w:rPr>
              <w:t>Activités</w:t>
            </w:r>
          </w:p>
        </w:tc>
        <w:tc>
          <w:tcPr>
            <w:tcW w:w="2329" w:type="dxa"/>
            <w:shd w:val="clear" w:color="auto" w:fill="auto"/>
            <w:vAlign w:val="center"/>
          </w:tcPr>
          <w:p w14:paraId="48FDE098" w14:textId="77777777" w:rsidR="00A257A7" w:rsidRPr="00C34735" w:rsidRDefault="00A257A7" w:rsidP="00A97DA3">
            <w:pPr>
              <w:jc w:val="center"/>
              <w:rPr>
                <w:szCs w:val="20"/>
                <w:lang w:val="fr-CH"/>
              </w:rPr>
            </w:pPr>
            <w:r w:rsidRPr="00C34735">
              <w:rPr>
                <w:lang w:val="fr-CH"/>
              </w:rPr>
              <w:t>Particularités/         Remarques</w:t>
            </w:r>
          </w:p>
        </w:tc>
      </w:tr>
      <w:tr w:rsidR="00A257A7" w:rsidRPr="00C34735" w14:paraId="775C098F" w14:textId="77777777" w:rsidTr="00A97DA3">
        <w:trPr>
          <w:trHeight w:val="402"/>
        </w:trPr>
        <w:tc>
          <w:tcPr>
            <w:tcW w:w="1125" w:type="dxa"/>
            <w:shd w:val="clear" w:color="auto" w:fill="auto"/>
            <w:vAlign w:val="center"/>
          </w:tcPr>
          <w:p w14:paraId="1FA3E23A"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6D2A8297"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12E0CB8D"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54ED9AE4"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3A5BFF49"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765D60EB" w14:textId="77777777" w:rsidR="00A257A7" w:rsidRPr="00C34735" w:rsidRDefault="00A257A7" w:rsidP="00A97DA3">
            <w:pPr>
              <w:rPr>
                <w:szCs w:val="20"/>
                <w:lang w:val="fr-CH"/>
              </w:rPr>
            </w:pPr>
            <w:r>
              <w:rPr>
                <w:noProof/>
                <w:sz w:val="18"/>
                <w:szCs w:val="18"/>
                <w:lang w:val="fr-CH"/>
              </w:rPr>
              <w:t xml:space="preserve">     </w:t>
            </w:r>
          </w:p>
        </w:tc>
      </w:tr>
      <w:tr w:rsidR="00A257A7" w:rsidRPr="00C34735" w14:paraId="5ED00C3B" w14:textId="77777777" w:rsidTr="00A97DA3">
        <w:trPr>
          <w:trHeight w:val="402"/>
        </w:trPr>
        <w:tc>
          <w:tcPr>
            <w:tcW w:w="1125" w:type="dxa"/>
            <w:shd w:val="clear" w:color="auto" w:fill="auto"/>
            <w:vAlign w:val="center"/>
          </w:tcPr>
          <w:p w14:paraId="20E7AC43"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72C83CCF"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06D1D36E"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3AA8CAC0"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7876EC88"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055D13DF" w14:textId="77777777" w:rsidR="00A257A7" w:rsidRPr="00C34735" w:rsidRDefault="00A257A7" w:rsidP="00A97DA3">
            <w:pPr>
              <w:rPr>
                <w:szCs w:val="20"/>
                <w:lang w:val="fr-CH"/>
              </w:rPr>
            </w:pPr>
            <w:r>
              <w:rPr>
                <w:noProof/>
                <w:sz w:val="18"/>
                <w:szCs w:val="18"/>
                <w:lang w:val="fr-CH"/>
              </w:rPr>
              <w:t xml:space="preserve">     </w:t>
            </w:r>
          </w:p>
        </w:tc>
      </w:tr>
      <w:tr w:rsidR="00A257A7" w:rsidRPr="00C34735" w14:paraId="0055D61D" w14:textId="77777777" w:rsidTr="00A97DA3">
        <w:trPr>
          <w:trHeight w:val="402"/>
        </w:trPr>
        <w:tc>
          <w:tcPr>
            <w:tcW w:w="1125" w:type="dxa"/>
            <w:shd w:val="clear" w:color="auto" w:fill="auto"/>
            <w:vAlign w:val="center"/>
          </w:tcPr>
          <w:p w14:paraId="6E721271"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293A5F2E"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3F62315E"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350CABD4"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4228C533"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3121FF8F" w14:textId="77777777" w:rsidR="00A257A7" w:rsidRPr="00C34735" w:rsidRDefault="00A257A7" w:rsidP="00A97DA3">
            <w:pPr>
              <w:rPr>
                <w:szCs w:val="20"/>
                <w:lang w:val="fr-CH"/>
              </w:rPr>
            </w:pPr>
            <w:r>
              <w:rPr>
                <w:noProof/>
                <w:sz w:val="18"/>
                <w:szCs w:val="18"/>
                <w:lang w:val="fr-CH"/>
              </w:rPr>
              <w:t xml:space="preserve">     </w:t>
            </w:r>
          </w:p>
        </w:tc>
      </w:tr>
      <w:tr w:rsidR="00A257A7" w:rsidRPr="00C34735" w14:paraId="35CCCC6B" w14:textId="77777777" w:rsidTr="00A97DA3">
        <w:trPr>
          <w:trHeight w:val="402"/>
        </w:trPr>
        <w:tc>
          <w:tcPr>
            <w:tcW w:w="1125" w:type="dxa"/>
            <w:shd w:val="clear" w:color="auto" w:fill="auto"/>
            <w:vAlign w:val="center"/>
          </w:tcPr>
          <w:p w14:paraId="7803BCBF"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426CDDA7"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6580380B"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02F2D8D0"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39745CBC"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4016627B" w14:textId="77777777" w:rsidR="00A257A7" w:rsidRPr="00C34735" w:rsidRDefault="00A257A7" w:rsidP="00A97DA3">
            <w:pPr>
              <w:rPr>
                <w:szCs w:val="20"/>
                <w:lang w:val="fr-CH"/>
              </w:rPr>
            </w:pPr>
            <w:r>
              <w:rPr>
                <w:noProof/>
                <w:sz w:val="18"/>
                <w:szCs w:val="18"/>
                <w:lang w:val="fr-CH"/>
              </w:rPr>
              <w:t xml:space="preserve">     </w:t>
            </w:r>
          </w:p>
        </w:tc>
      </w:tr>
      <w:tr w:rsidR="00A257A7" w:rsidRPr="00C34735" w14:paraId="3798B7F4" w14:textId="77777777" w:rsidTr="00A97DA3">
        <w:trPr>
          <w:trHeight w:val="402"/>
        </w:trPr>
        <w:tc>
          <w:tcPr>
            <w:tcW w:w="1125" w:type="dxa"/>
            <w:shd w:val="clear" w:color="auto" w:fill="auto"/>
            <w:vAlign w:val="center"/>
          </w:tcPr>
          <w:p w14:paraId="0CCB0682"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63C55056"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23A7EC67"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7C24FA3D"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31A0F9A9"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079699D8" w14:textId="77777777" w:rsidR="00A257A7" w:rsidRPr="00C34735" w:rsidRDefault="00A257A7" w:rsidP="00A97DA3">
            <w:pPr>
              <w:rPr>
                <w:szCs w:val="20"/>
                <w:lang w:val="fr-CH"/>
              </w:rPr>
            </w:pPr>
            <w:r>
              <w:rPr>
                <w:noProof/>
                <w:sz w:val="18"/>
                <w:szCs w:val="18"/>
                <w:lang w:val="fr-CH"/>
              </w:rPr>
              <w:t xml:space="preserve">     </w:t>
            </w:r>
          </w:p>
        </w:tc>
      </w:tr>
      <w:tr w:rsidR="00A257A7" w:rsidRPr="00C34735" w14:paraId="4EE0E2CD" w14:textId="77777777" w:rsidTr="00A97DA3">
        <w:trPr>
          <w:trHeight w:val="402"/>
        </w:trPr>
        <w:tc>
          <w:tcPr>
            <w:tcW w:w="1125" w:type="dxa"/>
            <w:shd w:val="clear" w:color="auto" w:fill="auto"/>
            <w:vAlign w:val="center"/>
          </w:tcPr>
          <w:p w14:paraId="78D5E63A"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40EE3010"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0CB6AC5C"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56FEF107"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0D718ECF"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588058F0" w14:textId="77777777" w:rsidR="00A257A7" w:rsidRPr="00C34735" w:rsidRDefault="00A257A7" w:rsidP="00A97DA3">
            <w:pPr>
              <w:rPr>
                <w:szCs w:val="20"/>
                <w:lang w:val="fr-CH"/>
              </w:rPr>
            </w:pPr>
            <w:r>
              <w:rPr>
                <w:noProof/>
                <w:sz w:val="18"/>
                <w:szCs w:val="18"/>
                <w:lang w:val="fr-CH"/>
              </w:rPr>
              <w:t xml:space="preserve">     </w:t>
            </w:r>
          </w:p>
        </w:tc>
      </w:tr>
      <w:tr w:rsidR="00A257A7" w:rsidRPr="00C34735" w14:paraId="1E409B6C" w14:textId="77777777" w:rsidTr="00A97DA3">
        <w:trPr>
          <w:trHeight w:val="402"/>
        </w:trPr>
        <w:tc>
          <w:tcPr>
            <w:tcW w:w="1125" w:type="dxa"/>
            <w:shd w:val="clear" w:color="auto" w:fill="auto"/>
            <w:vAlign w:val="center"/>
          </w:tcPr>
          <w:p w14:paraId="2469B6BB"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0693D8C3"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70EF667C"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2B3BA559"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2A431C61"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6BA46EEE" w14:textId="77777777" w:rsidR="00A257A7" w:rsidRPr="00C34735" w:rsidRDefault="00A257A7" w:rsidP="00A97DA3">
            <w:pPr>
              <w:rPr>
                <w:szCs w:val="20"/>
                <w:lang w:val="fr-CH"/>
              </w:rPr>
            </w:pPr>
            <w:r>
              <w:rPr>
                <w:noProof/>
                <w:sz w:val="18"/>
                <w:szCs w:val="18"/>
                <w:lang w:val="fr-CH"/>
              </w:rPr>
              <w:t xml:space="preserve">     </w:t>
            </w:r>
          </w:p>
        </w:tc>
      </w:tr>
      <w:tr w:rsidR="00A257A7" w:rsidRPr="00C34735" w14:paraId="4A9D48E3" w14:textId="77777777" w:rsidTr="00A97DA3">
        <w:trPr>
          <w:trHeight w:val="402"/>
        </w:trPr>
        <w:tc>
          <w:tcPr>
            <w:tcW w:w="1125" w:type="dxa"/>
            <w:shd w:val="clear" w:color="auto" w:fill="auto"/>
            <w:vAlign w:val="center"/>
          </w:tcPr>
          <w:p w14:paraId="2F97348F"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56C81FE0"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567BAA9E"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614D4BDC"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6D64164E"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33B890F1" w14:textId="77777777" w:rsidR="00A257A7" w:rsidRPr="00C34735" w:rsidRDefault="00A257A7" w:rsidP="00A97DA3">
            <w:pPr>
              <w:rPr>
                <w:szCs w:val="20"/>
                <w:lang w:val="fr-CH"/>
              </w:rPr>
            </w:pPr>
            <w:r>
              <w:rPr>
                <w:noProof/>
                <w:sz w:val="18"/>
                <w:szCs w:val="18"/>
                <w:lang w:val="fr-CH"/>
              </w:rPr>
              <w:t xml:space="preserve">     </w:t>
            </w:r>
          </w:p>
        </w:tc>
      </w:tr>
      <w:tr w:rsidR="00A257A7" w:rsidRPr="00C34735" w14:paraId="035ED0F7" w14:textId="77777777" w:rsidTr="00A97DA3">
        <w:trPr>
          <w:trHeight w:val="402"/>
        </w:trPr>
        <w:tc>
          <w:tcPr>
            <w:tcW w:w="1125" w:type="dxa"/>
            <w:shd w:val="clear" w:color="auto" w:fill="auto"/>
            <w:vAlign w:val="center"/>
          </w:tcPr>
          <w:p w14:paraId="0F02166B"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5E22B434"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7468049B"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5585A6B8"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0359B6CA"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23C623F9" w14:textId="77777777" w:rsidR="00A257A7" w:rsidRPr="00C34735" w:rsidRDefault="00A257A7" w:rsidP="00A97DA3">
            <w:pPr>
              <w:rPr>
                <w:szCs w:val="20"/>
                <w:lang w:val="fr-CH"/>
              </w:rPr>
            </w:pPr>
            <w:r>
              <w:rPr>
                <w:noProof/>
                <w:sz w:val="18"/>
                <w:szCs w:val="18"/>
                <w:lang w:val="fr-CH"/>
              </w:rPr>
              <w:t xml:space="preserve">     </w:t>
            </w:r>
          </w:p>
        </w:tc>
      </w:tr>
      <w:tr w:rsidR="00A257A7" w:rsidRPr="00C34735" w14:paraId="3D2C454B" w14:textId="77777777" w:rsidTr="00A97DA3">
        <w:trPr>
          <w:trHeight w:val="402"/>
        </w:trPr>
        <w:tc>
          <w:tcPr>
            <w:tcW w:w="1125" w:type="dxa"/>
            <w:shd w:val="clear" w:color="auto" w:fill="auto"/>
            <w:vAlign w:val="center"/>
          </w:tcPr>
          <w:p w14:paraId="67834E79"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33666162"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79B2B5E1"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57F86B4D"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70395ED5"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63F806DD" w14:textId="77777777" w:rsidR="00A257A7" w:rsidRPr="00C34735" w:rsidRDefault="00A257A7" w:rsidP="00A97DA3">
            <w:pPr>
              <w:rPr>
                <w:szCs w:val="20"/>
                <w:lang w:val="fr-CH"/>
              </w:rPr>
            </w:pPr>
            <w:r>
              <w:rPr>
                <w:noProof/>
                <w:sz w:val="18"/>
                <w:szCs w:val="18"/>
                <w:lang w:val="fr-CH"/>
              </w:rPr>
              <w:t xml:space="preserve">     </w:t>
            </w:r>
          </w:p>
        </w:tc>
      </w:tr>
      <w:tr w:rsidR="00A257A7" w:rsidRPr="00C34735" w14:paraId="27D1EDC9" w14:textId="77777777" w:rsidTr="00A97DA3">
        <w:trPr>
          <w:trHeight w:val="402"/>
        </w:trPr>
        <w:tc>
          <w:tcPr>
            <w:tcW w:w="1125" w:type="dxa"/>
            <w:shd w:val="clear" w:color="auto" w:fill="auto"/>
            <w:vAlign w:val="center"/>
          </w:tcPr>
          <w:p w14:paraId="666B357F"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39F02E84"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4E354E93"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6E144853"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1B2779B6"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547501C6" w14:textId="77777777" w:rsidR="00A257A7" w:rsidRPr="00C34735" w:rsidRDefault="00A257A7" w:rsidP="00A97DA3">
            <w:pPr>
              <w:rPr>
                <w:szCs w:val="20"/>
                <w:lang w:val="fr-CH"/>
              </w:rPr>
            </w:pPr>
            <w:r>
              <w:rPr>
                <w:noProof/>
                <w:sz w:val="18"/>
                <w:szCs w:val="18"/>
                <w:lang w:val="fr-CH"/>
              </w:rPr>
              <w:t xml:space="preserve">     </w:t>
            </w:r>
          </w:p>
        </w:tc>
      </w:tr>
      <w:tr w:rsidR="00A257A7" w:rsidRPr="00C34735" w14:paraId="6CA2DE43" w14:textId="77777777" w:rsidTr="00A97DA3">
        <w:trPr>
          <w:trHeight w:val="402"/>
        </w:trPr>
        <w:tc>
          <w:tcPr>
            <w:tcW w:w="1125" w:type="dxa"/>
            <w:shd w:val="clear" w:color="auto" w:fill="auto"/>
            <w:vAlign w:val="center"/>
          </w:tcPr>
          <w:p w14:paraId="3B9BFE3A"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6A74D87A"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1FA19F42"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16675FC6"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16D1FCA2"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10D59431" w14:textId="77777777" w:rsidR="00A257A7" w:rsidRPr="00C34735" w:rsidRDefault="00A257A7" w:rsidP="00A97DA3">
            <w:pPr>
              <w:rPr>
                <w:szCs w:val="20"/>
                <w:lang w:val="fr-CH"/>
              </w:rPr>
            </w:pPr>
            <w:r>
              <w:rPr>
                <w:noProof/>
                <w:sz w:val="18"/>
                <w:szCs w:val="18"/>
                <w:lang w:val="fr-CH"/>
              </w:rPr>
              <w:t xml:space="preserve">     </w:t>
            </w:r>
          </w:p>
        </w:tc>
      </w:tr>
      <w:tr w:rsidR="00A257A7" w:rsidRPr="00C34735" w14:paraId="38CDB5AA" w14:textId="77777777" w:rsidTr="00A97DA3">
        <w:trPr>
          <w:trHeight w:val="402"/>
        </w:trPr>
        <w:tc>
          <w:tcPr>
            <w:tcW w:w="1125" w:type="dxa"/>
            <w:shd w:val="clear" w:color="auto" w:fill="auto"/>
            <w:vAlign w:val="center"/>
          </w:tcPr>
          <w:p w14:paraId="3F358E9A"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04AC70E8"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66742848"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113A2E3F"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000CE36F"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097DC3D0" w14:textId="77777777" w:rsidR="00A257A7" w:rsidRPr="00C34735" w:rsidRDefault="00A257A7" w:rsidP="00A97DA3">
            <w:pPr>
              <w:rPr>
                <w:szCs w:val="20"/>
                <w:lang w:val="fr-CH"/>
              </w:rPr>
            </w:pPr>
            <w:r>
              <w:rPr>
                <w:noProof/>
                <w:sz w:val="18"/>
                <w:szCs w:val="18"/>
                <w:lang w:val="fr-CH"/>
              </w:rPr>
              <w:t xml:space="preserve">     </w:t>
            </w:r>
          </w:p>
        </w:tc>
      </w:tr>
      <w:tr w:rsidR="00A257A7" w:rsidRPr="00C34735" w14:paraId="731B0D08" w14:textId="77777777" w:rsidTr="00A97DA3">
        <w:trPr>
          <w:trHeight w:val="402"/>
        </w:trPr>
        <w:tc>
          <w:tcPr>
            <w:tcW w:w="1125" w:type="dxa"/>
            <w:shd w:val="clear" w:color="auto" w:fill="auto"/>
            <w:vAlign w:val="center"/>
          </w:tcPr>
          <w:p w14:paraId="46BF1D9B"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2CDFABAF"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1BCA3364"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37223C80"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3777C4AE"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08C11A4F" w14:textId="77777777" w:rsidR="00A257A7" w:rsidRPr="00C34735" w:rsidRDefault="00A257A7" w:rsidP="00A97DA3">
            <w:pPr>
              <w:rPr>
                <w:szCs w:val="20"/>
                <w:lang w:val="fr-CH"/>
              </w:rPr>
            </w:pPr>
            <w:r>
              <w:rPr>
                <w:noProof/>
                <w:sz w:val="18"/>
                <w:szCs w:val="18"/>
                <w:lang w:val="fr-CH"/>
              </w:rPr>
              <w:t xml:space="preserve">     </w:t>
            </w:r>
          </w:p>
        </w:tc>
      </w:tr>
      <w:tr w:rsidR="00A257A7" w:rsidRPr="00C34735" w14:paraId="3246D612" w14:textId="77777777" w:rsidTr="00A97DA3">
        <w:trPr>
          <w:trHeight w:val="402"/>
        </w:trPr>
        <w:tc>
          <w:tcPr>
            <w:tcW w:w="1125" w:type="dxa"/>
            <w:shd w:val="clear" w:color="auto" w:fill="auto"/>
            <w:vAlign w:val="center"/>
          </w:tcPr>
          <w:p w14:paraId="6FCFDEEB"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14A7D6AF"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05E3AE0D"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0A98DE3A"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2591FEB6"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6CE542F6" w14:textId="77777777" w:rsidR="00A257A7" w:rsidRPr="00C34735" w:rsidRDefault="00A257A7" w:rsidP="00A97DA3">
            <w:pPr>
              <w:rPr>
                <w:szCs w:val="20"/>
                <w:lang w:val="fr-CH"/>
              </w:rPr>
            </w:pPr>
            <w:r>
              <w:rPr>
                <w:noProof/>
                <w:sz w:val="18"/>
                <w:szCs w:val="18"/>
                <w:lang w:val="fr-CH"/>
              </w:rPr>
              <w:t xml:space="preserve">     </w:t>
            </w:r>
          </w:p>
        </w:tc>
      </w:tr>
      <w:tr w:rsidR="00A257A7" w:rsidRPr="00C34735" w14:paraId="1F212814" w14:textId="77777777" w:rsidTr="00A97DA3">
        <w:trPr>
          <w:trHeight w:val="402"/>
        </w:trPr>
        <w:tc>
          <w:tcPr>
            <w:tcW w:w="1125" w:type="dxa"/>
            <w:shd w:val="clear" w:color="auto" w:fill="auto"/>
            <w:vAlign w:val="center"/>
          </w:tcPr>
          <w:p w14:paraId="628F505F"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2F0B3291"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5B9FA749"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16E187B8"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65205C68"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2585F553" w14:textId="77777777" w:rsidR="00A257A7" w:rsidRPr="00C34735" w:rsidRDefault="00A257A7" w:rsidP="00A97DA3">
            <w:pPr>
              <w:rPr>
                <w:szCs w:val="20"/>
                <w:lang w:val="fr-CH"/>
              </w:rPr>
            </w:pPr>
            <w:r>
              <w:rPr>
                <w:noProof/>
                <w:sz w:val="18"/>
                <w:szCs w:val="18"/>
                <w:lang w:val="fr-CH"/>
              </w:rPr>
              <w:t xml:space="preserve">     </w:t>
            </w:r>
          </w:p>
        </w:tc>
      </w:tr>
      <w:tr w:rsidR="00A257A7" w:rsidRPr="00C34735" w14:paraId="3846F014" w14:textId="77777777" w:rsidTr="00A97DA3">
        <w:trPr>
          <w:trHeight w:val="402"/>
        </w:trPr>
        <w:tc>
          <w:tcPr>
            <w:tcW w:w="1125" w:type="dxa"/>
            <w:shd w:val="clear" w:color="auto" w:fill="auto"/>
            <w:vAlign w:val="center"/>
          </w:tcPr>
          <w:p w14:paraId="560B4036"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08AB3342"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2ADA2413"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0DA6B01E"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4EBF1FC0"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1531F314" w14:textId="77777777" w:rsidR="00A257A7" w:rsidRPr="00C34735" w:rsidRDefault="00A257A7" w:rsidP="00A97DA3">
            <w:pPr>
              <w:rPr>
                <w:szCs w:val="20"/>
                <w:lang w:val="fr-CH"/>
              </w:rPr>
            </w:pPr>
            <w:r>
              <w:rPr>
                <w:noProof/>
                <w:sz w:val="18"/>
                <w:szCs w:val="18"/>
                <w:lang w:val="fr-CH"/>
              </w:rPr>
              <w:t xml:space="preserve">     </w:t>
            </w:r>
          </w:p>
        </w:tc>
      </w:tr>
      <w:tr w:rsidR="00A257A7" w:rsidRPr="00C34735" w14:paraId="357AFCB2" w14:textId="77777777" w:rsidTr="00A97DA3">
        <w:trPr>
          <w:trHeight w:val="402"/>
        </w:trPr>
        <w:tc>
          <w:tcPr>
            <w:tcW w:w="1125" w:type="dxa"/>
            <w:shd w:val="clear" w:color="auto" w:fill="auto"/>
            <w:vAlign w:val="center"/>
          </w:tcPr>
          <w:p w14:paraId="1474F062"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65368D28"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78D22227"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30751E37"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1814FB20"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77F2B79D" w14:textId="77777777" w:rsidR="00A257A7" w:rsidRPr="00C34735" w:rsidRDefault="00A257A7" w:rsidP="00A97DA3">
            <w:pPr>
              <w:rPr>
                <w:szCs w:val="20"/>
                <w:lang w:val="fr-CH"/>
              </w:rPr>
            </w:pPr>
            <w:r>
              <w:rPr>
                <w:noProof/>
                <w:sz w:val="18"/>
                <w:szCs w:val="18"/>
                <w:lang w:val="fr-CH"/>
              </w:rPr>
              <w:t xml:space="preserve">     </w:t>
            </w:r>
          </w:p>
        </w:tc>
      </w:tr>
      <w:tr w:rsidR="00A257A7" w:rsidRPr="00C34735" w14:paraId="5EC7D320" w14:textId="77777777" w:rsidTr="00A97DA3">
        <w:trPr>
          <w:trHeight w:val="402"/>
        </w:trPr>
        <w:tc>
          <w:tcPr>
            <w:tcW w:w="1125" w:type="dxa"/>
            <w:shd w:val="clear" w:color="auto" w:fill="auto"/>
            <w:vAlign w:val="center"/>
          </w:tcPr>
          <w:p w14:paraId="4A3CF97A"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203B9BBB"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29D229AE"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7E95BC64"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516953C5"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50BF87C1" w14:textId="77777777" w:rsidR="00A257A7" w:rsidRPr="00C34735" w:rsidRDefault="00A257A7" w:rsidP="00A97DA3">
            <w:pPr>
              <w:rPr>
                <w:szCs w:val="20"/>
                <w:lang w:val="fr-CH"/>
              </w:rPr>
            </w:pPr>
            <w:r>
              <w:rPr>
                <w:noProof/>
                <w:sz w:val="18"/>
                <w:szCs w:val="18"/>
                <w:lang w:val="fr-CH"/>
              </w:rPr>
              <w:t xml:space="preserve">     </w:t>
            </w:r>
          </w:p>
        </w:tc>
      </w:tr>
      <w:tr w:rsidR="00A257A7" w:rsidRPr="00C34735" w14:paraId="5BE28465" w14:textId="77777777" w:rsidTr="00A97DA3">
        <w:trPr>
          <w:trHeight w:val="402"/>
        </w:trPr>
        <w:tc>
          <w:tcPr>
            <w:tcW w:w="1125" w:type="dxa"/>
            <w:shd w:val="clear" w:color="auto" w:fill="auto"/>
            <w:vAlign w:val="center"/>
          </w:tcPr>
          <w:p w14:paraId="32FB4E90"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6E01BF47"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5414063F" w14:textId="77777777" w:rsidR="00A257A7" w:rsidRPr="00C34735" w:rsidRDefault="00A257A7" w:rsidP="00A97DA3">
            <w:pPr>
              <w:jc w:val="center"/>
              <w:rPr>
                <w:szCs w:val="20"/>
                <w:lang w:val="fr-CH"/>
              </w:rPr>
            </w:pPr>
            <w:r>
              <w:rPr>
                <w:noProof/>
                <w:sz w:val="18"/>
                <w:szCs w:val="18"/>
                <w:lang w:val="fr-CH"/>
              </w:rPr>
              <w:t xml:space="preserve">     </w:t>
            </w:r>
          </w:p>
        </w:tc>
        <w:tc>
          <w:tcPr>
            <w:tcW w:w="738" w:type="dxa"/>
            <w:shd w:val="clear" w:color="auto" w:fill="auto"/>
            <w:vAlign w:val="center"/>
          </w:tcPr>
          <w:p w14:paraId="1F4077AE"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073C0B0E"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2580DE72" w14:textId="77777777" w:rsidR="00A257A7" w:rsidRPr="00C34735" w:rsidRDefault="00A257A7" w:rsidP="00A97DA3">
            <w:pPr>
              <w:rPr>
                <w:szCs w:val="20"/>
                <w:lang w:val="fr-CH"/>
              </w:rPr>
            </w:pPr>
            <w:r>
              <w:rPr>
                <w:noProof/>
                <w:sz w:val="18"/>
                <w:szCs w:val="18"/>
                <w:lang w:val="fr-CH"/>
              </w:rPr>
              <w:t xml:space="preserve">     </w:t>
            </w:r>
          </w:p>
        </w:tc>
      </w:tr>
      <w:tr w:rsidR="00A257A7" w:rsidRPr="00C34735" w14:paraId="639ACF3E" w14:textId="77777777" w:rsidTr="00A97DA3">
        <w:trPr>
          <w:trHeight w:val="402"/>
        </w:trPr>
        <w:tc>
          <w:tcPr>
            <w:tcW w:w="1125" w:type="dxa"/>
            <w:shd w:val="clear" w:color="auto" w:fill="auto"/>
            <w:vAlign w:val="center"/>
          </w:tcPr>
          <w:p w14:paraId="1BFDED63" w14:textId="77777777" w:rsidR="00A257A7" w:rsidRPr="00C34735" w:rsidRDefault="00A257A7" w:rsidP="00A97DA3">
            <w:pPr>
              <w:jc w:val="center"/>
              <w:rPr>
                <w:szCs w:val="20"/>
                <w:lang w:val="fr-CH"/>
              </w:rPr>
            </w:pPr>
            <w:r>
              <w:rPr>
                <w:noProof/>
                <w:sz w:val="18"/>
                <w:szCs w:val="18"/>
                <w:lang w:val="fr-CH"/>
              </w:rPr>
              <w:t xml:space="preserve">     </w:t>
            </w:r>
          </w:p>
        </w:tc>
        <w:tc>
          <w:tcPr>
            <w:tcW w:w="809" w:type="dxa"/>
            <w:shd w:val="clear" w:color="auto" w:fill="auto"/>
            <w:vAlign w:val="center"/>
          </w:tcPr>
          <w:p w14:paraId="7788A882" w14:textId="77777777" w:rsidR="00A257A7" w:rsidRPr="00C34735" w:rsidRDefault="00A257A7" w:rsidP="00A97DA3">
            <w:pPr>
              <w:jc w:val="center"/>
              <w:rPr>
                <w:szCs w:val="20"/>
                <w:lang w:val="fr-CH"/>
              </w:rPr>
            </w:pPr>
            <w:r>
              <w:rPr>
                <w:noProof/>
                <w:sz w:val="18"/>
                <w:szCs w:val="18"/>
                <w:lang w:val="fr-CH"/>
              </w:rPr>
              <w:t xml:space="preserve">     </w:t>
            </w:r>
          </w:p>
        </w:tc>
        <w:tc>
          <w:tcPr>
            <w:tcW w:w="732" w:type="dxa"/>
            <w:shd w:val="clear" w:color="auto" w:fill="auto"/>
            <w:vAlign w:val="center"/>
          </w:tcPr>
          <w:p w14:paraId="50B5703F" w14:textId="77777777" w:rsidR="00A257A7" w:rsidRPr="00C34735" w:rsidRDefault="00A257A7" w:rsidP="00A97DA3">
            <w:pPr>
              <w:jc w:val="center"/>
              <w:rPr>
                <w:szCs w:val="20"/>
                <w:lang w:val="fr-CH"/>
              </w:rPr>
            </w:pPr>
            <w:r>
              <w:rPr>
                <w:noProof/>
                <w:sz w:val="18"/>
                <w:szCs w:val="18"/>
                <w:lang w:val="fr-CH"/>
              </w:rPr>
              <w:t xml:space="preserve">     </w:t>
            </w:r>
          </w:p>
        </w:tc>
        <w:tc>
          <w:tcPr>
            <w:tcW w:w="738" w:type="dxa"/>
            <w:tcBorders>
              <w:bottom w:val="single" w:sz="4" w:space="0" w:color="auto"/>
            </w:tcBorders>
            <w:shd w:val="clear" w:color="auto" w:fill="auto"/>
            <w:vAlign w:val="center"/>
          </w:tcPr>
          <w:p w14:paraId="5BA005D0" w14:textId="77777777" w:rsidR="00A257A7" w:rsidRPr="00C34735" w:rsidRDefault="00A257A7" w:rsidP="00A97DA3">
            <w:pPr>
              <w:jc w:val="center"/>
              <w:rPr>
                <w:szCs w:val="20"/>
                <w:lang w:val="fr-CH"/>
              </w:rPr>
            </w:pPr>
            <w:r>
              <w:rPr>
                <w:noProof/>
                <w:sz w:val="18"/>
                <w:szCs w:val="18"/>
                <w:lang w:val="fr-CH"/>
              </w:rPr>
              <w:t xml:space="preserve">     </w:t>
            </w:r>
          </w:p>
        </w:tc>
        <w:tc>
          <w:tcPr>
            <w:tcW w:w="4176" w:type="dxa"/>
            <w:shd w:val="clear" w:color="auto" w:fill="auto"/>
            <w:vAlign w:val="center"/>
          </w:tcPr>
          <w:p w14:paraId="250BF01B" w14:textId="77777777" w:rsidR="00A257A7" w:rsidRPr="00C34735" w:rsidRDefault="00A257A7" w:rsidP="00A97DA3">
            <w:pPr>
              <w:rPr>
                <w:szCs w:val="20"/>
                <w:lang w:val="fr-CH"/>
              </w:rPr>
            </w:pPr>
            <w:r>
              <w:rPr>
                <w:noProof/>
                <w:sz w:val="18"/>
                <w:szCs w:val="18"/>
                <w:lang w:val="fr-CH"/>
              </w:rPr>
              <w:t xml:space="preserve">     </w:t>
            </w:r>
          </w:p>
        </w:tc>
        <w:tc>
          <w:tcPr>
            <w:tcW w:w="2329" w:type="dxa"/>
            <w:shd w:val="clear" w:color="auto" w:fill="auto"/>
            <w:vAlign w:val="center"/>
          </w:tcPr>
          <w:p w14:paraId="5606F2BB" w14:textId="77777777" w:rsidR="00A257A7" w:rsidRPr="00C34735" w:rsidRDefault="00A257A7" w:rsidP="00A97DA3">
            <w:pPr>
              <w:rPr>
                <w:szCs w:val="20"/>
                <w:lang w:val="fr-CH"/>
              </w:rPr>
            </w:pPr>
            <w:r>
              <w:rPr>
                <w:noProof/>
                <w:sz w:val="18"/>
                <w:szCs w:val="18"/>
                <w:lang w:val="fr-CH"/>
              </w:rPr>
              <w:t xml:space="preserve">     </w:t>
            </w:r>
          </w:p>
        </w:tc>
      </w:tr>
      <w:tr w:rsidR="00A257A7" w:rsidRPr="00C34735" w14:paraId="4A5F2409" w14:textId="77777777" w:rsidTr="00A97DA3">
        <w:trPr>
          <w:trHeight w:val="504"/>
        </w:trPr>
        <w:tc>
          <w:tcPr>
            <w:tcW w:w="1125" w:type="dxa"/>
            <w:tcBorders>
              <w:bottom w:val="single" w:sz="4" w:space="0" w:color="auto"/>
            </w:tcBorders>
            <w:shd w:val="clear" w:color="auto" w:fill="auto"/>
            <w:vAlign w:val="center"/>
          </w:tcPr>
          <w:p w14:paraId="450D5929" w14:textId="77777777" w:rsidR="00A257A7" w:rsidRPr="00C34735" w:rsidRDefault="00A257A7" w:rsidP="00A97DA3">
            <w:pPr>
              <w:jc w:val="center"/>
              <w:rPr>
                <w:szCs w:val="20"/>
                <w:lang w:val="fr-CH"/>
              </w:rPr>
            </w:pPr>
            <w:r>
              <w:rPr>
                <w:noProof/>
                <w:sz w:val="18"/>
                <w:szCs w:val="18"/>
                <w:lang w:val="fr-CH"/>
              </w:rPr>
              <w:t xml:space="preserve">     </w:t>
            </w:r>
          </w:p>
        </w:tc>
        <w:tc>
          <w:tcPr>
            <w:tcW w:w="809" w:type="dxa"/>
            <w:tcBorders>
              <w:bottom w:val="single" w:sz="4" w:space="0" w:color="auto"/>
            </w:tcBorders>
            <w:shd w:val="clear" w:color="auto" w:fill="auto"/>
            <w:vAlign w:val="center"/>
          </w:tcPr>
          <w:p w14:paraId="2C22595B" w14:textId="77777777" w:rsidR="00A257A7" w:rsidRPr="00C34735" w:rsidRDefault="00A257A7" w:rsidP="00A97DA3">
            <w:pPr>
              <w:jc w:val="center"/>
              <w:rPr>
                <w:szCs w:val="20"/>
                <w:lang w:val="fr-CH"/>
              </w:rPr>
            </w:pPr>
            <w:r>
              <w:rPr>
                <w:noProof/>
                <w:sz w:val="18"/>
                <w:szCs w:val="18"/>
                <w:lang w:val="fr-CH"/>
              </w:rPr>
              <w:t xml:space="preserve">     </w:t>
            </w:r>
          </w:p>
        </w:tc>
        <w:tc>
          <w:tcPr>
            <w:tcW w:w="732" w:type="dxa"/>
            <w:tcBorders>
              <w:bottom w:val="single" w:sz="4" w:space="0" w:color="auto"/>
            </w:tcBorders>
            <w:shd w:val="clear" w:color="auto" w:fill="auto"/>
            <w:vAlign w:val="center"/>
          </w:tcPr>
          <w:p w14:paraId="3CCABB45" w14:textId="77777777" w:rsidR="00A257A7" w:rsidRPr="00C34735" w:rsidRDefault="00A257A7" w:rsidP="00A97DA3">
            <w:pPr>
              <w:jc w:val="center"/>
              <w:rPr>
                <w:szCs w:val="20"/>
                <w:lang w:val="fr-CH"/>
              </w:rPr>
            </w:pPr>
            <w:r>
              <w:rPr>
                <w:noProof/>
                <w:sz w:val="18"/>
                <w:szCs w:val="18"/>
                <w:lang w:val="fr-CH"/>
              </w:rPr>
              <w:t xml:space="preserve">     </w:t>
            </w:r>
          </w:p>
        </w:tc>
        <w:tc>
          <w:tcPr>
            <w:tcW w:w="738" w:type="dxa"/>
            <w:tcBorders>
              <w:bottom w:val="single" w:sz="4" w:space="0" w:color="auto"/>
            </w:tcBorders>
            <w:shd w:val="clear" w:color="auto" w:fill="auto"/>
            <w:vAlign w:val="center"/>
          </w:tcPr>
          <w:p w14:paraId="487F1D48" w14:textId="77777777" w:rsidR="00A257A7" w:rsidRPr="00C34735" w:rsidRDefault="00A257A7" w:rsidP="00A97DA3">
            <w:pPr>
              <w:jc w:val="center"/>
              <w:rPr>
                <w:szCs w:val="20"/>
                <w:lang w:val="fr-CH"/>
              </w:rPr>
            </w:pPr>
            <w:r>
              <w:rPr>
                <w:noProof/>
                <w:sz w:val="18"/>
                <w:szCs w:val="18"/>
                <w:lang w:val="fr-CH"/>
              </w:rPr>
              <w:t xml:space="preserve">     </w:t>
            </w:r>
          </w:p>
        </w:tc>
        <w:tc>
          <w:tcPr>
            <w:tcW w:w="4176" w:type="dxa"/>
            <w:tcBorders>
              <w:bottom w:val="single" w:sz="4" w:space="0" w:color="auto"/>
            </w:tcBorders>
            <w:shd w:val="clear" w:color="auto" w:fill="auto"/>
            <w:vAlign w:val="center"/>
          </w:tcPr>
          <w:p w14:paraId="4F933D7B" w14:textId="77777777" w:rsidR="00A257A7" w:rsidRPr="00C34735" w:rsidRDefault="00A257A7" w:rsidP="00A97DA3">
            <w:pPr>
              <w:rPr>
                <w:szCs w:val="20"/>
                <w:lang w:val="fr-CH"/>
              </w:rPr>
            </w:pPr>
            <w:r>
              <w:rPr>
                <w:noProof/>
                <w:sz w:val="18"/>
                <w:szCs w:val="18"/>
                <w:lang w:val="fr-CH"/>
              </w:rPr>
              <w:t xml:space="preserve">     </w:t>
            </w:r>
          </w:p>
        </w:tc>
        <w:tc>
          <w:tcPr>
            <w:tcW w:w="2329" w:type="dxa"/>
            <w:tcBorders>
              <w:bottom w:val="single" w:sz="4" w:space="0" w:color="auto"/>
            </w:tcBorders>
            <w:shd w:val="clear" w:color="auto" w:fill="auto"/>
            <w:vAlign w:val="center"/>
          </w:tcPr>
          <w:p w14:paraId="5EAA67DB" w14:textId="77777777" w:rsidR="00A257A7" w:rsidRPr="00C34735" w:rsidRDefault="00A257A7" w:rsidP="00A97DA3">
            <w:pPr>
              <w:rPr>
                <w:szCs w:val="20"/>
                <w:lang w:val="fr-CH"/>
              </w:rPr>
            </w:pPr>
            <w:r>
              <w:rPr>
                <w:noProof/>
                <w:sz w:val="18"/>
                <w:szCs w:val="18"/>
                <w:lang w:val="fr-CH"/>
              </w:rPr>
              <w:t xml:space="preserve">     </w:t>
            </w:r>
          </w:p>
        </w:tc>
      </w:tr>
      <w:tr w:rsidR="00A257A7" w:rsidRPr="00C34735" w14:paraId="31CB6DC7" w14:textId="77777777" w:rsidTr="00A97DA3">
        <w:trPr>
          <w:trHeight w:val="115"/>
        </w:trPr>
        <w:tc>
          <w:tcPr>
            <w:tcW w:w="1125" w:type="dxa"/>
            <w:tcBorders>
              <w:left w:val="nil"/>
              <w:bottom w:val="nil"/>
              <w:right w:val="nil"/>
            </w:tcBorders>
            <w:shd w:val="clear" w:color="auto" w:fill="auto"/>
            <w:vAlign w:val="center"/>
          </w:tcPr>
          <w:p w14:paraId="3EF64131" w14:textId="77777777" w:rsidR="00A257A7" w:rsidRPr="00C34735" w:rsidRDefault="00A257A7" w:rsidP="00A97DA3">
            <w:pPr>
              <w:jc w:val="center"/>
              <w:rPr>
                <w:sz w:val="8"/>
                <w:szCs w:val="8"/>
                <w:lang w:val="fr-CH"/>
              </w:rPr>
            </w:pPr>
          </w:p>
        </w:tc>
        <w:tc>
          <w:tcPr>
            <w:tcW w:w="809" w:type="dxa"/>
            <w:tcBorders>
              <w:left w:val="nil"/>
              <w:bottom w:val="nil"/>
              <w:right w:val="nil"/>
            </w:tcBorders>
            <w:shd w:val="clear" w:color="auto" w:fill="auto"/>
            <w:vAlign w:val="center"/>
          </w:tcPr>
          <w:p w14:paraId="082FB910" w14:textId="77777777" w:rsidR="00A257A7" w:rsidRPr="00C34735" w:rsidRDefault="00A257A7" w:rsidP="00A97DA3">
            <w:pPr>
              <w:jc w:val="center"/>
              <w:rPr>
                <w:sz w:val="8"/>
                <w:szCs w:val="8"/>
                <w:lang w:val="fr-CH"/>
              </w:rPr>
            </w:pPr>
          </w:p>
        </w:tc>
        <w:tc>
          <w:tcPr>
            <w:tcW w:w="732" w:type="dxa"/>
            <w:tcBorders>
              <w:left w:val="nil"/>
              <w:bottom w:val="nil"/>
              <w:right w:val="nil"/>
            </w:tcBorders>
            <w:shd w:val="clear" w:color="auto" w:fill="auto"/>
            <w:vAlign w:val="center"/>
          </w:tcPr>
          <w:p w14:paraId="29DB607F" w14:textId="77777777" w:rsidR="00A257A7" w:rsidRPr="00C34735" w:rsidRDefault="00A257A7" w:rsidP="00A97DA3">
            <w:pPr>
              <w:jc w:val="center"/>
              <w:rPr>
                <w:sz w:val="8"/>
                <w:szCs w:val="8"/>
                <w:lang w:val="fr-CH"/>
              </w:rPr>
            </w:pPr>
          </w:p>
        </w:tc>
        <w:tc>
          <w:tcPr>
            <w:tcW w:w="738" w:type="dxa"/>
            <w:tcBorders>
              <w:left w:val="nil"/>
              <w:bottom w:val="single" w:sz="4" w:space="0" w:color="auto"/>
              <w:right w:val="nil"/>
            </w:tcBorders>
            <w:shd w:val="clear" w:color="auto" w:fill="auto"/>
            <w:vAlign w:val="center"/>
          </w:tcPr>
          <w:p w14:paraId="6011BF20" w14:textId="77777777" w:rsidR="00A257A7" w:rsidRPr="00C34735" w:rsidRDefault="00A257A7" w:rsidP="00A97DA3">
            <w:pPr>
              <w:jc w:val="center"/>
              <w:rPr>
                <w:sz w:val="8"/>
                <w:szCs w:val="8"/>
                <w:lang w:val="fr-CH"/>
              </w:rPr>
            </w:pPr>
          </w:p>
        </w:tc>
        <w:tc>
          <w:tcPr>
            <w:tcW w:w="4176" w:type="dxa"/>
            <w:tcBorders>
              <w:left w:val="nil"/>
              <w:bottom w:val="nil"/>
              <w:right w:val="nil"/>
            </w:tcBorders>
            <w:shd w:val="clear" w:color="auto" w:fill="auto"/>
            <w:vAlign w:val="center"/>
          </w:tcPr>
          <w:p w14:paraId="23DE2A69" w14:textId="77777777" w:rsidR="00A257A7" w:rsidRPr="00C34735" w:rsidRDefault="00A257A7" w:rsidP="00A97DA3">
            <w:pPr>
              <w:rPr>
                <w:sz w:val="8"/>
                <w:szCs w:val="8"/>
                <w:lang w:val="fr-CH"/>
              </w:rPr>
            </w:pPr>
          </w:p>
        </w:tc>
        <w:tc>
          <w:tcPr>
            <w:tcW w:w="2329" w:type="dxa"/>
            <w:tcBorders>
              <w:left w:val="nil"/>
              <w:bottom w:val="nil"/>
              <w:right w:val="nil"/>
            </w:tcBorders>
            <w:shd w:val="clear" w:color="auto" w:fill="auto"/>
            <w:vAlign w:val="center"/>
          </w:tcPr>
          <w:p w14:paraId="1D0DB452" w14:textId="77777777" w:rsidR="00A257A7" w:rsidRPr="00C34735" w:rsidRDefault="00A257A7" w:rsidP="00A97DA3">
            <w:pPr>
              <w:rPr>
                <w:sz w:val="8"/>
                <w:szCs w:val="8"/>
                <w:lang w:val="fr-CH"/>
              </w:rPr>
            </w:pPr>
          </w:p>
        </w:tc>
      </w:tr>
      <w:tr w:rsidR="00A257A7" w:rsidRPr="004258C9" w14:paraId="18ED91EA" w14:textId="77777777" w:rsidTr="00A97DA3">
        <w:trPr>
          <w:trHeight w:val="430"/>
        </w:trPr>
        <w:tc>
          <w:tcPr>
            <w:tcW w:w="2666" w:type="dxa"/>
            <w:gridSpan w:val="3"/>
            <w:tcBorders>
              <w:top w:val="nil"/>
              <w:left w:val="nil"/>
              <w:bottom w:val="nil"/>
              <w:right w:val="single" w:sz="4" w:space="0" w:color="auto"/>
            </w:tcBorders>
            <w:shd w:val="clear" w:color="auto" w:fill="auto"/>
            <w:vAlign w:val="center"/>
          </w:tcPr>
          <w:p w14:paraId="643F49C7" w14:textId="77777777" w:rsidR="00A257A7" w:rsidRPr="00C34735" w:rsidRDefault="00A257A7" w:rsidP="00A97DA3">
            <w:pPr>
              <w:spacing w:before="360"/>
              <w:jc w:val="right"/>
              <w:rPr>
                <w:b/>
                <w:sz w:val="8"/>
                <w:szCs w:val="8"/>
                <w:lang w:val="fr-CH"/>
              </w:rPr>
            </w:pP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14:paraId="6AFE3301" w14:textId="77777777" w:rsidR="00A257A7" w:rsidRPr="00C34735" w:rsidRDefault="00A257A7" w:rsidP="00A97DA3">
            <w:pPr>
              <w:spacing w:after="100" w:afterAutospacing="1"/>
              <w:jc w:val="center"/>
              <w:rPr>
                <w:b/>
                <w:sz w:val="18"/>
                <w:szCs w:val="18"/>
                <w:lang w:val="fr-CH"/>
              </w:rPr>
            </w:pPr>
            <w:r>
              <w:rPr>
                <w:b/>
                <w:noProof/>
                <w:sz w:val="18"/>
                <w:szCs w:val="18"/>
                <w:lang w:val="fr-CH"/>
              </w:rPr>
              <w:t xml:space="preserve">     </w:t>
            </w:r>
          </w:p>
        </w:tc>
        <w:tc>
          <w:tcPr>
            <w:tcW w:w="6505" w:type="dxa"/>
            <w:gridSpan w:val="2"/>
            <w:tcBorders>
              <w:top w:val="nil"/>
              <w:left w:val="single" w:sz="4" w:space="0" w:color="auto"/>
              <w:bottom w:val="nil"/>
              <w:right w:val="nil"/>
            </w:tcBorders>
            <w:shd w:val="clear" w:color="auto" w:fill="auto"/>
            <w:vAlign w:val="center"/>
          </w:tcPr>
          <w:p w14:paraId="34F793CB" w14:textId="77777777" w:rsidR="00A257A7" w:rsidRPr="00C34735" w:rsidRDefault="00A257A7" w:rsidP="00A97DA3">
            <w:pPr>
              <w:spacing w:before="120"/>
              <w:rPr>
                <w:b/>
                <w:sz w:val="18"/>
                <w:szCs w:val="18"/>
                <w:lang w:val="fr-CH"/>
              </w:rPr>
            </w:pPr>
            <w:proofErr w:type="gramStart"/>
            <w:r w:rsidRPr="00C34735">
              <w:rPr>
                <w:b/>
                <w:sz w:val="18"/>
                <w:szCs w:val="18"/>
                <w:lang w:val="fr-CH"/>
              </w:rPr>
              <w:t>total</w:t>
            </w:r>
            <w:proofErr w:type="gramEnd"/>
            <w:r w:rsidRPr="00C34735">
              <w:rPr>
                <w:b/>
                <w:sz w:val="18"/>
                <w:szCs w:val="18"/>
                <w:lang w:val="fr-CH"/>
              </w:rPr>
              <w:t xml:space="preserve"> h TPI, reporter à la page suivante/date</w:t>
            </w:r>
          </w:p>
        </w:tc>
      </w:tr>
    </w:tbl>
    <w:p w14:paraId="6D037634" w14:textId="77777777" w:rsidR="00A257A7" w:rsidRPr="00C34735" w:rsidRDefault="00A257A7" w:rsidP="00A257A7">
      <w:pPr>
        <w:rPr>
          <w:sz w:val="16"/>
          <w:lang w:val="fr-CH"/>
        </w:rPr>
      </w:pPr>
    </w:p>
    <w:p w14:paraId="38DA8B92"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szCs w:val="20"/>
          <w:lang w:val="fr-CH"/>
        </w:rPr>
      </w:pPr>
      <w:r w:rsidRPr="00C34735">
        <w:rPr>
          <w:lang w:val="fr-CH"/>
        </w:rPr>
        <w:t>Journal de travail</w:t>
      </w:r>
      <w:r w:rsidRPr="00C34735">
        <w:rPr>
          <w:lang w:val="fr-CH"/>
        </w:rPr>
        <w:tab/>
        <w:t>TPI Electroniciens</w:t>
      </w:r>
      <w:r w:rsidRPr="00C34735">
        <w:rPr>
          <w:lang w:val="fr-CH"/>
        </w:rPr>
        <w:tab/>
        <w:t>Fribourg</w:t>
      </w:r>
    </w:p>
    <w:p w14:paraId="3329426C" w14:textId="77777777" w:rsidR="00A257A7" w:rsidRPr="00C34735" w:rsidRDefault="00A257A7" w:rsidP="00A257A7">
      <w:pPr>
        <w:jc w:val="center"/>
        <w:rPr>
          <w:rFonts w:cs="Times New Roman"/>
          <w:sz w:val="40"/>
          <w:szCs w:val="40"/>
          <w:lang w:val="fr-CH" w:eastAsia="de-DE"/>
        </w:rPr>
      </w:pPr>
      <w:r w:rsidRPr="00C34735">
        <w:rPr>
          <w:rFonts w:cs="Times New Roman"/>
          <w:lang w:val="fr-CH" w:eastAsia="de-DE"/>
        </w:rPr>
        <w:br w:type="page"/>
      </w:r>
    </w:p>
    <w:p w14:paraId="50E5EFAB" w14:textId="77777777" w:rsidR="00A257A7" w:rsidRPr="00C34735" w:rsidRDefault="00A257A7" w:rsidP="00A257A7">
      <w:pPr>
        <w:jc w:val="center"/>
        <w:rPr>
          <w:rFonts w:cs="Times New Roman"/>
          <w:sz w:val="96"/>
          <w:szCs w:val="96"/>
          <w:lang w:val="fr-CH" w:eastAsia="de-DE"/>
        </w:rPr>
      </w:pPr>
    </w:p>
    <w:p w14:paraId="20284312"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Protocole</w:t>
      </w:r>
    </w:p>
    <w:p w14:paraId="43A1DC1C" w14:textId="77777777" w:rsidR="00A257A7" w:rsidRPr="00C34735" w:rsidRDefault="00A257A7" w:rsidP="00A257A7">
      <w:pPr>
        <w:jc w:val="center"/>
        <w:rPr>
          <w:rFonts w:cs="Times New Roman"/>
          <w:sz w:val="40"/>
          <w:szCs w:val="40"/>
          <w:lang w:val="fr-CH" w:eastAsia="de-DE"/>
        </w:rPr>
      </w:pPr>
    </w:p>
    <w:p w14:paraId="3385FE75"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des</w:t>
      </w:r>
      <w:proofErr w:type="gramEnd"/>
    </w:p>
    <w:p w14:paraId="367F91A4" w14:textId="77777777" w:rsidR="00A257A7" w:rsidRPr="00C34735" w:rsidRDefault="00A257A7" w:rsidP="00A257A7">
      <w:pPr>
        <w:jc w:val="center"/>
        <w:rPr>
          <w:rFonts w:cs="Times New Roman"/>
          <w:sz w:val="40"/>
          <w:szCs w:val="40"/>
          <w:lang w:val="fr-CH" w:eastAsia="de-DE"/>
        </w:rPr>
      </w:pPr>
    </w:p>
    <w:p w14:paraId="570310D3"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Observations</w:t>
      </w:r>
    </w:p>
    <w:p w14:paraId="2BA95D19" w14:textId="77777777" w:rsidR="00A257A7" w:rsidRPr="00C34735" w:rsidRDefault="00A257A7" w:rsidP="00A257A7">
      <w:pPr>
        <w:jc w:val="center"/>
        <w:rPr>
          <w:rFonts w:cs="Times New Roman"/>
          <w:sz w:val="40"/>
          <w:szCs w:val="40"/>
          <w:lang w:val="fr-CH" w:eastAsia="de-DE"/>
        </w:rPr>
      </w:pPr>
    </w:p>
    <w:p w14:paraId="1B6557E2"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du</w:t>
      </w:r>
      <w:proofErr w:type="gramEnd"/>
    </w:p>
    <w:p w14:paraId="19E93DBD" w14:textId="77777777" w:rsidR="00A257A7" w:rsidRPr="00C34735" w:rsidRDefault="00A257A7" w:rsidP="00A257A7">
      <w:pPr>
        <w:jc w:val="center"/>
        <w:rPr>
          <w:rFonts w:cs="Times New Roman"/>
          <w:sz w:val="40"/>
          <w:szCs w:val="40"/>
          <w:lang w:val="fr-CH" w:eastAsia="de-DE"/>
        </w:rPr>
      </w:pPr>
    </w:p>
    <w:p w14:paraId="23F23DD3"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Supérieur</w:t>
      </w:r>
    </w:p>
    <w:p w14:paraId="1F3A8A0B"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Professionnel</w:t>
      </w:r>
    </w:p>
    <w:p w14:paraId="23CE78ED" w14:textId="77777777" w:rsidR="00A257A7" w:rsidRPr="00C34735" w:rsidRDefault="00A257A7" w:rsidP="00A257A7">
      <w:pPr>
        <w:rPr>
          <w:rFonts w:cs="Times New Roman"/>
          <w:lang w:val="fr-CH" w:eastAsia="de-DE"/>
        </w:rPr>
      </w:pPr>
    </w:p>
    <w:p w14:paraId="4301E707" w14:textId="77777777" w:rsidR="00A257A7" w:rsidRPr="00C34735" w:rsidRDefault="00A257A7" w:rsidP="00A257A7">
      <w:pPr>
        <w:rPr>
          <w:rFonts w:cs="Times New Roman"/>
          <w:lang w:val="fr-CH" w:eastAsia="de-DE"/>
        </w:rPr>
      </w:pPr>
    </w:p>
    <w:p w14:paraId="3B08C399" w14:textId="77777777" w:rsidR="00A257A7" w:rsidRPr="00C34735" w:rsidRDefault="00A257A7" w:rsidP="00A257A7">
      <w:pPr>
        <w:rPr>
          <w:rFonts w:cs="Times New Roman"/>
          <w:lang w:val="fr-CH" w:eastAsia="de-DE"/>
        </w:rPr>
      </w:pPr>
    </w:p>
    <w:p w14:paraId="5A448611" w14:textId="77777777" w:rsidR="00A257A7" w:rsidRPr="00C34735" w:rsidRDefault="00A257A7" w:rsidP="00A257A7">
      <w:pPr>
        <w:rPr>
          <w:rFonts w:cs="Times New Roman"/>
          <w:lang w:val="fr-CH" w:eastAsia="de-DE"/>
        </w:rPr>
      </w:pPr>
      <w:r w:rsidRPr="00C34735">
        <w:rPr>
          <w:rFonts w:cs="Times New Roman"/>
          <w:lang w:val="fr-CH" w:eastAsia="de-DE"/>
        </w:rPr>
        <w:br w:type="page"/>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095"/>
        <w:gridCol w:w="2835"/>
      </w:tblGrid>
      <w:tr w:rsidR="00A257A7" w:rsidRPr="00C34735" w14:paraId="5279E10E" w14:textId="77777777" w:rsidTr="00A97DA3">
        <w:trPr>
          <w:trHeight w:val="839"/>
        </w:trPr>
        <w:tc>
          <w:tcPr>
            <w:tcW w:w="993" w:type="dxa"/>
            <w:tcBorders>
              <w:top w:val="nil"/>
              <w:left w:val="nil"/>
              <w:bottom w:val="nil"/>
              <w:right w:val="nil"/>
            </w:tcBorders>
            <w:shd w:val="clear" w:color="auto" w:fill="auto"/>
          </w:tcPr>
          <w:p w14:paraId="11D830F1"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6EFB5223" wp14:editId="3A8AF9C8">
                  <wp:extent cx="262255" cy="508000"/>
                  <wp:effectExtent l="0" t="0" r="0" b="0"/>
                  <wp:docPr id="119" name="Picture 2" descr="Description : 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Description : ecusson_seite_2_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095" w:type="dxa"/>
            <w:tcBorders>
              <w:top w:val="nil"/>
              <w:left w:val="nil"/>
              <w:bottom w:val="nil"/>
              <w:right w:val="single" w:sz="4" w:space="0" w:color="auto"/>
            </w:tcBorders>
            <w:shd w:val="clear" w:color="auto" w:fill="auto"/>
          </w:tcPr>
          <w:p w14:paraId="2DDA3D35" w14:textId="77777777" w:rsidR="00A257A7" w:rsidRPr="00C34735" w:rsidRDefault="00A257A7" w:rsidP="00A97DA3">
            <w:pPr>
              <w:spacing w:after="120"/>
              <w:rPr>
                <w:sz w:val="24"/>
                <w:lang w:val="fr-CH"/>
              </w:rPr>
            </w:pPr>
            <w:r w:rsidRPr="00C34735">
              <w:rPr>
                <w:sz w:val="24"/>
                <w:lang w:val="fr-CH"/>
              </w:rPr>
              <w:t>Domaine de qualification</w:t>
            </w:r>
            <w:proofErr w:type="gramStart"/>
            <w:r w:rsidRPr="00C34735">
              <w:rPr>
                <w:sz w:val="24"/>
                <w:lang w:val="fr-CH"/>
              </w:rPr>
              <w:t xml:space="preserve"> «Travail</w:t>
            </w:r>
            <w:proofErr w:type="gramEnd"/>
            <w:r w:rsidRPr="00C34735">
              <w:rPr>
                <w:sz w:val="24"/>
                <w:lang w:val="fr-CH"/>
              </w:rPr>
              <w:t xml:space="preserve"> pratique individuel»</w:t>
            </w:r>
          </w:p>
          <w:p w14:paraId="286AE1D0" w14:textId="77777777" w:rsidR="00A257A7" w:rsidRPr="00C34735" w:rsidRDefault="00A257A7" w:rsidP="00A97DA3">
            <w:pPr>
              <w:rPr>
                <w:b/>
                <w:sz w:val="32"/>
                <w:szCs w:val="32"/>
                <w:lang w:val="fr-CH"/>
              </w:rPr>
            </w:pPr>
            <w:r w:rsidRPr="00C34735">
              <w:rPr>
                <w:b/>
                <w:noProof/>
                <w:sz w:val="32"/>
                <w:szCs w:val="32"/>
                <w:lang w:val="fr-CH"/>
              </w:rPr>
              <w:t>Protocole des observations</w:t>
            </w:r>
            <w:r w:rsidRPr="00C34735">
              <w:rPr>
                <w:b/>
                <w:sz w:val="32"/>
                <w:szCs w:val="32"/>
                <w:lang w:val="fr-CH"/>
              </w:rPr>
              <w:t xml:space="preserve"> </w:t>
            </w:r>
          </w:p>
          <w:p w14:paraId="2765ADF3" w14:textId="77777777" w:rsidR="00A257A7" w:rsidRPr="00C34735" w:rsidRDefault="00A257A7" w:rsidP="00A97DA3">
            <w:pPr>
              <w:spacing w:after="120"/>
              <w:rPr>
                <w:b/>
                <w:sz w:val="32"/>
                <w:szCs w:val="32"/>
                <w:lang w:val="fr-CH"/>
              </w:rPr>
            </w:pPr>
            <w:proofErr w:type="gramStart"/>
            <w:r w:rsidRPr="00C34735">
              <w:rPr>
                <w:b/>
                <w:sz w:val="32"/>
                <w:szCs w:val="32"/>
                <w:lang w:val="fr-CH"/>
              </w:rPr>
              <w:t>«Supérieur</w:t>
            </w:r>
            <w:proofErr w:type="gramEnd"/>
            <w:r w:rsidRPr="00C34735">
              <w:rPr>
                <w:b/>
                <w:sz w:val="32"/>
                <w:szCs w:val="32"/>
                <w:lang w:val="fr-CH"/>
              </w:rPr>
              <w:t xml:space="preserve"> professionnel»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CEFE66" w14:textId="77777777" w:rsidR="00A257A7" w:rsidRPr="00C34735" w:rsidRDefault="00A257A7" w:rsidP="00A97DA3">
            <w:pPr>
              <w:rPr>
                <w:szCs w:val="20"/>
                <w:lang w:val="fr-CH"/>
              </w:rPr>
            </w:pPr>
            <w:r w:rsidRPr="00C34735">
              <w:rPr>
                <w:szCs w:val="20"/>
                <w:lang w:val="fr-CH"/>
              </w:rPr>
              <w:t>Candidat</w:t>
            </w:r>
          </w:p>
          <w:p w14:paraId="5A024E98" w14:textId="77777777" w:rsidR="00A257A7" w:rsidRPr="00C34735" w:rsidRDefault="00A257A7" w:rsidP="00A97DA3">
            <w:pPr>
              <w:rPr>
                <w:szCs w:val="20"/>
                <w:lang w:val="fr-CH"/>
              </w:rPr>
            </w:pPr>
          </w:p>
          <w:p w14:paraId="258DF843" w14:textId="63B45321" w:rsidR="00A257A7" w:rsidRPr="00C34735" w:rsidRDefault="00C10A55" w:rsidP="00A97DA3">
            <w:pPr>
              <w:rPr>
                <w:sz w:val="28"/>
                <w:szCs w:val="28"/>
                <w:lang w:val="fr-CH"/>
              </w:rPr>
            </w:pPr>
            <w:r w:rsidRPr="00AC0F88">
              <w:rPr>
                <w:noProof/>
                <w:sz w:val="28"/>
                <w:szCs w:val="28"/>
                <w:lang w:val="fr-CH"/>
              </w:rPr>
              <w:t>2</w:t>
            </w:r>
            <w:r>
              <w:rPr>
                <w:noProof/>
                <w:sz w:val="28"/>
                <w:szCs w:val="28"/>
                <w:lang w:val="fr-CH"/>
              </w:rPr>
              <w:t>x</w:t>
            </w:r>
            <w:r w:rsidRPr="00AC0F88">
              <w:rPr>
                <w:noProof/>
                <w:sz w:val="28"/>
                <w:szCs w:val="28"/>
                <w:lang w:val="fr-CH"/>
              </w:rPr>
              <w:t>FR</w:t>
            </w:r>
            <w:r>
              <w:rPr>
                <w:noProof/>
                <w:sz w:val="28"/>
                <w:szCs w:val="28"/>
                <w:lang w:val="fr-CH"/>
              </w:rPr>
              <w:t>xx</w:t>
            </w:r>
          </w:p>
        </w:tc>
      </w:tr>
      <w:tr w:rsidR="00A257A7" w:rsidRPr="00C34735" w14:paraId="1793AF1A" w14:textId="77777777" w:rsidTr="00A97DA3">
        <w:trPr>
          <w:cantSplit/>
          <w:trHeight w:val="282"/>
        </w:trPr>
        <w:tc>
          <w:tcPr>
            <w:tcW w:w="7088" w:type="dxa"/>
            <w:gridSpan w:val="2"/>
            <w:tcBorders>
              <w:top w:val="nil"/>
              <w:left w:val="nil"/>
              <w:bottom w:val="nil"/>
              <w:right w:val="nil"/>
            </w:tcBorders>
            <w:shd w:val="clear" w:color="auto" w:fill="auto"/>
          </w:tcPr>
          <w:p w14:paraId="28BBB133" w14:textId="77777777" w:rsidR="00A257A7" w:rsidRPr="00C34735" w:rsidRDefault="00A257A7" w:rsidP="00A97DA3">
            <w:pPr>
              <w:rPr>
                <w:sz w:val="24"/>
                <w:lang w:val="fr-CH"/>
              </w:rPr>
            </w:pPr>
          </w:p>
        </w:tc>
        <w:tc>
          <w:tcPr>
            <w:tcW w:w="2835" w:type="dxa"/>
            <w:tcBorders>
              <w:top w:val="single" w:sz="4" w:space="0" w:color="auto"/>
              <w:left w:val="nil"/>
              <w:bottom w:val="nil"/>
              <w:right w:val="nil"/>
            </w:tcBorders>
            <w:shd w:val="clear" w:color="auto" w:fill="auto"/>
            <w:vAlign w:val="center"/>
          </w:tcPr>
          <w:p w14:paraId="4389C692" w14:textId="77777777" w:rsidR="00A257A7" w:rsidRPr="00C34735" w:rsidRDefault="00A257A7" w:rsidP="00A97DA3">
            <w:pPr>
              <w:jc w:val="right"/>
              <w:rPr>
                <w:szCs w:val="20"/>
                <w:lang w:val="fr-CH"/>
              </w:rPr>
            </w:pPr>
            <w:r w:rsidRPr="00C34735">
              <w:rPr>
                <w:lang w:val="fr-CH"/>
              </w:rPr>
              <w:t>(</w:t>
            </w:r>
            <w:proofErr w:type="gramStart"/>
            <w:r w:rsidRPr="00C34735">
              <w:rPr>
                <w:lang w:val="fr-CH"/>
              </w:rPr>
              <w:t>page</w:t>
            </w:r>
            <w:proofErr w:type="gramEnd"/>
            <w:r w:rsidRPr="00C34735">
              <w:rPr>
                <w:lang w:val="fr-CH"/>
              </w:rPr>
              <w:t xml:space="preserve"> </w:t>
            </w:r>
            <w:r>
              <w:rPr>
                <w:noProof/>
                <w:lang w:val="fr-CH"/>
              </w:rPr>
              <w:t xml:space="preserve">    </w:t>
            </w:r>
            <w:r w:rsidRPr="00C34735">
              <w:rPr>
                <w:lang w:val="fr-CH"/>
              </w:rPr>
              <w:t xml:space="preserve">sur </w:t>
            </w:r>
            <w:r>
              <w:rPr>
                <w:noProof/>
                <w:lang w:val="fr-CH"/>
              </w:rPr>
              <w:t xml:space="preserve">    </w:t>
            </w:r>
            <w:r w:rsidRPr="00C34735">
              <w:rPr>
                <w:lang w:val="fr-CH"/>
              </w:rPr>
              <w:t>)</w:t>
            </w:r>
          </w:p>
        </w:tc>
      </w:tr>
    </w:tbl>
    <w:p w14:paraId="17B126AE" w14:textId="77777777" w:rsidR="00A257A7" w:rsidRPr="00C34735" w:rsidRDefault="00A257A7" w:rsidP="00A257A7">
      <w:pPr>
        <w:rPr>
          <w:lang w:val="fr-CH"/>
        </w:rPr>
      </w:pPr>
    </w:p>
    <w:tbl>
      <w:tblPr>
        <w:tblW w:w="9923" w:type="dxa"/>
        <w:tblInd w:w="108" w:type="dxa"/>
        <w:tblBorders>
          <w:insideH w:val="single" w:sz="4" w:space="0" w:color="auto"/>
        </w:tblBorders>
        <w:tblLook w:val="04A0" w:firstRow="1" w:lastRow="0" w:firstColumn="1" w:lastColumn="0" w:noHBand="0" w:noVBand="1"/>
      </w:tblPr>
      <w:tblGrid>
        <w:gridCol w:w="3544"/>
        <w:gridCol w:w="6379"/>
      </w:tblGrid>
      <w:tr w:rsidR="00A257A7" w:rsidRPr="00C34735" w14:paraId="13998905" w14:textId="77777777" w:rsidTr="00A97DA3">
        <w:tc>
          <w:tcPr>
            <w:tcW w:w="3544" w:type="dxa"/>
            <w:tcBorders>
              <w:top w:val="nil"/>
              <w:bottom w:val="nil"/>
            </w:tcBorders>
            <w:shd w:val="clear" w:color="auto" w:fill="auto"/>
            <w:vAlign w:val="bottom"/>
          </w:tcPr>
          <w:p w14:paraId="02259777" w14:textId="77777777" w:rsidR="00A257A7" w:rsidRPr="00C34735" w:rsidRDefault="00A257A7" w:rsidP="00A97DA3">
            <w:pPr>
              <w:tabs>
                <w:tab w:val="left" w:pos="1800"/>
                <w:tab w:val="left" w:pos="9720"/>
              </w:tabs>
              <w:spacing w:before="120" w:after="120"/>
              <w:rPr>
                <w:bCs/>
                <w:sz w:val="28"/>
                <w:szCs w:val="28"/>
                <w:lang w:val="fr-CH"/>
              </w:rPr>
            </w:pPr>
            <w:r w:rsidRPr="00C34735">
              <w:rPr>
                <w:bCs/>
                <w:sz w:val="28"/>
                <w:szCs w:val="28"/>
                <w:lang w:val="fr-CH"/>
              </w:rPr>
              <w:t>Intitulé du travail d'examen</w:t>
            </w:r>
          </w:p>
        </w:tc>
        <w:tc>
          <w:tcPr>
            <w:tcW w:w="6379" w:type="dxa"/>
            <w:tcBorders>
              <w:top w:val="nil"/>
              <w:bottom w:val="single" w:sz="4" w:space="0" w:color="auto"/>
            </w:tcBorders>
            <w:shd w:val="clear" w:color="auto" w:fill="auto"/>
          </w:tcPr>
          <w:p w14:paraId="773050D2" w14:textId="1BFE3F1A" w:rsidR="00A257A7" w:rsidRPr="00C34735" w:rsidRDefault="00A257A7" w:rsidP="00A97DA3">
            <w:pPr>
              <w:tabs>
                <w:tab w:val="left" w:pos="1800"/>
                <w:tab w:val="left" w:pos="9720"/>
              </w:tabs>
              <w:spacing w:before="120" w:after="120"/>
              <w:rPr>
                <w:bCs/>
                <w:sz w:val="28"/>
                <w:szCs w:val="28"/>
                <w:lang w:val="fr-CH"/>
              </w:rPr>
            </w:pPr>
          </w:p>
        </w:tc>
      </w:tr>
    </w:tbl>
    <w:p w14:paraId="042A519F" w14:textId="77777777" w:rsidR="00A257A7" w:rsidRPr="00C34735" w:rsidRDefault="00A257A7" w:rsidP="00A257A7">
      <w:pPr>
        <w:pStyle w:val="Pieddepage"/>
        <w:tabs>
          <w:tab w:val="clear" w:pos="4536"/>
          <w:tab w:val="clear" w:pos="9072"/>
          <w:tab w:val="left" w:pos="7020"/>
          <w:tab w:val="left" w:pos="7560"/>
          <w:tab w:val="left" w:leader="dot" w:pos="8280"/>
          <w:tab w:val="left" w:pos="8460"/>
          <w:tab w:val="left" w:pos="8820"/>
          <w:tab w:val="left" w:leader="dot" w:pos="9540"/>
        </w:tabs>
        <w:rPr>
          <w:b/>
          <w:lang w:val="fr-CH"/>
        </w:rPr>
      </w:pPr>
    </w:p>
    <w:p w14:paraId="6689FB34" w14:textId="77777777" w:rsidR="00A257A7" w:rsidRPr="00C34735" w:rsidRDefault="00A257A7" w:rsidP="00A257A7">
      <w:pPr>
        <w:pStyle w:val="Pieddepage"/>
        <w:tabs>
          <w:tab w:val="clear" w:pos="4536"/>
          <w:tab w:val="clear" w:pos="9072"/>
          <w:tab w:val="left" w:pos="7020"/>
          <w:tab w:val="left" w:pos="7560"/>
          <w:tab w:val="left" w:leader="dot" w:pos="8280"/>
          <w:tab w:val="left" w:pos="8460"/>
          <w:tab w:val="left" w:pos="8820"/>
          <w:tab w:val="left" w:leader="dot" w:pos="9540"/>
        </w:tabs>
        <w:spacing w:after="160" w:line="260" w:lineRule="atLeast"/>
        <w:rPr>
          <w:b/>
          <w:lang w:val="fr-CH"/>
        </w:rPr>
      </w:pPr>
      <w:r w:rsidRPr="00C34735">
        <w:rPr>
          <w:b/>
          <w:lang w:val="fr-CH"/>
        </w:rPr>
        <w:t>1. Thèmes professionnels, problèmes, questions</w:t>
      </w:r>
    </w:p>
    <w:tbl>
      <w:tblPr>
        <w:tblW w:w="9919" w:type="dxa"/>
        <w:tblInd w:w="74" w:type="dxa"/>
        <w:tblBorders>
          <w:top w:val="dotted" w:sz="4" w:space="0" w:color="auto"/>
          <w:left w:val="dotted" w:sz="4" w:space="0" w:color="auto"/>
          <w:bottom w:val="dotted" w:sz="4" w:space="0" w:color="auto"/>
          <w:right w:val="dotted" w:sz="4" w:space="0" w:color="auto"/>
        </w:tblBorders>
        <w:tblLayout w:type="fixed"/>
        <w:tblCellMar>
          <w:left w:w="70" w:type="dxa"/>
          <w:right w:w="70" w:type="dxa"/>
        </w:tblCellMar>
        <w:tblLook w:val="0000" w:firstRow="0" w:lastRow="0" w:firstColumn="0" w:lastColumn="0" w:noHBand="0" w:noVBand="0"/>
      </w:tblPr>
      <w:tblGrid>
        <w:gridCol w:w="9919"/>
      </w:tblGrid>
      <w:tr w:rsidR="00A257A7" w:rsidRPr="00C10A55" w14:paraId="2B8DD19A" w14:textId="77777777" w:rsidTr="00A97DA3">
        <w:trPr>
          <w:trHeight w:val="3402"/>
        </w:trPr>
        <w:tc>
          <w:tcPr>
            <w:tcW w:w="9919" w:type="dxa"/>
            <w:tcBorders>
              <w:top w:val="single" w:sz="4" w:space="0" w:color="auto"/>
              <w:left w:val="single" w:sz="4" w:space="0" w:color="auto"/>
              <w:bottom w:val="single" w:sz="4" w:space="0" w:color="auto"/>
              <w:right w:val="single" w:sz="4" w:space="0" w:color="auto"/>
            </w:tcBorders>
          </w:tcPr>
          <w:p w14:paraId="5676EDCE" w14:textId="34C6401B" w:rsidR="004E5B69" w:rsidRPr="00C34735" w:rsidRDefault="002B6FB4" w:rsidP="00A97DA3">
            <w:pPr>
              <w:rPr>
                <w:lang w:val="fr-CH"/>
              </w:rPr>
            </w:pPr>
            <w:r>
              <w:rPr>
                <w:noProof/>
                <w:lang w:val="fr-CH"/>
              </w:rPr>
              <w:t xml:space="preserve"> </w:t>
            </w:r>
          </w:p>
        </w:tc>
      </w:tr>
    </w:tbl>
    <w:p w14:paraId="7AAECBA5" w14:textId="77777777" w:rsidR="00A257A7" w:rsidRPr="00C34735" w:rsidRDefault="00A257A7" w:rsidP="00A257A7">
      <w:pPr>
        <w:pStyle w:val="Pieddepage"/>
        <w:tabs>
          <w:tab w:val="clear" w:pos="4536"/>
          <w:tab w:val="clear" w:pos="9072"/>
          <w:tab w:val="left" w:leader="dot" w:pos="9540"/>
        </w:tabs>
        <w:rPr>
          <w:b/>
          <w:lang w:val="fr-CH"/>
        </w:rPr>
      </w:pPr>
    </w:p>
    <w:p w14:paraId="1EC77CD1" w14:textId="77777777" w:rsidR="00A257A7" w:rsidRPr="00C34735" w:rsidRDefault="00A257A7" w:rsidP="00A257A7">
      <w:pPr>
        <w:pStyle w:val="Pieddepage"/>
        <w:tabs>
          <w:tab w:val="clear" w:pos="4536"/>
          <w:tab w:val="clear" w:pos="9072"/>
          <w:tab w:val="left" w:leader="dot" w:pos="9540"/>
        </w:tabs>
        <w:spacing w:after="160" w:line="260" w:lineRule="atLeast"/>
        <w:rPr>
          <w:b/>
          <w:lang w:val="fr-CH"/>
        </w:rPr>
      </w:pPr>
      <w:r w:rsidRPr="00C34735">
        <w:rPr>
          <w:b/>
          <w:lang w:val="fr-CH"/>
        </w:rPr>
        <w:t>2. Procédure, méthodologie et systématique</w:t>
      </w:r>
    </w:p>
    <w:tbl>
      <w:tblPr>
        <w:tblW w:w="0" w:type="auto"/>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923"/>
      </w:tblGrid>
      <w:tr w:rsidR="00A257A7" w:rsidRPr="00C10A55" w14:paraId="7BF84090" w14:textId="77777777" w:rsidTr="00A97DA3">
        <w:trPr>
          <w:trHeight w:val="3402"/>
        </w:trPr>
        <w:tc>
          <w:tcPr>
            <w:tcW w:w="9923" w:type="dxa"/>
            <w:tcBorders>
              <w:top w:val="single" w:sz="4" w:space="0" w:color="auto"/>
              <w:left w:val="single" w:sz="4" w:space="0" w:color="auto"/>
              <w:bottom w:val="single" w:sz="4" w:space="0" w:color="auto"/>
              <w:right w:val="single" w:sz="4" w:space="0" w:color="auto"/>
            </w:tcBorders>
          </w:tcPr>
          <w:p w14:paraId="660C2BC6" w14:textId="34960894" w:rsidR="00A257A7" w:rsidRPr="00C34735" w:rsidRDefault="00A257A7" w:rsidP="00A97DA3">
            <w:pPr>
              <w:pStyle w:val="Pieddepage"/>
              <w:tabs>
                <w:tab w:val="left" w:pos="7020"/>
                <w:tab w:val="left" w:pos="7560"/>
                <w:tab w:val="left" w:leader="dot" w:pos="8280"/>
                <w:tab w:val="left" w:pos="8460"/>
                <w:tab w:val="left" w:pos="8820"/>
                <w:tab w:val="left" w:leader="dot" w:pos="9540"/>
              </w:tabs>
              <w:spacing w:before="40"/>
              <w:ind w:left="-6"/>
              <w:rPr>
                <w:szCs w:val="20"/>
                <w:lang w:val="fr-CH"/>
              </w:rPr>
            </w:pPr>
          </w:p>
        </w:tc>
      </w:tr>
    </w:tbl>
    <w:p w14:paraId="7DD1DB41" w14:textId="77777777" w:rsidR="00A257A7" w:rsidRPr="00C34735" w:rsidRDefault="00A257A7" w:rsidP="00A257A7">
      <w:pPr>
        <w:pStyle w:val="Pieddepage"/>
        <w:tabs>
          <w:tab w:val="left" w:leader="dot" w:pos="9540"/>
        </w:tabs>
        <w:rPr>
          <w:b/>
          <w:lang w:val="fr-CH"/>
        </w:rPr>
      </w:pPr>
    </w:p>
    <w:p w14:paraId="76D5520F" w14:textId="77777777" w:rsidR="00A257A7" w:rsidRPr="00C34735" w:rsidRDefault="00A257A7" w:rsidP="00A257A7">
      <w:pPr>
        <w:pStyle w:val="Pieddepage"/>
        <w:tabs>
          <w:tab w:val="clear" w:pos="4536"/>
          <w:tab w:val="clear" w:pos="9072"/>
          <w:tab w:val="left" w:leader="dot" w:pos="9540"/>
        </w:tabs>
        <w:spacing w:after="160" w:line="260" w:lineRule="atLeast"/>
        <w:rPr>
          <w:b/>
          <w:lang w:val="fr-CH"/>
        </w:rPr>
      </w:pPr>
      <w:r w:rsidRPr="00C34735">
        <w:rPr>
          <w:b/>
          <w:lang w:val="fr-CH"/>
        </w:rPr>
        <w:t>3. Comportement, aptitude au travail en équipe</w:t>
      </w:r>
    </w:p>
    <w:tbl>
      <w:tblPr>
        <w:tblW w:w="0" w:type="auto"/>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923"/>
      </w:tblGrid>
      <w:tr w:rsidR="00A257A7" w:rsidRPr="004258C9" w14:paraId="2936FE44" w14:textId="77777777" w:rsidTr="00A97DA3">
        <w:trPr>
          <w:trHeight w:val="2268"/>
        </w:trPr>
        <w:tc>
          <w:tcPr>
            <w:tcW w:w="9923" w:type="dxa"/>
            <w:tcBorders>
              <w:top w:val="single" w:sz="4" w:space="0" w:color="auto"/>
              <w:left w:val="single" w:sz="4" w:space="0" w:color="auto"/>
              <w:bottom w:val="single" w:sz="4" w:space="0" w:color="auto"/>
              <w:right w:val="single" w:sz="4" w:space="0" w:color="auto"/>
            </w:tcBorders>
          </w:tcPr>
          <w:p w14:paraId="70B9F69E" w14:textId="7AAE193E" w:rsidR="00A257A7" w:rsidRPr="00C34735" w:rsidRDefault="00A257A7" w:rsidP="00A97DA3">
            <w:pPr>
              <w:pStyle w:val="Pieddepage"/>
              <w:tabs>
                <w:tab w:val="clear" w:pos="4536"/>
                <w:tab w:val="clear" w:pos="9072"/>
                <w:tab w:val="left" w:pos="2160"/>
              </w:tabs>
              <w:spacing w:before="40"/>
              <w:rPr>
                <w:szCs w:val="20"/>
                <w:lang w:val="fr-CH"/>
              </w:rPr>
            </w:pPr>
          </w:p>
        </w:tc>
      </w:tr>
    </w:tbl>
    <w:p w14:paraId="3DC53BB6" w14:textId="77777777" w:rsidR="00A257A7" w:rsidRPr="00C34735" w:rsidRDefault="00A257A7" w:rsidP="00A257A7">
      <w:pPr>
        <w:rPr>
          <w:lang w:val="fr-CH"/>
        </w:rPr>
      </w:pPr>
    </w:p>
    <w:p w14:paraId="52909A1F" w14:textId="77777777" w:rsidR="00A257A7" w:rsidRPr="00C34735" w:rsidRDefault="00A257A7" w:rsidP="00A257A7">
      <w:pPr>
        <w:rPr>
          <w:lang w:val="fr-CH"/>
        </w:rPr>
      </w:pPr>
    </w:p>
    <w:tbl>
      <w:tblPr>
        <w:tblW w:w="9923" w:type="dxa"/>
        <w:tblInd w:w="108" w:type="dxa"/>
        <w:tblBorders>
          <w:insideH w:val="single" w:sz="4" w:space="0" w:color="auto"/>
        </w:tblBorders>
        <w:tblLayout w:type="fixed"/>
        <w:tblLook w:val="04A0" w:firstRow="1" w:lastRow="0" w:firstColumn="1" w:lastColumn="0" w:noHBand="0" w:noVBand="1"/>
      </w:tblPr>
      <w:tblGrid>
        <w:gridCol w:w="709"/>
        <w:gridCol w:w="3402"/>
        <w:gridCol w:w="236"/>
        <w:gridCol w:w="1607"/>
        <w:gridCol w:w="3969"/>
      </w:tblGrid>
      <w:tr w:rsidR="00A257A7" w:rsidRPr="00C34735" w14:paraId="5474E52F" w14:textId="77777777" w:rsidTr="00A97DA3">
        <w:trPr>
          <w:trHeight w:hRule="exact" w:val="306"/>
        </w:trPr>
        <w:tc>
          <w:tcPr>
            <w:tcW w:w="709" w:type="dxa"/>
            <w:shd w:val="clear" w:color="auto" w:fill="auto"/>
            <w:vAlign w:val="bottom"/>
          </w:tcPr>
          <w:p w14:paraId="10756B69" w14:textId="77777777" w:rsidR="00A257A7" w:rsidRPr="00C34735" w:rsidRDefault="00A257A7" w:rsidP="00A97DA3">
            <w:pPr>
              <w:tabs>
                <w:tab w:val="left" w:pos="2700"/>
                <w:tab w:val="left" w:pos="3060"/>
                <w:tab w:val="left" w:pos="9540"/>
              </w:tabs>
              <w:rPr>
                <w:lang w:val="fr-CH"/>
              </w:rPr>
            </w:pPr>
            <w:r w:rsidRPr="00C34735">
              <w:rPr>
                <w:lang w:val="fr-CH"/>
              </w:rPr>
              <w:t>Date</w:t>
            </w:r>
          </w:p>
        </w:tc>
        <w:tc>
          <w:tcPr>
            <w:tcW w:w="3402" w:type="dxa"/>
            <w:tcBorders>
              <w:top w:val="nil"/>
              <w:bottom w:val="single" w:sz="4" w:space="0" w:color="auto"/>
            </w:tcBorders>
            <w:shd w:val="clear" w:color="auto" w:fill="auto"/>
            <w:vAlign w:val="bottom"/>
          </w:tcPr>
          <w:p w14:paraId="03A64DF3" w14:textId="77777777" w:rsidR="00A257A7" w:rsidRPr="00C34735" w:rsidRDefault="00A257A7" w:rsidP="00A97DA3">
            <w:pPr>
              <w:tabs>
                <w:tab w:val="left" w:pos="2700"/>
                <w:tab w:val="left" w:pos="3060"/>
                <w:tab w:val="left" w:pos="9540"/>
              </w:tabs>
              <w:rPr>
                <w:lang w:val="fr-CH"/>
              </w:rPr>
            </w:pPr>
            <w:r>
              <w:rPr>
                <w:noProof/>
                <w:lang w:val="fr-CH"/>
              </w:rPr>
              <w:t xml:space="preserve">     </w:t>
            </w:r>
          </w:p>
        </w:tc>
        <w:tc>
          <w:tcPr>
            <w:tcW w:w="236" w:type="dxa"/>
            <w:shd w:val="clear" w:color="auto" w:fill="auto"/>
            <w:vAlign w:val="bottom"/>
          </w:tcPr>
          <w:p w14:paraId="1E091C9A" w14:textId="77777777" w:rsidR="00A257A7" w:rsidRPr="00C34735" w:rsidRDefault="00A257A7" w:rsidP="00A97DA3">
            <w:pPr>
              <w:tabs>
                <w:tab w:val="left" w:pos="2700"/>
                <w:tab w:val="left" w:pos="3060"/>
                <w:tab w:val="left" w:pos="9540"/>
              </w:tabs>
              <w:rPr>
                <w:sz w:val="16"/>
                <w:lang w:val="fr-CH"/>
              </w:rPr>
            </w:pPr>
          </w:p>
        </w:tc>
        <w:tc>
          <w:tcPr>
            <w:tcW w:w="1607" w:type="dxa"/>
            <w:shd w:val="clear" w:color="auto" w:fill="auto"/>
            <w:vAlign w:val="bottom"/>
          </w:tcPr>
          <w:p w14:paraId="5E9AF1B2" w14:textId="77777777" w:rsidR="00A257A7" w:rsidRPr="00C34735" w:rsidRDefault="00A257A7" w:rsidP="00A97DA3">
            <w:pPr>
              <w:tabs>
                <w:tab w:val="left" w:pos="2700"/>
                <w:tab w:val="left" w:pos="3060"/>
                <w:tab w:val="left" w:pos="9540"/>
              </w:tabs>
              <w:jc w:val="both"/>
              <w:rPr>
                <w:lang w:val="fr-CH"/>
              </w:rPr>
            </w:pPr>
            <w:r w:rsidRPr="00C34735">
              <w:rPr>
                <w:lang w:val="fr-CH"/>
              </w:rPr>
              <w:t xml:space="preserve">       Signature </w:t>
            </w:r>
          </w:p>
        </w:tc>
        <w:tc>
          <w:tcPr>
            <w:tcW w:w="3969" w:type="dxa"/>
            <w:tcBorders>
              <w:top w:val="nil"/>
              <w:bottom w:val="single" w:sz="4" w:space="0" w:color="auto"/>
            </w:tcBorders>
            <w:shd w:val="clear" w:color="auto" w:fill="auto"/>
            <w:vAlign w:val="bottom"/>
          </w:tcPr>
          <w:p w14:paraId="79372AE1" w14:textId="77777777" w:rsidR="00A257A7" w:rsidRPr="00C34735" w:rsidRDefault="00A257A7" w:rsidP="00A97DA3">
            <w:pPr>
              <w:tabs>
                <w:tab w:val="left" w:pos="2700"/>
                <w:tab w:val="left" w:pos="3060"/>
                <w:tab w:val="left" w:pos="9540"/>
              </w:tabs>
              <w:rPr>
                <w:lang w:val="fr-CH"/>
              </w:rPr>
            </w:pPr>
          </w:p>
        </w:tc>
      </w:tr>
    </w:tbl>
    <w:p w14:paraId="23892833" w14:textId="77777777" w:rsidR="00A257A7" w:rsidRPr="00C34735" w:rsidRDefault="00A257A7" w:rsidP="00A257A7">
      <w:pPr>
        <w:rPr>
          <w:lang w:val="fr-CH"/>
        </w:rPr>
      </w:pPr>
    </w:p>
    <w:p w14:paraId="5FD7E41F" w14:textId="77777777" w:rsidR="00A257A7" w:rsidRPr="00C34735" w:rsidRDefault="00A257A7" w:rsidP="00A257A7">
      <w:pPr>
        <w:rPr>
          <w:lang w:val="fr-CH"/>
        </w:rPr>
      </w:pPr>
    </w:p>
    <w:p w14:paraId="785770EB" w14:textId="77777777" w:rsidR="00A257A7" w:rsidRPr="00C34735" w:rsidRDefault="00A257A7" w:rsidP="00A257A7">
      <w:pPr>
        <w:rPr>
          <w:lang w:val="fr-CH"/>
        </w:rPr>
      </w:pPr>
    </w:p>
    <w:p w14:paraId="4D93EAA5"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szCs w:val="20"/>
          <w:lang w:val="fr-CH"/>
        </w:rPr>
      </w:pPr>
      <w:r w:rsidRPr="00C34735">
        <w:rPr>
          <w:lang w:val="fr-CH"/>
        </w:rPr>
        <w:t>Protocole des observations</w:t>
      </w:r>
      <w:r w:rsidRPr="00C34735">
        <w:rPr>
          <w:lang w:val="fr-CH"/>
        </w:rPr>
        <w:tab/>
        <w:t>TPI Electroniciens</w:t>
      </w:r>
      <w:r w:rsidRPr="00C34735">
        <w:rPr>
          <w:lang w:val="fr-CH"/>
        </w:rPr>
        <w:tab/>
        <w:t>Supérieur professionnel</w:t>
      </w:r>
    </w:p>
    <w:p w14:paraId="3E9D9EC6" w14:textId="77777777" w:rsidR="00A257A7" w:rsidRPr="00C34735" w:rsidRDefault="00A257A7" w:rsidP="00A257A7">
      <w:pPr>
        <w:jc w:val="center"/>
        <w:rPr>
          <w:rFonts w:cs="Times New Roman"/>
          <w:sz w:val="40"/>
          <w:szCs w:val="40"/>
          <w:lang w:val="fr-CH" w:eastAsia="de-DE"/>
        </w:rPr>
      </w:pPr>
      <w:r w:rsidRPr="00C34735">
        <w:rPr>
          <w:lang w:val="fr-CH"/>
        </w:rPr>
        <w:br w:type="page"/>
      </w:r>
    </w:p>
    <w:p w14:paraId="3FE0DBCF" w14:textId="77777777" w:rsidR="00A257A7" w:rsidRPr="00C34735" w:rsidRDefault="00A257A7" w:rsidP="00A257A7">
      <w:pPr>
        <w:jc w:val="center"/>
        <w:rPr>
          <w:rFonts w:cs="Times New Roman"/>
          <w:sz w:val="96"/>
          <w:szCs w:val="96"/>
          <w:lang w:val="fr-CH" w:eastAsia="de-DE"/>
        </w:rPr>
      </w:pPr>
    </w:p>
    <w:p w14:paraId="305D71C9"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Protocole</w:t>
      </w:r>
    </w:p>
    <w:p w14:paraId="0BE300D8" w14:textId="77777777" w:rsidR="00A257A7" w:rsidRPr="00C34735" w:rsidRDefault="00A257A7" w:rsidP="00A257A7">
      <w:pPr>
        <w:jc w:val="center"/>
        <w:rPr>
          <w:rFonts w:cs="Times New Roman"/>
          <w:sz w:val="40"/>
          <w:szCs w:val="40"/>
          <w:lang w:val="fr-CH" w:eastAsia="de-DE"/>
        </w:rPr>
      </w:pPr>
    </w:p>
    <w:p w14:paraId="1EA40343"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des</w:t>
      </w:r>
      <w:proofErr w:type="gramEnd"/>
    </w:p>
    <w:p w14:paraId="151DDBF0" w14:textId="77777777" w:rsidR="00A257A7" w:rsidRPr="00C34735" w:rsidRDefault="00A257A7" w:rsidP="00A257A7">
      <w:pPr>
        <w:jc w:val="center"/>
        <w:rPr>
          <w:rFonts w:cs="Times New Roman"/>
          <w:sz w:val="40"/>
          <w:szCs w:val="40"/>
          <w:lang w:val="fr-CH" w:eastAsia="de-DE"/>
        </w:rPr>
      </w:pPr>
    </w:p>
    <w:p w14:paraId="358B3B50"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Observations</w:t>
      </w:r>
    </w:p>
    <w:p w14:paraId="396F3D96" w14:textId="77777777" w:rsidR="00A257A7" w:rsidRPr="00C34735" w:rsidRDefault="00A257A7" w:rsidP="00A257A7">
      <w:pPr>
        <w:jc w:val="center"/>
        <w:rPr>
          <w:rFonts w:cs="Times New Roman"/>
          <w:sz w:val="40"/>
          <w:szCs w:val="40"/>
          <w:lang w:val="fr-CH" w:eastAsia="de-DE"/>
        </w:rPr>
      </w:pPr>
    </w:p>
    <w:p w14:paraId="7B9A6EF1"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pour</w:t>
      </w:r>
      <w:proofErr w:type="gramEnd"/>
      <w:r w:rsidRPr="00C34735">
        <w:rPr>
          <w:rFonts w:cs="Times New Roman"/>
          <w:sz w:val="40"/>
          <w:szCs w:val="40"/>
          <w:lang w:val="fr-CH" w:eastAsia="de-DE"/>
        </w:rPr>
        <w:t xml:space="preserve"> la</w:t>
      </w:r>
    </w:p>
    <w:p w14:paraId="6E9F1061" w14:textId="77777777" w:rsidR="00A257A7" w:rsidRPr="00C34735" w:rsidRDefault="00A257A7" w:rsidP="00A257A7">
      <w:pPr>
        <w:jc w:val="center"/>
        <w:rPr>
          <w:rFonts w:cs="Times New Roman"/>
          <w:sz w:val="40"/>
          <w:szCs w:val="40"/>
          <w:lang w:val="fr-CH" w:eastAsia="de-DE"/>
        </w:rPr>
      </w:pPr>
    </w:p>
    <w:p w14:paraId="67444AC1"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Visite</w:t>
      </w:r>
    </w:p>
    <w:p w14:paraId="41F4AF25"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des</w:t>
      </w:r>
      <w:proofErr w:type="gramEnd"/>
    </w:p>
    <w:p w14:paraId="62F000E5"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Experts</w:t>
      </w:r>
    </w:p>
    <w:p w14:paraId="2C5F44F5" w14:textId="77777777" w:rsidR="00A257A7" w:rsidRPr="00C34735" w:rsidRDefault="00A257A7" w:rsidP="00A257A7">
      <w:pPr>
        <w:rPr>
          <w:rFonts w:cs="Times New Roman"/>
          <w:lang w:val="fr-CH" w:eastAsia="de-DE"/>
        </w:rPr>
      </w:pPr>
    </w:p>
    <w:p w14:paraId="5DE536D4" w14:textId="77777777" w:rsidR="00A257A7" w:rsidRPr="00C34735" w:rsidRDefault="00A257A7" w:rsidP="00A257A7">
      <w:pPr>
        <w:rPr>
          <w:rFonts w:cs="Times New Roman"/>
          <w:lang w:val="fr-CH" w:eastAsia="de-DE"/>
        </w:rPr>
      </w:pPr>
    </w:p>
    <w:p w14:paraId="3D755C53" w14:textId="77777777" w:rsidR="00A257A7" w:rsidRPr="00C34735" w:rsidRDefault="00A257A7" w:rsidP="00A257A7">
      <w:pPr>
        <w:rPr>
          <w:rFonts w:cs="Times New Roman"/>
          <w:lang w:val="fr-CH" w:eastAsia="de-DE"/>
        </w:rPr>
      </w:pPr>
    </w:p>
    <w:p w14:paraId="5A63B8EA" w14:textId="77777777" w:rsidR="00A257A7" w:rsidRPr="00C34735" w:rsidRDefault="00A257A7" w:rsidP="00A257A7">
      <w:pPr>
        <w:rPr>
          <w:lang w:val="fr-CH"/>
        </w:rPr>
      </w:pPr>
      <w:r w:rsidRPr="00C34735">
        <w:rPr>
          <w:lang w:val="fr-CH"/>
        </w:rPr>
        <w:br w:type="page"/>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520"/>
        <w:gridCol w:w="2410"/>
      </w:tblGrid>
      <w:tr w:rsidR="00A257A7" w:rsidRPr="00C34735" w14:paraId="2C674286" w14:textId="77777777" w:rsidTr="00A97DA3">
        <w:trPr>
          <w:trHeight w:val="839"/>
        </w:trPr>
        <w:tc>
          <w:tcPr>
            <w:tcW w:w="993" w:type="dxa"/>
            <w:tcBorders>
              <w:top w:val="nil"/>
              <w:left w:val="nil"/>
              <w:bottom w:val="nil"/>
              <w:right w:val="nil"/>
            </w:tcBorders>
            <w:shd w:val="clear" w:color="auto" w:fill="auto"/>
          </w:tcPr>
          <w:p w14:paraId="3EB9BDE7"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009D4B3F" wp14:editId="2D5C5E58">
                  <wp:extent cx="262255" cy="508000"/>
                  <wp:effectExtent l="0" t="0" r="0" b="0"/>
                  <wp:docPr id="120" name="Picture 2" descr="Description : 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Description : ecusson_seite_2_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520" w:type="dxa"/>
            <w:tcBorders>
              <w:top w:val="nil"/>
              <w:left w:val="nil"/>
              <w:bottom w:val="nil"/>
              <w:right w:val="single" w:sz="4" w:space="0" w:color="auto"/>
            </w:tcBorders>
            <w:shd w:val="clear" w:color="auto" w:fill="auto"/>
          </w:tcPr>
          <w:p w14:paraId="76B71909" w14:textId="77777777" w:rsidR="00A257A7" w:rsidRPr="00C34735" w:rsidRDefault="00A257A7" w:rsidP="00A97DA3">
            <w:pPr>
              <w:spacing w:after="120"/>
              <w:rPr>
                <w:sz w:val="24"/>
                <w:lang w:val="fr-CH"/>
              </w:rPr>
            </w:pPr>
            <w:r w:rsidRPr="00C34735">
              <w:rPr>
                <w:sz w:val="24"/>
                <w:lang w:val="fr-CH"/>
              </w:rPr>
              <w:t>Domaine de qualification</w:t>
            </w:r>
            <w:proofErr w:type="gramStart"/>
            <w:r w:rsidRPr="00C34735">
              <w:rPr>
                <w:sz w:val="24"/>
                <w:lang w:val="fr-CH"/>
              </w:rPr>
              <w:t xml:space="preserve"> «Travail</w:t>
            </w:r>
            <w:proofErr w:type="gramEnd"/>
            <w:r w:rsidRPr="00C34735">
              <w:rPr>
                <w:sz w:val="24"/>
                <w:lang w:val="fr-CH"/>
              </w:rPr>
              <w:t xml:space="preserve"> pratique individuel»</w:t>
            </w:r>
          </w:p>
          <w:p w14:paraId="69487177" w14:textId="77777777" w:rsidR="00A257A7" w:rsidRPr="00C34735" w:rsidRDefault="00A257A7" w:rsidP="00A97DA3">
            <w:pPr>
              <w:rPr>
                <w:b/>
                <w:sz w:val="32"/>
                <w:szCs w:val="32"/>
                <w:lang w:val="fr-CH"/>
              </w:rPr>
            </w:pPr>
            <w:r w:rsidRPr="00C34735">
              <w:rPr>
                <w:b/>
                <w:sz w:val="32"/>
                <w:szCs w:val="32"/>
                <w:lang w:val="fr-CH"/>
              </w:rPr>
              <w:t>Protocole des observations</w:t>
            </w:r>
          </w:p>
          <w:p w14:paraId="1B35E489" w14:textId="77777777" w:rsidR="00A257A7" w:rsidRPr="00C34735" w:rsidRDefault="00A257A7" w:rsidP="00A97DA3">
            <w:pPr>
              <w:spacing w:after="120"/>
              <w:rPr>
                <w:b/>
                <w:sz w:val="32"/>
                <w:szCs w:val="32"/>
                <w:lang w:val="fr-CH"/>
              </w:rPr>
            </w:pPr>
            <w:proofErr w:type="gramStart"/>
            <w:r w:rsidRPr="00C34735">
              <w:rPr>
                <w:b/>
                <w:sz w:val="32"/>
                <w:szCs w:val="32"/>
                <w:lang w:val="fr-CH"/>
              </w:rPr>
              <w:t>«Visites</w:t>
            </w:r>
            <w:proofErr w:type="gramEnd"/>
            <w:r w:rsidRPr="00C34735">
              <w:rPr>
                <w:b/>
                <w:sz w:val="32"/>
                <w:szCs w:val="32"/>
                <w:lang w:val="fr-CH"/>
              </w:rPr>
              <w:t xml:space="preserve"> des experts»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D8D0A5F" w14:textId="77777777" w:rsidR="00A257A7" w:rsidRPr="00C34735" w:rsidRDefault="00A257A7" w:rsidP="00A97DA3">
            <w:pPr>
              <w:rPr>
                <w:szCs w:val="20"/>
                <w:lang w:val="fr-CH"/>
              </w:rPr>
            </w:pPr>
            <w:r w:rsidRPr="00C34735">
              <w:rPr>
                <w:szCs w:val="20"/>
                <w:lang w:val="fr-CH"/>
              </w:rPr>
              <w:t>Candidat</w:t>
            </w:r>
          </w:p>
          <w:p w14:paraId="26D3DDF7" w14:textId="77777777" w:rsidR="00A257A7" w:rsidRPr="00C34735" w:rsidRDefault="00A257A7" w:rsidP="00A97DA3">
            <w:pPr>
              <w:rPr>
                <w:szCs w:val="20"/>
                <w:lang w:val="fr-CH"/>
              </w:rPr>
            </w:pPr>
          </w:p>
          <w:p w14:paraId="28F72586" w14:textId="401FB9E0" w:rsidR="00A257A7" w:rsidRPr="00C34735" w:rsidRDefault="00C10A55" w:rsidP="00A97DA3">
            <w:pPr>
              <w:rPr>
                <w:sz w:val="28"/>
                <w:szCs w:val="28"/>
                <w:lang w:val="fr-CH"/>
              </w:rPr>
            </w:pPr>
            <w:r w:rsidRPr="00AC0F88">
              <w:rPr>
                <w:noProof/>
                <w:sz w:val="28"/>
                <w:szCs w:val="28"/>
                <w:lang w:val="fr-CH"/>
              </w:rPr>
              <w:t>2</w:t>
            </w:r>
            <w:r>
              <w:rPr>
                <w:noProof/>
                <w:sz w:val="28"/>
                <w:szCs w:val="28"/>
                <w:lang w:val="fr-CH"/>
              </w:rPr>
              <w:t>x</w:t>
            </w:r>
            <w:r w:rsidRPr="00AC0F88">
              <w:rPr>
                <w:noProof/>
                <w:sz w:val="28"/>
                <w:szCs w:val="28"/>
                <w:lang w:val="fr-CH"/>
              </w:rPr>
              <w:t>FR</w:t>
            </w:r>
            <w:r>
              <w:rPr>
                <w:noProof/>
                <w:sz w:val="28"/>
                <w:szCs w:val="28"/>
                <w:lang w:val="fr-CH"/>
              </w:rPr>
              <w:t>xx</w:t>
            </w:r>
          </w:p>
        </w:tc>
      </w:tr>
    </w:tbl>
    <w:p w14:paraId="106FD50A" w14:textId="77777777" w:rsidR="00A257A7" w:rsidRPr="00C34735" w:rsidRDefault="00A257A7" w:rsidP="00A257A7">
      <w:pPr>
        <w:rPr>
          <w:sz w:val="16"/>
          <w:lang w:val="fr-CH"/>
        </w:rPr>
      </w:pPr>
    </w:p>
    <w:tbl>
      <w:tblPr>
        <w:tblW w:w="9951" w:type="dxa"/>
        <w:tblInd w:w="80" w:type="dxa"/>
        <w:tblBorders>
          <w:insideH w:val="single" w:sz="4" w:space="0" w:color="auto"/>
        </w:tblBorders>
        <w:tblLayout w:type="fixed"/>
        <w:tblLook w:val="04A0" w:firstRow="1" w:lastRow="0" w:firstColumn="1" w:lastColumn="0" w:noHBand="0" w:noVBand="1"/>
      </w:tblPr>
      <w:tblGrid>
        <w:gridCol w:w="1162"/>
        <w:gridCol w:w="284"/>
        <w:gridCol w:w="2126"/>
        <w:gridCol w:w="514"/>
        <w:gridCol w:w="337"/>
        <w:gridCol w:w="236"/>
        <w:gridCol w:w="400"/>
        <w:gridCol w:w="709"/>
        <w:gridCol w:w="400"/>
        <w:gridCol w:w="284"/>
        <w:gridCol w:w="1092"/>
        <w:gridCol w:w="284"/>
        <w:gridCol w:w="2123"/>
      </w:tblGrid>
      <w:tr w:rsidR="00A257A7" w:rsidRPr="00C34735" w14:paraId="1E22397B" w14:textId="77777777" w:rsidTr="00A97DA3">
        <w:trPr>
          <w:trHeight w:val="513"/>
        </w:trPr>
        <w:tc>
          <w:tcPr>
            <w:tcW w:w="3572" w:type="dxa"/>
            <w:gridSpan w:val="3"/>
            <w:tcBorders>
              <w:top w:val="nil"/>
              <w:bottom w:val="nil"/>
            </w:tcBorders>
            <w:shd w:val="clear" w:color="auto" w:fill="auto"/>
            <w:vAlign w:val="bottom"/>
          </w:tcPr>
          <w:p w14:paraId="2D4CA99D" w14:textId="77777777" w:rsidR="00A257A7" w:rsidRPr="00C34735" w:rsidRDefault="00A257A7" w:rsidP="00A97DA3">
            <w:pPr>
              <w:tabs>
                <w:tab w:val="left" w:pos="1800"/>
                <w:tab w:val="left" w:pos="9720"/>
              </w:tabs>
              <w:spacing w:before="120" w:after="120"/>
              <w:rPr>
                <w:bCs/>
                <w:sz w:val="28"/>
                <w:szCs w:val="28"/>
                <w:lang w:val="fr-CH"/>
              </w:rPr>
            </w:pPr>
            <w:r w:rsidRPr="00C34735">
              <w:rPr>
                <w:bCs/>
                <w:sz w:val="28"/>
                <w:szCs w:val="28"/>
                <w:lang w:val="fr-CH"/>
              </w:rPr>
              <w:t>Intitulé du travail d'examen</w:t>
            </w:r>
          </w:p>
        </w:tc>
        <w:tc>
          <w:tcPr>
            <w:tcW w:w="6379" w:type="dxa"/>
            <w:gridSpan w:val="10"/>
            <w:tcBorders>
              <w:top w:val="nil"/>
              <w:bottom w:val="single" w:sz="4" w:space="0" w:color="auto"/>
            </w:tcBorders>
            <w:shd w:val="clear" w:color="auto" w:fill="auto"/>
          </w:tcPr>
          <w:p w14:paraId="7113C2B9" w14:textId="31D7B72E" w:rsidR="00A257A7" w:rsidRPr="00C34735" w:rsidRDefault="00A257A7" w:rsidP="00A97DA3">
            <w:pPr>
              <w:tabs>
                <w:tab w:val="left" w:pos="1800"/>
                <w:tab w:val="left" w:pos="9720"/>
              </w:tabs>
              <w:spacing w:before="120" w:after="120"/>
              <w:rPr>
                <w:bCs/>
                <w:sz w:val="28"/>
                <w:szCs w:val="28"/>
                <w:lang w:val="fr-CH"/>
              </w:rPr>
            </w:pPr>
          </w:p>
        </w:tc>
      </w:tr>
      <w:tr w:rsidR="00A257A7" w:rsidRPr="00C34735" w14:paraId="0B41F076" w14:textId="77777777" w:rsidTr="00A97DA3">
        <w:tblPrEx>
          <w:tblBorders>
            <w:insideH w:val="none" w:sz="0" w:space="0" w:color="auto"/>
          </w:tblBorders>
        </w:tblPrEx>
        <w:trPr>
          <w:trHeight w:hRule="exact" w:val="114"/>
        </w:trPr>
        <w:tc>
          <w:tcPr>
            <w:tcW w:w="9951" w:type="dxa"/>
            <w:gridSpan w:val="13"/>
            <w:shd w:val="clear" w:color="auto" w:fill="auto"/>
            <w:vAlign w:val="center"/>
          </w:tcPr>
          <w:p w14:paraId="2203EA58" w14:textId="77777777" w:rsidR="00A257A7" w:rsidRPr="00C34735" w:rsidRDefault="00A257A7" w:rsidP="00A97DA3">
            <w:pPr>
              <w:rPr>
                <w:lang w:val="fr-CH"/>
              </w:rPr>
            </w:pPr>
          </w:p>
        </w:tc>
      </w:tr>
      <w:tr w:rsidR="00A257A7" w:rsidRPr="00C34735" w14:paraId="2C0E3567" w14:textId="77777777" w:rsidTr="00A97DA3">
        <w:tblPrEx>
          <w:tblBorders>
            <w:insideH w:val="none" w:sz="0" w:space="0" w:color="auto"/>
          </w:tblBorders>
        </w:tblPrEx>
        <w:trPr>
          <w:trHeight w:hRule="exact" w:val="340"/>
        </w:trPr>
        <w:tc>
          <w:tcPr>
            <w:tcW w:w="1162" w:type="dxa"/>
            <w:shd w:val="clear" w:color="auto" w:fill="auto"/>
            <w:vAlign w:val="center"/>
          </w:tcPr>
          <w:p w14:paraId="7BB2A512" w14:textId="77777777" w:rsidR="00A257A7" w:rsidRPr="00C34735" w:rsidRDefault="00A257A7" w:rsidP="00A97DA3">
            <w:pPr>
              <w:ind w:left="280"/>
              <w:rPr>
                <w:lang w:val="fr-CH"/>
              </w:rPr>
            </w:pPr>
          </w:p>
        </w:tc>
        <w:tc>
          <w:tcPr>
            <w:tcW w:w="284" w:type="dxa"/>
          </w:tcPr>
          <w:p w14:paraId="0F73AB50" w14:textId="77777777" w:rsidR="00A257A7" w:rsidRPr="00C34735" w:rsidRDefault="00A257A7" w:rsidP="00A97DA3">
            <w:pPr>
              <w:rPr>
                <w:lang w:val="fr-CH"/>
              </w:rPr>
            </w:pPr>
          </w:p>
        </w:tc>
        <w:tc>
          <w:tcPr>
            <w:tcW w:w="2126" w:type="dxa"/>
            <w:tcBorders>
              <w:bottom w:val="single" w:sz="4" w:space="0" w:color="auto"/>
            </w:tcBorders>
            <w:shd w:val="clear" w:color="auto" w:fill="auto"/>
            <w:vAlign w:val="center"/>
          </w:tcPr>
          <w:p w14:paraId="637FD4A2" w14:textId="77777777" w:rsidR="00A257A7" w:rsidRPr="00C34735" w:rsidRDefault="00A257A7" w:rsidP="00A97DA3">
            <w:pPr>
              <w:rPr>
                <w:lang w:val="fr-CH"/>
              </w:rPr>
            </w:pPr>
            <w:r w:rsidRPr="00C34735">
              <w:rPr>
                <w:lang w:val="fr-CH"/>
              </w:rPr>
              <w:t>Date, heure</w:t>
            </w:r>
          </w:p>
        </w:tc>
        <w:tc>
          <w:tcPr>
            <w:tcW w:w="851" w:type="dxa"/>
            <w:gridSpan w:val="2"/>
            <w:shd w:val="clear" w:color="auto" w:fill="auto"/>
            <w:vAlign w:val="center"/>
          </w:tcPr>
          <w:p w14:paraId="3A0D2A03" w14:textId="77777777" w:rsidR="00A257A7" w:rsidRPr="00C34735" w:rsidRDefault="00A257A7" w:rsidP="00A97DA3">
            <w:pPr>
              <w:rPr>
                <w:lang w:val="fr-CH"/>
              </w:rPr>
            </w:pPr>
          </w:p>
        </w:tc>
        <w:tc>
          <w:tcPr>
            <w:tcW w:w="3121" w:type="dxa"/>
            <w:gridSpan w:val="6"/>
            <w:tcBorders>
              <w:bottom w:val="single" w:sz="4" w:space="0" w:color="auto"/>
            </w:tcBorders>
            <w:shd w:val="clear" w:color="auto" w:fill="auto"/>
            <w:vAlign w:val="center"/>
          </w:tcPr>
          <w:p w14:paraId="261182CB" w14:textId="77777777" w:rsidR="00A257A7" w:rsidRPr="00C34735" w:rsidRDefault="00A257A7" w:rsidP="00A97DA3">
            <w:pPr>
              <w:rPr>
                <w:lang w:val="fr-CH"/>
              </w:rPr>
            </w:pPr>
            <w:r w:rsidRPr="00C34735">
              <w:rPr>
                <w:lang w:val="fr-CH"/>
              </w:rPr>
              <w:t>Prénom, nom</w:t>
            </w:r>
          </w:p>
        </w:tc>
        <w:tc>
          <w:tcPr>
            <w:tcW w:w="284" w:type="dxa"/>
          </w:tcPr>
          <w:p w14:paraId="08D36716" w14:textId="77777777" w:rsidR="00A257A7" w:rsidRPr="00C34735" w:rsidRDefault="00A257A7" w:rsidP="00A97DA3">
            <w:pPr>
              <w:rPr>
                <w:lang w:val="fr-CH"/>
              </w:rPr>
            </w:pPr>
          </w:p>
        </w:tc>
        <w:tc>
          <w:tcPr>
            <w:tcW w:w="2123" w:type="dxa"/>
            <w:tcBorders>
              <w:bottom w:val="single" w:sz="4" w:space="0" w:color="auto"/>
            </w:tcBorders>
            <w:shd w:val="clear" w:color="auto" w:fill="auto"/>
            <w:vAlign w:val="center"/>
          </w:tcPr>
          <w:p w14:paraId="31267974" w14:textId="77777777" w:rsidR="00A257A7" w:rsidRPr="00C34735" w:rsidRDefault="00A257A7" w:rsidP="00A97DA3">
            <w:pPr>
              <w:rPr>
                <w:lang w:val="fr-CH"/>
              </w:rPr>
            </w:pPr>
            <w:r w:rsidRPr="00C34735">
              <w:rPr>
                <w:lang w:val="fr-CH"/>
              </w:rPr>
              <w:t>Visa</w:t>
            </w:r>
          </w:p>
        </w:tc>
      </w:tr>
      <w:tr w:rsidR="00A257A7" w:rsidRPr="00C34735" w14:paraId="143DBA3F" w14:textId="77777777" w:rsidTr="00A97DA3">
        <w:tblPrEx>
          <w:tblBorders>
            <w:insideH w:val="none" w:sz="0" w:space="0" w:color="auto"/>
          </w:tblBorders>
        </w:tblPrEx>
        <w:trPr>
          <w:trHeight w:hRule="exact" w:val="340"/>
        </w:trPr>
        <w:tc>
          <w:tcPr>
            <w:tcW w:w="1162" w:type="dxa"/>
            <w:shd w:val="clear" w:color="auto" w:fill="auto"/>
            <w:vAlign w:val="center"/>
          </w:tcPr>
          <w:p w14:paraId="3823773A" w14:textId="77777777" w:rsidR="00A257A7" w:rsidRPr="00C34735" w:rsidRDefault="00A257A7" w:rsidP="00A97DA3">
            <w:pPr>
              <w:ind w:left="142"/>
              <w:rPr>
                <w:lang w:val="fr-CH"/>
              </w:rPr>
            </w:pPr>
            <w:r w:rsidRPr="00C34735">
              <w:rPr>
                <w:lang w:val="fr-CH"/>
              </w:rPr>
              <w:t>1</w:t>
            </w:r>
            <w:r w:rsidRPr="00C34735">
              <w:rPr>
                <w:vertAlign w:val="superscript"/>
                <w:lang w:val="fr-CH"/>
              </w:rPr>
              <w:t>re</w:t>
            </w:r>
            <w:r w:rsidRPr="00C34735">
              <w:rPr>
                <w:lang w:val="fr-CH"/>
              </w:rPr>
              <w:t xml:space="preserve"> visite</w:t>
            </w:r>
          </w:p>
        </w:tc>
        <w:tc>
          <w:tcPr>
            <w:tcW w:w="284" w:type="dxa"/>
            <w:vAlign w:val="center"/>
          </w:tcPr>
          <w:p w14:paraId="43A1B87F" w14:textId="77777777" w:rsidR="00A257A7" w:rsidRPr="00C34735" w:rsidRDefault="00A257A7" w:rsidP="00A97DA3">
            <w:pPr>
              <w:rPr>
                <w:lang w:val="fr-CH"/>
              </w:rPr>
            </w:pPr>
          </w:p>
        </w:tc>
        <w:tc>
          <w:tcPr>
            <w:tcW w:w="2126" w:type="dxa"/>
            <w:tcBorders>
              <w:top w:val="single" w:sz="4" w:space="0" w:color="auto"/>
              <w:bottom w:val="single" w:sz="4" w:space="0" w:color="auto"/>
            </w:tcBorders>
            <w:shd w:val="clear" w:color="auto" w:fill="auto"/>
            <w:vAlign w:val="center"/>
          </w:tcPr>
          <w:p w14:paraId="2E2FC478" w14:textId="77777777" w:rsidR="00A257A7" w:rsidRPr="00C34735" w:rsidRDefault="00A257A7" w:rsidP="00A97DA3">
            <w:pPr>
              <w:rPr>
                <w:lang w:val="fr-CH"/>
              </w:rPr>
            </w:pPr>
            <w:r>
              <w:rPr>
                <w:bCs/>
                <w:noProof/>
                <w:szCs w:val="20"/>
                <w:lang w:val="fr-CH"/>
              </w:rPr>
              <w:t xml:space="preserve">     </w:t>
            </w:r>
          </w:p>
        </w:tc>
        <w:tc>
          <w:tcPr>
            <w:tcW w:w="851" w:type="dxa"/>
            <w:gridSpan w:val="2"/>
            <w:shd w:val="clear" w:color="auto" w:fill="auto"/>
            <w:vAlign w:val="center"/>
          </w:tcPr>
          <w:p w14:paraId="7990EB62" w14:textId="77777777" w:rsidR="00A257A7" w:rsidRPr="00C34735" w:rsidRDefault="00A257A7" w:rsidP="00A97DA3">
            <w:pPr>
              <w:rPr>
                <w:lang w:val="fr-CH"/>
              </w:rPr>
            </w:pPr>
          </w:p>
        </w:tc>
        <w:tc>
          <w:tcPr>
            <w:tcW w:w="3121" w:type="dxa"/>
            <w:gridSpan w:val="6"/>
            <w:tcBorders>
              <w:top w:val="single" w:sz="4" w:space="0" w:color="auto"/>
              <w:bottom w:val="single" w:sz="4" w:space="0" w:color="auto"/>
            </w:tcBorders>
            <w:shd w:val="clear" w:color="auto" w:fill="auto"/>
            <w:vAlign w:val="center"/>
          </w:tcPr>
          <w:p w14:paraId="47A30CDB" w14:textId="77777777" w:rsidR="00A257A7" w:rsidRPr="00C34735" w:rsidRDefault="00A257A7" w:rsidP="00A97DA3">
            <w:pPr>
              <w:rPr>
                <w:lang w:val="fr-CH"/>
              </w:rPr>
            </w:pPr>
            <w:r>
              <w:rPr>
                <w:bCs/>
                <w:noProof/>
                <w:szCs w:val="20"/>
                <w:lang w:val="fr-CH"/>
              </w:rPr>
              <w:t xml:space="preserve">     </w:t>
            </w:r>
          </w:p>
        </w:tc>
        <w:tc>
          <w:tcPr>
            <w:tcW w:w="284" w:type="dxa"/>
            <w:vAlign w:val="center"/>
          </w:tcPr>
          <w:p w14:paraId="553109F2" w14:textId="77777777" w:rsidR="00A257A7" w:rsidRPr="00C34735" w:rsidRDefault="00A257A7" w:rsidP="00A97DA3">
            <w:pPr>
              <w:rPr>
                <w:lang w:val="fr-CH"/>
              </w:rPr>
            </w:pPr>
          </w:p>
        </w:tc>
        <w:tc>
          <w:tcPr>
            <w:tcW w:w="2123" w:type="dxa"/>
            <w:tcBorders>
              <w:top w:val="single" w:sz="4" w:space="0" w:color="auto"/>
              <w:bottom w:val="single" w:sz="4" w:space="0" w:color="auto"/>
            </w:tcBorders>
            <w:shd w:val="clear" w:color="auto" w:fill="auto"/>
            <w:vAlign w:val="center"/>
          </w:tcPr>
          <w:p w14:paraId="55576154" w14:textId="77777777" w:rsidR="00A257A7" w:rsidRPr="00C34735" w:rsidRDefault="00A257A7" w:rsidP="00A97DA3">
            <w:pPr>
              <w:rPr>
                <w:lang w:val="fr-CH"/>
              </w:rPr>
            </w:pPr>
            <w:r>
              <w:rPr>
                <w:bCs/>
                <w:noProof/>
                <w:szCs w:val="20"/>
                <w:lang w:val="fr-CH"/>
              </w:rPr>
              <w:t xml:space="preserve">     </w:t>
            </w:r>
          </w:p>
        </w:tc>
      </w:tr>
      <w:tr w:rsidR="00A257A7" w:rsidRPr="00C34735" w14:paraId="5B29D7C0" w14:textId="77777777" w:rsidTr="00A97DA3">
        <w:tblPrEx>
          <w:tblBorders>
            <w:insideH w:val="none" w:sz="0" w:space="0" w:color="auto"/>
          </w:tblBorders>
        </w:tblPrEx>
        <w:trPr>
          <w:trHeight w:hRule="exact" w:val="340"/>
        </w:trPr>
        <w:tc>
          <w:tcPr>
            <w:tcW w:w="1162" w:type="dxa"/>
            <w:shd w:val="clear" w:color="auto" w:fill="auto"/>
            <w:vAlign w:val="center"/>
          </w:tcPr>
          <w:p w14:paraId="1F1EB77D" w14:textId="77777777" w:rsidR="00A257A7" w:rsidRPr="00C34735" w:rsidRDefault="00A257A7" w:rsidP="00A97DA3">
            <w:pPr>
              <w:ind w:left="142"/>
              <w:rPr>
                <w:lang w:val="fr-CH"/>
              </w:rPr>
            </w:pPr>
            <w:r w:rsidRPr="00C34735">
              <w:rPr>
                <w:lang w:val="fr-CH"/>
              </w:rPr>
              <w:t>2</w:t>
            </w:r>
            <w:r w:rsidRPr="00C34735">
              <w:rPr>
                <w:vertAlign w:val="superscript"/>
                <w:lang w:val="fr-CH"/>
              </w:rPr>
              <w:t>e</w:t>
            </w:r>
            <w:r w:rsidRPr="00C34735">
              <w:rPr>
                <w:lang w:val="fr-CH"/>
              </w:rPr>
              <w:t xml:space="preserve"> visite</w:t>
            </w:r>
          </w:p>
        </w:tc>
        <w:tc>
          <w:tcPr>
            <w:tcW w:w="284" w:type="dxa"/>
            <w:vAlign w:val="center"/>
          </w:tcPr>
          <w:p w14:paraId="7871FD84" w14:textId="77777777" w:rsidR="00A257A7" w:rsidRPr="00C34735" w:rsidRDefault="00A257A7" w:rsidP="00A97DA3">
            <w:pPr>
              <w:rPr>
                <w:lang w:val="fr-CH"/>
              </w:rPr>
            </w:pPr>
          </w:p>
        </w:tc>
        <w:tc>
          <w:tcPr>
            <w:tcW w:w="2126" w:type="dxa"/>
            <w:tcBorders>
              <w:top w:val="single" w:sz="4" w:space="0" w:color="auto"/>
              <w:bottom w:val="single" w:sz="4" w:space="0" w:color="auto"/>
            </w:tcBorders>
            <w:shd w:val="clear" w:color="auto" w:fill="auto"/>
            <w:vAlign w:val="center"/>
          </w:tcPr>
          <w:p w14:paraId="48179941" w14:textId="77777777" w:rsidR="00A257A7" w:rsidRPr="00C34735" w:rsidRDefault="00A257A7" w:rsidP="00A97DA3">
            <w:pPr>
              <w:rPr>
                <w:lang w:val="fr-CH"/>
              </w:rPr>
            </w:pPr>
            <w:r>
              <w:rPr>
                <w:bCs/>
                <w:noProof/>
                <w:szCs w:val="20"/>
                <w:lang w:val="fr-CH"/>
              </w:rPr>
              <w:t xml:space="preserve">     </w:t>
            </w:r>
          </w:p>
        </w:tc>
        <w:tc>
          <w:tcPr>
            <w:tcW w:w="851" w:type="dxa"/>
            <w:gridSpan w:val="2"/>
            <w:shd w:val="clear" w:color="auto" w:fill="auto"/>
            <w:vAlign w:val="center"/>
          </w:tcPr>
          <w:p w14:paraId="4C5F2675" w14:textId="77777777" w:rsidR="00A257A7" w:rsidRPr="00C34735" w:rsidRDefault="00A257A7" w:rsidP="00A97DA3">
            <w:pPr>
              <w:rPr>
                <w:lang w:val="fr-CH"/>
              </w:rPr>
            </w:pPr>
          </w:p>
        </w:tc>
        <w:tc>
          <w:tcPr>
            <w:tcW w:w="3121" w:type="dxa"/>
            <w:gridSpan w:val="6"/>
            <w:tcBorders>
              <w:top w:val="single" w:sz="4" w:space="0" w:color="auto"/>
              <w:bottom w:val="single" w:sz="4" w:space="0" w:color="auto"/>
            </w:tcBorders>
            <w:shd w:val="clear" w:color="auto" w:fill="auto"/>
            <w:vAlign w:val="center"/>
          </w:tcPr>
          <w:p w14:paraId="79533A28" w14:textId="77777777" w:rsidR="00A257A7" w:rsidRPr="00C34735" w:rsidRDefault="00A257A7" w:rsidP="00A97DA3">
            <w:pPr>
              <w:rPr>
                <w:lang w:val="fr-CH"/>
              </w:rPr>
            </w:pPr>
            <w:r>
              <w:rPr>
                <w:bCs/>
                <w:noProof/>
                <w:szCs w:val="20"/>
                <w:lang w:val="fr-CH"/>
              </w:rPr>
              <w:t xml:space="preserve">     </w:t>
            </w:r>
          </w:p>
        </w:tc>
        <w:tc>
          <w:tcPr>
            <w:tcW w:w="284" w:type="dxa"/>
            <w:vAlign w:val="center"/>
          </w:tcPr>
          <w:p w14:paraId="08EB00B4" w14:textId="77777777" w:rsidR="00A257A7" w:rsidRPr="00C34735" w:rsidRDefault="00A257A7" w:rsidP="00A97DA3">
            <w:pPr>
              <w:rPr>
                <w:lang w:val="fr-CH"/>
              </w:rPr>
            </w:pPr>
          </w:p>
        </w:tc>
        <w:tc>
          <w:tcPr>
            <w:tcW w:w="2123" w:type="dxa"/>
            <w:tcBorders>
              <w:top w:val="single" w:sz="4" w:space="0" w:color="auto"/>
              <w:bottom w:val="single" w:sz="4" w:space="0" w:color="auto"/>
            </w:tcBorders>
            <w:shd w:val="clear" w:color="auto" w:fill="auto"/>
            <w:vAlign w:val="center"/>
          </w:tcPr>
          <w:p w14:paraId="3A86A9B8" w14:textId="77777777" w:rsidR="00A257A7" w:rsidRPr="00C34735" w:rsidRDefault="00A257A7" w:rsidP="00A97DA3">
            <w:pPr>
              <w:rPr>
                <w:lang w:val="fr-CH"/>
              </w:rPr>
            </w:pPr>
            <w:r>
              <w:rPr>
                <w:bCs/>
                <w:noProof/>
                <w:szCs w:val="20"/>
                <w:lang w:val="fr-CH"/>
              </w:rPr>
              <w:t xml:space="preserve">     </w:t>
            </w:r>
          </w:p>
        </w:tc>
      </w:tr>
      <w:tr w:rsidR="00A257A7" w:rsidRPr="00C34735" w14:paraId="5791F0CF" w14:textId="77777777" w:rsidTr="00A97DA3">
        <w:tblPrEx>
          <w:tblBorders>
            <w:insideH w:val="none" w:sz="0" w:space="0" w:color="auto"/>
          </w:tblBorders>
        </w:tblPrEx>
        <w:trPr>
          <w:trHeight w:hRule="exact" w:val="340"/>
        </w:trPr>
        <w:tc>
          <w:tcPr>
            <w:tcW w:w="1162" w:type="dxa"/>
            <w:tcBorders>
              <w:bottom w:val="single" w:sz="4" w:space="0" w:color="auto"/>
            </w:tcBorders>
            <w:shd w:val="clear" w:color="auto" w:fill="auto"/>
            <w:vAlign w:val="center"/>
          </w:tcPr>
          <w:p w14:paraId="6F46CDC5" w14:textId="77777777" w:rsidR="00A257A7" w:rsidRPr="00C34735" w:rsidRDefault="00A257A7" w:rsidP="00A97DA3">
            <w:pPr>
              <w:rPr>
                <w:lang w:val="fr-CH"/>
              </w:rPr>
            </w:pPr>
            <w:r>
              <w:rPr>
                <w:bCs/>
                <w:noProof/>
                <w:szCs w:val="20"/>
                <w:lang w:val="fr-CH"/>
              </w:rPr>
              <w:t xml:space="preserve">     </w:t>
            </w:r>
          </w:p>
        </w:tc>
        <w:tc>
          <w:tcPr>
            <w:tcW w:w="284" w:type="dxa"/>
            <w:vAlign w:val="center"/>
          </w:tcPr>
          <w:p w14:paraId="0A50E36C" w14:textId="77777777" w:rsidR="00A257A7" w:rsidRPr="00C34735" w:rsidRDefault="00A257A7" w:rsidP="00A97DA3">
            <w:pPr>
              <w:rPr>
                <w:lang w:val="fr-CH"/>
              </w:rPr>
            </w:pPr>
          </w:p>
        </w:tc>
        <w:tc>
          <w:tcPr>
            <w:tcW w:w="2126" w:type="dxa"/>
            <w:tcBorders>
              <w:top w:val="single" w:sz="4" w:space="0" w:color="auto"/>
              <w:bottom w:val="single" w:sz="4" w:space="0" w:color="auto"/>
            </w:tcBorders>
            <w:shd w:val="clear" w:color="auto" w:fill="auto"/>
            <w:vAlign w:val="center"/>
          </w:tcPr>
          <w:p w14:paraId="5C316C97" w14:textId="77777777" w:rsidR="00A257A7" w:rsidRPr="00C34735" w:rsidRDefault="00A257A7" w:rsidP="00A97DA3">
            <w:pPr>
              <w:rPr>
                <w:lang w:val="fr-CH"/>
              </w:rPr>
            </w:pPr>
            <w:r>
              <w:rPr>
                <w:bCs/>
                <w:noProof/>
                <w:szCs w:val="20"/>
                <w:lang w:val="fr-CH"/>
              </w:rPr>
              <w:t xml:space="preserve">     </w:t>
            </w:r>
          </w:p>
        </w:tc>
        <w:tc>
          <w:tcPr>
            <w:tcW w:w="851" w:type="dxa"/>
            <w:gridSpan w:val="2"/>
            <w:shd w:val="clear" w:color="auto" w:fill="auto"/>
            <w:vAlign w:val="center"/>
          </w:tcPr>
          <w:p w14:paraId="6F1FCC32" w14:textId="77777777" w:rsidR="00A257A7" w:rsidRPr="00C34735" w:rsidRDefault="00A257A7" w:rsidP="00A97DA3">
            <w:pPr>
              <w:rPr>
                <w:lang w:val="fr-CH"/>
              </w:rPr>
            </w:pPr>
          </w:p>
        </w:tc>
        <w:tc>
          <w:tcPr>
            <w:tcW w:w="3121" w:type="dxa"/>
            <w:gridSpan w:val="6"/>
            <w:tcBorders>
              <w:top w:val="single" w:sz="4" w:space="0" w:color="auto"/>
              <w:bottom w:val="single" w:sz="4" w:space="0" w:color="auto"/>
            </w:tcBorders>
            <w:shd w:val="clear" w:color="auto" w:fill="auto"/>
            <w:vAlign w:val="center"/>
          </w:tcPr>
          <w:p w14:paraId="31E99738" w14:textId="77777777" w:rsidR="00A257A7" w:rsidRPr="00C34735" w:rsidRDefault="00A257A7" w:rsidP="00A97DA3">
            <w:pPr>
              <w:rPr>
                <w:lang w:val="fr-CH"/>
              </w:rPr>
            </w:pPr>
            <w:r>
              <w:rPr>
                <w:bCs/>
                <w:noProof/>
                <w:szCs w:val="20"/>
                <w:lang w:val="fr-CH"/>
              </w:rPr>
              <w:t xml:space="preserve">     </w:t>
            </w:r>
          </w:p>
        </w:tc>
        <w:tc>
          <w:tcPr>
            <w:tcW w:w="284" w:type="dxa"/>
            <w:vAlign w:val="center"/>
          </w:tcPr>
          <w:p w14:paraId="695B1F53" w14:textId="77777777" w:rsidR="00A257A7" w:rsidRPr="00C34735" w:rsidRDefault="00A257A7" w:rsidP="00A97DA3">
            <w:pPr>
              <w:rPr>
                <w:lang w:val="fr-CH"/>
              </w:rPr>
            </w:pPr>
          </w:p>
        </w:tc>
        <w:tc>
          <w:tcPr>
            <w:tcW w:w="2123" w:type="dxa"/>
            <w:tcBorders>
              <w:top w:val="single" w:sz="4" w:space="0" w:color="auto"/>
              <w:bottom w:val="single" w:sz="4" w:space="0" w:color="auto"/>
            </w:tcBorders>
            <w:shd w:val="clear" w:color="auto" w:fill="auto"/>
            <w:vAlign w:val="center"/>
          </w:tcPr>
          <w:p w14:paraId="67CDA724" w14:textId="77777777" w:rsidR="00A257A7" w:rsidRPr="00C34735" w:rsidRDefault="00A257A7" w:rsidP="00A97DA3">
            <w:pPr>
              <w:rPr>
                <w:lang w:val="fr-CH"/>
              </w:rPr>
            </w:pPr>
            <w:r>
              <w:rPr>
                <w:bCs/>
                <w:noProof/>
                <w:szCs w:val="20"/>
                <w:lang w:val="fr-CH"/>
              </w:rPr>
              <w:t xml:space="preserve">     </w:t>
            </w:r>
          </w:p>
        </w:tc>
      </w:tr>
      <w:tr w:rsidR="00A257A7" w:rsidRPr="00C34735" w14:paraId="0FBAC354" w14:textId="77777777" w:rsidTr="00A97DA3">
        <w:tblPrEx>
          <w:tblBorders>
            <w:insideH w:val="none" w:sz="0" w:space="0" w:color="auto"/>
          </w:tblBorders>
        </w:tblPrEx>
        <w:trPr>
          <w:trHeight w:hRule="exact" w:val="247"/>
        </w:trPr>
        <w:tc>
          <w:tcPr>
            <w:tcW w:w="9951" w:type="dxa"/>
            <w:gridSpan w:val="13"/>
            <w:shd w:val="clear" w:color="auto" w:fill="auto"/>
            <w:vAlign w:val="center"/>
          </w:tcPr>
          <w:p w14:paraId="14D02226" w14:textId="77777777" w:rsidR="00A257A7" w:rsidRPr="00C34735" w:rsidRDefault="00A257A7" w:rsidP="00A97DA3">
            <w:pPr>
              <w:rPr>
                <w:lang w:val="fr-CH"/>
              </w:rPr>
            </w:pPr>
          </w:p>
        </w:tc>
      </w:tr>
      <w:tr w:rsidR="00A257A7" w:rsidRPr="004258C9" w14:paraId="703F3A80" w14:textId="77777777" w:rsidTr="00A97DA3">
        <w:tblPrEx>
          <w:tblBorders>
            <w:insideH w:val="none" w:sz="0" w:space="0" w:color="auto"/>
            <w:insideV w:val="single" w:sz="4" w:space="0" w:color="auto"/>
          </w:tblBorders>
        </w:tblPrEx>
        <w:tc>
          <w:tcPr>
            <w:tcW w:w="9951" w:type="dxa"/>
            <w:gridSpan w:val="13"/>
            <w:shd w:val="clear" w:color="auto" w:fill="auto"/>
            <w:vAlign w:val="center"/>
          </w:tcPr>
          <w:p w14:paraId="0AE437D9" w14:textId="77777777" w:rsidR="00A257A7" w:rsidRPr="00C34735" w:rsidRDefault="00A257A7" w:rsidP="00A97DA3">
            <w:pPr>
              <w:pStyle w:val="Corpsdetexte2"/>
              <w:tabs>
                <w:tab w:val="left" w:pos="7200"/>
              </w:tabs>
              <w:spacing w:after="0"/>
              <w:rPr>
                <w:szCs w:val="20"/>
                <w:lang w:val="fr-CH"/>
              </w:rPr>
            </w:pPr>
            <w:r w:rsidRPr="00C34735">
              <w:rPr>
                <w:szCs w:val="20"/>
                <w:lang w:val="fr-CH"/>
              </w:rPr>
              <w:t>a. Points à examiner avec le candidat</w:t>
            </w:r>
          </w:p>
        </w:tc>
      </w:tr>
      <w:tr w:rsidR="00A257A7" w:rsidRPr="00C34735" w14:paraId="598B5E02" w14:textId="77777777" w:rsidTr="00A97DA3">
        <w:tblPrEx>
          <w:tblBorders>
            <w:insideH w:val="none" w:sz="0" w:space="0" w:color="auto"/>
            <w:insideV w:val="single" w:sz="4" w:space="0" w:color="auto"/>
          </w:tblBorders>
        </w:tblPrEx>
        <w:trPr>
          <w:trHeight w:hRule="exact" w:val="567"/>
        </w:trPr>
        <w:tc>
          <w:tcPr>
            <w:tcW w:w="4086" w:type="dxa"/>
            <w:gridSpan w:val="4"/>
            <w:tcBorders>
              <w:right w:val="nil"/>
            </w:tcBorders>
            <w:shd w:val="clear" w:color="auto" w:fill="auto"/>
            <w:vAlign w:val="center"/>
          </w:tcPr>
          <w:p w14:paraId="44B422F5"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 xml:space="preserve">Etat d'avancement des travaux conforme au </w:t>
            </w:r>
            <w:proofErr w:type="gramStart"/>
            <w:r w:rsidRPr="00C34735">
              <w:rPr>
                <w:szCs w:val="20"/>
                <w:lang w:val="fr-CH"/>
              </w:rPr>
              <w:t>calendrier?</w:t>
            </w:r>
            <w:proofErr w:type="gramEnd"/>
          </w:p>
        </w:tc>
        <w:tc>
          <w:tcPr>
            <w:tcW w:w="573" w:type="dxa"/>
            <w:gridSpan w:val="2"/>
            <w:tcBorders>
              <w:top w:val="nil"/>
              <w:left w:val="nil"/>
              <w:bottom w:val="nil"/>
              <w:right w:val="nil"/>
            </w:tcBorders>
            <w:shd w:val="clear" w:color="auto" w:fill="auto"/>
            <w:vAlign w:val="center"/>
          </w:tcPr>
          <w:p w14:paraId="4DADDE8E"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Oui</w:t>
            </w:r>
          </w:p>
        </w:tc>
        <w:tc>
          <w:tcPr>
            <w:tcW w:w="400" w:type="dxa"/>
            <w:tcBorders>
              <w:top w:val="nil"/>
              <w:left w:val="nil"/>
              <w:bottom w:val="nil"/>
              <w:right w:val="nil"/>
            </w:tcBorders>
            <w:shd w:val="clear" w:color="auto" w:fill="auto"/>
            <w:vAlign w:val="center"/>
          </w:tcPr>
          <w:p w14:paraId="223FC75A"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709" w:type="dxa"/>
            <w:tcBorders>
              <w:top w:val="nil"/>
              <w:left w:val="nil"/>
              <w:bottom w:val="nil"/>
              <w:right w:val="nil"/>
            </w:tcBorders>
            <w:shd w:val="clear" w:color="auto" w:fill="auto"/>
            <w:vAlign w:val="center"/>
          </w:tcPr>
          <w:p w14:paraId="03CF9267"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Non</w:t>
            </w:r>
          </w:p>
        </w:tc>
        <w:tc>
          <w:tcPr>
            <w:tcW w:w="400" w:type="dxa"/>
            <w:tcBorders>
              <w:top w:val="nil"/>
              <w:left w:val="nil"/>
              <w:bottom w:val="nil"/>
              <w:right w:val="nil"/>
            </w:tcBorders>
            <w:shd w:val="clear" w:color="auto" w:fill="auto"/>
            <w:vAlign w:val="center"/>
          </w:tcPr>
          <w:p w14:paraId="4D303091"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284" w:type="dxa"/>
            <w:tcBorders>
              <w:left w:val="nil"/>
              <w:right w:val="nil"/>
            </w:tcBorders>
            <w:shd w:val="clear" w:color="auto" w:fill="auto"/>
            <w:vAlign w:val="center"/>
          </w:tcPr>
          <w:p w14:paraId="4CC3F887" w14:textId="77777777" w:rsidR="00A257A7" w:rsidRPr="00C34735" w:rsidRDefault="00A257A7" w:rsidP="00A97DA3">
            <w:pPr>
              <w:pStyle w:val="Corpsdetexte2"/>
              <w:tabs>
                <w:tab w:val="left" w:pos="7200"/>
              </w:tabs>
              <w:spacing w:after="0" w:line="240" w:lineRule="auto"/>
              <w:rPr>
                <w:b/>
                <w:sz w:val="16"/>
                <w:lang w:val="fr-CH"/>
              </w:rPr>
            </w:pPr>
          </w:p>
        </w:tc>
        <w:tc>
          <w:tcPr>
            <w:tcW w:w="3499" w:type="dxa"/>
            <w:gridSpan w:val="3"/>
            <w:tcBorders>
              <w:left w:val="nil"/>
              <w:bottom w:val="single" w:sz="4" w:space="0" w:color="auto"/>
            </w:tcBorders>
            <w:shd w:val="clear" w:color="auto" w:fill="auto"/>
            <w:vAlign w:val="center"/>
          </w:tcPr>
          <w:p w14:paraId="15222252" w14:textId="77777777" w:rsidR="00A257A7" w:rsidRPr="00C34735" w:rsidRDefault="00A257A7" w:rsidP="00A97DA3">
            <w:pPr>
              <w:pStyle w:val="Corpsdetexte2"/>
              <w:tabs>
                <w:tab w:val="left" w:pos="7200"/>
              </w:tabs>
              <w:spacing w:after="0" w:line="240" w:lineRule="auto"/>
              <w:rPr>
                <w:b/>
                <w:szCs w:val="20"/>
                <w:lang w:val="fr-CH"/>
              </w:rPr>
            </w:pPr>
            <w:r>
              <w:rPr>
                <w:b/>
                <w:noProof/>
                <w:szCs w:val="20"/>
                <w:lang w:val="fr-CH"/>
              </w:rPr>
              <w:t xml:space="preserve">     </w:t>
            </w:r>
          </w:p>
        </w:tc>
      </w:tr>
      <w:tr w:rsidR="00A257A7" w:rsidRPr="00C34735" w14:paraId="739AD024" w14:textId="77777777" w:rsidTr="00A97DA3">
        <w:tblPrEx>
          <w:tblBorders>
            <w:insideH w:val="none" w:sz="0" w:space="0" w:color="auto"/>
            <w:insideV w:val="single" w:sz="4" w:space="0" w:color="auto"/>
          </w:tblBorders>
        </w:tblPrEx>
        <w:trPr>
          <w:trHeight w:hRule="exact" w:val="567"/>
        </w:trPr>
        <w:tc>
          <w:tcPr>
            <w:tcW w:w="4086" w:type="dxa"/>
            <w:gridSpan w:val="4"/>
            <w:tcBorders>
              <w:right w:val="nil"/>
            </w:tcBorders>
            <w:shd w:val="clear" w:color="auto" w:fill="auto"/>
            <w:vAlign w:val="center"/>
          </w:tcPr>
          <w:p w14:paraId="52A251BC"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 xml:space="preserve">Journal de travail à jour, actuel et </w:t>
            </w:r>
            <w:proofErr w:type="gramStart"/>
            <w:r w:rsidRPr="00C34735">
              <w:rPr>
                <w:szCs w:val="20"/>
                <w:lang w:val="fr-CH"/>
              </w:rPr>
              <w:t>explicite?</w:t>
            </w:r>
            <w:proofErr w:type="gramEnd"/>
          </w:p>
        </w:tc>
        <w:tc>
          <w:tcPr>
            <w:tcW w:w="573" w:type="dxa"/>
            <w:gridSpan w:val="2"/>
            <w:tcBorders>
              <w:top w:val="nil"/>
              <w:left w:val="nil"/>
              <w:bottom w:val="nil"/>
              <w:right w:val="nil"/>
            </w:tcBorders>
            <w:shd w:val="clear" w:color="auto" w:fill="auto"/>
            <w:vAlign w:val="center"/>
          </w:tcPr>
          <w:p w14:paraId="38267F6D"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Oui</w:t>
            </w:r>
          </w:p>
        </w:tc>
        <w:tc>
          <w:tcPr>
            <w:tcW w:w="400" w:type="dxa"/>
            <w:tcBorders>
              <w:top w:val="nil"/>
              <w:left w:val="nil"/>
              <w:bottom w:val="nil"/>
              <w:right w:val="nil"/>
            </w:tcBorders>
            <w:shd w:val="clear" w:color="auto" w:fill="auto"/>
            <w:vAlign w:val="center"/>
          </w:tcPr>
          <w:p w14:paraId="37F3422E"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709" w:type="dxa"/>
            <w:tcBorders>
              <w:top w:val="nil"/>
              <w:left w:val="nil"/>
              <w:bottom w:val="nil"/>
              <w:right w:val="nil"/>
            </w:tcBorders>
            <w:shd w:val="clear" w:color="auto" w:fill="auto"/>
            <w:vAlign w:val="center"/>
          </w:tcPr>
          <w:p w14:paraId="0A3EA06D"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Non</w:t>
            </w:r>
          </w:p>
        </w:tc>
        <w:tc>
          <w:tcPr>
            <w:tcW w:w="400" w:type="dxa"/>
            <w:tcBorders>
              <w:top w:val="nil"/>
              <w:left w:val="nil"/>
              <w:bottom w:val="nil"/>
              <w:right w:val="nil"/>
            </w:tcBorders>
            <w:shd w:val="clear" w:color="auto" w:fill="auto"/>
            <w:vAlign w:val="center"/>
          </w:tcPr>
          <w:p w14:paraId="1F9D348A"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284" w:type="dxa"/>
            <w:tcBorders>
              <w:left w:val="nil"/>
              <w:right w:val="nil"/>
            </w:tcBorders>
            <w:shd w:val="clear" w:color="auto" w:fill="auto"/>
            <w:vAlign w:val="center"/>
          </w:tcPr>
          <w:p w14:paraId="6CF55BC9" w14:textId="77777777" w:rsidR="00A257A7" w:rsidRPr="00C34735" w:rsidRDefault="00A257A7" w:rsidP="00A97DA3">
            <w:pPr>
              <w:pStyle w:val="Corpsdetexte2"/>
              <w:tabs>
                <w:tab w:val="left" w:pos="7200"/>
              </w:tabs>
              <w:spacing w:after="0" w:line="240" w:lineRule="auto"/>
              <w:rPr>
                <w:b/>
                <w:sz w:val="16"/>
                <w:lang w:val="fr-CH"/>
              </w:rPr>
            </w:pPr>
          </w:p>
        </w:tc>
        <w:tc>
          <w:tcPr>
            <w:tcW w:w="3499" w:type="dxa"/>
            <w:gridSpan w:val="3"/>
            <w:tcBorders>
              <w:top w:val="single" w:sz="4" w:space="0" w:color="auto"/>
              <w:left w:val="nil"/>
              <w:bottom w:val="single" w:sz="4" w:space="0" w:color="auto"/>
            </w:tcBorders>
            <w:shd w:val="clear" w:color="auto" w:fill="auto"/>
            <w:vAlign w:val="center"/>
          </w:tcPr>
          <w:p w14:paraId="1BCF1D11" w14:textId="77777777" w:rsidR="00A257A7" w:rsidRPr="00C34735" w:rsidRDefault="00A257A7" w:rsidP="00A97DA3">
            <w:pPr>
              <w:pStyle w:val="Corpsdetexte2"/>
              <w:tabs>
                <w:tab w:val="left" w:pos="7200"/>
              </w:tabs>
              <w:spacing w:after="0" w:line="240" w:lineRule="auto"/>
              <w:rPr>
                <w:b/>
                <w:szCs w:val="20"/>
                <w:lang w:val="fr-CH"/>
              </w:rPr>
            </w:pPr>
            <w:r>
              <w:rPr>
                <w:b/>
                <w:noProof/>
                <w:szCs w:val="20"/>
                <w:lang w:val="fr-CH"/>
              </w:rPr>
              <w:t xml:space="preserve">     </w:t>
            </w:r>
          </w:p>
        </w:tc>
      </w:tr>
      <w:tr w:rsidR="00A257A7" w:rsidRPr="00C34735" w14:paraId="3E73D048" w14:textId="77777777" w:rsidTr="00A97DA3">
        <w:tblPrEx>
          <w:tblBorders>
            <w:insideH w:val="none" w:sz="0" w:space="0" w:color="auto"/>
            <w:insideV w:val="single" w:sz="4" w:space="0" w:color="auto"/>
          </w:tblBorders>
        </w:tblPrEx>
        <w:trPr>
          <w:trHeight w:hRule="exact" w:val="567"/>
        </w:trPr>
        <w:tc>
          <w:tcPr>
            <w:tcW w:w="4086" w:type="dxa"/>
            <w:gridSpan w:val="4"/>
            <w:tcBorders>
              <w:right w:val="nil"/>
            </w:tcBorders>
            <w:shd w:val="clear" w:color="auto" w:fill="auto"/>
            <w:vAlign w:val="center"/>
          </w:tcPr>
          <w:p w14:paraId="152FF369"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 xml:space="preserve">Survenu de problèmes </w:t>
            </w:r>
            <w:proofErr w:type="gramStart"/>
            <w:r w:rsidRPr="00C34735">
              <w:rPr>
                <w:szCs w:val="20"/>
                <w:lang w:val="fr-CH"/>
              </w:rPr>
              <w:t>éventuels?</w:t>
            </w:r>
            <w:proofErr w:type="gramEnd"/>
          </w:p>
        </w:tc>
        <w:tc>
          <w:tcPr>
            <w:tcW w:w="573" w:type="dxa"/>
            <w:gridSpan w:val="2"/>
            <w:tcBorders>
              <w:top w:val="nil"/>
              <w:left w:val="nil"/>
              <w:bottom w:val="nil"/>
              <w:right w:val="nil"/>
            </w:tcBorders>
            <w:shd w:val="clear" w:color="auto" w:fill="auto"/>
            <w:vAlign w:val="center"/>
          </w:tcPr>
          <w:p w14:paraId="6B99C035"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Oui</w:t>
            </w:r>
          </w:p>
        </w:tc>
        <w:tc>
          <w:tcPr>
            <w:tcW w:w="400" w:type="dxa"/>
            <w:tcBorders>
              <w:top w:val="nil"/>
              <w:left w:val="nil"/>
              <w:bottom w:val="nil"/>
              <w:right w:val="nil"/>
            </w:tcBorders>
            <w:shd w:val="clear" w:color="auto" w:fill="auto"/>
            <w:vAlign w:val="center"/>
          </w:tcPr>
          <w:p w14:paraId="046FB2E2"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709" w:type="dxa"/>
            <w:tcBorders>
              <w:top w:val="nil"/>
              <w:left w:val="nil"/>
              <w:bottom w:val="nil"/>
              <w:right w:val="nil"/>
            </w:tcBorders>
            <w:shd w:val="clear" w:color="auto" w:fill="auto"/>
            <w:vAlign w:val="center"/>
          </w:tcPr>
          <w:p w14:paraId="4C2E44DE"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Non</w:t>
            </w:r>
          </w:p>
        </w:tc>
        <w:tc>
          <w:tcPr>
            <w:tcW w:w="400" w:type="dxa"/>
            <w:tcBorders>
              <w:top w:val="nil"/>
              <w:left w:val="nil"/>
              <w:bottom w:val="nil"/>
              <w:right w:val="nil"/>
            </w:tcBorders>
            <w:shd w:val="clear" w:color="auto" w:fill="auto"/>
            <w:vAlign w:val="center"/>
          </w:tcPr>
          <w:p w14:paraId="2614DE67"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284" w:type="dxa"/>
            <w:tcBorders>
              <w:left w:val="nil"/>
              <w:right w:val="nil"/>
            </w:tcBorders>
            <w:shd w:val="clear" w:color="auto" w:fill="auto"/>
            <w:vAlign w:val="center"/>
          </w:tcPr>
          <w:p w14:paraId="09A4E286" w14:textId="77777777" w:rsidR="00A257A7" w:rsidRPr="00C34735" w:rsidRDefault="00A257A7" w:rsidP="00A97DA3">
            <w:pPr>
              <w:pStyle w:val="Corpsdetexte2"/>
              <w:tabs>
                <w:tab w:val="left" w:pos="7200"/>
              </w:tabs>
              <w:spacing w:after="0" w:line="240" w:lineRule="auto"/>
              <w:rPr>
                <w:b/>
                <w:sz w:val="16"/>
                <w:lang w:val="fr-CH"/>
              </w:rPr>
            </w:pPr>
          </w:p>
        </w:tc>
        <w:tc>
          <w:tcPr>
            <w:tcW w:w="3499" w:type="dxa"/>
            <w:gridSpan w:val="3"/>
            <w:tcBorders>
              <w:top w:val="single" w:sz="4" w:space="0" w:color="auto"/>
              <w:left w:val="nil"/>
              <w:bottom w:val="single" w:sz="4" w:space="0" w:color="auto"/>
            </w:tcBorders>
            <w:shd w:val="clear" w:color="auto" w:fill="auto"/>
            <w:vAlign w:val="center"/>
          </w:tcPr>
          <w:p w14:paraId="1592DEA3" w14:textId="77777777" w:rsidR="00A257A7" w:rsidRPr="00C34735" w:rsidRDefault="00A257A7" w:rsidP="00A97DA3">
            <w:pPr>
              <w:pStyle w:val="Corpsdetexte2"/>
              <w:tabs>
                <w:tab w:val="left" w:pos="7200"/>
              </w:tabs>
              <w:spacing w:after="0" w:line="240" w:lineRule="auto"/>
              <w:rPr>
                <w:b/>
                <w:szCs w:val="20"/>
                <w:lang w:val="fr-CH"/>
              </w:rPr>
            </w:pPr>
            <w:r>
              <w:rPr>
                <w:b/>
                <w:noProof/>
                <w:szCs w:val="20"/>
                <w:lang w:val="fr-CH"/>
              </w:rPr>
              <w:t xml:space="preserve">     </w:t>
            </w:r>
          </w:p>
        </w:tc>
      </w:tr>
      <w:tr w:rsidR="00A257A7" w:rsidRPr="00C34735" w14:paraId="4AF56E1C" w14:textId="77777777" w:rsidTr="00A97DA3">
        <w:tblPrEx>
          <w:tblBorders>
            <w:insideH w:val="none" w:sz="0" w:space="0" w:color="auto"/>
            <w:insideV w:val="single" w:sz="4" w:space="0" w:color="auto"/>
          </w:tblBorders>
        </w:tblPrEx>
        <w:trPr>
          <w:trHeight w:hRule="exact" w:val="788"/>
        </w:trPr>
        <w:tc>
          <w:tcPr>
            <w:tcW w:w="4086" w:type="dxa"/>
            <w:gridSpan w:val="4"/>
            <w:tcBorders>
              <w:right w:val="nil"/>
            </w:tcBorders>
            <w:shd w:val="clear" w:color="auto" w:fill="auto"/>
            <w:vAlign w:val="center"/>
          </w:tcPr>
          <w:p w14:paraId="7C0A356A"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Suite du déroulement du TPI connu</w:t>
            </w:r>
          </w:p>
          <w:p w14:paraId="2EB02CDA"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w:t>
            </w:r>
            <w:proofErr w:type="gramStart"/>
            <w:r w:rsidRPr="00C34735">
              <w:rPr>
                <w:szCs w:val="20"/>
                <w:lang w:val="fr-CH"/>
              </w:rPr>
              <w:t>y</w:t>
            </w:r>
            <w:proofErr w:type="gramEnd"/>
            <w:r w:rsidRPr="00C34735">
              <w:rPr>
                <w:szCs w:val="20"/>
                <w:lang w:val="fr-CH"/>
              </w:rPr>
              <w:t xml:space="preserve"> compris les éventuels problèmes et la présentation)?</w:t>
            </w:r>
            <w:r w:rsidRPr="00C34735">
              <w:rPr>
                <w:szCs w:val="20"/>
                <w:lang w:val="fr-CH"/>
              </w:rPr>
              <w:tab/>
            </w:r>
            <w:proofErr w:type="spellStart"/>
            <w:r w:rsidRPr="00C34735">
              <w:rPr>
                <w:szCs w:val="20"/>
                <w:lang w:val="fr-CH"/>
              </w:rPr>
              <w:t>Ja</w:t>
            </w:r>
            <w:proofErr w:type="spellEnd"/>
          </w:p>
        </w:tc>
        <w:tc>
          <w:tcPr>
            <w:tcW w:w="573" w:type="dxa"/>
            <w:gridSpan w:val="2"/>
            <w:tcBorders>
              <w:top w:val="nil"/>
              <w:left w:val="nil"/>
              <w:bottom w:val="nil"/>
              <w:right w:val="nil"/>
            </w:tcBorders>
            <w:shd w:val="clear" w:color="auto" w:fill="auto"/>
            <w:vAlign w:val="center"/>
          </w:tcPr>
          <w:p w14:paraId="37B57F16"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Oui</w:t>
            </w:r>
          </w:p>
        </w:tc>
        <w:tc>
          <w:tcPr>
            <w:tcW w:w="400" w:type="dxa"/>
            <w:tcBorders>
              <w:top w:val="nil"/>
              <w:left w:val="nil"/>
              <w:bottom w:val="nil"/>
              <w:right w:val="nil"/>
            </w:tcBorders>
            <w:shd w:val="clear" w:color="auto" w:fill="auto"/>
            <w:vAlign w:val="center"/>
          </w:tcPr>
          <w:p w14:paraId="48D94B4E"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709" w:type="dxa"/>
            <w:tcBorders>
              <w:top w:val="nil"/>
              <w:left w:val="nil"/>
              <w:bottom w:val="nil"/>
              <w:right w:val="nil"/>
            </w:tcBorders>
            <w:shd w:val="clear" w:color="auto" w:fill="auto"/>
            <w:vAlign w:val="center"/>
          </w:tcPr>
          <w:p w14:paraId="532AC0C8"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Non</w:t>
            </w:r>
          </w:p>
        </w:tc>
        <w:tc>
          <w:tcPr>
            <w:tcW w:w="400" w:type="dxa"/>
            <w:tcBorders>
              <w:top w:val="nil"/>
              <w:left w:val="nil"/>
              <w:bottom w:val="nil"/>
              <w:right w:val="nil"/>
            </w:tcBorders>
            <w:shd w:val="clear" w:color="auto" w:fill="auto"/>
            <w:vAlign w:val="center"/>
          </w:tcPr>
          <w:p w14:paraId="2A32A381"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284" w:type="dxa"/>
            <w:tcBorders>
              <w:left w:val="nil"/>
              <w:right w:val="nil"/>
            </w:tcBorders>
            <w:shd w:val="clear" w:color="auto" w:fill="auto"/>
            <w:vAlign w:val="center"/>
          </w:tcPr>
          <w:p w14:paraId="73B76673" w14:textId="77777777" w:rsidR="00A257A7" w:rsidRPr="00C34735" w:rsidRDefault="00A257A7" w:rsidP="00A97DA3">
            <w:pPr>
              <w:pStyle w:val="Corpsdetexte2"/>
              <w:tabs>
                <w:tab w:val="left" w:pos="7200"/>
              </w:tabs>
              <w:spacing w:after="0" w:line="240" w:lineRule="auto"/>
              <w:rPr>
                <w:b/>
                <w:sz w:val="16"/>
                <w:lang w:val="fr-CH"/>
              </w:rPr>
            </w:pPr>
          </w:p>
        </w:tc>
        <w:tc>
          <w:tcPr>
            <w:tcW w:w="3499" w:type="dxa"/>
            <w:gridSpan w:val="3"/>
            <w:tcBorders>
              <w:top w:val="single" w:sz="4" w:space="0" w:color="auto"/>
              <w:left w:val="nil"/>
              <w:bottom w:val="single" w:sz="4" w:space="0" w:color="auto"/>
            </w:tcBorders>
            <w:shd w:val="clear" w:color="auto" w:fill="auto"/>
            <w:vAlign w:val="center"/>
          </w:tcPr>
          <w:p w14:paraId="5DE23AC5" w14:textId="77777777" w:rsidR="00A257A7" w:rsidRPr="00C34735" w:rsidRDefault="00A257A7" w:rsidP="00A97DA3">
            <w:pPr>
              <w:pStyle w:val="Corpsdetexte2"/>
              <w:tabs>
                <w:tab w:val="left" w:pos="7200"/>
              </w:tabs>
              <w:spacing w:after="0" w:line="240" w:lineRule="auto"/>
              <w:rPr>
                <w:b/>
                <w:szCs w:val="20"/>
                <w:lang w:val="fr-CH"/>
              </w:rPr>
            </w:pPr>
            <w:r>
              <w:rPr>
                <w:b/>
                <w:noProof/>
                <w:szCs w:val="20"/>
                <w:lang w:val="fr-CH"/>
              </w:rPr>
              <w:t xml:space="preserve">     </w:t>
            </w:r>
          </w:p>
        </w:tc>
      </w:tr>
    </w:tbl>
    <w:p w14:paraId="448DFA25" w14:textId="77777777" w:rsidR="00A257A7" w:rsidRPr="00C34735" w:rsidRDefault="00A257A7" w:rsidP="00A257A7">
      <w:pPr>
        <w:pStyle w:val="Pieddepage"/>
        <w:tabs>
          <w:tab w:val="clear" w:pos="4536"/>
          <w:tab w:val="clear" w:pos="9072"/>
        </w:tabs>
        <w:rPr>
          <w:b/>
          <w:sz w:val="16"/>
          <w:lang w:val="fr-CH"/>
        </w:rPr>
      </w:pPr>
    </w:p>
    <w:p w14:paraId="15C22C58" w14:textId="77777777" w:rsidR="00A257A7" w:rsidRPr="00C34735" w:rsidRDefault="00A257A7" w:rsidP="00A257A7">
      <w:pPr>
        <w:pStyle w:val="Pieddepage"/>
        <w:tabs>
          <w:tab w:val="clear" w:pos="4536"/>
          <w:tab w:val="clear" w:pos="9072"/>
        </w:tabs>
        <w:spacing w:after="120" w:line="260" w:lineRule="atLeast"/>
        <w:rPr>
          <w:b/>
          <w:lang w:val="fr-CH"/>
        </w:rPr>
      </w:pPr>
      <w:r w:rsidRPr="00C34735">
        <w:rPr>
          <w:b/>
          <w:lang w:val="fr-CH"/>
        </w:rPr>
        <w:t>Points supplémentaires discutés avec le candidat</w:t>
      </w:r>
    </w:p>
    <w:tbl>
      <w:tblPr>
        <w:tblW w:w="9951" w:type="dxa"/>
        <w:tblInd w:w="42"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951"/>
      </w:tblGrid>
      <w:tr w:rsidR="00A257A7" w:rsidRPr="004258C9" w14:paraId="10B1B85F" w14:textId="77777777" w:rsidTr="00A97DA3">
        <w:trPr>
          <w:trHeight w:hRule="exact" w:val="1871"/>
        </w:trPr>
        <w:tc>
          <w:tcPr>
            <w:tcW w:w="9951" w:type="dxa"/>
            <w:tcBorders>
              <w:top w:val="single" w:sz="4" w:space="0" w:color="auto"/>
              <w:left w:val="single" w:sz="4" w:space="0" w:color="auto"/>
              <w:bottom w:val="single" w:sz="4" w:space="0" w:color="auto"/>
              <w:right w:val="single" w:sz="4" w:space="0" w:color="auto"/>
            </w:tcBorders>
          </w:tcPr>
          <w:p w14:paraId="552BE9B5" w14:textId="77777777" w:rsidR="00A257A7" w:rsidRPr="00C34735" w:rsidRDefault="00A257A7" w:rsidP="00A97DA3">
            <w:pPr>
              <w:pStyle w:val="Pieddepage"/>
              <w:tabs>
                <w:tab w:val="left" w:leader="dot" w:pos="9540"/>
              </w:tabs>
              <w:spacing w:line="240" w:lineRule="atLeast"/>
              <w:ind w:left="-37"/>
              <w:rPr>
                <w:lang w:val="fr-CH"/>
              </w:rPr>
            </w:pPr>
            <w:r>
              <w:rPr>
                <w:noProof/>
                <w:lang w:val="fr-CH"/>
              </w:rPr>
              <w:t xml:space="preserve">     </w:t>
            </w:r>
          </w:p>
        </w:tc>
      </w:tr>
    </w:tbl>
    <w:p w14:paraId="0CFAD268" w14:textId="77777777" w:rsidR="00A257A7" w:rsidRPr="00C34735" w:rsidRDefault="00A257A7" w:rsidP="00A257A7">
      <w:pPr>
        <w:pStyle w:val="Corpsdetexte2"/>
        <w:tabs>
          <w:tab w:val="left" w:pos="7200"/>
        </w:tabs>
        <w:spacing w:after="0" w:line="240" w:lineRule="auto"/>
        <w:rPr>
          <w:b/>
          <w:sz w:val="14"/>
          <w:szCs w:val="14"/>
          <w:lang w:val="fr-CH"/>
        </w:rPr>
      </w:pPr>
    </w:p>
    <w:tbl>
      <w:tblPr>
        <w:tblW w:w="9965" w:type="dxa"/>
        <w:tblInd w:w="66" w:type="dxa"/>
        <w:tblBorders>
          <w:insideV w:val="single" w:sz="4" w:space="0" w:color="auto"/>
        </w:tblBorders>
        <w:tblLayout w:type="fixed"/>
        <w:tblLook w:val="04A0" w:firstRow="1" w:lastRow="0" w:firstColumn="1" w:lastColumn="0" w:noHBand="0" w:noVBand="1"/>
      </w:tblPr>
      <w:tblGrid>
        <w:gridCol w:w="4102"/>
        <w:gridCol w:w="573"/>
        <w:gridCol w:w="397"/>
        <w:gridCol w:w="709"/>
        <w:gridCol w:w="397"/>
        <w:gridCol w:w="284"/>
        <w:gridCol w:w="3503"/>
      </w:tblGrid>
      <w:tr w:rsidR="00A257A7" w:rsidRPr="004258C9" w14:paraId="335FDA52" w14:textId="77777777" w:rsidTr="00A97DA3">
        <w:tc>
          <w:tcPr>
            <w:tcW w:w="9965" w:type="dxa"/>
            <w:gridSpan w:val="7"/>
            <w:shd w:val="clear" w:color="auto" w:fill="auto"/>
          </w:tcPr>
          <w:p w14:paraId="0D66949C" w14:textId="77777777" w:rsidR="00A257A7" w:rsidRPr="00C34735" w:rsidRDefault="00A257A7" w:rsidP="00A97DA3">
            <w:pPr>
              <w:pStyle w:val="Corpsdetexte2"/>
              <w:tabs>
                <w:tab w:val="left" w:pos="7200"/>
              </w:tabs>
              <w:spacing w:after="0"/>
              <w:rPr>
                <w:szCs w:val="20"/>
                <w:lang w:val="fr-CH"/>
              </w:rPr>
            </w:pPr>
            <w:r w:rsidRPr="00C34735">
              <w:rPr>
                <w:szCs w:val="20"/>
                <w:lang w:val="fr-CH"/>
              </w:rPr>
              <w:t>b. Points à examiner avec le supérieur professionnel</w:t>
            </w:r>
          </w:p>
        </w:tc>
      </w:tr>
      <w:tr w:rsidR="00A257A7" w:rsidRPr="00C34735" w14:paraId="34DE0983" w14:textId="77777777" w:rsidTr="00A97DA3">
        <w:trPr>
          <w:trHeight w:hRule="exact" w:val="567"/>
        </w:trPr>
        <w:tc>
          <w:tcPr>
            <w:tcW w:w="4102" w:type="dxa"/>
            <w:tcBorders>
              <w:right w:val="nil"/>
            </w:tcBorders>
            <w:shd w:val="clear" w:color="auto" w:fill="auto"/>
            <w:vAlign w:val="center"/>
          </w:tcPr>
          <w:p w14:paraId="7F4757B9"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 xml:space="preserve">Le délai fixé peut-il être </w:t>
            </w:r>
            <w:proofErr w:type="gramStart"/>
            <w:r w:rsidRPr="00C34735">
              <w:rPr>
                <w:szCs w:val="20"/>
                <w:lang w:val="fr-CH"/>
              </w:rPr>
              <w:t>tenu?</w:t>
            </w:r>
            <w:proofErr w:type="gramEnd"/>
          </w:p>
        </w:tc>
        <w:tc>
          <w:tcPr>
            <w:tcW w:w="573" w:type="dxa"/>
            <w:tcBorders>
              <w:top w:val="nil"/>
              <w:left w:val="nil"/>
              <w:bottom w:val="nil"/>
              <w:right w:val="nil"/>
            </w:tcBorders>
            <w:shd w:val="clear" w:color="auto" w:fill="auto"/>
            <w:vAlign w:val="center"/>
          </w:tcPr>
          <w:p w14:paraId="6EFD4F89" w14:textId="77777777" w:rsidR="00A257A7" w:rsidRPr="00C34735" w:rsidRDefault="00A257A7" w:rsidP="00A97DA3">
            <w:pPr>
              <w:pStyle w:val="Corpsdetexte2"/>
              <w:tabs>
                <w:tab w:val="left" w:pos="7200"/>
              </w:tabs>
              <w:spacing w:after="0" w:line="240" w:lineRule="auto"/>
              <w:jc w:val="center"/>
              <w:rPr>
                <w:b/>
                <w:szCs w:val="20"/>
                <w:lang w:val="fr-CH"/>
              </w:rPr>
            </w:pPr>
            <w:r w:rsidRPr="00C34735">
              <w:rPr>
                <w:szCs w:val="20"/>
                <w:lang w:val="fr-CH"/>
              </w:rPr>
              <w:t>Oui</w:t>
            </w:r>
          </w:p>
        </w:tc>
        <w:tc>
          <w:tcPr>
            <w:tcW w:w="397" w:type="dxa"/>
            <w:tcBorders>
              <w:top w:val="nil"/>
              <w:left w:val="nil"/>
              <w:bottom w:val="nil"/>
              <w:right w:val="nil"/>
            </w:tcBorders>
            <w:shd w:val="clear" w:color="auto" w:fill="auto"/>
            <w:vAlign w:val="center"/>
          </w:tcPr>
          <w:p w14:paraId="06E13A60"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709" w:type="dxa"/>
            <w:tcBorders>
              <w:top w:val="nil"/>
              <w:left w:val="nil"/>
              <w:bottom w:val="nil"/>
              <w:right w:val="nil"/>
            </w:tcBorders>
            <w:shd w:val="clear" w:color="auto" w:fill="auto"/>
            <w:vAlign w:val="center"/>
          </w:tcPr>
          <w:p w14:paraId="0989353E"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Non</w:t>
            </w:r>
          </w:p>
        </w:tc>
        <w:tc>
          <w:tcPr>
            <w:tcW w:w="397" w:type="dxa"/>
            <w:tcBorders>
              <w:top w:val="nil"/>
              <w:left w:val="nil"/>
              <w:bottom w:val="nil"/>
              <w:right w:val="nil"/>
            </w:tcBorders>
            <w:shd w:val="clear" w:color="auto" w:fill="auto"/>
            <w:vAlign w:val="center"/>
          </w:tcPr>
          <w:p w14:paraId="6FCC401F" w14:textId="77777777" w:rsidR="00A257A7" w:rsidRPr="00C34735" w:rsidRDefault="00A257A7" w:rsidP="00A97DA3">
            <w:pPr>
              <w:pStyle w:val="Corpsdetexte2"/>
              <w:tabs>
                <w:tab w:val="left" w:pos="7200"/>
              </w:tabs>
              <w:spacing w:after="0" w:line="240" w:lineRule="auto"/>
              <w:jc w:val="center"/>
              <w:rPr>
                <w:b/>
                <w:szCs w:val="20"/>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284" w:type="dxa"/>
            <w:tcBorders>
              <w:left w:val="nil"/>
              <w:right w:val="nil"/>
            </w:tcBorders>
            <w:shd w:val="clear" w:color="auto" w:fill="auto"/>
            <w:vAlign w:val="center"/>
          </w:tcPr>
          <w:p w14:paraId="09C4D2BC" w14:textId="77777777" w:rsidR="00A257A7" w:rsidRPr="00C34735" w:rsidRDefault="00A257A7" w:rsidP="00A97DA3">
            <w:pPr>
              <w:pStyle w:val="Corpsdetexte2"/>
              <w:tabs>
                <w:tab w:val="left" w:pos="7200"/>
              </w:tabs>
              <w:spacing w:after="0" w:line="240" w:lineRule="auto"/>
              <w:jc w:val="center"/>
              <w:rPr>
                <w:b/>
                <w:sz w:val="16"/>
                <w:lang w:val="fr-CH"/>
              </w:rPr>
            </w:pPr>
          </w:p>
        </w:tc>
        <w:tc>
          <w:tcPr>
            <w:tcW w:w="3503" w:type="dxa"/>
            <w:tcBorders>
              <w:left w:val="nil"/>
              <w:bottom w:val="single" w:sz="4" w:space="0" w:color="auto"/>
            </w:tcBorders>
            <w:shd w:val="clear" w:color="auto" w:fill="auto"/>
            <w:vAlign w:val="center"/>
          </w:tcPr>
          <w:p w14:paraId="5ED5384F" w14:textId="77777777" w:rsidR="00A257A7" w:rsidRPr="00C34735" w:rsidRDefault="00A257A7" w:rsidP="00A97DA3">
            <w:pPr>
              <w:pStyle w:val="Corpsdetexte2"/>
              <w:tabs>
                <w:tab w:val="left" w:pos="7200"/>
              </w:tabs>
              <w:spacing w:after="0" w:line="240" w:lineRule="auto"/>
              <w:rPr>
                <w:b/>
                <w:szCs w:val="20"/>
                <w:lang w:val="fr-CH"/>
              </w:rPr>
            </w:pPr>
            <w:r>
              <w:rPr>
                <w:b/>
                <w:bCs/>
                <w:noProof/>
                <w:szCs w:val="20"/>
                <w:lang w:val="fr-CH"/>
              </w:rPr>
              <w:t xml:space="preserve">     </w:t>
            </w:r>
          </w:p>
        </w:tc>
      </w:tr>
      <w:tr w:rsidR="00A257A7" w:rsidRPr="00C34735" w14:paraId="34A61264" w14:textId="77777777" w:rsidTr="00A97DA3">
        <w:trPr>
          <w:trHeight w:hRule="exact" w:val="567"/>
        </w:trPr>
        <w:tc>
          <w:tcPr>
            <w:tcW w:w="4102" w:type="dxa"/>
            <w:tcBorders>
              <w:right w:val="nil"/>
            </w:tcBorders>
            <w:shd w:val="clear" w:color="auto" w:fill="auto"/>
            <w:vAlign w:val="center"/>
          </w:tcPr>
          <w:p w14:paraId="451FC620"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Faut-il s'attendre à une interruption/</w:t>
            </w:r>
            <w:proofErr w:type="gramStart"/>
            <w:r w:rsidRPr="00C34735">
              <w:rPr>
                <w:szCs w:val="20"/>
                <w:lang w:val="fr-CH"/>
              </w:rPr>
              <w:t>arrêt?</w:t>
            </w:r>
            <w:proofErr w:type="gramEnd"/>
          </w:p>
        </w:tc>
        <w:tc>
          <w:tcPr>
            <w:tcW w:w="573" w:type="dxa"/>
            <w:tcBorders>
              <w:top w:val="nil"/>
              <w:left w:val="nil"/>
              <w:bottom w:val="nil"/>
              <w:right w:val="nil"/>
            </w:tcBorders>
            <w:shd w:val="clear" w:color="auto" w:fill="auto"/>
            <w:vAlign w:val="center"/>
          </w:tcPr>
          <w:p w14:paraId="6F0083CD" w14:textId="77777777" w:rsidR="00A257A7" w:rsidRPr="00C34735" w:rsidRDefault="00A257A7" w:rsidP="00A97DA3">
            <w:pPr>
              <w:pStyle w:val="Corpsdetexte2"/>
              <w:tabs>
                <w:tab w:val="left" w:pos="7200"/>
              </w:tabs>
              <w:spacing w:after="0" w:line="240" w:lineRule="auto"/>
              <w:jc w:val="center"/>
              <w:rPr>
                <w:b/>
                <w:szCs w:val="20"/>
                <w:lang w:val="fr-CH"/>
              </w:rPr>
            </w:pPr>
            <w:r w:rsidRPr="00C34735">
              <w:rPr>
                <w:szCs w:val="20"/>
                <w:lang w:val="fr-CH"/>
              </w:rPr>
              <w:t>Oui</w:t>
            </w:r>
          </w:p>
        </w:tc>
        <w:tc>
          <w:tcPr>
            <w:tcW w:w="397" w:type="dxa"/>
            <w:tcBorders>
              <w:top w:val="nil"/>
              <w:left w:val="nil"/>
              <w:bottom w:val="nil"/>
              <w:right w:val="nil"/>
            </w:tcBorders>
            <w:shd w:val="clear" w:color="auto" w:fill="auto"/>
            <w:vAlign w:val="center"/>
          </w:tcPr>
          <w:p w14:paraId="01CD48EF"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709" w:type="dxa"/>
            <w:tcBorders>
              <w:top w:val="nil"/>
              <w:left w:val="nil"/>
              <w:bottom w:val="nil"/>
              <w:right w:val="nil"/>
            </w:tcBorders>
            <w:shd w:val="clear" w:color="auto" w:fill="auto"/>
            <w:vAlign w:val="center"/>
          </w:tcPr>
          <w:p w14:paraId="3B73BD3C"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Non</w:t>
            </w:r>
          </w:p>
        </w:tc>
        <w:tc>
          <w:tcPr>
            <w:tcW w:w="397" w:type="dxa"/>
            <w:tcBorders>
              <w:top w:val="nil"/>
              <w:left w:val="nil"/>
              <w:bottom w:val="nil"/>
              <w:right w:val="nil"/>
            </w:tcBorders>
            <w:shd w:val="clear" w:color="auto" w:fill="auto"/>
            <w:vAlign w:val="center"/>
          </w:tcPr>
          <w:p w14:paraId="622F7A6B" w14:textId="77777777" w:rsidR="00A257A7" w:rsidRPr="00C34735" w:rsidRDefault="00A257A7" w:rsidP="00A97DA3">
            <w:pPr>
              <w:pStyle w:val="Corpsdetexte2"/>
              <w:tabs>
                <w:tab w:val="left" w:pos="7200"/>
              </w:tabs>
              <w:spacing w:after="0" w:line="240" w:lineRule="auto"/>
              <w:jc w:val="center"/>
              <w:rPr>
                <w:b/>
                <w:szCs w:val="20"/>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284" w:type="dxa"/>
            <w:tcBorders>
              <w:left w:val="nil"/>
              <w:right w:val="nil"/>
            </w:tcBorders>
            <w:shd w:val="clear" w:color="auto" w:fill="auto"/>
            <w:vAlign w:val="center"/>
          </w:tcPr>
          <w:p w14:paraId="5278409F" w14:textId="77777777" w:rsidR="00A257A7" w:rsidRPr="00C34735" w:rsidRDefault="00A257A7" w:rsidP="00A97DA3">
            <w:pPr>
              <w:pStyle w:val="Corpsdetexte2"/>
              <w:tabs>
                <w:tab w:val="left" w:pos="7200"/>
              </w:tabs>
              <w:spacing w:after="0" w:line="240" w:lineRule="auto"/>
              <w:jc w:val="center"/>
              <w:rPr>
                <w:b/>
                <w:sz w:val="16"/>
                <w:lang w:val="fr-CH"/>
              </w:rPr>
            </w:pPr>
          </w:p>
        </w:tc>
        <w:tc>
          <w:tcPr>
            <w:tcW w:w="3503" w:type="dxa"/>
            <w:tcBorders>
              <w:top w:val="single" w:sz="4" w:space="0" w:color="auto"/>
              <w:left w:val="nil"/>
              <w:bottom w:val="single" w:sz="4" w:space="0" w:color="auto"/>
            </w:tcBorders>
            <w:shd w:val="clear" w:color="auto" w:fill="auto"/>
            <w:vAlign w:val="center"/>
          </w:tcPr>
          <w:p w14:paraId="6A540739" w14:textId="77777777" w:rsidR="00A257A7" w:rsidRPr="00C34735" w:rsidRDefault="00A257A7" w:rsidP="00A97DA3">
            <w:pPr>
              <w:pStyle w:val="Corpsdetexte2"/>
              <w:tabs>
                <w:tab w:val="left" w:pos="7200"/>
              </w:tabs>
              <w:spacing w:after="0" w:line="240" w:lineRule="auto"/>
              <w:rPr>
                <w:b/>
                <w:szCs w:val="20"/>
                <w:lang w:val="fr-CH"/>
              </w:rPr>
            </w:pPr>
            <w:r>
              <w:rPr>
                <w:b/>
                <w:bCs/>
                <w:noProof/>
                <w:szCs w:val="20"/>
                <w:lang w:val="fr-CH"/>
              </w:rPr>
              <w:t xml:space="preserve">     </w:t>
            </w:r>
          </w:p>
        </w:tc>
      </w:tr>
      <w:tr w:rsidR="00A257A7" w:rsidRPr="00C34735" w14:paraId="59367831" w14:textId="77777777" w:rsidTr="00A97DA3">
        <w:trPr>
          <w:trHeight w:hRule="exact" w:val="567"/>
        </w:trPr>
        <w:tc>
          <w:tcPr>
            <w:tcW w:w="4102" w:type="dxa"/>
            <w:tcBorders>
              <w:right w:val="nil"/>
            </w:tcBorders>
            <w:shd w:val="clear" w:color="auto" w:fill="auto"/>
            <w:vAlign w:val="center"/>
          </w:tcPr>
          <w:p w14:paraId="621C4365"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 xml:space="preserve">Des questions au sujet de la </w:t>
            </w:r>
            <w:proofErr w:type="gramStart"/>
            <w:r w:rsidRPr="00C34735">
              <w:rPr>
                <w:szCs w:val="20"/>
                <w:lang w:val="fr-CH"/>
              </w:rPr>
              <w:t>documentation?</w:t>
            </w:r>
            <w:proofErr w:type="gramEnd"/>
          </w:p>
          <w:p w14:paraId="715254F4" w14:textId="77777777" w:rsidR="00A257A7" w:rsidRPr="00C34735" w:rsidRDefault="00A257A7" w:rsidP="00A97DA3">
            <w:pPr>
              <w:pStyle w:val="Corpsdetexte2"/>
              <w:tabs>
                <w:tab w:val="left" w:pos="7200"/>
              </w:tabs>
              <w:spacing w:after="0" w:line="240" w:lineRule="auto"/>
              <w:rPr>
                <w:b/>
                <w:szCs w:val="20"/>
                <w:lang w:val="fr-CH"/>
              </w:rPr>
            </w:pPr>
          </w:p>
          <w:p w14:paraId="7E91F79E" w14:textId="77777777" w:rsidR="00A257A7" w:rsidRPr="00C34735" w:rsidRDefault="00A257A7" w:rsidP="00A97DA3">
            <w:pPr>
              <w:pStyle w:val="Corpsdetexte2"/>
              <w:tabs>
                <w:tab w:val="left" w:pos="7200"/>
              </w:tabs>
              <w:spacing w:after="0" w:line="240" w:lineRule="auto"/>
              <w:rPr>
                <w:b/>
                <w:szCs w:val="20"/>
                <w:lang w:val="fr-CH"/>
              </w:rPr>
            </w:pPr>
          </w:p>
          <w:p w14:paraId="40D566A7" w14:textId="77777777" w:rsidR="00A257A7" w:rsidRPr="00C34735" w:rsidRDefault="00A257A7" w:rsidP="00A97DA3">
            <w:pPr>
              <w:pStyle w:val="Corpsdetexte2"/>
              <w:tabs>
                <w:tab w:val="left" w:pos="7200"/>
              </w:tabs>
              <w:spacing w:after="0" w:line="240" w:lineRule="auto"/>
              <w:rPr>
                <w:b/>
                <w:szCs w:val="20"/>
                <w:lang w:val="fr-CH"/>
              </w:rPr>
            </w:pPr>
          </w:p>
        </w:tc>
        <w:tc>
          <w:tcPr>
            <w:tcW w:w="573" w:type="dxa"/>
            <w:tcBorders>
              <w:top w:val="nil"/>
              <w:left w:val="nil"/>
              <w:bottom w:val="nil"/>
              <w:right w:val="nil"/>
            </w:tcBorders>
            <w:shd w:val="clear" w:color="auto" w:fill="auto"/>
            <w:vAlign w:val="center"/>
          </w:tcPr>
          <w:p w14:paraId="55CFF10E" w14:textId="77777777" w:rsidR="00A257A7" w:rsidRPr="00C34735" w:rsidRDefault="00A257A7" w:rsidP="00A97DA3">
            <w:pPr>
              <w:pStyle w:val="Corpsdetexte2"/>
              <w:tabs>
                <w:tab w:val="left" w:pos="7200"/>
              </w:tabs>
              <w:spacing w:after="0" w:line="240" w:lineRule="auto"/>
              <w:jc w:val="center"/>
              <w:rPr>
                <w:b/>
                <w:szCs w:val="20"/>
                <w:lang w:val="fr-CH"/>
              </w:rPr>
            </w:pPr>
            <w:r w:rsidRPr="00C34735">
              <w:rPr>
                <w:szCs w:val="20"/>
                <w:lang w:val="fr-CH"/>
              </w:rPr>
              <w:t>Oui</w:t>
            </w:r>
          </w:p>
        </w:tc>
        <w:tc>
          <w:tcPr>
            <w:tcW w:w="397" w:type="dxa"/>
            <w:tcBorders>
              <w:top w:val="nil"/>
              <w:left w:val="nil"/>
              <w:bottom w:val="nil"/>
              <w:right w:val="nil"/>
            </w:tcBorders>
            <w:shd w:val="clear" w:color="auto" w:fill="auto"/>
            <w:vAlign w:val="center"/>
          </w:tcPr>
          <w:p w14:paraId="255F7E81"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709" w:type="dxa"/>
            <w:tcBorders>
              <w:top w:val="nil"/>
              <w:left w:val="nil"/>
              <w:bottom w:val="nil"/>
              <w:right w:val="nil"/>
            </w:tcBorders>
            <w:shd w:val="clear" w:color="auto" w:fill="auto"/>
            <w:vAlign w:val="center"/>
          </w:tcPr>
          <w:p w14:paraId="5B84DB3A"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Non</w:t>
            </w:r>
          </w:p>
        </w:tc>
        <w:tc>
          <w:tcPr>
            <w:tcW w:w="397" w:type="dxa"/>
            <w:tcBorders>
              <w:top w:val="nil"/>
              <w:left w:val="nil"/>
              <w:bottom w:val="nil"/>
              <w:right w:val="nil"/>
            </w:tcBorders>
            <w:shd w:val="clear" w:color="auto" w:fill="auto"/>
            <w:vAlign w:val="center"/>
          </w:tcPr>
          <w:p w14:paraId="12DB1B09" w14:textId="77777777" w:rsidR="00A257A7" w:rsidRPr="00C34735" w:rsidRDefault="00A257A7" w:rsidP="00A97DA3">
            <w:pPr>
              <w:pStyle w:val="Corpsdetexte2"/>
              <w:tabs>
                <w:tab w:val="left" w:pos="7200"/>
              </w:tabs>
              <w:spacing w:after="0" w:line="240" w:lineRule="auto"/>
              <w:jc w:val="center"/>
              <w:rPr>
                <w:b/>
                <w:szCs w:val="20"/>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284" w:type="dxa"/>
            <w:tcBorders>
              <w:left w:val="nil"/>
              <w:right w:val="nil"/>
            </w:tcBorders>
            <w:shd w:val="clear" w:color="auto" w:fill="auto"/>
            <w:vAlign w:val="center"/>
          </w:tcPr>
          <w:p w14:paraId="7AA8EF60" w14:textId="77777777" w:rsidR="00A257A7" w:rsidRPr="00C34735" w:rsidRDefault="00A257A7" w:rsidP="00A97DA3">
            <w:pPr>
              <w:pStyle w:val="Corpsdetexte2"/>
              <w:tabs>
                <w:tab w:val="left" w:pos="7200"/>
              </w:tabs>
              <w:spacing w:after="0" w:line="240" w:lineRule="auto"/>
              <w:jc w:val="center"/>
              <w:rPr>
                <w:b/>
                <w:sz w:val="16"/>
                <w:lang w:val="fr-CH"/>
              </w:rPr>
            </w:pPr>
          </w:p>
        </w:tc>
        <w:tc>
          <w:tcPr>
            <w:tcW w:w="3503" w:type="dxa"/>
            <w:tcBorders>
              <w:top w:val="single" w:sz="4" w:space="0" w:color="auto"/>
              <w:left w:val="nil"/>
              <w:bottom w:val="single" w:sz="4" w:space="0" w:color="auto"/>
            </w:tcBorders>
            <w:shd w:val="clear" w:color="auto" w:fill="auto"/>
            <w:vAlign w:val="center"/>
          </w:tcPr>
          <w:p w14:paraId="3DF41E2D" w14:textId="77777777" w:rsidR="00A257A7" w:rsidRPr="00C34735" w:rsidRDefault="00A257A7" w:rsidP="00A97DA3">
            <w:pPr>
              <w:pStyle w:val="Corpsdetexte2"/>
              <w:tabs>
                <w:tab w:val="left" w:pos="7200"/>
              </w:tabs>
              <w:spacing w:after="0" w:line="240" w:lineRule="auto"/>
              <w:rPr>
                <w:b/>
                <w:szCs w:val="20"/>
                <w:lang w:val="fr-CH"/>
              </w:rPr>
            </w:pPr>
            <w:r>
              <w:rPr>
                <w:b/>
                <w:noProof/>
                <w:szCs w:val="20"/>
                <w:lang w:val="fr-CH"/>
              </w:rPr>
              <w:t xml:space="preserve">     </w:t>
            </w:r>
          </w:p>
        </w:tc>
      </w:tr>
      <w:tr w:rsidR="00A257A7" w:rsidRPr="00C34735" w14:paraId="1570D0CA" w14:textId="77777777" w:rsidTr="00A97DA3">
        <w:trPr>
          <w:trHeight w:hRule="exact" w:val="567"/>
        </w:trPr>
        <w:tc>
          <w:tcPr>
            <w:tcW w:w="4102" w:type="dxa"/>
            <w:tcBorders>
              <w:right w:val="nil"/>
            </w:tcBorders>
            <w:shd w:val="clear" w:color="auto" w:fill="auto"/>
            <w:vAlign w:val="center"/>
          </w:tcPr>
          <w:p w14:paraId="19ADD375"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Des questions au sujet de l'évaluation/</w:t>
            </w:r>
            <w:r w:rsidRPr="00C34735">
              <w:rPr>
                <w:szCs w:val="20"/>
                <w:lang w:val="fr-CH"/>
              </w:rPr>
              <w:br/>
              <w:t xml:space="preserve">des documents </w:t>
            </w:r>
            <w:proofErr w:type="gramStart"/>
            <w:r w:rsidRPr="00C34735">
              <w:rPr>
                <w:szCs w:val="20"/>
                <w:lang w:val="fr-CH"/>
              </w:rPr>
              <w:t>d'appréciation?</w:t>
            </w:r>
            <w:proofErr w:type="gramEnd"/>
          </w:p>
        </w:tc>
        <w:tc>
          <w:tcPr>
            <w:tcW w:w="573" w:type="dxa"/>
            <w:tcBorders>
              <w:top w:val="nil"/>
              <w:left w:val="nil"/>
              <w:bottom w:val="nil"/>
              <w:right w:val="nil"/>
            </w:tcBorders>
            <w:shd w:val="clear" w:color="auto" w:fill="auto"/>
            <w:vAlign w:val="center"/>
          </w:tcPr>
          <w:p w14:paraId="3C95F94F" w14:textId="77777777" w:rsidR="00A257A7" w:rsidRPr="00C34735" w:rsidRDefault="00A257A7" w:rsidP="00A97DA3">
            <w:pPr>
              <w:pStyle w:val="Corpsdetexte2"/>
              <w:tabs>
                <w:tab w:val="left" w:pos="7200"/>
              </w:tabs>
              <w:spacing w:after="0" w:line="240" w:lineRule="auto"/>
              <w:jc w:val="center"/>
              <w:rPr>
                <w:b/>
                <w:szCs w:val="20"/>
                <w:lang w:val="fr-CH"/>
              </w:rPr>
            </w:pPr>
            <w:r w:rsidRPr="00C34735">
              <w:rPr>
                <w:szCs w:val="20"/>
                <w:lang w:val="fr-CH"/>
              </w:rPr>
              <w:t>Oui</w:t>
            </w:r>
          </w:p>
        </w:tc>
        <w:tc>
          <w:tcPr>
            <w:tcW w:w="397" w:type="dxa"/>
            <w:tcBorders>
              <w:top w:val="nil"/>
              <w:left w:val="nil"/>
              <w:bottom w:val="nil"/>
              <w:right w:val="nil"/>
            </w:tcBorders>
            <w:shd w:val="clear" w:color="auto" w:fill="auto"/>
            <w:vAlign w:val="center"/>
          </w:tcPr>
          <w:p w14:paraId="608A2251"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709" w:type="dxa"/>
            <w:tcBorders>
              <w:top w:val="nil"/>
              <w:left w:val="nil"/>
              <w:bottom w:val="nil"/>
              <w:right w:val="nil"/>
            </w:tcBorders>
            <w:shd w:val="clear" w:color="auto" w:fill="auto"/>
            <w:vAlign w:val="center"/>
          </w:tcPr>
          <w:p w14:paraId="2E53565E"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Non</w:t>
            </w:r>
          </w:p>
        </w:tc>
        <w:tc>
          <w:tcPr>
            <w:tcW w:w="397" w:type="dxa"/>
            <w:tcBorders>
              <w:top w:val="nil"/>
              <w:left w:val="nil"/>
              <w:bottom w:val="nil"/>
              <w:right w:val="nil"/>
            </w:tcBorders>
            <w:shd w:val="clear" w:color="auto" w:fill="auto"/>
            <w:vAlign w:val="center"/>
          </w:tcPr>
          <w:p w14:paraId="4E251EED" w14:textId="77777777" w:rsidR="00A257A7" w:rsidRPr="00C34735" w:rsidRDefault="00A257A7" w:rsidP="00A97DA3">
            <w:pPr>
              <w:pStyle w:val="Corpsdetexte2"/>
              <w:tabs>
                <w:tab w:val="left" w:pos="7200"/>
              </w:tabs>
              <w:spacing w:after="0" w:line="240" w:lineRule="auto"/>
              <w:jc w:val="center"/>
              <w:rPr>
                <w:b/>
                <w:szCs w:val="20"/>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284" w:type="dxa"/>
            <w:tcBorders>
              <w:left w:val="nil"/>
              <w:right w:val="nil"/>
            </w:tcBorders>
            <w:shd w:val="clear" w:color="auto" w:fill="auto"/>
            <w:vAlign w:val="center"/>
          </w:tcPr>
          <w:p w14:paraId="01204E95" w14:textId="77777777" w:rsidR="00A257A7" w:rsidRPr="00C34735" w:rsidRDefault="00A257A7" w:rsidP="00A97DA3">
            <w:pPr>
              <w:pStyle w:val="Corpsdetexte2"/>
              <w:tabs>
                <w:tab w:val="left" w:pos="7200"/>
              </w:tabs>
              <w:spacing w:after="0" w:line="240" w:lineRule="auto"/>
              <w:jc w:val="center"/>
              <w:rPr>
                <w:b/>
                <w:sz w:val="16"/>
                <w:lang w:val="fr-CH"/>
              </w:rPr>
            </w:pPr>
          </w:p>
        </w:tc>
        <w:tc>
          <w:tcPr>
            <w:tcW w:w="3503" w:type="dxa"/>
            <w:tcBorders>
              <w:top w:val="single" w:sz="4" w:space="0" w:color="auto"/>
              <w:left w:val="nil"/>
              <w:bottom w:val="single" w:sz="4" w:space="0" w:color="auto"/>
            </w:tcBorders>
            <w:shd w:val="clear" w:color="auto" w:fill="auto"/>
            <w:vAlign w:val="center"/>
          </w:tcPr>
          <w:p w14:paraId="4F734D7F" w14:textId="77777777" w:rsidR="00A257A7" w:rsidRPr="00C34735" w:rsidRDefault="00A257A7" w:rsidP="00A97DA3">
            <w:pPr>
              <w:pStyle w:val="Corpsdetexte2"/>
              <w:tabs>
                <w:tab w:val="left" w:pos="7200"/>
              </w:tabs>
              <w:spacing w:after="0" w:line="240" w:lineRule="auto"/>
              <w:rPr>
                <w:b/>
                <w:szCs w:val="20"/>
                <w:lang w:val="fr-CH"/>
              </w:rPr>
            </w:pPr>
            <w:r>
              <w:rPr>
                <w:b/>
                <w:noProof/>
                <w:szCs w:val="20"/>
                <w:lang w:val="fr-CH"/>
              </w:rPr>
              <w:t xml:space="preserve">     </w:t>
            </w:r>
          </w:p>
        </w:tc>
      </w:tr>
      <w:tr w:rsidR="00A257A7" w:rsidRPr="00C34735" w14:paraId="74B5B061" w14:textId="77777777" w:rsidTr="00A97DA3">
        <w:trPr>
          <w:trHeight w:hRule="exact" w:val="567"/>
        </w:trPr>
        <w:tc>
          <w:tcPr>
            <w:tcW w:w="4102" w:type="dxa"/>
            <w:tcBorders>
              <w:right w:val="nil"/>
            </w:tcBorders>
            <w:shd w:val="clear" w:color="auto" w:fill="auto"/>
            <w:vAlign w:val="center"/>
          </w:tcPr>
          <w:p w14:paraId="2406978C"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 xml:space="preserve">Date de présentation déjà convenue et/ou </w:t>
            </w:r>
            <w:proofErr w:type="gramStart"/>
            <w:r w:rsidRPr="00C34735">
              <w:rPr>
                <w:szCs w:val="20"/>
                <w:lang w:val="fr-CH"/>
              </w:rPr>
              <w:t>fixée?</w:t>
            </w:r>
            <w:proofErr w:type="gramEnd"/>
          </w:p>
        </w:tc>
        <w:tc>
          <w:tcPr>
            <w:tcW w:w="573" w:type="dxa"/>
            <w:tcBorders>
              <w:top w:val="nil"/>
              <w:left w:val="nil"/>
              <w:bottom w:val="nil"/>
              <w:right w:val="nil"/>
            </w:tcBorders>
            <w:shd w:val="clear" w:color="auto" w:fill="auto"/>
            <w:vAlign w:val="center"/>
          </w:tcPr>
          <w:p w14:paraId="2BF0983F" w14:textId="77777777" w:rsidR="00A257A7" w:rsidRPr="00C34735" w:rsidRDefault="00A257A7" w:rsidP="00A97DA3">
            <w:pPr>
              <w:pStyle w:val="Corpsdetexte2"/>
              <w:tabs>
                <w:tab w:val="left" w:pos="7200"/>
              </w:tabs>
              <w:spacing w:after="0" w:line="240" w:lineRule="auto"/>
              <w:jc w:val="center"/>
              <w:rPr>
                <w:b/>
                <w:szCs w:val="20"/>
                <w:lang w:val="fr-CH"/>
              </w:rPr>
            </w:pPr>
            <w:r w:rsidRPr="00C34735">
              <w:rPr>
                <w:szCs w:val="20"/>
                <w:lang w:val="fr-CH"/>
              </w:rPr>
              <w:t>Oui</w:t>
            </w:r>
          </w:p>
        </w:tc>
        <w:tc>
          <w:tcPr>
            <w:tcW w:w="397" w:type="dxa"/>
            <w:tcBorders>
              <w:top w:val="nil"/>
              <w:left w:val="nil"/>
              <w:bottom w:val="nil"/>
              <w:right w:val="nil"/>
            </w:tcBorders>
            <w:shd w:val="clear" w:color="auto" w:fill="auto"/>
            <w:vAlign w:val="center"/>
          </w:tcPr>
          <w:p w14:paraId="480D802E"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709" w:type="dxa"/>
            <w:tcBorders>
              <w:top w:val="nil"/>
              <w:left w:val="nil"/>
              <w:bottom w:val="nil"/>
              <w:right w:val="nil"/>
            </w:tcBorders>
            <w:shd w:val="clear" w:color="auto" w:fill="auto"/>
            <w:vAlign w:val="center"/>
          </w:tcPr>
          <w:p w14:paraId="48FB2FA4" w14:textId="77777777" w:rsidR="00A257A7" w:rsidRPr="00C34735" w:rsidRDefault="00A257A7" w:rsidP="00A97DA3">
            <w:pPr>
              <w:pStyle w:val="Corpsdetexte2"/>
              <w:tabs>
                <w:tab w:val="left" w:pos="7200"/>
              </w:tabs>
              <w:spacing w:after="0" w:line="240" w:lineRule="auto"/>
              <w:rPr>
                <w:b/>
                <w:szCs w:val="20"/>
                <w:lang w:val="fr-CH"/>
              </w:rPr>
            </w:pPr>
            <w:r w:rsidRPr="00C34735">
              <w:rPr>
                <w:szCs w:val="20"/>
                <w:lang w:val="fr-CH"/>
              </w:rPr>
              <w:t>Non</w:t>
            </w:r>
          </w:p>
        </w:tc>
        <w:tc>
          <w:tcPr>
            <w:tcW w:w="397" w:type="dxa"/>
            <w:tcBorders>
              <w:top w:val="nil"/>
              <w:left w:val="nil"/>
              <w:bottom w:val="nil"/>
              <w:right w:val="nil"/>
            </w:tcBorders>
            <w:shd w:val="clear" w:color="auto" w:fill="auto"/>
            <w:vAlign w:val="center"/>
          </w:tcPr>
          <w:p w14:paraId="675F72A1" w14:textId="77777777" w:rsidR="00A257A7" w:rsidRPr="00C34735" w:rsidRDefault="00A257A7" w:rsidP="00A97DA3">
            <w:pPr>
              <w:pStyle w:val="Corpsdetexte2"/>
              <w:tabs>
                <w:tab w:val="left" w:pos="7200"/>
              </w:tabs>
              <w:spacing w:after="0" w:line="240" w:lineRule="auto"/>
              <w:jc w:val="center"/>
              <w:rPr>
                <w:b/>
                <w:sz w:val="16"/>
                <w:lang w:val="fr-CH"/>
              </w:rPr>
            </w:pPr>
            <w:r w:rsidRPr="00C34735">
              <w:rPr>
                <w:b/>
                <w:sz w:val="16"/>
                <w:lang w:val="fr-CH"/>
              </w:rPr>
              <w:fldChar w:fldCharType="begin">
                <w:ffData>
                  <w:name w:val="Kontrollkästchen1"/>
                  <w:enabled/>
                  <w:calcOnExit w:val="0"/>
                  <w:checkBox>
                    <w:sizeAuto/>
                    <w:default w:val="0"/>
                  </w:checkBox>
                </w:ffData>
              </w:fldChar>
            </w:r>
            <w:r w:rsidRPr="00C34735">
              <w:rPr>
                <w:sz w:val="16"/>
                <w:lang w:val="fr-CH"/>
              </w:rPr>
              <w:instrText xml:space="preserve"> FORMCHECKBOX </w:instrText>
            </w:r>
            <w:r w:rsidR="00000000">
              <w:rPr>
                <w:b/>
                <w:sz w:val="16"/>
                <w:lang w:val="fr-CH"/>
              </w:rPr>
            </w:r>
            <w:r w:rsidR="00000000">
              <w:rPr>
                <w:b/>
                <w:sz w:val="16"/>
                <w:lang w:val="fr-CH"/>
              </w:rPr>
              <w:fldChar w:fldCharType="separate"/>
            </w:r>
            <w:r w:rsidRPr="00C34735">
              <w:rPr>
                <w:b/>
                <w:sz w:val="16"/>
                <w:lang w:val="fr-CH"/>
              </w:rPr>
              <w:fldChar w:fldCharType="end"/>
            </w:r>
          </w:p>
        </w:tc>
        <w:tc>
          <w:tcPr>
            <w:tcW w:w="284" w:type="dxa"/>
            <w:tcBorders>
              <w:left w:val="nil"/>
              <w:right w:val="nil"/>
            </w:tcBorders>
            <w:shd w:val="clear" w:color="auto" w:fill="auto"/>
            <w:vAlign w:val="center"/>
          </w:tcPr>
          <w:p w14:paraId="53BD7257" w14:textId="77777777" w:rsidR="00A257A7" w:rsidRPr="00C34735" w:rsidRDefault="00A257A7" w:rsidP="00A97DA3">
            <w:pPr>
              <w:pStyle w:val="Corpsdetexte2"/>
              <w:tabs>
                <w:tab w:val="left" w:pos="7200"/>
              </w:tabs>
              <w:spacing w:after="0" w:line="240" w:lineRule="auto"/>
              <w:jc w:val="center"/>
              <w:rPr>
                <w:b/>
                <w:sz w:val="16"/>
                <w:lang w:val="fr-CH"/>
              </w:rPr>
            </w:pPr>
          </w:p>
        </w:tc>
        <w:tc>
          <w:tcPr>
            <w:tcW w:w="3503" w:type="dxa"/>
            <w:tcBorders>
              <w:top w:val="single" w:sz="4" w:space="0" w:color="auto"/>
              <w:left w:val="nil"/>
              <w:bottom w:val="single" w:sz="4" w:space="0" w:color="auto"/>
            </w:tcBorders>
            <w:shd w:val="clear" w:color="auto" w:fill="auto"/>
            <w:vAlign w:val="center"/>
          </w:tcPr>
          <w:p w14:paraId="25D84401" w14:textId="77777777" w:rsidR="00A257A7" w:rsidRPr="00C34735" w:rsidRDefault="00A257A7" w:rsidP="00A97DA3">
            <w:pPr>
              <w:pStyle w:val="Corpsdetexte2"/>
              <w:tabs>
                <w:tab w:val="left" w:pos="7200"/>
              </w:tabs>
              <w:spacing w:after="0" w:line="240" w:lineRule="auto"/>
              <w:rPr>
                <w:b/>
                <w:szCs w:val="20"/>
                <w:lang w:val="fr-CH"/>
              </w:rPr>
            </w:pPr>
            <w:r>
              <w:rPr>
                <w:b/>
                <w:noProof/>
                <w:szCs w:val="20"/>
                <w:lang w:val="fr-CH"/>
              </w:rPr>
              <w:t xml:space="preserve">     </w:t>
            </w:r>
          </w:p>
        </w:tc>
      </w:tr>
    </w:tbl>
    <w:p w14:paraId="793C6728" w14:textId="77777777" w:rsidR="00A257A7" w:rsidRPr="00C34735" w:rsidRDefault="00A257A7" w:rsidP="00A257A7">
      <w:pPr>
        <w:pStyle w:val="Pieddepage"/>
        <w:tabs>
          <w:tab w:val="clear" w:pos="4536"/>
          <w:tab w:val="clear" w:pos="9072"/>
        </w:tabs>
        <w:rPr>
          <w:b/>
          <w:lang w:val="fr-CH"/>
        </w:rPr>
      </w:pPr>
    </w:p>
    <w:p w14:paraId="1D4E555B" w14:textId="77777777" w:rsidR="00A257A7" w:rsidRPr="00C34735" w:rsidRDefault="00A257A7" w:rsidP="00A257A7">
      <w:pPr>
        <w:pStyle w:val="Pieddepage"/>
        <w:tabs>
          <w:tab w:val="clear" w:pos="4536"/>
          <w:tab w:val="clear" w:pos="9072"/>
        </w:tabs>
        <w:spacing w:after="120"/>
        <w:rPr>
          <w:b/>
          <w:lang w:val="fr-CH"/>
        </w:rPr>
      </w:pPr>
      <w:r w:rsidRPr="00C34735">
        <w:rPr>
          <w:b/>
          <w:lang w:val="fr-CH"/>
        </w:rPr>
        <w:t>Points supplémentaires discutés avec le supérieur professionnel</w:t>
      </w:r>
    </w:p>
    <w:tbl>
      <w:tblPr>
        <w:tblW w:w="9951" w:type="dxa"/>
        <w:tblInd w:w="42" w:type="dxa"/>
        <w:tblBorders>
          <w:top w:val="dotted" w:sz="4" w:space="0" w:color="auto"/>
          <w:left w:val="dotted" w:sz="4" w:space="0" w:color="auto"/>
          <w:bottom w:val="dotted" w:sz="4" w:space="0" w:color="auto"/>
          <w:right w:val="dotted" w:sz="4" w:space="0" w:color="auto"/>
        </w:tblBorders>
        <w:tblLayout w:type="fixed"/>
        <w:tblCellMar>
          <w:left w:w="70" w:type="dxa"/>
          <w:right w:w="70" w:type="dxa"/>
        </w:tblCellMar>
        <w:tblLook w:val="0000" w:firstRow="0" w:lastRow="0" w:firstColumn="0" w:lastColumn="0" w:noHBand="0" w:noVBand="0"/>
      </w:tblPr>
      <w:tblGrid>
        <w:gridCol w:w="9951"/>
      </w:tblGrid>
      <w:tr w:rsidR="00A257A7" w:rsidRPr="004258C9" w14:paraId="20EBBB19" w14:textId="77777777" w:rsidTr="00A97DA3">
        <w:trPr>
          <w:trHeight w:hRule="exact" w:val="1871"/>
        </w:trPr>
        <w:tc>
          <w:tcPr>
            <w:tcW w:w="9951" w:type="dxa"/>
            <w:tcBorders>
              <w:top w:val="single" w:sz="4" w:space="0" w:color="auto"/>
              <w:left w:val="single" w:sz="4" w:space="0" w:color="auto"/>
              <w:bottom w:val="single" w:sz="4" w:space="0" w:color="auto"/>
              <w:right w:val="single" w:sz="4" w:space="0" w:color="auto"/>
            </w:tcBorders>
          </w:tcPr>
          <w:p w14:paraId="612D4638" w14:textId="77777777" w:rsidR="00A257A7" w:rsidRPr="00C34735" w:rsidRDefault="00A257A7" w:rsidP="00A97DA3">
            <w:pPr>
              <w:rPr>
                <w:lang w:val="fr-CH"/>
              </w:rPr>
            </w:pPr>
            <w:r>
              <w:rPr>
                <w:noProof/>
                <w:lang w:val="fr-CH"/>
              </w:rPr>
              <w:t xml:space="preserve">     </w:t>
            </w:r>
          </w:p>
        </w:tc>
      </w:tr>
    </w:tbl>
    <w:p w14:paraId="0E755F03" w14:textId="77777777" w:rsidR="00A257A7" w:rsidRPr="00C34735" w:rsidRDefault="00A257A7" w:rsidP="00A257A7">
      <w:pPr>
        <w:rPr>
          <w:rFonts w:cs="Times New Roman"/>
          <w:lang w:val="fr-CH" w:eastAsia="de-DE"/>
        </w:rPr>
      </w:pPr>
    </w:p>
    <w:p w14:paraId="47CAC105"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lang w:val="fr-CH"/>
        </w:rPr>
      </w:pPr>
      <w:r w:rsidRPr="00C34735">
        <w:rPr>
          <w:lang w:val="fr-CH"/>
        </w:rPr>
        <w:t>Protocole des observations</w:t>
      </w:r>
      <w:r w:rsidRPr="00C34735">
        <w:rPr>
          <w:lang w:val="fr-CH"/>
        </w:rPr>
        <w:tab/>
        <w:t>TPI Electroniciens</w:t>
      </w:r>
      <w:r w:rsidRPr="00C34735">
        <w:rPr>
          <w:lang w:val="fr-CH"/>
        </w:rPr>
        <w:tab/>
        <w:t>Visite des experts</w:t>
      </w:r>
    </w:p>
    <w:p w14:paraId="485BA8DE" w14:textId="77777777" w:rsidR="00A257A7" w:rsidRPr="00C34735" w:rsidRDefault="00A257A7" w:rsidP="00A257A7">
      <w:pPr>
        <w:rPr>
          <w:lang w:val="fr-CH"/>
        </w:rPr>
      </w:pPr>
      <w:r w:rsidRPr="00C34735">
        <w:rPr>
          <w:lang w:val="fr-CH"/>
        </w:rPr>
        <w:br w:type="page"/>
      </w:r>
    </w:p>
    <w:p w14:paraId="7F6A347F" w14:textId="77777777" w:rsidR="00A257A7" w:rsidRPr="00C34735" w:rsidRDefault="00A257A7" w:rsidP="00A257A7">
      <w:pPr>
        <w:pStyle w:val="Pieddepage"/>
        <w:tabs>
          <w:tab w:val="clear" w:pos="4536"/>
          <w:tab w:val="clear" w:pos="9072"/>
          <w:tab w:val="center" w:pos="5103"/>
          <w:tab w:val="right" w:pos="9923"/>
        </w:tabs>
        <w:jc w:val="center"/>
        <w:rPr>
          <w:sz w:val="40"/>
          <w:szCs w:val="40"/>
          <w:lang w:val="fr-CH"/>
        </w:rPr>
      </w:pPr>
    </w:p>
    <w:p w14:paraId="286CE2E6" w14:textId="77777777" w:rsidR="00A257A7" w:rsidRPr="00C34735" w:rsidRDefault="00A257A7" w:rsidP="00A257A7">
      <w:pPr>
        <w:pStyle w:val="Pieddepage"/>
        <w:tabs>
          <w:tab w:val="clear" w:pos="4536"/>
          <w:tab w:val="clear" w:pos="9072"/>
          <w:tab w:val="center" w:pos="5103"/>
          <w:tab w:val="right" w:pos="9923"/>
        </w:tabs>
        <w:jc w:val="center"/>
        <w:rPr>
          <w:sz w:val="40"/>
          <w:szCs w:val="40"/>
          <w:lang w:val="fr-CH"/>
        </w:rPr>
      </w:pPr>
    </w:p>
    <w:p w14:paraId="744967A5"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Protocole</w:t>
      </w:r>
    </w:p>
    <w:p w14:paraId="3F1A19D4" w14:textId="77777777" w:rsidR="00A257A7" w:rsidRPr="00C34735" w:rsidRDefault="00A257A7" w:rsidP="00A257A7">
      <w:pPr>
        <w:jc w:val="center"/>
        <w:rPr>
          <w:rFonts w:cs="Times New Roman"/>
          <w:sz w:val="40"/>
          <w:szCs w:val="40"/>
          <w:lang w:val="fr-CH" w:eastAsia="de-DE"/>
        </w:rPr>
      </w:pPr>
    </w:p>
    <w:p w14:paraId="675DC1A4"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w:t>
      </w:r>
      <w:proofErr w:type="gramEnd"/>
      <w:r w:rsidRPr="00C34735">
        <w:rPr>
          <w:rFonts w:cs="Times New Roman"/>
          <w:sz w:val="40"/>
          <w:szCs w:val="40"/>
          <w:lang w:val="fr-CH" w:eastAsia="de-DE"/>
        </w:rPr>
        <w:t>'</w:t>
      </w:r>
    </w:p>
    <w:p w14:paraId="12DA9270" w14:textId="77777777" w:rsidR="00A257A7" w:rsidRPr="00C34735" w:rsidRDefault="00A257A7" w:rsidP="00A257A7">
      <w:pPr>
        <w:jc w:val="center"/>
        <w:rPr>
          <w:rFonts w:cs="Times New Roman"/>
          <w:sz w:val="40"/>
          <w:szCs w:val="40"/>
          <w:lang w:val="fr-CH" w:eastAsia="de-DE"/>
        </w:rPr>
      </w:pPr>
    </w:p>
    <w:p w14:paraId="66308EB4"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Evaluation</w:t>
      </w:r>
    </w:p>
    <w:p w14:paraId="6FDF7C2F" w14:textId="77777777" w:rsidR="00A257A7" w:rsidRPr="00C34735" w:rsidRDefault="00A257A7" w:rsidP="00A257A7">
      <w:pPr>
        <w:jc w:val="center"/>
        <w:rPr>
          <w:rFonts w:cs="Times New Roman"/>
          <w:sz w:val="40"/>
          <w:szCs w:val="40"/>
          <w:lang w:val="fr-CH" w:eastAsia="de-DE"/>
        </w:rPr>
      </w:pPr>
    </w:p>
    <w:p w14:paraId="6BAC0D62"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pour</w:t>
      </w:r>
      <w:proofErr w:type="gramEnd"/>
      <w:r w:rsidRPr="00C34735">
        <w:rPr>
          <w:rFonts w:cs="Times New Roman"/>
          <w:sz w:val="40"/>
          <w:szCs w:val="40"/>
          <w:lang w:val="fr-CH" w:eastAsia="de-DE"/>
        </w:rPr>
        <w:t xml:space="preserve"> la</w:t>
      </w:r>
    </w:p>
    <w:p w14:paraId="428A619C" w14:textId="77777777" w:rsidR="00A257A7" w:rsidRPr="00C34735" w:rsidRDefault="00A257A7" w:rsidP="00A257A7">
      <w:pPr>
        <w:jc w:val="center"/>
        <w:rPr>
          <w:rFonts w:cs="Times New Roman"/>
          <w:sz w:val="40"/>
          <w:szCs w:val="40"/>
          <w:lang w:val="fr-CH" w:eastAsia="de-DE"/>
        </w:rPr>
      </w:pPr>
    </w:p>
    <w:p w14:paraId="51CF84FF"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Présentation</w:t>
      </w:r>
    </w:p>
    <w:p w14:paraId="212E16FC" w14:textId="77777777" w:rsidR="00A257A7" w:rsidRPr="00C34735" w:rsidRDefault="00A257A7" w:rsidP="00A257A7">
      <w:pPr>
        <w:jc w:val="center"/>
        <w:rPr>
          <w:rFonts w:cs="Times New Roman"/>
          <w:sz w:val="40"/>
          <w:szCs w:val="40"/>
          <w:lang w:val="fr-CH" w:eastAsia="de-DE"/>
        </w:rPr>
      </w:pPr>
    </w:p>
    <w:p w14:paraId="00348E0E"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Finale</w:t>
      </w:r>
    </w:p>
    <w:p w14:paraId="7B3A4DA7" w14:textId="77777777" w:rsidR="00A257A7" w:rsidRPr="00C34735" w:rsidRDefault="00A257A7" w:rsidP="00A257A7">
      <w:pPr>
        <w:rPr>
          <w:rFonts w:cs="Times New Roman"/>
          <w:lang w:val="fr-CH" w:eastAsia="de-DE"/>
        </w:rPr>
      </w:pPr>
    </w:p>
    <w:p w14:paraId="06C20412" w14:textId="77777777" w:rsidR="00A257A7" w:rsidRPr="00C34735" w:rsidRDefault="00A257A7" w:rsidP="00A257A7">
      <w:pPr>
        <w:rPr>
          <w:rFonts w:cs="Times New Roman"/>
          <w:lang w:val="fr-CH" w:eastAsia="de-DE"/>
        </w:rPr>
      </w:pPr>
    </w:p>
    <w:p w14:paraId="5C22E6E7" w14:textId="77777777" w:rsidR="00A257A7" w:rsidRPr="00C34735" w:rsidRDefault="00A257A7" w:rsidP="00A257A7">
      <w:pPr>
        <w:rPr>
          <w:rFonts w:cs="Times New Roman"/>
          <w:lang w:val="fr-CH" w:eastAsia="de-DE"/>
        </w:rPr>
      </w:pPr>
    </w:p>
    <w:p w14:paraId="420106E2" w14:textId="77777777" w:rsidR="00A257A7" w:rsidRPr="00C34735" w:rsidRDefault="00A257A7" w:rsidP="00A257A7">
      <w:pPr>
        <w:rPr>
          <w:rFonts w:cs="Times New Roman"/>
          <w:lang w:val="fr-CH" w:eastAsia="de-DE"/>
        </w:rPr>
      </w:pPr>
      <w:r w:rsidRPr="00C34735">
        <w:rPr>
          <w:rFonts w:cs="Times New Roman"/>
          <w:lang w:val="fr-CH" w:eastAsia="de-DE"/>
        </w:rPr>
        <w:br w:type="page"/>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520"/>
        <w:gridCol w:w="2552"/>
      </w:tblGrid>
      <w:tr w:rsidR="00A257A7" w:rsidRPr="00C34735" w14:paraId="5F4A6042" w14:textId="77777777" w:rsidTr="00A97DA3">
        <w:trPr>
          <w:trHeight w:val="839"/>
        </w:trPr>
        <w:tc>
          <w:tcPr>
            <w:tcW w:w="993" w:type="dxa"/>
            <w:tcBorders>
              <w:top w:val="nil"/>
              <w:left w:val="nil"/>
              <w:bottom w:val="nil"/>
              <w:right w:val="nil"/>
            </w:tcBorders>
            <w:shd w:val="clear" w:color="auto" w:fill="auto"/>
          </w:tcPr>
          <w:p w14:paraId="3C71D336"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4B9C211F" wp14:editId="3FAF8EB9">
                  <wp:extent cx="262255" cy="508000"/>
                  <wp:effectExtent l="0" t="0" r="0" b="0"/>
                  <wp:docPr id="121" name="Picture 2" descr="Description : Description : Description : 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Description : Description : Description : ecusson_seite_2_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520" w:type="dxa"/>
            <w:tcBorders>
              <w:top w:val="nil"/>
              <w:left w:val="nil"/>
              <w:bottom w:val="nil"/>
              <w:right w:val="single" w:sz="4" w:space="0" w:color="auto"/>
            </w:tcBorders>
            <w:shd w:val="clear" w:color="auto" w:fill="auto"/>
          </w:tcPr>
          <w:p w14:paraId="75C0808D" w14:textId="77777777" w:rsidR="00A257A7" w:rsidRPr="00C34735" w:rsidRDefault="00A257A7" w:rsidP="00A97DA3">
            <w:pPr>
              <w:spacing w:after="120"/>
              <w:rPr>
                <w:sz w:val="24"/>
                <w:lang w:val="fr-CH"/>
              </w:rPr>
            </w:pPr>
            <w:r w:rsidRPr="00C34735">
              <w:rPr>
                <w:sz w:val="24"/>
                <w:lang w:val="fr-CH"/>
              </w:rPr>
              <w:t>Domaine de qualification</w:t>
            </w:r>
            <w:proofErr w:type="gramStart"/>
            <w:r w:rsidRPr="00C34735">
              <w:rPr>
                <w:sz w:val="24"/>
                <w:lang w:val="fr-CH"/>
              </w:rPr>
              <w:t xml:space="preserve"> «Travail</w:t>
            </w:r>
            <w:proofErr w:type="gramEnd"/>
            <w:r w:rsidRPr="00C34735">
              <w:rPr>
                <w:sz w:val="24"/>
                <w:lang w:val="fr-CH"/>
              </w:rPr>
              <w:t xml:space="preserve"> pratique individuel»</w:t>
            </w:r>
          </w:p>
          <w:p w14:paraId="75109B6E" w14:textId="77777777" w:rsidR="00A257A7" w:rsidRPr="00C34735" w:rsidRDefault="00A257A7" w:rsidP="00A97DA3">
            <w:pPr>
              <w:spacing w:after="120"/>
              <w:rPr>
                <w:b/>
                <w:sz w:val="32"/>
                <w:szCs w:val="32"/>
                <w:lang w:val="fr-CH"/>
              </w:rPr>
            </w:pPr>
            <w:r w:rsidRPr="00C34735">
              <w:rPr>
                <w:b/>
                <w:sz w:val="32"/>
                <w:szCs w:val="32"/>
                <w:lang w:val="fr-CH"/>
              </w:rPr>
              <w:t>Protocole</w:t>
            </w:r>
            <w:proofErr w:type="gramStart"/>
            <w:r w:rsidRPr="00C34735">
              <w:rPr>
                <w:b/>
                <w:sz w:val="32"/>
                <w:szCs w:val="32"/>
                <w:lang w:val="fr-CH"/>
              </w:rPr>
              <w:t xml:space="preserve"> «Présentation</w:t>
            </w:r>
            <w:proofErr w:type="gramEnd"/>
            <w:r w:rsidRPr="00C34735">
              <w:rPr>
                <w:b/>
                <w:sz w:val="32"/>
                <w:szCs w:val="32"/>
                <w:lang w:val="fr-CH"/>
              </w:rPr>
              <w:t>»</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1927AEB1" w14:textId="77777777" w:rsidR="00A257A7" w:rsidRPr="00C34735" w:rsidRDefault="00A257A7" w:rsidP="00A97DA3">
            <w:pPr>
              <w:rPr>
                <w:szCs w:val="20"/>
                <w:lang w:val="fr-CH"/>
              </w:rPr>
            </w:pPr>
            <w:r w:rsidRPr="00C34735">
              <w:rPr>
                <w:szCs w:val="20"/>
                <w:lang w:val="fr-CH"/>
              </w:rPr>
              <w:t>Candidat</w:t>
            </w:r>
          </w:p>
          <w:p w14:paraId="22658D27" w14:textId="77777777" w:rsidR="00A257A7" w:rsidRPr="00C34735" w:rsidRDefault="00A257A7" w:rsidP="00A97DA3">
            <w:pPr>
              <w:rPr>
                <w:szCs w:val="20"/>
                <w:lang w:val="fr-CH"/>
              </w:rPr>
            </w:pPr>
          </w:p>
          <w:p w14:paraId="2CE4C445" w14:textId="54B3E7EF" w:rsidR="00A257A7" w:rsidRPr="00C34735" w:rsidRDefault="00C10A55" w:rsidP="00A97DA3">
            <w:pPr>
              <w:rPr>
                <w:sz w:val="28"/>
                <w:szCs w:val="28"/>
                <w:lang w:val="fr-CH"/>
              </w:rPr>
            </w:pPr>
            <w:r w:rsidRPr="00AC0F88">
              <w:rPr>
                <w:noProof/>
                <w:sz w:val="28"/>
                <w:szCs w:val="28"/>
                <w:lang w:val="fr-CH"/>
              </w:rPr>
              <w:t>2</w:t>
            </w:r>
            <w:r>
              <w:rPr>
                <w:noProof/>
                <w:sz w:val="28"/>
                <w:szCs w:val="28"/>
                <w:lang w:val="fr-CH"/>
              </w:rPr>
              <w:t>x</w:t>
            </w:r>
            <w:r w:rsidRPr="00AC0F88">
              <w:rPr>
                <w:noProof/>
                <w:sz w:val="28"/>
                <w:szCs w:val="28"/>
                <w:lang w:val="fr-CH"/>
              </w:rPr>
              <w:t>FR</w:t>
            </w:r>
            <w:r>
              <w:rPr>
                <w:noProof/>
                <w:sz w:val="28"/>
                <w:szCs w:val="28"/>
                <w:lang w:val="fr-CH"/>
              </w:rPr>
              <w:t>xx</w:t>
            </w:r>
          </w:p>
        </w:tc>
      </w:tr>
    </w:tbl>
    <w:p w14:paraId="435BB1F9" w14:textId="77777777" w:rsidR="00A257A7" w:rsidRPr="00C34735" w:rsidRDefault="00A257A7" w:rsidP="00A257A7">
      <w:pPr>
        <w:rPr>
          <w:lang w:val="fr-CH"/>
        </w:rPr>
      </w:pPr>
    </w:p>
    <w:tbl>
      <w:tblPr>
        <w:tblW w:w="10065" w:type="dxa"/>
        <w:tblInd w:w="108" w:type="dxa"/>
        <w:tblBorders>
          <w:bottom w:val="single" w:sz="8" w:space="0" w:color="auto"/>
        </w:tblBorders>
        <w:tblLayout w:type="fixed"/>
        <w:tblLook w:val="04A0" w:firstRow="1" w:lastRow="0" w:firstColumn="1" w:lastColumn="0" w:noHBand="0" w:noVBand="1"/>
      </w:tblPr>
      <w:tblGrid>
        <w:gridCol w:w="3544"/>
        <w:gridCol w:w="6521"/>
      </w:tblGrid>
      <w:tr w:rsidR="00A257A7" w:rsidRPr="00C34735" w14:paraId="10B5DF3B" w14:textId="77777777" w:rsidTr="00A97DA3">
        <w:trPr>
          <w:trHeight w:val="308"/>
        </w:trPr>
        <w:tc>
          <w:tcPr>
            <w:tcW w:w="3544" w:type="dxa"/>
            <w:tcBorders>
              <w:bottom w:val="nil"/>
            </w:tcBorders>
            <w:shd w:val="clear" w:color="auto" w:fill="auto"/>
            <w:vAlign w:val="center"/>
          </w:tcPr>
          <w:p w14:paraId="2FC769CF" w14:textId="77777777" w:rsidR="00A257A7" w:rsidRPr="00C34735" w:rsidRDefault="00A257A7" w:rsidP="00A97DA3">
            <w:pPr>
              <w:tabs>
                <w:tab w:val="left" w:pos="1560"/>
                <w:tab w:val="left" w:pos="2835"/>
                <w:tab w:val="left" w:pos="5103"/>
                <w:tab w:val="left" w:pos="5670"/>
                <w:tab w:val="left" w:pos="7088"/>
                <w:tab w:val="left" w:pos="9639"/>
              </w:tabs>
              <w:rPr>
                <w:sz w:val="28"/>
                <w:szCs w:val="28"/>
                <w:u w:val="single"/>
                <w:lang w:val="fr-CH"/>
              </w:rPr>
            </w:pPr>
            <w:r w:rsidRPr="00C34735">
              <w:rPr>
                <w:sz w:val="28"/>
                <w:szCs w:val="28"/>
                <w:lang w:val="fr-CH"/>
              </w:rPr>
              <w:t>Intitulé du travail d'examen</w:t>
            </w:r>
          </w:p>
        </w:tc>
        <w:tc>
          <w:tcPr>
            <w:tcW w:w="6521" w:type="dxa"/>
            <w:tcBorders>
              <w:bottom w:val="single" w:sz="4" w:space="0" w:color="auto"/>
            </w:tcBorders>
            <w:shd w:val="clear" w:color="auto" w:fill="auto"/>
            <w:vAlign w:val="center"/>
          </w:tcPr>
          <w:p w14:paraId="10330790" w14:textId="6E313D0E" w:rsidR="00A257A7" w:rsidRPr="00C34735" w:rsidRDefault="00A257A7" w:rsidP="00A97DA3">
            <w:pPr>
              <w:tabs>
                <w:tab w:val="left" w:pos="1560"/>
                <w:tab w:val="left" w:pos="2835"/>
                <w:tab w:val="left" w:pos="5103"/>
                <w:tab w:val="left" w:pos="5670"/>
                <w:tab w:val="left" w:pos="7088"/>
                <w:tab w:val="left" w:pos="9639"/>
              </w:tabs>
              <w:rPr>
                <w:sz w:val="28"/>
                <w:szCs w:val="28"/>
                <w:lang w:val="fr-CH"/>
              </w:rPr>
            </w:pPr>
          </w:p>
        </w:tc>
      </w:tr>
    </w:tbl>
    <w:p w14:paraId="2C418B97" w14:textId="77777777" w:rsidR="00A257A7" w:rsidRPr="00C34735" w:rsidRDefault="00A257A7" w:rsidP="00A257A7">
      <w:pPr>
        <w:rPr>
          <w:sz w:val="12"/>
          <w:szCs w:val="12"/>
          <w:lang w:val="fr-CH"/>
        </w:rPr>
      </w:pPr>
    </w:p>
    <w:tbl>
      <w:tblPr>
        <w:tblW w:w="10065" w:type="dxa"/>
        <w:tblInd w:w="108" w:type="dxa"/>
        <w:tblLayout w:type="fixed"/>
        <w:tblLook w:val="04A0" w:firstRow="1" w:lastRow="0" w:firstColumn="1" w:lastColumn="0" w:noHBand="0" w:noVBand="1"/>
      </w:tblPr>
      <w:tblGrid>
        <w:gridCol w:w="1985"/>
        <w:gridCol w:w="850"/>
        <w:gridCol w:w="3261"/>
        <w:gridCol w:w="283"/>
        <w:gridCol w:w="992"/>
        <w:gridCol w:w="2694"/>
      </w:tblGrid>
      <w:tr w:rsidR="00A257A7" w:rsidRPr="00C34735" w14:paraId="64B5C7E7" w14:textId="77777777" w:rsidTr="00A97DA3">
        <w:tc>
          <w:tcPr>
            <w:tcW w:w="1985" w:type="dxa"/>
            <w:shd w:val="clear" w:color="auto" w:fill="auto"/>
            <w:vAlign w:val="center"/>
          </w:tcPr>
          <w:p w14:paraId="6994D953" w14:textId="77777777" w:rsidR="00A257A7" w:rsidRPr="00C34735" w:rsidRDefault="00A257A7" w:rsidP="00A97DA3">
            <w:pPr>
              <w:rPr>
                <w:b/>
                <w:sz w:val="22"/>
                <w:szCs w:val="22"/>
                <w:lang w:val="fr-CH"/>
              </w:rPr>
            </w:pPr>
            <w:r w:rsidRPr="00C34735">
              <w:rPr>
                <w:b/>
                <w:sz w:val="22"/>
                <w:szCs w:val="22"/>
                <w:lang w:val="fr-CH"/>
              </w:rPr>
              <w:t>Expert 1</w:t>
            </w:r>
          </w:p>
        </w:tc>
        <w:tc>
          <w:tcPr>
            <w:tcW w:w="850" w:type="dxa"/>
            <w:shd w:val="clear" w:color="auto" w:fill="auto"/>
            <w:vAlign w:val="center"/>
          </w:tcPr>
          <w:p w14:paraId="0E622B35" w14:textId="77777777" w:rsidR="00A257A7" w:rsidRPr="00C34735" w:rsidRDefault="00A257A7" w:rsidP="00A97DA3">
            <w:pPr>
              <w:jc w:val="right"/>
              <w:rPr>
                <w:sz w:val="22"/>
                <w:szCs w:val="22"/>
                <w:lang w:val="fr-CH"/>
              </w:rPr>
            </w:pPr>
            <w:r w:rsidRPr="00C34735">
              <w:rPr>
                <w:sz w:val="22"/>
                <w:szCs w:val="22"/>
                <w:lang w:val="fr-CH"/>
              </w:rPr>
              <w:t>Nom</w:t>
            </w:r>
          </w:p>
        </w:tc>
        <w:tc>
          <w:tcPr>
            <w:tcW w:w="3261" w:type="dxa"/>
            <w:tcBorders>
              <w:bottom w:val="single" w:sz="4" w:space="0" w:color="auto"/>
            </w:tcBorders>
            <w:shd w:val="clear" w:color="auto" w:fill="auto"/>
            <w:vAlign w:val="center"/>
          </w:tcPr>
          <w:p w14:paraId="672052DD" w14:textId="1C2AA9BC" w:rsidR="00A257A7" w:rsidRPr="00C34735" w:rsidRDefault="00A257A7" w:rsidP="00A97DA3">
            <w:pPr>
              <w:rPr>
                <w:sz w:val="22"/>
                <w:szCs w:val="22"/>
                <w:lang w:val="fr-CH"/>
              </w:rPr>
            </w:pPr>
          </w:p>
        </w:tc>
        <w:tc>
          <w:tcPr>
            <w:tcW w:w="283" w:type="dxa"/>
            <w:shd w:val="clear" w:color="auto" w:fill="auto"/>
            <w:vAlign w:val="center"/>
          </w:tcPr>
          <w:p w14:paraId="5E17D47B" w14:textId="77777777" w:rsidR="00A257A7" w:rsidRPr="00C34735" w:rsidRDefault="00A257A7" w:rsidP="00A97DA3">
            <w:pPr>
              <w:rPr>
                <w:sz w:val="16"/>
                <w:lang w:val="fr-CH"/>
              </w:rPr>
            </w:pPr>
          </w:p>
        </w:tc>
        <w:tc>
          <w:tcPr>
            <w:tcW w:w="992" w:type="dxa"/>
            <w:shd w:val="clear" w:color="auto" w:fill="auto"/>
            <w:vAlign w:val="center"/>
          </w:tcPr>
          <w:p w14:paraId="533F579C" w14:textId="77777777" w:rsidR="00A257A7" w:rsidRPr="00C34735" w:rsidRDefault="00A257A7" w:rsidP="00A97DA3">
            <w:pPr>
              <w:rPr>
                <w:sz w:val="22"/>
                <w:szCs w:val="22"/>
                <w:lang w:val="fr-CH"/>
              </w:rPr>
            </w:pPr>
            <w:r w:rsidRPr="00C34735">
              <w:rPr>
                <w:sz w:val="22"/>
                <w:szCs w:val="22"/>
                <w:lang w:val="fr-CH"/>
              </w:rPr>
              <w:t>Prénom</w:t>
            </w:r>
          </w:p>
        </w:tc>
        <w:tc>
          <w:tcPr>
            <w:tcW w:w="2694" w:type="dxa"/>
            <w:tcBorders>
              <w:bottom w:val="single" w:sz="4" w:space="0" w:color="auto"/>
            </w:tcBorders>
            <w:shd w:val="clear" w:color="auto" w:fill="auto"/>
            <w:vAlign w:val="center"/>
          </w:tcPr>
          <w:p w14:paraId="4010EF36" w14:textId="3C8C7B2C" w:rsidR="00A257A7" w:rsidRPr="00C34735" w:rsidRDefault="00A257A7" w:rsidP="00A97DA3">
            <w:pPr>
              <w:rPr>
                <w:sz w:val="22"/>
                <w:szCs w:val="22"/>
                <w:lang w:val="fr-CH"/>
              </w:rPr>
            </w:pPr>
          </w:p>
        </w:tc>
      </w:tr>
      <w:tr w:rsidR="00A257A7" w:rsidRPr="00C34735" w14:paraId="28CA7878" w14:textId="77777777" w:rsidTr="00A97DA3">
        <w:tc>
          <w:tcPr>
            <w:tcW w:w="1985" w:type="dxa"/>
            <w:shd w:val="clear" w:color="auto" w:fill="auto"/>
            <w:vAlign w:val="center"/>
          </w:tcPr>
          <w:p w14:paraId="2CC2C83A" w14:textId="77777777" w:rsidR="00A257A7" w:rsidRPr="00C34735" w:rsidRDefault="00A257A7" w:rsidP="00A97DA3">
            <w:pPr>
              <w:rPr>
                <w:b/>
                <w:sz w:val="22"/>
                <w:szCs w:val="22"/>
                <w:lang w:val="fr-CH"/>
              </w:rPr>
            </w:pPr>
            <w:r w:rsidRPr="00C34735">
              <w:rPr>
                <w:b/>
                <w:sz w:val="22"/>
                <w:szCs w:val="22"/>
                <w:lang w:val="fr-CH"/>
              </w:rPr>
              <w:br/>
              <w:t>Expert 2</w:t>
            </w:r>
          </w:p>
        </w:tc>
        <w:tc>
          <w:tcPr>
            <w:tcW w:w="850" w:type="dxa"/>
            <w:shd w:val="clear" w:color="auto" w:fill="auto"/>
            <w:vAlign w:val="center"/>
          </w:tcPr>
          <w:p w14:paraId="478834B5" w14:textId="77777777" w:rsidR="00A257A7" w:rsidRPr="00C34735" w:rsidRDefault="00A257A7" w:rsidP="00A97DA3">
            <w:pPr>
              <w:jc w:val="right"/>
              <w:rPr>
                <w:sz w:val="22"/>
                <w:szCs w:val="22"/>
                <w:lang w:val="fr-CH"/>
              </w:rPr>
            </w:pPr>
            <w:r w:rsidRPr="00C34735">
              <w:rPr>
                <w:sz w:val="22"/>
                <w:szCs w:val="22"/>
                <w:lang w:val="fr-CH"/>
              </w:rPr>
              <w:t>Nom</w:t>
            </w:r>
          </w:p>
        </w:tc>
        <w:tc>
          <w:tcPr>
            <w:tcW w:w="3261" w:type="dxa"/>
            <w:tcBorders>
              <w:top w:val="single" w:sz="4" w:space="0" w:color="auto"/>
              <w:bottom w:val="single" w:sz="4" w:space="0" w:color="auto"/>
            </w:tcBorders>
            <w:shd w:val="clear" w:color="auto" w:fill="auto"/>
            <w:vAlign w:val="center"/>
          </w:tcPr>
          <w:p w14:paraId="4F5AE336" w14:textId="2BBE3F3B" w:rsidR="00A257A7" w:rsidRPr="00C34735" w:rsidRDefault="00A257A7" w:rsidP="00A97DA3">
            <w:pPr>
              <w:rPr>
                <w:sz w:val="22"/>
                <w:szCs w:val="22"/>
                <w:lang w:val="fr-CH"/>
              </w:rPr>
            </w:pPr>
          </w:p>
        </w:tc>
        <w:tc>
          <w:tcPr>
            <w:tcW w:w="283" w:type="dxa"/>
            <w:shd w:val="clear" w:color="auto" w:fill="auto"/>
            <w:vAlign w:val="center"/>
          </w:tcPr>
          <w:p w14:paraId="6CCB7830" w14:textId="77777777" w:rsidR="00A257A7" w:rsidRPr="00C34735" w:rsidRDefault="00A257A7" w:rsidP="00A97DA3">
            <w:pPr>
              <w:rPr>
                <w:sz w:val="16"/>
                <w:lang w:val="fr-CH"/>
              </w:rPr>
            </w:pPr>
          </w:p>
        </w:tc>
        <w:tc>
          <w:tcPr>
            <w:tcW w:w="992" w:type="dxa"/>
            <w:shd w:val="clear" w:color="auto" w:fill="auto"/>
            <w:vAlign w:val="center"/>
          </w:tcPr>
          <w:p w14:paraId="54CEC704" w14:textId="77777777" w:rsidR="00A257A7" w:rsidRPr="00C34735" w:rsidRDefault="00A257A7" w:rsidP="00A97DA3">
            <w:pPr>
              <w:rPr>
                <w:sz w:val="22"/>
                <w:szCs w:val="22"/>
                <w:lang w:val="fr-CH"/>
              </w:rPr>
            </w:pPr>
            <w:r w:rsidRPr="00C34735">
              <w:rPr>
                <w:sz w:val="22"/>
                <w:szCs w:val="22"/>
                <w:lang w:val="fr-CH"/>
              </w:rPr>
              <w:t>Prénom</w:t>
            </w:r>
          </w:p>
        </w:tc>
        <w:tc>
          <w:tcPr>
            <w:tcW w:w="2694" w:type="dxa"/>
            <w:tcBorders>
              <w:top w:val="single" w:sz="4" w:space="0" w:color="auto"/>
              <w:bottom w:val="single" w:sz="4" w:space="0" w:color="auto"/>
            </w:tcBorders>
            <w:shd w:val="clear" w:color="auto" w:fill="auto"/>
            <w:vAlign w:val="center"/>
          </w:tcPr>
          <w:p w14:paraId="1BB5CEC7" w14:textId="745E1E6C" w:rsidR="00A257A7" w:rsidRPr="00C34735" w:rsidRDefault="00A257A7" w:rsidP="00A97DA3">
            <w:pPr>
              <w:rPr>
                <w:sz w:val="22"/>
                <w:szCs w:val="22"/>
                <w:lang w:val="fr-CH"/>
              </w:rPr>
            </w:pPr>
          </w:p>
        </w:tc>
      </w:tr>
    </w:tbl>
    <w:p w14:paraId="7A7C54B4" w14:textId="77777777" w:rsidR="00A257A7" w:rsidRPr="00C34735" w:rsidRDefault="00A257A7" w:rsidP="00A257A7">
      <w:pPr>
        <w:rPr>
          <w:sz w:val="12"/>
          <w:szCs w:val="12"/>
          <w:lang w:val="fr-CH"/>
        </w:rPr>
      </w:pPr>
    </w:p>
    <w:tbl>
      <w:tblPr>
        <w:tblW w:w="7810" w:type="dxa"/>
        <w:tblInd w:w="108" w:type="dxa"/>
        <w:tblLook w:val="04A0" w:firstRow="1" w:lastRow="0" w:firstColumn="1" w:lastColumn="0" w:noHBand="0" w:noVBand="1"/>
      </w:tblPr>
      <w:tblGrid>
        <w:gridCol w:w="5305"/>
        <w:gridCol w:w="446"/>
        <w:gridCol w:w="2059"/>
      </w:tblGrid>
      <w:tr w:rsidR="00A257A7" w:rsidRPr="00C34735" w14:paraId="71FBAF8C" w14:textId="77777777" w:rsidTr="00A97DA3">
        <w:trPr>
          <w:trHeight w:val="331"/>
        </w:trPr>
        <w:tc>
          <w:tcPr>
            <w:tcW w:w="5305" w:type="dxa"/>
            <w:shd w:val="clear" w:color="auto" w:fill="auto"/>
          </w:tcPr>
          <w:p w14:paraId="0ECA77AD" w14:textId="77777777" w:rsidR="00A257A7" w:rsidRPr="00C34735" w:rsidRDefault="00A257A7" w:rsidP="00A97DA3">
            <w:pPr>
              <w:rPr>
                <w:sz w:val="22"/>
                <w:szCs w:val="22"/>
                <w:lang w:val="fr-CH"/>
              </w:rPr>
            </w:pPr>
            <w:r w:rsidRPr="00C34735">
              <w:rPr>
                <w:sz w:val="22"/>
                <w:szCs w:val="22"/>
                <w:lang w:val="fr-CH"/>
              </w:rPr>
              <w:t>Autre(s) personne(s) présente(s) à la présentation ?</w:t>
            </w:r>
          </w:p>
        </w:tc>
        <w:tc>
          <w:tcPr>
            <w:tcW w:w="446" w:type="dxa"/>
            <w:shd w:val="clear" w:color="auto" w:fill="auto"/>
          </w:tcPr>
          <w:p w14:paraId="085DEC1C" w14:textId="77777777" w:rsidR="00A257A7" w:rsidRPr="00C34735" w:rsidRDefault="00A257A7" w:rsidP="00A97DA3">
            <w:pPr>
              <w:rPr>
                <w:sz w:val="16"/>
                <w:lang w:val="fr-CH"/>
              </w:rPr>
            </w:pPr>
            <w:r w:rsidRPr="00C34735">
              <w:rPr>
                <w:szCs w:val="20"/>
                <w:lang w:val="fr-CH"/>
              </w:rPr>
              <w:fldChar w:fldCharType="begin">
                <w:ffData>
                  <w:name w:val="Kontrollkästchen1"/>
                  <w:enabled/>
                  <w:calcOnExit w:val="0"/>
                  <w:checkBox>
                    <w:sizeAuto/>
                    <w:default w:val="0"/>
                  </w:checkBox>
                </w:ffData>
              </w:fldChar>
            </w:r>
            <w:r w:rsidRPr="00C34735">
              <w:rPr>
                <w:szCs w:val="20"/>
                <w:lang w:val="fr-CH"/>
              </w:rPr>
              <w:instrText xml:space="preserve"> FORMCHECKBOX </w:instrText>
            </w:r>
            <w:r w:rsidR="00000000">
              <w:rPr>
                <w:szCs w:val="20"/>
                <w:lang w:val="fr-CH"/>
              </w:rPr>
            </w:r>
            <w:r w:rsidR="00000000">
              <w:rPr>
                <w:szCs w:val="20"/>
                <w:lang w:val="fr-CH"/>
              </w:rPr>
              <w:fldChar w:fldCharType="separate"/>
            </w:r>
            <w:r w:rsidRPr="00C34735">
              <w:rPr>
                <w:szCs w:val="20"/>
                <w:lang w:val="fr-CH"/>
              </w:rPr>
              <w:fldChar w:fldCharType="end"/>
            </w:r>
          </w:p>
        </w:tc>
        <w:tc>
          <w:tcPr>
            <w:tcW w:w="2059" w:type="dxa"/>
            <w:tcBorders>
              <w:left w:val="nil"/>
            </w:tcBorders>
            <w:shd w:val="clear" w:color="auto" w:fill="auto"/>
          </w:tcPr>
          <w:p w14:paraId="1637B3DC" w14:textId="77777777" w:rsidR="00A257A7" w:rsidRPr="00C34735" w:rsidRDefault="00A257A7" w:rsidP="00A97DA3">
            <w:pPr>
              <w:rPr>
                <w:sz w:val="22"/>
                <w:szCs w:val="22"/>
                <w:lang w:val="fr-CH"/>
              </w:rPr>
            </w:pPr>
            <w:r w:rsidRPr="00C34735">
              <w:rPr>
                <w:sz w:val="22"/>
                <w:szCs w:val="22"/>
                <w:lang w:val="fr-CH"/>
              </w:rPr>
              <w:t>Non</w:t>
            </w:r>
          </w:p>
        </w:tc>
      </w:tr>
    </w:tbl>
    <w:p w14:paraId="5F8A89A4" w14:textId="77777777" w:rsidR="00A257A7" w:rsidRPr="00C34735" w:rsidRDefault="00A257A7" w:rsidP="00A257A7">
      <w:pPr>
        <w:rPr>
          <w:sz w:val="16"/>
          <w:lang w:val="fr-CH"/>
        </w:rPr>
      </w:pPr>
    </w:p>
    <w:tbl>
      <w:tblPr>
        <w:tblW w:w="10065" w:type="dxa"/>
        <w:tblInd w:w="108" w:type="dxa"/>
        <w:tblLayout w:type="fixed"/>
        <w:tblLook w:val="04A0" w:firstRow="1" w:lastRow="0" w:firstColumn="1" w:lastColumn="0" w:noHBand="0" w:noVBand="1"/>
      </w:tblPr>
      <w:tblGrid>
        <w:gridCol w:w="1985"/>
        <w:gridCol w:w="850"/>
        <w:gridCol w:w="3261"/>
        <w:gridCol w:w="1275"/>
        <w:gridCol w:w="2694"/>
      </w:tblGrid>
      <w:tr w:rsidR="00A257A7" w:rsidRPr="00C34735" w14:paraId="444F9EB2" w14:textId="77777777" w:rsidTr="00A97DA3">
        <w:tc>
          <w:tcPr>
            <w:tcW w:w="1985" w:type="dxa"/>
            <w:shd w:val="clear" w:color="auto" w:fill="auto"/>
          </w:tcPr>
          <w:p w14:paraId="60CF351D" w14:textId="77777777" w:rsidR="00A257A7" w:rsidRPr="00C34735" w:rsidRDefault="00A257A7" w:rsidP="00A97DA3">
            <w:pPr>
              <w:spacing w:before="120"/>
              <w:rPr>
                <w:b/>
                <w:sz w:val="22"/>
                <w:szCs w:val="22"/>
                <w:lang w:val="fr-CH"/>
              </w:rPr>
            </w:pPr>
            <w:r w:rsidRPr="00C34735">
              <w:rPr>
                <w:b/>
                <w:sz w:val="22"/>
                <w:szCs w:val="22"/>
                <w:lang w:val="fr-CH"/>
              </w:rPr>
              <w:t>Supérieur prof.</w:t>
            </w:r>
          </w:p>
        </w:tc>
        <w:tc>
          <w:tcPr>
            <w:tcW w:w="850" w:type="dxa"/>
            <w:shd w:val="clear" w:color="auto" w:fill="auto"/>
          </w:tcPr>
          <w:p w14:paraId="08357FE4" w14:textId="77777777" w:rsidR="00A257A7" w:rsidRPr="00C34735" w:rsidRDefault="00A257A7" w:rsidP="00A97DA3">
            <w:pPr>
              <w:spacing w:before="120"/>
              <w:jc w:val="right"/>
              <w:rPr>
                <w:sz w:val="22"/>
                <w:szCs w:val="22"/>
                <w:lang w:val="fr-CH"/>
              </w:rPr>
            </w:pPr>
            <w:r w:rsidRPr="00C34735">
              <w:rPr>
                <w:sz w:val="22"/>
                <w:szCs w:val="22"/>
                <w:lang w:val="fr-CH"/>
              </w:rPr>
              <w:t>Nom</w:t>
            </w:r>
          </w:p>
        </w:tc>
        <w:tc>
          <w:tcPr>
            <w:tcW w:w="3261" w:type="dxa"/>
            <w:tcBorders>
              <w:bottom w:val="single" w:sz="4" w:space="0" w:color="auto"/>
            </w:tcBorders>
            <w:shd w:val="clear" w:color="auto" w:fill="auto"/>
          </w:tcPr>
          <w:p w14:paraId="077805F4" w14:textId="0597DD32" w:rsidR="00A257A7" w:rsidRPr="00C34735" w:rsidRDefault="00A257A7" w:rsidP="00A97DA3">
            <w:pPr>
              <w:spacing w:before="120"/>
              <w:rPr>
                <w:sz w:val="22"/>
                <w:szCs w:val="22"/>
                <w:lang w:val="fr-CH"/>
              </w:rPr>
            </w:pPr>
          </w:p>
        </w:tc>
        <w:tc>
          <w:tcPr>
            <w:tcW w:w="1275" w:type="dxa"/>
            <w:shd w:val="clear" w:color="auto" w:fill="auto"/>
          </w:tcPr>
          <w:p w14:paraId="228916FE" w14:textId="77777777" w:rsidR="00A257A7" w:rsidRPr="00C34735" w:rsidRDefault="00A257A7" w:rsidP="00A97DA3">
            <w:pPr>
              <w:spacing w:before="120"/>
              <w:jc w:val="right"/>
              <w:rPr>
                <w:sz w:val="22"/>
                <w:szCs w:val="22"/>
                <w:lang w:val="fr-CH"/>
              </w:rPr>
            </w:pPr>
            <w:r w:rsidRPr="00C34735">
              <w:rPr>
                <w:sz w:val="22"/>
                <w:szCs w:val="22"/>
                <w:lang w:val="fr-CH"/>
              </w:rPr>
              <w:t>Prénom</w:t>
            </w:r>
          </w:p>
        </w:tc>
        <w:tc>
          <w:tcPr>
            <w:tcW w:w="2694" w:type="dxa"/>
            <w:tcBorders>
              <w:bottom w:val="single" w:sz="4" w:space="0" w:color="auto"/>
            </w:tcBorders>
            <w:shd w:val="clear" w:color="auto" w:fill="auto"/>
          </w:tcPr>
          <w:p w14:paraId="0043CE57" w14:textId="59C21476" w:rsidR="00A257A7" w:rsidRPr="00C34735" w:rsidRDefault="00A257A7" w:rsidP="00A97DA3">
            <w:pPr>
              <w:spacing w:before="120"/>
              <w:rPr>
                <w:sz w:val="22"/>
                <w:szCs w:val="22"/>
                <w:lang w:val="fr-CH"/>
              </w:rPr>
            </w:pPr>
          </w:p>
        </w:tc>
      </w:tr>
    </w:tbl>
    <w:p w14:paraId="3D87EA42" w14:textId="77777777" w:rsidR="00A257A7" w:rsidRPr="00C34735" w:rsidRDefault="00A257A7" w:rsidP="00A257A7">
      <w:pPr>
        <w:rPr>
          <w:sz w:val="16"/>
          <w:lang w:val="fr-CH"/>
        </w:rPr>
      </w:pPr>
    </w:p>
    <w:p w14:paraId="2232B4CE" w14:textId="77777777" w:rsidR="00A257A7" w:rsidRPr="00C34735" w:rsidRDefault="00A257A7" w:rsidP="00A257A7">
      <w:pPr>
        <w:rPr>
          <w:sz w:val="16"/>
          <w:lang w:val="fr-CH"/>
        </w:rPr>
      </w:pPr>
    </w:p>
    <w:tbl>
      <w:tblPr>
        <w:tblW w:w="10065" w:type="dxa"/>
        <w:tblInd w:w="108" w:type="dxa"/>
        <w:tblBorders>
          <w:insideH w:val="single" w:sz="4" w:space="0" w:color="auto"/>
        </w:tblBorders>
        <w:tblLayout w:type="fixed"/>
        <w:tblLook w:val="04A0" w:firstRow="1" w:lastRow="0" w:firstColumn="1" w:lastColumn="0" w:noHBand="0" w:noVBand="1"/>
      </w:tblPr>
      <w:tblGrid>
        <w:gridCol w:w="1242"/>
        <w:gridCol w:w="3153"/>
        <w:gridCol w:w="879"/>
        <w:gridCol w:w="1638"/>
        <w:gridCol w:w="1134"/>
        <w:gridCol w:w="2019"/>
      </w:tblGrid>
      <w:tr w:rsidR="00A257A7" w:rsidRPr="00C34735" w14:paraId="18CB1CDB" w14:textId="77777777" w:rsidTr="00A97DA3">
        <w:tc>
          <w:tcPr>
            <w:tcW w:w="1242" w:type="dxa"/>
            <w:shd w:val="clear" w:color="auto" w:fill="auto"/>
          </w:tcPr>
          <w:p w14:paraId="0E4EF99D" w14:textId="77777777" w:rsidR="00A257A7" w:rsidRPr="00C34735" w:rsidRDefault="00A257A7" w:rsidP="00A97DA3">
            <w:pPr>
              <w:rPr>
                <w:sz w:val="22"/>
                <w:szCs w:val="22"/>
                <w:lang w:val="fr-CH"/>
              </w:rPr>
            </w:pPr>
            <w:r w:rsidRPr="00C34735">
              <w:rPr>
                <w:sz w:val="22"/>
                <w:szCs w:val="22"/>
                <w:lang w:val="fr-CH"/>
              </w:rPr>
              <w:t>Date</w:t>
            </w:r>
          </w:p>
        </w:tc>
        <w:tc>
          <w:tcPr>
            <w:tcW w:w="3153" w:type="dxa"/>
            <w:tcBorders>
              <w:top w:val="nil"/>
              <w:bottom w:val="single" w:sz="4" w:space="0" w:color="auto"/>
            </w:tcBorders>
            <w:shd w:val="clear" w:color="auto" w:fill="auto"/>
          </w:tcPr>
          <w:p w14:paraId="06CAA70C" w14:textId="77777777" w:rsidR="00A257A7" w:rsidRPr="00C34735" w:rsidRDefault="00A257A7" w:rsidP="00A97DA3">
            <w:pPr>
              <w:rPr>
                <w:sz w:val="22"/>
                <w:szCs w:val="22"/>
                <w:lang w:val="fr-CH"/>
              </w:rPr>
            </w:pPr>
            <w:r>
              <w:rPr>
                <w:noProof/>
                <w:sz w:val="22"/>
                <w:szCs w:val="22"/>
                <w:lang w:val="fr-CH"/>
              </w:rPr>
              <w:t xml:space="preserve">     </w:t>
            </w:r>
          </w:p>
        </w:tc>
        <w:tc>
          <w:tcPr>
            <w:tcW w:w="879" w:type="dxa"/>
            <w:shd w:val="clear" w:color="auto" w:fill="auto"/>
          </w:tcPr>
          <w:p w14:paraId="277734E1" w14:textId="77777777" w:rsidR="00A257A7" w:rsidRPr="00C34735" w:rsidRDefault="00A257A7" w:rsidP="00A97DA3">
            <w:pPr>
              <w:jc w:val="right"/>
              <w:rPr>
                <w:sz w:val="22"/>
                <w:szCs w:val="22"/>
                <w:lang w:val="fr-CH"/>
              </w:rPr>
            </w:pPr>
            <w:r w:rsidRPr="00C34735">
              <w:rPr>
                <w:sz w:val="22"/>
                <w:szCs w:val="22"/>
                <w:lang w:val="fr-CH"/>
              </w:rPr>
              <w:t>Heure</w:t>
            </w:r>
          </w:p>
        </w:tc>
        <w:tc>
          <w:tcPr>
            <w:tcW w:w="1638" w:type="dxa"/>
            <w:tcBorders>
              <w:top w:val="nil"/>
              <w:bottom w:val="single" w:sz="4" w:space="0" w:color="auto"/>
            </w:tcBorders>
            <w:shd w:val="clear" w:color="auto" w:fill="auto"/>
          </w:tcPr>
          <w:p w14:paraId="23345416" w14:textId="77777777" w:rsidR="00A257A7" w:rsidRPr="00C34735" w:rsidRDefault="00A257A7" w:rsidP="00A97DA3">
            <w:pPr>
              <w:rPr>
                <w:sz w:val="22"/>
                <w:szCs w:val="22"/>
                <w:lang w:val="fr-CH"/>
              </w:rPr>
            </w:pPr>
            <w:r>
              <w:rPr>
                <w:noProof/>
                <w:sz w:val="22"/>
                <w:szCs w:val="22"/>
                <w:lang w:val="fr-CH"/>
              </w:rPr>
              <w:t xml:space="preserve">     </w:t>
            </w:r>
          </w:p>
        </w:tc>
        <w:tc>
          <w:tcPr>
            <w:tcW w:w="1134" w:type="dxa"/>
            <w:shd w:val="clear" w:color="auto" w:fill="auto"/>
          </w:tcPr>
          <w:p w14:paraId="298A9A3F" w14:textId="77777777" w:rsidR="00A257A7" w:rsidRPr="00C34735" w:rsidRDefault="00A257A7" w:rsidP="00A97DA3">
            <w:pPr>
              <w:jc w:val="right"/>
              <w:rPr>
                <w:sz w:val="22"/>
                <w:szCs w:val="22"/>
                <w:lang w:val="fr-CH"/>
              </w:rPr>
            </w:pPr>
            <w:r w:rsidRPr="00C34735">
              <w:rPr>
                <w:sz w:val="22"/>
                <w:szCs w:val="22"/>
                <w:lang w:val="fr-CH"/>
              </w:rPr>
              <w:t>Durée</w:t>
            </w:r>
          </w:p>
        </w:tc>
        <w:tc>
          <w:tcPr>
            <w:tcW w:w="2019" w:type="dxa"/>
            <w:tcBorders>
              <w:top w:val="nil"/>
              <w:bottom w:val="single" w:sz="4" w:space="0" w:color="auto"/>
            </w:tcBorders>
            <w:shd w:val="clear" w:color="auto" w:fill="auto"/>
          </w:tcPr>
          <w:p w14:paraId="454C3CF3" w14:textId="77777777" w:rsidR="00A257A7" w:rsidRPr="00C34735" w:rsidRDefault="00A257A7" w:rsidP="00A97DA3">
            <w:pPr>
              <w:rPr>
                <w:sz w:val="22"/>
                <w:szCs w:val="22"/>
                <w:lang w:val="fr-CH"/>
              </w:rPr>
            </w:pPr>
            <w:r>
              <w:rPr>
                <w:noProof/>
                <w:sz w:val="22"/>
                <w:szCs w:val="22"/>
                <w:lang w:val="fr-CH"/>
              </w:rPr>
              <w:t xml:space="preserve">     </w:t>
            </w:r>
          </w:p>
        </w:tc>
      </w:tr>
    </w:tbl>
    <w:p w14:paraId="431ECA96" w14:textId="77777777" w:rsidR="00A257A7" w:rsidRPr="00C34735" w:rsidRDefault="00A257A7" w:rsidP="00A257A7">
      <w:pPr>
        <w:rPr>
          <w:szCs w:val="20"/>
          <w:lang w:val="fr-CH"/>
        </w:rPr>
      </w:pP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686"/>
        <w:gridCol w:w="3544"/>
        <w:gridCol w:w="1151"/>
        <w:gridCol w:w="408"/>
        <w:gridCol w:w="13"/>
        <w:gridCol w:w="421"/>
        <w:gridCol w:w="421"/>
        <w:gridCol w:w="421"/>
      </w:tblGrid>
      <w:tr w:rsidR="00A257A7" w:rsidRPr="00C34735" w14:paraId="177C56E0" w14:textId="77777777" w:rsidTr="00A97DA3">
        <w:trPr>
          <w:trHeight w:val="293"/>
        </w:trPr>
        <w:tc>
          <w:tcPr>
            <w:tcW w:w="3686" w:type="dxa"/>
            <w:vMerge w:val="restart"/>
            <w:shd w:val="clear" w:color="auto" w:fill="auto"/>
            <w:vAlign w:val="center"/>
          </w:tcPr>
          <w:p w14:paraId="0F4EABD8"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rPr>
                <w:b/>
                <w:szCs w:val="20"/>
                <w:lang w:val="fr-CH"/>
              </w:rPr>
            </w:pPr>
            <w:r w:rsidRPr="00C34735">
              <w:rPr>
                <w:b/>
                <w:szCs w:val="20"/>
                <w:lang w:val="fr-CH"/>
              </w:rPr>
              <w:t xml:space="preserve">Points observés </w:t>
            </w:r>
            <w:r w:rsidRPr="00C34735">
              <w:rPr>
                <w:szCs w:val="20"/>
                <w:vertAlign w:val="superscript"/>
                <w:lang w:val="fr-CH"/>
              </w:rPr>
              <w:t>1)</w:t>
            </w:r>
          </w:p>
        </w:tc>
        <w:tc>
          <w:tcPr>
            <w:tcW w:w="4695" w:type="dxa"/>
            <w:gridSpan w:val="2"/>
            <w:vMerge w:val="restart"/>
            <w:shd w:val="clear" w:color="auto" w:fill="auto"/>
            <w:vAlign w:val="center"/>
          </w:tcPr>
          <w:p w14:paraId="58233EA8"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b/>
                <w:szCs w:val="20"/>
                <w:lang w:val="fr-CH"/>
              </w:rPr>
            </w:pPr>
            <w:r w:rsidRPr="00C34735">
              <w:rPr>
                <w:b/>
                <w:szCs w:val="20"/>
                <w:lang w:val="fr-CH"/>
              </w:rPr>
              <w:t xml:space="preserve">Remarques </w:t>
            </w:r>
            <w:r w:rsidRPr="00C34735">
              <w:rPr>
                <w:szCs w:val="20"/>
                <w:vertAlign w:val="superscript"/>
                <w:lang w:val="fr-CH"/>
              </w:rPr>
              <w:t>2)</w:t>
            </w:r>
          </w:p>
        </w:tc>
        <w:tc>
          <w:tcPr>
            <w:tcW w:w="1684" w:type="dxa"/>
            <w:gridSpan w:val="5"/>
            <w:shd w:val="clear" w:color="auto" w:fill="auto"/>
            <w:vAlign w:val="center"/>
          </w:tcPr>
          <w:p w14:paraId="5B278DE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b/>
                <w:szCs w:val="20"/>
                <w:lang w:val="fr-CH"/>
              </w:rPr>
            </w:pPr>
            <w:r w:rsidRPr="00C34735">
              <w:rPr>
                <w:b/>
                <w:szCs w:val="20"/>
                <w:lang w:val="fr-CH"/>
              </w:rPr>
              <w:t>Points</w:t>
            </w:r>
            <w:r w:rsidRPr="00C34735">
              <w:rPr>
                <w:szCs w:val="20"/>
                <w:vertAlign w:val="superscript"/>
                <w:lang w:val="fr-CH"/>
              </w:rPr>
              <w:t xml:space="preserve"> 3)</w:t>
            </w:r>
          </w:p>
        </w:tc>
      </w:tr>
      <w:tr w:rsidR="00A257A7" w:rsidRPr="00C34735" w14:paraId="706215D6" w14:textId="77777777" w:rsidTr="00A97DA3">
        <w:trPr>
          <w:trHeight w:val="292"/>
        </w:trPr>
        <w:tc>
          <w:tcPr>
            <w:tcW w:w="3686" w:type="dxa"/>
            <w:vMerge/>
            <w:shd w:val="clear" w:color="auto" w:fill="auto"/>
            <w:vAlign w:val="center"/>
          </w:tcPr>
          <w:p w14:paraId="181D957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szCs w:val="20"/>
                <w:lang w:val="fr-CH"/>
              </w:rPr>
            </w:pPr>
          </w:p>
        </w:tc>
        <w:tc>
          <w:tcPr>
            <w:tcW w:w="4695" w:type="dxa"/>
            <w:gridSpan w:val="2"/>
            <w:vMerge/>
            <w:shd w:val="clear" w:color="auto" w:fill="auto"/>
            <w:vAlign w:val="center"/>
          </w:tcPr>
          <w:p w14:paraId="41FA96C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szCs w:val="20"/>
                <w:lang w:val="fr-CH"/>
              </w:rPr>
            </w:pPr>
          </w:p>
        </w:tc>
        <w:tc>
          <w:tcPr>
            <w:tcW w:w="421" w:type="dxa"/>
            <w:gridSpan w:val="2"/>
            <w:shd w:val="clear" w:color="auto" w:fill="auto"/>
            <w:vAlign w:val="center"/>
          </w:tcPr>
          <w:p w14:paraId="4577D0E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-3</w:t>
            </w:r>
          </w:p>
        </w:tc>
        <w:tc>
          <w:tcPr>
            <w:tcW w:w="421" w:type="dxa"/>
            <w:shd w:val="clear" w:color="auto" w:fill="auto"/>
            <w:vAlign w:val="center"/>
          </w:tcPr>
          <w:p w14:paraId="2096CC2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-1</w:t>
            </w:r>
          </w:p>
        </w:tc>
        <w:tc>
          <w:tcPr>
            <w:tcW w:w="421" w:type="dxa"/>
            <w:shd w:val="clear" w:color="auto" w:fill="auto"/>
            <w:vAlign w:val="center"/>
          </w:tcPr>
          <w:p w14:paraId="54227C2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0</w:t>
            </w:r>
          </w:p>
        </w:tc>
        <w:tc>
          <w:tcPr>
            <w:tcW w:w="421" w:type="dxa"/>
            <w:shd w:val="clear" w:color="auto" w:fill="auto"/>
            <w:vAlign w:val="center"/>
          </w:tcPr>
          <w:p w14:paraId="4A03019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+2</w:t>
            </w:r>
          </w:p>
        </w:tc>
      </w:tr>
      <w:tr w:rsidR="00A257A7" w:rsidRPr="00C34735" w14:paraId="0404BF1A" w14:textId="77777777" w:rsidTr="00A97DA3">
        <w:tc>
          <w:tcPr>
            <w:tcW w:w="7230" w:type="dxa"/>
            <w:gridSpan w:val="2"/>
            <w:shd w:val="pct10" w:color="auto" w:fill="auto"/>
          </w:tcPr>
          <w:p w14:paraId="7DECB43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b/>
                <w:szCs w:val="20"/>
                <w:lang w:val="fr-CH"/>
              </w:rPr>
            </w:pPr>
            <w:r w:rsidRPr="00C34735">
              <w:rPr>
                <w:b/>
                <w:szCs w:val="20"/>
                <w:lang w:val="fr-CH"/>
              </w:rPr>
              <w:t>Début</w:t>
            </w:r>
          </w:p>
        </w:tc>
        <w:tc>
          <w:tcPr>
            <w:tcW w:w="2835" w:type="dxa"/>
            <w:gridSpan w:val="6"/>
            <w:shd w:val="pct10" w:color="auto" w:fill="auto"/>
          </w:tcPr>
          <w:p w14:paraId="7CCA9D6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b/>
                <w:szCs w:val="20"/>
                <w:lang w:val="fr-CH"/>
              </w:rPr>
            </w:pPr>
            <w:r w:rsidRPr="00C34735">
              <w:rPr>
                <w:b/>
                <w:szCs w:val="20"/>
                <w:lang w:val="fr-CH"/>
              </w:rPr>
              <w:t>Min -3 / Max +2 par section</w:t>
            </w:r>
          </w:p>
        </w:tc>
      </w:tr>
      <w:tr w:rsidR="00A257A7" w:rsidRPr="004258C9" w14:paraId="24946600" w14:textId="77777777" w:rsidTr="00A97DA3">
        <w:trPr>
          <w:trHeight w:val="640"/>
        </w:trPr>
        <w:tc>
          <w:tcPr>
            <w:tcW w:w="3686" w:type="dxa"/>
            <w:shd w:val="clear" w:color="auto" w:fill="auto"/>
            <w:vAlign w:val="center"/>
          </w:tcPr>
          <w:p w14:paraId="4523FDB8" w14:textId="77777777" w:rsidR="00A257A7" w:rsidRPr="00C34735" w:rsidRDefault="00A257A7" w:rsidP="00A97DA3">
            <w:pPr>
              <w:pStyle w:val="Paragraphedeliste"/>
              <w:numPr>
                <w:ilvl w:val="0"/>
                <w:numId w:val="18"/>
              </w:numPr>
              <w:tabs>
                <w:tab w:val="left" w:pos="318"/>
                <w:tab w:val="left" w:pos="2977"/>
                <w:tab w:val="left" w:pos="4962"/>
                <w:tab w:val="left" w:pos="5670"/>
                <w:tab w:val="left" w:pos="6237"/>
                <w:tab w:val="left" w:pos="7088"/>
                <w:tab w:val="left" w:pos="7655"/>
                <w:tab w:val="left" w:pos="9639"/>
              </w:tabs>
              <w:suppressAutoHyphens/>
              <w:spacing w:before="60" w:after="60"/>
              <w:ind w:left="318" w:hanging="284"/>
              <w:contextualSpacing w:val="0"/>
              <w:rPr>
                <w:lang w:val="fr-CH"/>
              </w:rPr>
            </w:pPr>
            <w:r w:rsidRPr="00C34735">
              <w:rPr>
                <w:lang w:val="fr-CH"/>
              </w:rPr>
              <w:t>Choisit une entrée en matière appropriée (p.ex. actualité, expérience vécue, question)</w:t>
            </w:r>
          </w:p>
        </w:tc>
        <w:tc>
          <w:tcPr>
            <w:tcW w:w="4695" w:type="dxa"/>
            <w:gridSpan w:val="2"/>
            <w:shd w:val="clear" w:color="auto" w:fill="auto"/>
            <w:vAlign w:val="center"/>
          </w:tcPr>
          <w:p w14:paraId="10C95B4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Pr>
                <w:noProof/>
                <w:szCs w:val="20"/>
                <w:lang w:val="fr-CH"/>
              </w:rPr>
              <w:t xml:space="preserve">     </w:t>
            </w:r>
          </w:p>
        </w:tc>
        <w:tc>
          <w:tcPr>
            <w:tcW w:w="408" w:type="dxa"/>
            <w:shd w:val="clear" w:color="auto" w:fill="auto"/>
            <w:vAlign w:val="center"/>
          </w:tcPr>
          <w:p w14:paraId="17C0828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34" w:type="dxa"/>
            <w:gridSpan w:val="2"/>
            <w:shd w:val="clear" w:color="auto" w:fill="auto"/>
            <w:vAlign w:val="center"/>
          </w:tcPr>
          <w:p w14:paraId="4F5D0C1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3FA51F3A"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3CABC43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r>
      <w:tr w:rsidR="00A257A7" w:rsidRPr="004258C9" w14:paraId="7532BB30" w14:textId="77777777" w:rsidTr="00A97DA3">
        <w:trPr>
          <w:trHeight w:val="706"/>
        </w:trPr>
        <w:tc>
          <w:tcPr>
            <w:tcW w:w="3686" w:type="dxa"/>
            <w:shd w:val="clear" w:color="auto" w:fill="auto"/>
            <w:vAlign w:val="center"/>
          </w:tcPr>
          <w:p w14:paraId="6C19E1EB" w14:textId="77777777" w:rsidR="00A257A7" w:rsidRPr="00C34735" w:rsidRDefault="00A257A7" w:rsidP="00A97DA3">
            <w:pPr>
              <w:numPr>
                <w:ilvl w:val="0"/>
                <w:numId w:val="18"/>
              </w:numPr>
              <w:tabs>
                <w:tab w:val="left" w:pos="318"/>
                <w:tab w:val="left" w:pos="1560"/>
                <w:tab w:val="left" w:pos="2552"/>
                <w:tab w:val="left" w:pos="2977"/>
                <w:tab w:val="left" w:pos="4962"/>
                <w:tab w:val="left" w:pos="5670"/>
                <w:tab w:val="left" w:pos="6237"/>
                <w:tab w:val="left" w:pos="7088"/>
                <w:tab w:val="left" w:pos="7655"/>
                <w:tab w:val="left" w:pos="9639"/>
              </w:tabs>
              <w:spacing w:before="60" w:after="60"/>
              <w:ind w:left="318" w:hanging="284"/>
              <w:rPr>
                <w:szCs w:val="20"/>
                <w:lang w:val="fr-CH"/>
              </w:rPr>
            </w:pPr>
            <w:r w:rsidRPr="00C34735">
              <w:rPr>
                <w:lang w:val="fr-CH"/>
              </w:rPr>
              <w:t>Donne un bref aperçu du déroulement</w:t>
            </w:r>
          </w:p>
        </w:tc>
        <w:tc>
          <w:tcPr>
            <w:tcW w:w="4695" w:type="dxa"/>
            <w:gridSpan w:val="2"/>
            <w:shd w:val="clear" w:color="auto" w:fill="auto"/>
            <w:vAlign w:val="center"/>
          </w:tcPr>
          <w:p w14:paraId="37FCDEF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Pr>
                <w:noProof/>
                <w:szCs w:val="20"/>
                <w:lang w:val="fr-CH"/>
              </w:rPr>
              <w:t xml:space="preserve">     </w:t>
            </w:r>
          </w:p>
        </w:tc>
        <w:tc>
          <w:tcPr>
            <w:tcW w:w="408" w:type="dxa"/>
            <w:shd w:val="clear" w:color="auto" w:fill="auto"/>
            <w:vAlign w:val="center"/>
          </w:tcPr>
          <w:p w14:paraId="7B03A264"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34" w:type="dxa"/>
            <w:gridSpan w:val="2"/>
            <w:shd w:val="clear" w:color="auto" w:fill="auto"/>
            <w:vAlign w:val="center"/>
          </w:tcPr>
          <w:p w14:paraId="5579DAA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3EC60A1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4E7EE56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r>
      <w:tr w:rsidR="00A257A7" w:rsidRPr="00C34735" w14:paraId="59F149D5" w14:textId="77777777" w:rsidTr="00A97DA3">
        <w:tc>
          <w:tcPr>
            <w:tcW w:w="7230" w:type="dxa"/>
            <w:gridSpan w:val="2"/>
            <w:shd w:val="pct10" w:color="auto" w:fill="auto"/>
          </w:tcPr>
          <w:p w14:paraId="3644116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sidRPr="00C34735">
              <w:rPr>
                <w:b/>
                <w:szCs w:val="20"/>
                <w:lang w:val="fr-CH"/>
              </w:rPr>
              <w:t>Contenu</w:t>
            </w:r>
          </w:p>
        </w:tc>
        <w:tc>
          <w:tcPr>
            <w:tcW w:w="2835" w:type="dxa"/>
            <w:gridSpan w:val="6"/>
            <w:shd w:val="pct10" w:color="auto" w:fill="auto"/>
          </w:tcPr>
          <w:p w14:paraId="6C5D7F8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sidRPr="00C34735">
              <w:rPr>
                <w:b/>
                <w:szCs w:val="20"/>
                <w:lang w:val="fr-CH"/>
              </w:rPr>
              <w:t>Min -3 / Max +2 par section</w:t>
            </w:r>
          </w:p>
        </w:tc>
      </w:tr>
      <w:tr w:rsidR="00A257A7" w:rsidRPr="00C34735" w14:paraId="0DAE00B5" w14:textId="77777777" w:rsidTr="00A97DA3">
        <w:trPr>
          <w:trHeight w:val="750"/>
        </w:trPr>
        <w:tc>
          <w:tcPr>
            <w:tcW w:w="3686" w:type="dxa"/>
            <w:shd w:val="clear" w:color="auto" w:fill="auto"/>
            <w:vAlign w:val="center"/>
          </w:tcPr>
          <w:p w14:paraId="18AA65CB" w14:textId="77777777" w:rsidR="00A257A7" w:rsidRPr="00C34735" w:rsidRDefault="00A257A7" w:rsidP="00A97DA3">
            <w:pPr>
              <w:pStyle w:val="Paragraphedeliste"/>
              <w:numPr>
                <w:ilvl w:val="0"/>
                <w:numId w:val="19"/>
              </w:numPr>
              <w:tabs>
                <w:tab w:val="left" w:pos="368"/>
                <w:tab w:val="left" w:pos="1560"/>
                <w:tab w:val="left" w:pos="2552"/>
                <w:tab w:val="left" w:pos="2977"/>
                <w:tab w:val="left" w:pos="4962"/>
                <w:tab w:val="left" w:pos="5670"/>
                <w:tab w:val="left" w:pos="6237"/>
                <w:tab w:val="left" w:pos="7088"/>
                <w:tab w:val="left" w:pos="7655"/>
                <w:tab w:val="left" w:pos="9639"/>
              </w:tabs>
              <w:suppressAutoHyphens/>
              <w:spacing w:before="60" w:after="60"/>
              <w:contextualSpacing w:val="0"/>
              <w:rPr>
                <w:szCs w:val="20"/>
                <w:lang w:val="fr-CH"/>
              </w:rPr>
            </w:pPr>
            <w:r w:rsidRPr="00C34735">
              <w:rPr>
                <w:lang w:val="fr-CH"/>
              </w:rPr>
              <w:t>Procède de manière systématique</w:t>
            </w:r>
          </w:p>
        </w:tc>
        <w:tc>
          <w:tcPr>
            <w:tcW w:w="4695" w:type="dxa"/>
            <w:gridSpan w:val="2"/>
            <w:shd w:val="clear" w:color="auto" w:fill="auto"/>
            <w:vAlign w:val="center"/>
          </w:tcPr>
          <w:p w14:paraId="5C0FE86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Pr>
                <w:noProof/>
                <w:szCs w:val="20"/>
                <w:lang w:val="fr-CH"/>
              </w:rPr>
              <w:t xml:space="preserve">     </w:t>
            </w:r>
          </w:p>
        </w:tc>
        <w:tc>
          <w:tcPr>
            <w:tcW w:w="421" w:type="dxa"/>
            <w:gridSpan w:val="2"/>
            <w:shd w:val="clear" w:color="auto" w:fill="auto"/>
            <w:vAlign w:val="center"/>
          </w:tcPr>
          <w:p w14:paraId="6954629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6557B94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716D0634"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7E93F86A"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r>
      <w:tr w:rsidR="00A257A7" w:rsidRPr="004258C9" w14:paraId="1A8EB257" w14:textId="77777777" w:rsidTr="00A97DA3">
        <w:trPr>
          <w:trHeight w:val="717"/>
        </w:trPr>
        <w:tc>
          <w:tcPr>
            <w:tcW w:w="3686" w:type="dxa"/>
            <w:shd w:val="clear" w:color="auto" w:fill="auto"/>
            <w:vAlign w:val="center"/>
          </w:tcPr>
          <w:p w14:paraId="675DDF84" w14:textId="77777777" w:rsidR="00A257A7" w:rsidRPr="00C34735" w:rsidRDefault="00A257A7" w:rsidP="00A97DA3">
            <w:pPr>
              <w:pStyle w:val="Paragraphedeliste"/>
              <w:numPr>
                <w:ilvl w:val="0"/>
                <w:numId w:val="19"/>
              </w:numPr>
              <w:tabs>
                <w:tab w:val="left" w:pos="368"/>
                <w:tab w:val="left" w:pos="1560"/>
                <w:tab w:val="left" w:pos="2552"/>
                <w:tab w:val="left" w:pos="2977"/>
                <w:tab w:val="left" w:pos="4962"/>
                <w:tab w:val="left" w:pos="5670"/>
                <w:tab w:val="left" w:pos="6237"/>
                <w:tab w:val="left" w:pos="7088"/>
                <w:tab w:val="left" w:pos="7655"/>
                <w:tab w:val="left" w:pos="9639"/>
              </w:tabs>
              <w:suppressAutoHyphens/>
              <w:spacing w:before="60" w:after="60"/>
              <w:contextualSpacing w:val="0"/>
              <w:rPr>
                <w:szCs w:val="20"/>
                <w:lang w:val="fr-CH"/>
              </w:rPr>
            </w:pPr>
            <w:r w:rsidRPr="00C34735">
              <w:rPr>
                <w:lang w:val="fr-CH"/>
              </w:rPr>
              <w:t>Explique de manière compréhensible, utilise correctement les termes techniques</w:t>
            </w:r>
          </w:p>
        </w:tc>
        <w:tc>
          <w:tcPr>
            <w:tcW w:w="4695" w:type="dxa"/>
            <w:gridSpan w:val="2"/>
            <w:shd w:val="clear" w:color="auto" w:fill="auto"/>
            <w:vAlign w:val="center"/>
          </w:tcPr>
          <w:p w14:paraId="1754BAE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Pr>
                <w:noProof/>
                <w:szCs w:val="20"/>
                <w:lang w:val="fr-CH"/>
              </w:rPr>
              <w:t xml:space="preserve">     </w:t>
            </w:r>
          </w:p>
        </w:tc>
        <w:tc>
          <w:tcPr>
            <w:tcW w:w="421" w:type="dxa"/>
            <w:gridSpan w:val="2"/>
            <w:shd w:val="clear" w:color="auto" w:fill="auto"/>
            <w:vAlign w:val="center"/>
          </w:tcPr>
          <w:p w14:paraId="2892CB4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228CD50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0FD4776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64F4B348"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r>
      <w:tr w:rsidR="00A257A7" w:rsidRPr="00C34735" w14:paraId="77F17E86" w14:textId="77777777" w:rsidTr="00A97DA3">
        <w:tc>
          <w:tcPr>
            <w:tcW w:w="7230" w:type="dxa"/>
            <w:gridSpan w:val="2"/>
            <w:shd w:val="pct10" w:color="auto" w:fill="auto"/>
          </w:tcPr>
          <w:p w14:paraId="6F5C7DA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b/>
                <w:szCs w:val="20"/>
                <w:lang w:val="fr-CH"/>
              </w:rPr>
            </w:pPr>
            <w:r w:rsidRPr="00C34735">
              <w:rPr>
                <w:b/>
                <w:szCs w:val="20"/>
                <w:lang w:val="fr-CH"/>
              </w:rPr>
              <w:t>Présentation</w:t>
            </w:r>
          </w:p>
        </w:tc>
        <w:tc>
          <w:tcPr>
            <w:tcW w:w="2835" w:type="dxa"/>
            <w:gridSpan w:val="6"/>
            <w:shd w:val="pct10" w:color="auto" w:fill="auto"/>
          </w:tcPr>
          <w:p w14:paraId="4A4C9B6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b/>
                <w:szCs w:val="20"/>
                <w:lang w:val="fr-CH"/>
              </w:rPr>
            </w:pPr>
            <w:r w:rsidRPr="00C34735">
              <w:rPr>
                <w:b/>
                <w:szCs w:val="20"/>
                <w:lang w:val="fr-CH"/>
              </w:rPr>
              <w:t>Min -3 / Max +2 par section</w:t>
            </w:r>
          </w:p>
        </w:tc>
      </w:tr>
      <w:tr w:rsidR="00A257A7" w:rsidRPr="004258C9" w14:paraId="5B63BFD6" w14:textId="77777777" w:rsidTr="00A97DA3">
        <w:trPr>
          <w:trHeight w:val="748"/>
        </w:trPr>
        <w:tc>
          <w:tcPr>
            <w:tcW w:w="3686" w:type="dxa"/>
            <w:shd w:val="clear" w:color="auto" w:fill="auto"/>
            <w:vAlign w:val="center"/>
          </w:tcPr>
          <w:p w14:paraId="068FD3EB" w14:textId="77777777" w:rsidR="00A257A7" w:rsidRPr="00C34735" w:rsidRDefault="00A257A7" w:rsidP="00A97DA3">
            <w:pPr>
              <w:pStyle w:val="Paragraphedeliste"/>
              <w:numPr>
                <w:ilvl w:val="0"/>
                <w:numId w:val="20"/>
              </w:numPr>
              <w:tabs>
                <w:tab w:val="left" w:pos="368"/>
                <w:tab w:val="left" w:pos="1560"/>
                <w:tab w:val="left" w:pos="2552"/>
                <w:tab w:val="left" w:pos="2977"/>
                <w:tab w:val="left" w:pos="4962"/>
                <w:tab w:val="left" w:pos="5670"/>
                <w:tab w:val="left" w:pos="6237"/>
                <w:tab w:val="left" w:pos="7088"/>
                <w:tab w:val="left" w:pos="7655"/>
                <w:tab w:val="left" w:pos="9639"/>
              </w:tabs>
              <w:suppressAutoHyphens/>
              <w:spacing w:before="60" w:after="60"/>
              <w:contextualSpacing w:val="0"/>
              <w:rPr>
                <w:lang w:val="fr-CH"/>
              </w:rPr>
            </w:pPr>
            <w:r w:rsidRPr="00C34735">
              <w:rPr>
                <w:lang w:val="fr-CH"/>
              </w:rPr>
              <w:t>A un comportement convaincant (langage, tenue, contact visuel, etc.)</w:t>
            </w:r>
          </w:p>
        </w:tc>
        <w:tc>
          <w:tcPr>
            <w:tcW w:w="4695" w:type="dxa"/>
            <w:gridSpan w:val="2"/>
            <w:shd w:val="clear" w:color="auto" w:fill="auto"/>
            <w:vAlign w:val="center"/>
          </w:tcPr>
          <w:p w14:paraId="56C18DF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Pr>
                <w:noProof/>
                <w:szCs w:val="20"/>
                <w:lang w:val="fr-CH"/>
              </w:rPr>
              <w:t xml:space="preserve">     </w:t>
            </w:r>
          </w:p>
        </w:tc>
        <w:tc>
          <w:tcPr>
            <w:tcW w:w="421" w:type="dxa"/>
            <w:gridSpan w:val="2"/>
            <w:shd w:val="clear" w:color="auto" w:fill="auto"/>
            <w:vAlign w:val="center"/>
          </w:tcPr>
          <w:p w14:paraId="5A6F8A3A"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0416C2F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7841524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7CFEF0A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r>
      <w:tr w:rsidR="00A257A7" w:rsidRPr="004258C9" w14:paraId="1486064A" w14:textId="77777777" w:rsidTr="00A97DA3">
        <w:trPr>
          <w:trHeight w:val="851"/>
        </w:trPr>
        <w:tc>
          <w:tcPr>
            <w:tcW w:w="3686" w:type="dxa"/>
            <w:shd w:val="clear" w:color="auto" w:fill="auto"/>
            <w:vAlign w:val="center"/>
          </w:tcPr>
          <w:p w14:paraId="1CC36E5A" w14:textId="77777777" w:rsidR="00A257A7" w:rsidRPr="00C34735" w:rsidRDefault="00A257A7" w:rsidP="00A97DA3">
            <w:pPr>
              <w:numPr>
                <w:ilvl w:val="0"/>
                <w:numId w:val="20"/>
              </w:numPr>
              <w:tabs>
                <w:tab w:val="left" w:pos="354"/>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sidRPr="00C34735">
              <w:rPr>
                <w:lang w:val="fr-CH"/>
              </w:rPr>
              <w:t>Utilise les moyens auxiliaires adaptés à la situation et de manière judicieuse</w:t>
            </w:r>
          </w:p>
        </w:tc>
        <w:tc>
          <w:tcPr>
            <w:tcW w:w="4695" w:type="dxa"/>
            <w:gridSpan w:val="2"/>
            <w:shd w:val="clear" w:color="auto" w:fill="auto"/>
            <w:vAlign w:val="center"/>
          </w:tcPr>
          <w:p w14:paraId="106D44F8"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Pr>
                <w:noProof/>
                <w:szCs w:val="20"/>
                <w:lang w:val="fr-CH"/>
              </w:rPr>
              <w:t xml:space="preserve">     </w:t>
            </w:r>
          </w:p>
        </w:tc>
        <w:tc>
          <w:tcPr>
            <w:tcW w:w="421" w:type="dxa"/>
            <w:gridSpan w:val="2"/>
            <w:shd w:val="clear" w:color="auto" w:fill="auto"/>
            <w:vAlign w:val="center"/>
          </w:tcPr>
          <w:p w14:paraId="4AFBA28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3296027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3FEA1DC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1385F148"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r>
      <w:tr w:rsidR="00A257A7" w:rsidRPr="00C34735" w14:paraId="1155D515" w14:textId="77777777" w:rsidTr="00A97DA3">
        <w:tc>
          <w:tcPr>
            <w:tcW w:w="7230" w:type="dxa"/>
            <w:gridSpan w:val="2"/>
            <w:shd w:val="pct10" w:color="auto" w:fill="auto"/>
            <w:vAlign w:val="center"/>
          </w:tcPr>
          <w:p w14:paraId="74AC020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149"/>
              <w:rPr>
                <w:b/>
                <w:szCs w:val="20"/>
                <w:lang w:val="fr-CH"/>
              </w:rPr>
            </w:pPr>
            <w:r w:rsidRPr="00C34735">
              <w:rPr>
                <w:b/>
                <w:szCs w:val="20"/>
                <w:lang w:val="fr-CH"/>
              </w:rPr>
              <w:t>Clôture</w:t>
            </w:r>
          </w:p>
        </w:tc>
        <w:tc>
          <w:tcPr>
            <w:tcW w:w="2835" w:type="dxa"/>
            <w:gridSpan w:val="6"/>
            <w:shd w:val="pct10" w:color="auto" w:fill="auto"/>
            <w:vAlign w:val="center"/>
          </w:tcPr>
          <w:p w14:paraId="05D6826A"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149"/>
              <w:rPr>
                <w:b/>
                <w:szCs w:val="20"/>
                <w:lang w:val="fr-CH"/>
              </w:rPr>
            </w:pPr>
            <w:r w:rsidRPr="00C34735">
              <w:rPr>
                <w:b/>
                <w:szCs w:val="20"/>
                <w:lang w:val="fr-CH"/>
              </w:rPr>
              <w:t>Min -3 / Max +2 par section</w:t>
            </w:r>
          </w:p>
        </w:tc>
      </w:tr>
      <w:tr w:rsidR="00A257A7" w:rsidRPr="00C34735" w14:paraId="0B52EFDB" w14:textId="77777777" w:rsidTr="00A97DA3">
        <w:trPr>
          <w:trHeight w:val="420"/>
        </w:trPr>
        <w:tc>
          <w:tcPr>
            <w:tcW w:w="3686" w:type="dxa"/>
            <w:shd w:val="clear" w:color="auto" w:fill="auto"/>
            <w:vAlign w:val="center"/>
          </w:tcPr>
          <w:p w14:paraId="24DC3F6D" w14:textId="77777777" w:rsidR="00A257A7" w:rsidRPr="00C34735" w:rsidRDefault="00A257A7" w:rsidP="00A97DA3">
            <w:pPr>
              <w:pStyle w:val="Paragraphedeliste"/>
              <w:numPr>
                <w:ilvl w:val="0"/>
                <w:numId w:val="21"/>
              </w:numPr>
              <w:tabs>
                <w:tab w:val="left" w:pos="318"/>
                <w:tab w:val="left" w:pos="1560"/>
                <w:tab w:val="left" w:pos="2552"/>
                <w:tab w:val="left" w:pos="2977"/>
                <w:tab w:val="left" w:pos="4962"/>
                <w:tab w:val="left" w:pos="5670"/>
                <w:tab w:val="left" w:pos="6237"/>
                <w:tab w:val="left" w:pos="7088"/>
                <w:tab w:val="left" w:pos="7655"/>
                <w:tab w:val="left" w:pos="9639"/>
              </w:tabs>
              <w:suppressAutoHyphens/>
              <w:spacing w:after="60"/>
              <w:ind w:left="357" w:hanging="357"/>
              <w:contextualSpacing w:val="0"/>
              <w:rPr>
                <w:szCs w:val="20"/>
                <w:lang w:val="fr-CH"/>
              </w:rPr>
            </w:pPr>
            <w:r w:rsidRPr="00C34735">
              <w:rPr>
                <w:lang w:val="fr-CH"/>
              </w:rPr>
              <w:t>Choisit une conclusion appropriée</w:t>
            </w:r>
          </w:p>
        </w:tc>
        <w:tc>
          <w:tcPr>
            <w:tcW w:w="4695" w:type="dxa"/>
            <w:gridSpan w:val="2"/>
            <w:shd w:val="clear" w:color="auto" w:fill="auto"/>
            <w:vAlign w:val="center"/>
          </w:tcPr>
          <w:p w14:paraId="307A064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Pr>
                <w:noProof/>
                <w:szCs w:val="20"/>
                <w:lang w:val="fr-CH"/>
              </w:rPr>
              <w:t xml:space="preserve">     </w:t>
            </w:r>
          </w:p>
        </w:tc>
        <w:tc>
          <w:tcPr>
            <w:tcW w:w="421" w:type="dxa"/>
            <w:gridSpan w:val="2"/>
            <w:shd w:val="clear" w:color="auto" w:fill="auto"/>
            <w:vAlign w:val="center"/>
          </w:tcPr>
          <w:p w14:paraId="5450794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2E4AB48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02FC56F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25A0225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r>
      <w:tr w:rsidR="00A257A7" w:rsidRPr="00C34735" w14:paraId="5E532715" w14:textId="77777777" w:rsidTr="00A97DA3">
        <w:trPr>
          <w:trHeight w:val="419"/>
        </w:trPr>
        <w:tc>
          <w:tcPr>
            <w:tcW w:w="3686" w:type="dxa"/>
            <w:shd w:val="clear" w:color="auto" w:fill="auto"/>
            <w:vAlign w:val="center"/>
          </w:tcPr>
          <w:p w14:paraId="07C8532B" w14:textId="77777777" w:rsidR="00A257A7" w:rsidRPr="00C34735" w:rsidRDefault="00A257A7" w:rsidP="00A97DA3">
            <w:pPr>
              <w:pStyle w:val="Paragraphedeliste"/>
              <w:numPr>
                <w:ilvl w:val="0"/>
                <w:numId w:val="21"/>
              </w:numPr>
              <w:tabs>
                <w:tab w:val="left" w:pos="318"/>
                <w:tab w:val="left" w:pos="1560"/>
                <w:tab w:val="left" w:pos="2552"/>
                <w:tab w:val="left" w:pos="2977"/>
                <w:tab w:val="left" w:pos="4962"/>
                <w:tab w:val="left" w:pos="5670"/>
                <w:tab w:val="left" w:pos="6237"/>
                <w:tab w:val="left" w:pos="7088"/>
                <w:tab w:val="left" w:pos="7655"/>
                <w:tab w:val="left" w:pos="9639"/>
              </w:tabs>
              <w:suppressAutoHyphens/>
              <w:spacing w:after="60"/>
              <w:ind w:left="357" w:hanging="357"/>
              <w:contextualSpacing w:val="0"/>
              <w:rPr>
                <w:lang w:val="fr-CH"/>
              </w:rPr>
            </w:pPr>
            <w:r w:rsidRPr="00C34735">
              <w:rPr>
                <w:lang w:val="fr-CH"/>
              </w:rPr>
              <w:t>Prise de position personnelle</w:t>
            </w:r>
          </w:p>
        </w:tc>
        <w:tc>
          <w:tcPr>
            <w:tcW w:w="4695" w:type="dxa"/>
            <w:gridSpan w:val="2"/>
            <w:shd w:val="clear" w:color="auto" w:fill="auto"/>
            <w:vAlign w:val="center"/>
          </w:tcPr>
          <w:p w14:paraId="2B2B4B59"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r>
              <w:rPr>
                <w:noProof/>
                <w:szCs w:val="20"/>
                <w:lang w:val="fr-CH"/>
              </w:rPr>
              <w:t xml:space="preserve">     </w:t>
            </w:r>
          </w:p>
        </w:tc>
        <w:tc>
          <w:tcPr>
            <w:tcW w:w="421" w:type="dxa"/>
            <w:gridSpan w:val="2"/>
            <w:shd w:val="clear" w:color="auto" w:fill="auto"/>
            <w:vAlign w:val="center"/>
          </w:tcPr>
          <w:p w14:paraId="36F66E0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26E89E99"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45191E1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c>
          <w:tcPr>
            <w:tcW w:w="421" w:type="dxa"/>
            <w:shd w:val="clear" w:color="auto" w:fill="auto"/>
            <w:vAlign w:val="center"/>
          </w:tcPr>
          <w:p w14:paraId="6FA3146A"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58"/>
              <w:jc w:val="center"/>
              <w:rPr>
                <w:szCs w:val="20"/>
                <w:lang w:val="fr-CH"/>
              </w:rPr>
            </w:pPr>
            <w:r>
              <w:rPr>
                <w:noProof/>
                <w:szCs w:val="20"/>
                <w:lang w:val="fr-CH"/>
              </w:rPr>
              <w:t xml:space="preserve">  </w:t>
            </w:r>
          </w:p>
        </w:tc>
      </w:tr>
    </w:tbl>
    <w:p w14:paraId="370F4525" w14:textId="77777777" w:rsidR="00A257A7" w:rsidRPr="00C34735" w:rsidRDefault="00A257A7" w:rsidP="00A257A7">
      <w:pPr>
        <w:rPr>
          <w:szCs w:val="20"/>
          <w:lang w:val="fr-CH"/>
        </w:rPr>
      </w:pPr>
    </w:p>
    <w:tbl>
      <w:tblPr>
        <w:tblW w:w="10065" w:type="dxa"/>
        <w:tblInd w:w="28" w:type="dxa"/>
        <w:tblBorders>
          <w:top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57" w:type="dxa"/>
        </w:tblCellMar>
        <w:tblLook w:val="04A0" w:firstRow="1" w:lastRow="0" w:firstColumn="1" w:lastColumn="0" w:noHBand="0" w:noVBand="1"/>
      </w:tblPr>
      <w:tblGrid>
        <w:gridCol w:w="3402"/>
        <w:gridCol w:w="4962"/>
        <w:gridCol w:w="425"/>
        <w:gridCol w:w="425"/>
        <w:gridCol w:w="425"/>
        <w:gridCol w:w="426"/>
      </w:tblGrid>
      <w:tr w:rsidR="00A257A7" w:rsidRPr="00C34735" w14:paraId="505C93EA" w14:textId="77777777" w:rsidTr="00A97DA3">
        <w:trPr>
          <w:trHeight w:hRule="exact" w:val="567"/>
        </w:trPr>
        <w:tc>
          <w:tcPr>
            <w:tcW w:w="3402" w:type="dxa"/>
            <w:tcBorders>
              <w:top w:val="nil"/>
              <w:left w:val="nil"/>
              <w:bottom w:val="nil"/>
              <w:right w:val="nil"/>
            </w:tcBorders>
            <w:shd w:val="clear" w:color="auto" w:fill="auto"/>
            <w:vAlign w:val="center"/>
          </w:tcPr>
          <w:p w14:paraId="5FDC6139"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rPr>
                <w:szCs w:val="20"/>
                <w:lang w:val="fr-CH"/>
              </w:rPr>
            </w:pPr>
          </w:p>
        </w:tc>
        <w:tc>
          <w:tcPr>
            <w:tcW w:w="4962" w:type="dxa"/>
            <w:tcBorders>
              <w:top w:val="nil"/>
              <w:left w:val="nil"/>
              <w:bottom w:val="nil"/>
              <w:right w:val="single" w:sz="4" w:space="0" w:color="auto"/>
            </w:tcBorders>
            <w:shd w:val="clear" w:color="auto" w:fill="auto"/>
            <w:vAlign w:val="center"/>
          </w:tcPr>
          <w:p w14:paraId="248ABE2C" w14:textId="77777777" w:rsidR="00A257A7" w:rsidRPr="00C34735" w:rsidRDefault="00A257A7" w:rsidP="00A97DA3">
            <w:pPr>
              <w:tabs>
                <w:tab w:val="left" w:pos="993"/>
                <w:tab w:val="left" w:pos="1560"/>
                <w:tab w:val="left" w:pos="2552"/>
                <w:tab w:val="left" w:pos="2977"/>
                <w:tab w:val="left" w:pos="3630"/>
                <w:tab w:val="left" w:pos="4962"/>
                <w:tab w:val="right" w:pos="5131"/>
                <w:tab w:val="left" w:pos="5670"/>
                <w:tab w:val="left" w:pos="6237"/>
                <w:tab w:val="left" w:pos="7088"/>
                <w:tab w:val="left" w:pos="7655"/>
                <w:tab w:val="left" w:pos="9639"/>
              </w:tabs>
              <w:spacing w:before="60" w:after="60"/>
              <w:jc w:val="right"/>
              <w:rPr>
                <w:b/>
                <w:szCs w:val="20"/>
                <w:lang w:val="fr-CH"/>
              </w:rPr>
            </w:pPr>
            <w:r w:rsidRPr="00C34735">
              <w:rPr>
                <w:b/>
                <w:szCs w:val="20"/>
                <w:lang w:val="fr-CH"/>
              </w:rPr>
              <w:t xml:space="preserve">Total </w:t>
            </w:r>
            <w:r w:rsidRPr="00C34735">
              <w:rPr>
                <w:b/>
                <w:szCs w:val="20"/>
                <w:vertAlign w:val="superscript"/>
                <w:lang w:val="fr-CH"/>
              </w:rPr>
              <w:t>4)</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79AE582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44"/>
              <w:rPr>
                <w:b/>
                <w:szCs w:val="20"/>
                <w:lang w:val="fr-CH"/>
              </w:rPr>
            </w:pPr>
            <w:r w:rsidRPr="00C34735">
              <w:rPr>
                <w:b/>
                <w:szCs w:val="20"/>
                <w:lang w:val="fr-CH"/>
              </w:rPr>
              <w:t xml:space="preserve">- </w:t>
            </w:r>
            <w:r>
              <w:rPr>
                <w:b/>
                <w:noProof/>
                <w:szCs w:val="20"/>
                <w:lang w:val="fr-CH"/>
              </w:rPr>
              <w:t xml:space="preserve">  </w:t>
            </w:r>
          </w:p>
        </w:tc>
        <w:tc>
          <w:tcPr>
            <w:tcW w:w="425" w:type="dxa"/>
            <w:tcBorders>
              <w:top w:val="single" w:sz="4" w:space="0" w:color="auto"/>
              <w:left w:val="single" w:sz="4" w:space="0" w:color="auto"/>
              <w:bottom w:val="single" w:sz="4" w:space="0" w:color="auto"/>
              <w:right w:val="single" w:sz="4" w:space="0" w:color="auto"/>
            </w:tcBorders>
            <w:vAlign w:val="center"/>
          </w:tcPr>
          <w:p w14:paraId="3077C208"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44"/>
              <w:rPr>
                <w:b/>
                <w:szCs w:val="20"/>
                <w:lang w:val="fr-CH"/>
              </w:rPr>
            </w:pPr>
            <w:r w:rsidRPr="00C34735">
              <w:rPr>
                <w:b/>
                <w:szCs w:val="20"/>
                <w:lang w:val="fr-CH"/>
              </w:rPr>
              <w:t xml:space="preserve">- </w:t>
            </w:r>
            <w:r>
              <w:rPr>
                <w:b/>
                <w:noProof/>
                <w:szCs w:val="20"/>
                <w:lang w:val="fr-CH"/>
              </w:rPr>
              <w:t xml:space="preserve">  </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7D5B70D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44"/>
              <w:jc w:val="center"/>
              <w:rPr>
                <w:b/>
                <w:szCs w:val="20"/>
                <w:lang w:val="fr-CH"/>
              </w:rPr>
            </w:pPr>
            <w:r w:rsidRPr="00C34735">
              <w:rPr>
                <w:b/>
                <w:szCs w:val="20"/>
                <w:lang w:val="fr-CH"/>
              </w:rPr>
              <w:t>0</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3805C4D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after="60"/>
              <w:ind w:right="-44"/>
              <w:rPr>
                <w:b/>
                <w:szCs w:val="20"/>
                <w:lang w:val="fr-CH"/>
              </w:rPr>
            </w:pPr>
            <w:r w:rsidRPr="00C34735">
              <w:rPr>
                <w:b/>
                <w:sz w:val="16"/>
                <w:lang w:val="fr-CH"/>
              </w:rPr>
              <w:t>+</w:t>
            </w:r>
            <w:r w:rsidRPr="00C34735">
              <w:rPr>
                <w:b/>
                <w:szCs w:val="20"/>
                <w:lang w:val="fr-CH"/>
              </w:rPr>
              <w:t xml:space="preserve"> </w:t>
            </w:r>
            <w:r>
              <w:rPr>
                <w:b/>
                <w:noProof/>
                <w:szCs w:val="20"/>
                <w:lang w:val="fr-CH"/>
              </w:rPr>
              <w:t xml:space="preserve">  </w:t>
            </w:r>
          </w:p>
        </w:tc>
      </w:tr>
    </w:tbl>
    <w:p w14:paraId="0AA359DE" w14:textId="77777777" w:rsidR="00A257A7" w:rsidRPr="00C34735" w:rsidRDefault="00A257A7" w:rsidP="00A257A7">
      <w:pPr>
        <w:tabs>
          <w:tab w:val="left" w:pos="993"/>
          <w:tab w:val="left" w:pos="1560"/>
          <w:tab w:val="left" w:pos="2552"/>
          <w:tab w:val="left" w:pos="2977"/>
          <w:tab w:val="left" w:pos="4962"/>
          <w:tab w:val="left" w:pos="5670"/>
          <w:tab w:val="left" w:pos="6237"/>
          <w:tab w:val="left" w:pos="7088"/>
          <w:tab w:val="left" w:pos="7655"/>
          <w:tab w:val="left" w:pos="9639"/>
        </w:tabs>
        <w:rPr>
          <w:sz w:val="12"/>
          <w:szCs w:val="12"/>
          <w:lang w:val="fr-CH"/>
        </w:rPr>
      </w:pPr>
    </w:p>
    <w:p w14:paraId="37BB55AB" w14:textId="77777777" w:rsidR="00A257A7" w:rsidRPr="00C34735" w:rsidRDefault="00A257A7" w:rsidP="00A257A7">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b/>
          <w:szCs w:val="20"/>
          <w:lang w:val="fr-CH"/>
        </w:rPr>
        <w:t>Expert 1</w:t>
      </w:r>
      <w:r w:rsidRPr="00C34735">
        <w:rPr>
          <w:szCs w:val="20"/>
          <w:lang w:val="fr-CH"/>
        </w:rPr>
        <w:tab/>
      </w:r>
      <w:r w:rsidRPr="00C34735">
        <w:rPr>
          <w:szCs w:val="20"/>
          <w:lang w:val="fr-CH"/>
        </w:rPr>
        <w:tab/>
      </w:r>
      <w:r w:rsidRPr="00C34735">
        <w:rPr>
          <w:szCs w:val="20"/>
          <w:lang w:val="fr-CH"/>
        </w:rPr>
        <w:tab/>
      </w:r>
      <w:r w:rsidRPr="00C34735">
        <w:rPr>
          <w:szCs w:val="20"/>
          <w:lang w:val="fr-CH"/>
        </w:rPr>
        <w:tab/>
      </w:r>
      <w:r w:rsidRPr="00C34735">
        <w:rPr>
          <w:szCs w:val="20"/>
          <w:lang w:val="fr-CH"/>
        </w:rPr>
        <w:tab/>
      </w:r>
      <w:r w:rsidRPr="00C34735">
        <w:rPr>
          <w:b/>
          <w:szCs w:val="20"/>
          <w:lang w:val="fr-CH"/>
        </w:rPr>
        <w:t>Expert 2</w:t>
      </w:r>
      <w:r w:rsidRPr="00C34735">
        <w:rPr>
          <w:szCs w:val="20"/>
          <w:lang w:val="fr-CH"/>
        </w:rPr>
        <w:t xml:space="preserve"> </w:t>
      </w:r>
    </w:p>
    <w:p w14:paraId="28D2478E" w14:textId="77777777" w:rsidR="00A257A7" w:rsidRPr="00C34735" w:rsidRDefault="00A257A7" w:rsidP="00A257A7">
      <w:pPr>
        <w:tabs>
          <w:tab w:val="left" w:pos="993"/>
          <w:tab w:val="left" w:pos="1560"/>
          <w:tab w:val="left" w:pos="2552"/>
          <w:tab w:val="left" w:pos="2977"/>
          <w:tab w:val="left" w:pos="4962"/>
          <w:tab w:val="left" w:pos="5670"/>
          <w:tab w:val="left" w:pos="6237"/>
          <w:tab w:val="left" w:pos="7088"/>
          <w:tab w:val="left" w:pos="7655"/>
          <w:tab w:val="left" w:pos="9639"/>
        </w:tabs>
        <w:rPr>
          <w:sz w:val="12"/>
          <w:szCs w:val="12"/>
          <w:u w:val="single"/>
          <w:lang w:val="fr-CH"/>
        </w:rPr>
      </w:pPr>
    </w:p>
    <w:p w14:paraId="260FE289" w14:textId="77777777" w:rsidR="00A257A7" w:rsidRPr="00C34735" w:rsidRDefault="00A257A7" w:rsidP="00A257A7">
      <w:pPr>
        <w:tabs>
          <w:tab w:val="left" w:pos="993"/>
          <w:tab w:val="left" w:pos="1560"/>
          <w:tab w:val="left" w:pos="2552"/>
          <w:tab w:val="left" w:pos="2977"/>
          <w:tab w:val="left" w:pos="4820"/>
          <w:tab w:val="left" w:pos="5670"/>
          <w:tab w:val="left" w:pos="6237"/>
          <w:tab w:val="left" w:pos="6663"/>
          <w:tab w:val="left" w:pos="7655"/>
          <w:tab w:val="left" w:pos="9639"/>
        </w:tabs>
        <w:spacing w:after="60"/>
        <w:rPr>
          <w:szCs w:val="20"/>
          <w:lang w:val="fr-CH"/>
        </w:rPr>
      </w:pPr>
      <w:r w:rsidRPr="00C34735">
        <w:rPr>
          <w:szCs w:val="20"/>
          <w:lang w:val="fr-CH"/>
        </w:rPr>
        <w:t>Date</w:t>
      </w:r>
      <w:r w:rsidRPr="00C34735">
        <w:rPr>
          <w:szCs w:val="20"/>
          <w:lang w:val="fr-CH"/>
        </w:rPr>
        <w:tab/>
      </w:r>
      <w:r w:rsidRPr="00C34735">
        <w:rPr>
          <w:szCs w:val="20"/>
          <w:lang w:val="fr-CH"/>
        </w:rPr>
        <w:tab/>
        <w:t>Signature</w:t>
      </w:r>
      <w:r w:rsidRPr="00C34735">
        <w:rPr>
          <w:szCs w:val="20"/>
          <w:lang w:val="fr-CH"/>
        </w:rPr>
        <w:tab/>
      </w:r>
      <w:r w:rsidRPr="00C34735">
        <w:rPr>
          <w:szCs w:val="20"/>
          <w:lang w:val="fr-CH"/>
        </w:rPr>
        <w:tab/>
        <w:t xml:space="preserve">   </w:t>
      </w:r>
      <w:r w:rsidRPr="00C34735">
        <w:rPr>
          <w:szCs w:val="20"/>
          <w:lang w:val="fr-CH"/>
        </w:rPr>
        <w:tab/>
        <w:t xml:space="preserve">   Date</w:t>
      </w:r>
      <w:r w:rsidRPr="00C34735">
        <w:rPr>
          <w:szCs w:val="20"/>
          <w:lang w:val="fr-CH"/>
        </w:rPr>
        <w:tab/>
      </w:r>
      <w:r w:rsidRPr="00C34735">
        <w:rPr>
          <w:szCs w:val="20"/>
          <w:lang w:val="fr-CH"/>
        </w:rPr>
        <w:tab/>
      </w:r>
      <w:r w:rsidRPr="00C34735">
        <w:rPr>
          <w:szCs w:val="20"/>
          <w:lang w:val="fr-CH"/>
        </w:rPr>
        <w:tab/>
        <w:t>Signature</w:t>
      </w:r>
    </w:p>
    <w:tbl>
      <w:tblPr>
        <w:tblW w:w="10037" w:type="dxa"/>
        <w:tblInd w:w="108" w:type="dxa"/>
        <w:tblLayout w:type="fixed"/>
        <w:tblLook w:val="04A0" w:firstRow="1" w:lastRow="0" w:firstColumn="1" w:lastColumn="0" w:noHBand="0" w:noVBand="1"/>
      </w:tblPr>
      <w:tblGrid>
        <w:gridCol w:w="1276"/>
        <w:gridCol w:w="284"/>
        <w:gridCol w:w="3076"/>
        <w:gridCol w:w="326"/>
        <w:gridCol w:w="1417"/>
        <w:gridCol w:w="284"/>
        <w:gridCol w:w="3374"/>
      </w:tblGrid>
      <w:tr w:rsidR="00A257A7" w:rsidRPr="00C34735" w14:paraId="2288EFAA" w14:textId="77777777" w:rsidTr="00A97DA3">
        <w:tc>
          <w:tcPr>
            <w:tcW w:w="1276" w:type="dxa"/>
            <w:tcBorders>
              <w:bottom w:val="single" w:sz="4" w:space="0" w:color="auto"/>
            </w:tcBorders>
            <w:shd w:val="clear" w:color="auto" w:fill="auto"/>
          </w:tcPr>
          <w:p w14:paraId="4A727457"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Pr>
                <w:noProof/>
                <w:szCs w:val="20"/>
                <w:lang w:val="fr-CH"/>
              </w:rPr>
              <w:t xml:space="preserve">     </w:t>
            </w:r>
          </w:p>
        </w:tc>
        <w:tc>
          <w:tcPr>
            <w:tcW w:w="284" w:type="dxa"/>
            <w:shd w:val="clear" w:color="auto" w:fill="auto"/>
          </w:tcPr>
          <w:p w14:paraId="23E60DE4"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 w:val="12"/>
                <w:szCs w:val="12"/>
                <w:u w:val="single"/>
                <w:lang w:val="fr-CH"/>
              </w:rPr>
            </w:pPr>
          </w:p>
        </w:tc>
        <w:tc>
          <w:tcPr>
            <w:tcW w:w="3076" w:type="dxa"/>
            <w:tcBorders>
              <w:bottom w:val="single" w:sz="4" w:space="0" w:color="auto"/>
            </w:tcBorders>
            <w:shd w:val="clear" w:color="auto" w:fill="auto"/>
            <w:vAlign w:val="bottom"/>
          </w:tcPr>
          <w:p w14:paraId="4BAFA6F7"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p>
        </w:tc>
        <w:tc>
          <w:tcPr>
            <w:tcW w:w="326" w:type="dxa"/>
            <w:shd w:val="clear" w:color="auto" w:fill="auto"/>
          </w:tcPr>
          <w:p w14:paraId="2CA521FB"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 w:val="12"/>
                <w:szCs w:val="12"/>
                <w:u w:val="single"/>
                <w:lang w:val="fr-CH"/>
              </w:rPr>
            </w:pPr>
          </w:p>
        </w:tc>
        <w:tc>
          <w:tcPr>
            <w:tcW w:w="1417" w:type="dxa"/>
            <w:tcBorders>
              <w:bottom w:val="single" w:sz="4" w:space="0" w:color="auto"/>
            </w:tcBorders>
            <w:shd w:val="clear" w:color="auto" w:fill="auto"/>
            <w:vAlign w:val="bottom"/>
          </w:tcPr>
          <w:p w14:paraId="56156243"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Pr>
                <w:noProof/>
                <w:szCs w:val="20"/>
                <w:lang w:val="fr-CH"/>
              </w:rPr>
              <w:t xml:space="preserve">     </w:t>
            </w:r>
          </w:p>
        </w:tc>
        <w:tc>
          <w:tcPr>
            <w:tcW w:w="284" w:type="dxa"/>
            <w:shd w:val="clear" w:color="auto" w:fill="auto"/>
          </w:tcPr>
          <w:p w14:paraId="0D679A81"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 w:val="12"/>
                <w:szCs w:val="12"/>
                <w:u w:val="single"/>
                <w:lang w:val="fr-CH"/>
              </w:rPr>
            </w:pPr>
          </w:p>
        </w:tc>
        <w:tc>
          <w:tcPr>
            <w:tcW w:w="3374" w:type="dxa"/>
            <w:tcBorders>
              <w:bottom w:val="single" w:sz="4" w:space="0" w:color="auto"/>
            </w:tcBorders>
            <w:shd w:val="clear" w:color="auto" w:fill="auto"/>
            <w:vAlign w:val="bottom"/>
          </w:tcPr>
          <w:p w14:paraId="5A9F0B7F"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p>
        </w:tc>
      </w:tr>
    </w:tbl>
    <w:p w14:paraId="7A5F0F24" w14:textId="77777777" w:rsidR="00A257A7" w:rsidRPr="00C34735" w:rsidRDefault="00A257A7" w:rsidP="00A257A7">
      <w:pPr>
        <w:tabs>
          <w:tab w:val="left" w:pos="1134"/>
          <w:tab w:val="left" w:pos="1560"/>
          <w:tab w:val="left" w:pos="2552"/>
          <w:tab w:val="left" w:pos="2977"/>
          <w:tab w:val="left" w:pos="4395"/>
          <w:tab w:val="left" w:pos="4820"/>
          <w:tab w:val="left" w:pos="5954"/>
          <w:tab w:val="left" w:pos="6237"/>
          <w:tab w:val="left" w:pos="6663"/>
          <w:tab w:val="left" w:pos="7655"/>
          <w:tab w:val="left" w:pos="9639"/>
        </w:tabs>
        <w:rPr>
          <w:sz w:val="16"/>
          <w:u w:val="single"/>
          <w:lang w:val="fr-CH"/>
        </w:rPr>
      </w:pPr>
    </w:p>
    <w:p w14:paraId="2BD4D5BC" w14:textId="77777777" w:rsidR="00A257A7" w:rsidRPr="00C34735" w:rsidRDefault="00A257A7" w:rsidP="00A257A7">
      <w:pPr>
        <w:tabs>
          <w:tab w:val="left" w:pos="284"/>
        </w:tabs>
        <w:rPr>
          <w:szCs w:val="20"/>
          <w:lang w:val="fr-CH"/>
        </w:rPr>
      </w:pPr>
      <w:r w:rsidRPr="00C34735">
        <w:rPr>
          <w:szCs w:val="20"/>
          <w:vertAlign w:val="superscript"/>
          <w:lang w:val="fr-CH"/>
        </w:rPr>
        <w:t>1)</w:t>
      </w:r>
      <w:r w:rsidRPr="00C34735">
        <w:rPr>
          <w:szCs w:val="20"/>
          <w:vertAlign w:val="superscript"/>
          <w:lang w:val="fr-CH"/>
        </w:rPr>
        <w:tab/>
      </w:r>
      <w:r w:rsidRPr="00C34735">
        <w:rPr>
          <w:szCs w:val="20"/>
          <w:vertAlign w:val="superscript"/>
          <w:lang w:val="fr-CH"/>
        </w:rPr>
        <w:tab/>
      </w:r>
      <w:r w:rsidRPr="00C34735">
        <w:rPr>
          <w:szCs w:val="20"/>
          <w:lang w:val="fr-CH"/>
        </w:rPr>
        <w:t>Tous les à observer doivent être évalués</w:t>
      </w:r>
    </w:p>
    <w:p w14:paraId="1F18584D" w14:textId="77777777" w:rsidR="00A257A7" w:rsidRPr="00C34735" w:rsidRDefault="00A257A7" w:rsidP="00A257A7">
      <w:pPr>
        <w:tabs>
          <w:tab w:val="left" w:pos="284"/>
          <w:tab w:val="left" w:pos="709"/>
          <w:tab w:val="left" w:pos="1418"/>
          <w:tab w:val="left" w:pos="2127"/>
          <w:tab w:val="left" w:pos="2836"/>
          <w:tab w:val="left" w:pos="3545"/>
          <w:tab w:val="left" w:pos="4254"/>
          <w:tab w:val="left" w:pos="4963"/>
          <w:tab w:val="left" w:pos="5672"/>
          <w:tab w:val="left" w:pos="6381"/>
          <w:tab w:val="left" w:pos="7090"/>
          <w:tab w:val="left" w:pos="9060"/>
        </w:tabs>
        <w:rPr>
          <w:szCs w:val="20"/>
          <w:lang w:val="fr-CH"/>
        </w:rPr>
      </w:pPr>
      <w:r w:rsidRPr="00C34735">
        <w:rPr>
          <w:szCs w:val="20"/>
          <w:vertAlign w:val="superscript"/>
          <w:lang w:val="fr-CH"/>
        </w:rPr>
        <w:t>2)</w:t>
      </w:r>
      <w:r w:rsidRPr="00C34735">
        <w:rPr>
          <w:szCs w:val="20"/>
          <w:lang w:val="fr-CH"/>
        </w:rPr>
        <w:t xml:space="preserve">  </w:t>
      </w:r>
      <w:r w:rsidRPr="00C34735">
        <w:rPr>
          <w:szCs w:val="20"/>
          <w:lang w:val="fr-CH"/>
        </w:rPr>
        <w:tab/>
      </w:r>
      <w:r w:rsidRPr="00C34735">
        <w:rPr>
          <w:szCs w:val="20"/>
          <w:lang w:val="fr-CH"/>
        </w:rPr>
        <w:tab/>
        <w:t>Les aspects positifs et négatifs doivent toujours être justifiés</w:t>
      </w:r>
    </w:p>
    <w:p w14:paraId="040054FF" w14:textId="77777777" w:rsidR="00A257A7" w:rsidRPr="00C34735" w:rsidRDefault="00A257A7" w:rsidP="00A257A7">
      <w:pPr>
        <w:tabs>
          <w:tab w:val="left" w:pos="284"/>
          <w:tab w:val="left" w:pos="709"/>
          <w:tab w:val="left" w:pos="1418"/>
          <w:tab w:val="left" w:pos="2127"/>
          <w:tab w:val="left" w:pos="2836"/>
          <w:tab w:val="left" w:pos="3545"/>
          <w:tab w:val="left" w:pos="4254"/>
          <w:tab w:val="left" w:pos="4963"/>
          <w:tab w:val="left" w:pos="5672"/>
          <w:tab w:val="left" w:pos="6381"/>
          <w:tab w:val="left" w:pos="7090"/>
          <w:tab w:val="left" w:pos="9060"/>
        </w:tabs>
        <w:rPr>
          <w:szCs w:val="20"/>
          <w:lang w:val="fr-CH"/>
        </w:rPr>
      </w:pPr>
      <w:r w:rsidRPr="00C34735">
        <w:rPr>
          <w:szCs w:val="20"/>
          <w:vertAlign w:val="superscript"/>
          <w:lang w:val="fr-CH"/>
        </w:rPr>
        <w:t>3)</w:t>
      </w:r>
      <w:r w:rsidRPr="00C34735">
        <w:rPr>
          <w:szCs w:val="20"/>
          <w:vertAlign w:val="superscript"/>
          <w:lang w:val="fr-CH"/>
        </w:rPr>
        <w:tab/>
      </w:r>
      <w:r w:rsidRPr="00C34735">
        <w:rPr>
          <w:szCs w:val="20"/>
          <w:lang w:val="fr-CH"/>
        </w:rPr>
        <w:t xml:space="preserve">   </w:t>
      </w:r>
      <w:r w:rsidRPr="00C34735">
        <w:rPr>
          <w:szCs w:val="20"/>
          <w:lang w:val="fr-CH"/>
        </w:rPr>
        <w:tab/>
        <w:t>-</w:t>
      </w:r>
      <w:proofErr w:type="gramStart"/>
      <w:r w:rsidRPr="00C34735">
        <w:rPr>
          <w:szCs w:val="20"/>
          <w:lang w:val="fr-CH"/>
        </w:rPr>
        <w:t>3:</w:t>
      </w:r>
      <w:proofErr w:type="gramEnd"/>
      <w:r w:rsidRPr="00C34735">
        <w:rPr>
          <w:szCs w:val="20"/>
          <w:lang w:val="fr-CH"/>
        </w:rPr>
        <w:t xml:space="preserve"> Aspects négatifs graves / - 1: Aspects négatifs mineurs /</w:t>
      </w:r>
    </w:p>
    <w:p w14:paraId="1BC97801" w14:textId="77777777" w:rsidR="00A257A7" w:rsidRPr="00C34735" w:rsidRDefault="00A257A7" w:rsidP="00A257A7">
      <w:pPr>
        <w:tabs>
          <w:tab w:val="left" w:pos="284"/>
          <w:tab w:val="left" w:pos="709"/>
          <w:tab w:val="left" w:pos="1418"/>
          <w:tab w:val="left" w:pos="2127"/>
          <w:tab w:val="left" w:pos="2836"/>
          <w:tab w:val="left" w:pos="3545"/>
          <w:tab w:val="left" w:pos="4254"/>
          <w:tab w:val="left" w:pos="4963"/>
          <w:tab w:val="left" w:pos="5672"/>
          <w:tab w:val="left" w:pos="6381"/>
          <w:tab w:val="left" w:pos="7090"/>
          <w:tab w:val="left" w:pos="9060"/>
        </w:tabs>
        <w:rPr>
          <w:szCs w:val="20"/>
          <w:lang w:val="fr-CH"/>
        </w:rPr>
      </w:pPr>
      <w:r w:rsidRPr="00C34735">
        <w:rPr>
          <w:szCs w:val="20"/>
          <w:lang w:val="fr-CH"/>
        </w:rPr>
        <w:tab/>
      </w:r>
      <w:r w:rsidRPr="00C34735">
        <w:rPr>
          <w:szCs w:val="20"/>
          <w:lang w:val="fr-CH"/>
        </w:rPr>
        <w:tab/>
      </w:r>
      <w:proofErr w:type="gramStart"/>
      <w:r w:rsidRPr="00C34735">
        <w:rPr>
          <w:szCs w:val="20"/>
          <w:lang w:val="fr-CH"/>
        </w:rPr>
        <w:t>0:</w:t>
      </w:r>
      <w:proofErr w:type="gramEnd"/>
      <w:r w:rsidRPr="00C34735">
        <w:rPr>
          <w:szCs w:val="20"/>
          <w:lang w:val="fr-CH"/>
        </w:rPr>
        <w:t xml:space="preserve"> Pas de critique, correspond à la note 5.0 /+2: Aspects particulièrement positifs</w:t>
      </w:r>
    </w:p>
    <w:p w14:paraId="1B0D8F23" w14:textId="77777777" w:rsidR="00A257A7" w:rsidRPr="00C34735" w:rsidRDefault="00A257A7" w:rsidP="00A257A7">
      <w:pPr>
        <w:tabs>
          <w:tab w:val="left" w:pos="284"/>
          <w:tab w:val="left" w:pos="709"/>
          <w:tab w:val="left" w:pos="1423"/>
          <w:tab w:val="left" w:pos="2127"/>
          <w:tab w:val="left" w:pos="2836"/>
          <w:tab w:val="left" w:pos="3545"/>
          <w:tab w:val="left" w:pos="4254"/>
          <w:tab w:val="left" w:pos="4963"/>
          <w:tab w:val="left" w:pos="5672"/>
          <w:tab w:val="left" w:pos="6381"/>
          <w:tab w:val="left" w:pos="7090"/>
          <w:tab w:val="left" w:pos="9060"/>
        </w:tabs>
        <w:rPr>
          <w:szCs w:val="20"/>
          <w:lang w:val="fr-CH"/>
        </w:rPr>
      </w:pPr>
      <w:r w:rsidRPr="00C34735">
        <w:rPr>
          <w:szCs w:val="20"/>
          <w:vertAlign w:val="superscript"/>
          <w:lang w:val="fr-CH"/>
        </w:rPr>
        <w:t>4)</w:t>
      </w:r>
      <w:r w:rsidRPr="00C34735">
        <w:rPr>
          <w:szCs w:val="20"/>
          <w:vertAlign w:val="superscript"/>
          <w:lang w:val="fr-CH"/>
        </w:rPr>
        <w:tab/>
      </w:r>
      <w:r w:rsidRPr="00C34735">
        <w:rPr>
          <w:szCs w:val="20"/>
          <w:vertAlign w:val="superscript"/>
          <w:lang w:val="fr-CH"/>
        </w:rPr>
        <w:tab/>
      </w:r>
      <w:r w:rsidRPr="00C34735">
        <w:rPr>
          <w:szCs w:val="20"/>
          <w:lang w:val="fr-CH"/>
        </w:rPr>
        <w:t>Reporter le total</w:t>
      </w:r>
      <w:proofErr w:type="gramStart"/>
      <w:r w:rsidRPr="00C34735">
        <w:rPr>
          <w:szCs w:val="20"/>
          <w:lang w:val="fr-CH"/>
        </w:rPr>
        <w:t xml:space="preserve"> «Présentation</w:t>
      </w:r>
      <w:proofErr w:type="gramEnd"/>
      <w:r w:rsidRPr="00C34735">
        <w:rPr>
          <w:szCs w:val="20"/>
          <w:lang w:val="fr-CH"/>
        </w:rPr>
        <w:t>» dans le document «Evaluation»</w:t>
      </w:r>
    </w:p>
    <w:p w14:paraId="72390435" w14:textId="77777777" w:rsidR="00A257A7" w:rsidRPr="00C34735" w:rsidRDefault="00A257A7" w:rsidP="00A257A7">
      <w:pPr>
        <w:rPr>
          <w:szCs w:val="20"/>
          <w:lang w:val="fr-CH"/>
        </w:rPr>
      </w:pPr>
    </w:p>
    <w:p w14:paraId="106364EF"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szCs w:val="20"/>
          <w:lang w:val="fr-CH"/>
        </w:rPr>
      </w:pPr>
      <w:r w:rsidRPr="00C34735">
        <w:rPr>
          <w:lang w:val="fr-CH"/>
        </w:rPr>
        <w:t>Protocole de la présentation</w:t>
      </w:r>
      <w:r w:rsidRPr="00C34735">
        <w:rPr>
          <w:lang w:val="fr-CH"/>
        </w:rPr>
        <w:tab/>
        <w:t>TPI Electroniciens</w:t>
      </w:r>
      <w:r w:rsidRPr="00C34735">
        <w:rPr>
          <w:lang w:val="fr-CH"/>
        </w:rPr>
        <w:tab/>
        <w:t>Page 1/1</w:t>
      </w:r>
    </w:p>
    <w:p w14:paraId="0D24B182" w14:textId="77777777" w:rsidR="00A257A7" w:rsidRPr="00C34735" w:rsidRDefault="00A257A7" w:rsidP="00A257A7">
      <w:pPr>
        <w:rPr>
          <w:szCs w:val="20"/>
          <w:lang w:val="fr-CH"/>
        </w:rPr>
      </w:pPr>
    </w:p>
    <w:p w14:paraId="53BA6D77" w14:textId="77777777" w:rsidR="00A257A7" w:rsidRPr="00C34735" w:rsidRDefault="00A257A7" w:rsidP="00A257A7">
      <w:pPr>
        <w:pStyle w:val="Pieddepage"/>
        <w:tabs>
          <w:tab w:val="clear" w:pos="4536"/>
          <w:tab w:val="clear" w:pos="9072"/>
          <w:tab w:val="center" w:pos="5103"/>
          <w:tab w:val="right" w:pos="9923"/>
        </w:tabs>
        <w:jc w:val="center"/>
        <w:rPr>
          <w:sz w:val="40"/>
          <w:szCs w:val="40"/>
          <w:lang w:val="fr-CH"/>
        </w:rPr>
      </w:pPr>
    </w:p>
    <w:p w14:paraId="320652A3" w14:textId="77777777" w:rsidR="00A257A7" w:rsidRPr="00C34735" w:rsidRDefault="00A257A7" w:rsidP="00A257A7">
      <w:pPr>
        <w:pStyle w:val="Pieddepage"/>
        <w:tabs>
          <w:tab w:val="clear" w:pos="4536"/>
          <w:tab w:val="clear" w:pos="9072"/>
          <w:tab w:val="center" w:pos="5103"/>
          <w:tab w:val="right" w:pos="9923"/>
        </w:tabs>
        <w:jc w:val="center"/>
        <w:rPr>
          <w:sz w:val="40"/>
          <w:szCs w:val="40"/>
          <w:lang w:val="fr-CH"/>
        </w:rPr>
      </w:pPr>
    </w:p>
    <w:p w14:paraId="379CF9FA"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Protocole</w:t>
      </w:r>
    </w:p>
    <w:p w14:paraId="1C2EBF98" w14:textId="77777777" w:rsidR="00A257A7" w:rsidRPr="00C34735" w:rsidRDefault="00A257A7" w:rsidP="00A257A7">
      <w:pPr>
        <w:jc w:val="center"/>
        <w:rPr>
          <w:rFonts w:cs="Times New Roman"/>
          <w:sz w:val="40"/>
          <w:szCs w:val="40"/>
          <w:lang w:val="fr-CH" w:eastAsia="de-DE"/>
        </w:rPr>
      </w:pPr>
    </w:p>
    <w:p w14:paraId="4878E08B"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w:t>
      </w:r>
      <w:proofErr w:type="gramEnd"/>
      <w:r w:rsidRPr="00C34735">
        <w:rPr>
          <w:rFonts w:cs="Times New Roman"/>
          <w:sz w:val="40"/>
          <w:szCs w:val="40"/>
          <w:lang w:val="fr-CH" w:eastAsia="de-DE"/>
        </w:rPr>
        <w:t>'</w:t>
      </w:r>
    </w:p>
    <w:p w14:paraId="604B026B" w14:textId="77777777" w:rsidR="00A257A7" w:rsidRPr="00C34735" w:rsidRDefault="00A257A7" w:rsidP="00A257A7">
      <w:pPr>
        <w:jc w:val="center"/>
        <w:rPr>
          <w:rFonts w:cs="Times New Roman"/>
          <w:sz w:val="40"/>
          <w:szCs w:val="40"/>
          <w:lang w:val="fr-CH" w:eastAsia="de-DE"/>
        </w:rPr>
      </w:pPr>
    </w:p>
    <w:p w14:paraId="38A8BF7A"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Evaluation</w:t>
      </w:r>
    </w:p>
    <w:p w14:paraId="3CC687C8" w14:textId="77777777" w:rsidR="00A257A7" w:rsidRPr="00C34735" w:rsidRDefault="00A257A7" w:rsidP="00A257A7">
      <w:pPr>
        <w:jc w:val="center"/>
        <w:rPr>
          <w:rFonts w:cs="Times New Roman"/>
          <w:sz w:val="40"/>
          <w:szCs w:val="40"/>
          <w:lang w:val="fr-CH" w:eastAsia="de-DE"/>
        </w:rPr>
      </w:pPr>
    </w:p>
    <w:p w14:paraId="2753E30B"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pour</w:t>
      </w:r>
      <w:proofErr w:type="gramEnd"/>
      <w:r w:rsidRPr="00C34735">
        <w:rPr>
          <w:rFonts w:cs="Times New Roman"/>
          <w:sz w:val="40"/>
          <w:szCs w:val="40"/>
          <w:lang w:val="fr-CH" w:eastAsia="de-DE"/>
        </w:rPr>
        <w:t xml:space="preserve"> l’</w:t>
      </w:r>
    </w:p>
    <w:p w14:paraId="5839D93D" w14:textId="77777777" w:rsidR="00A257A7" w:rsidRPr="00C34735" w:rsidRDefault="00A257A7" w:rsidP="00A257A7">
      <w:pPr>
        <w:jc w:val="center"/>
        <w:rPr>
          <w:rFonts w:cs="Times New Roman"/>
          <w:sz w:val="40"/>
          <w:szCs w:val="40"/>
          <w:lang w:val="fr-CH" w:eastAsia="de-DE"/>
        </w:rPr>
      </w:pPr>
    </w:p>
    <w:p w14:paraId="3E4FD480"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Entretien</w:t>
      </w:r>
    </w:p>
    <w:p w14:paraId="1797F617"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Professionnel</w:t>
      </w:r>
    </w:p>
    <w:p w14:paraId="3BC87DB0" w14:textId="77777777" w:rsidR="00A257A7" w:rsidRPr="00C34735" w:rsidRDefault="00A257A7" w:rsidP="00A257A7">
      <w:pPr>
        <w:rPr>
          <w:rFonts w:cs="Times New Roman"/>
          <w:lang w:val="fr-CH" w:eastAsia="de-DE"/>
        </w:rPr>
      </w:pPr>
    </w:p>
    <w:p w14:paraId="158A9EA9" w14:textId="77777777" w:rsidR="00A257A7" w:rsidRPr="00C34735" w:rsidRDefault="00A257A7" w:rsidP="00A257A7">
      <w:pPr>
        <w:rPr>
          <w:rFonts w:cs="Times New Roman"/>
          <w:lang w:val="fr-CH" w:eastAsia="de-DE"/>
        </w:rPr>
      </w:pPr>
    </w:p>
    <w:p w14:paraId="01F56515" w14:textId="77777777" w:rsidR="00A257A7" w:rsidRPr="00C34735" w:rsidRDefault="00A257A7" w:rsidP="00A257A7">
      <w:pPr>
        <w:rPr>
          <w:rFonts w:cs="Times New Roman"/>
          <w:lang w:val="fr-CH" w:eastAsia="de-DE"/>
        </w:rPr>
      </w:pPr>
    </w:p>
    <w:p w14:paraId="3E338622" w14:textId="77777777" w:rsidR="00A257A7" w:rsidRPr="00C34735" w:rsidRDefault="00A257A7" w:rsidP="00A257A7">
      <w:pPr>
        <w:rPr>
          <w:szCs w:val="20"/>
          <w:lang w:val="fr-CH"/>
        </w:rPr>
      </w:pPr>
      <w:r w:rsidRPr="00C34735">
        <w:rPr>
          <w:szCs w:val="20"/>
          <w:lang w:val="fr-CH"/>
        </w:rPr>
        <w:br w:type="page"/>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520"/>
        <w:gridCol w:w="2410"/>
      </w:tblGrid>
      <w:tr w:rsidR="00A257A7" w:rsidRPr="00C34735" w14:paraId="6D49D225" w14:textId="77777777" w:rsidTr="00A97DA3">
        <w:trPr>
          <w:trHeight w:val="839"/>
        </w:trPr>
        <w:tc>
          <w:tcPr>
            <w:tcW w:w="993" w:type="dxa"/>
            <w:tcBorders>
              <w:top w:val="nil"/>
              <w:left w:val="nil"/>
              <w:bottom w:val="nil"/>
              <w:right w:val="nil"/>
            </w:tcBorders>
            <w:shd w:val="clear" w:color="auto" w:fill="auto"/>
          </w:tcPr>
          <w:p w14:paraId="59ADA656"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4D0312F1" wp14:editId="09FA8930">
                  <wp:extent cx="262255" cy="508000"/>
                  <wp:effectExtent l="0" t="0" r="0" b="0"/>
                  <wp:docPr id="122" name="Picture 2" descr="Description : Description : 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Description : Description : ecusson_seite_2_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520" w:type="dxa"/>
            <w:tcBorders>
              <w:top w:val="nil"/>
              <w:left w:val="nil"/>
              <w:bottom w:val="nil"/>
              <w:right w:val="single" w:sz="4" w:space="0" w:color="auto"/>
            </w:tcBorders>
            <w:shd w:val="clear" w:color="auto" w:fill="auto"/>
          </w:tcPr>
          <w:p w14:paraId="75D315DE" w14:textId="77777777" w:rsidR="00A257A7" w:rsidRPr="00C34735" w:rsidRDefault="00A257A7" w:rsidP="00A97DA3">
            <w:pPr>
              <w:spacing w:after="120"/>
              <w:rPr>
                <w:sz w:val="24"/>
                <w:lang w:val="fr-CH"/>
              </w:rPr>
            </w:pPr>
            <w:r w:rsidRPr="00C34735">
              <w:rPr>
                <w:sz w:val="24"/>
                <w:lang w:val="fr-CH"/>
              </w:rPr>
              <w:t>Domaine de qualification</w:t>
            </w:r>
            <w:proofErr w:type="gramStart"/>
            <w:r w:rsidRPr="00C34735">
              <w:rPr>
                <w:sz w:val="24"/>
                <w:lang w:val="fr-CH"/>
              </w:rPr>
              <w:t xml:space="preserve"> «Travail</w:t>
            </w:r>
            <w:proofErr w:type="gramEnd"/>
            <w:r w:rsidRPr="00C34735">
              <w:rPr>
                <w:sz w:val="24"/>
                <w:lang w:val="fr-CH"/>
              </w:rPr>
              <w:t xml:space="preserve"> pratique individuel»</w:t>
            </w:r>
          </w:p>
          <w:p w14:paraId="3DFAE3AE" w14:textId="77777777" w:rsidR="00A257A7" w:rsidRPr="00C34735" w:rsidRDefault="00A257A7" w:rsidP="00A97DA3">
            <w:pPr>
              <w:rPr>
                <w:b/>
                <w:sz w:val="32"/>
                <w:szCs w:val="32"/>
                <w:lang w:val="fr-CH"/>
              </w:rPr>
            </w:pPr>
            <w:r w:rsidRPr="00C34735">
              <w:rPr>
                <w:b/>
                <w:sz w:val="32"/>
                <w:szCs w:val="32"/>
                <w:lang w:val="fr-CH"/>
              </w:rPr>
              <w:t>Protocole des observations</w:t>
            </w:r>
          </w:p>
          <w:p w14:paraId="5CFD51C4" w14:textId="77777777" w:rsidR="00A257A7" w:rsidRPr="00C34735" w:rsidRDefault="00A257A7" w:rsidP="00A97DA3">
            <w:pPr>
              <w:spacing w:after="120"/>
              <w:rPr>
                <w:b/>
                <w:sz w:val="32"/>
                <w:szCs w:val="32"/>
                <w:lang w:val="fr-CH"/>
              </w:rPr>
            </w:pPr>
            <w:proofErr w:type="gramStart"/>
            <w:r w:rsidRPr="00C34735">
              <w:rPr>
                <w:b/>
                <w:sz w:val="32"/>
                <w:szCs w:val="32"/>
                <w:lang w:val="fr-CH"/>
              </w:rPr>
              <w:t>«Entretien</w:t>
            </w:r>
            <w:proofErr w:type="gramEnd"/>
            <w:r w:rsidRPr="00C34735">
              <w:rPr>
                <w:b/>
                <w:sz w:val="32"/>
                <w:szCs w:val="32"/>
                <w:lang w:val="fr-CH"/>
              </w:rPr>
              <w:t xml:space="preserve"> professionnel»</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7D36B7F2" w14:textId="77777777" w:rsidR="00A257A7" w:rsidRPr="00C34735" w:rsidRDefault="00A257A7" w:rsidP="00A97DA3">
            <w:pPr>
              <w:rPr>
                <w:szCs w:val="20"/>
                <w:lang w:val="fr-CH"/>
              </w:rPr>
            </w:pPr>
            <w:r w:rsidRPr="00C34735">
              <w:rPr>
                <w:szCs w:val="20"/>
                <w:lang w:val="fr-CH"/>
              </w:rPr>
              <w:t>Candidat</w:t>
            </w:r>
          </w:p>
          <w:p w14:paraId="373BC6C3" w14:textId="77777777" w:rsidR="00A257A7" w:rsidRPr="00C34735" w:rsidRDefault="00A257A7" w:rsidP="00A97DA3">
            <w:pPr>
              <w:rPr>
                <w:szCs w:val="20"/>
                <w:lang w:val="fr-CH"/>
              </w:rPr>
            </w:pPr>
          </w:p>
          <w:p w14:paraId="0B44E675" w14:textId="5FF856A5" w:rsidR="00A257A7" w:rsidRPr="00C34735" w:rsidRDefault="00C10A55" w:rsidP="00A97DA3">
            <w:pPr>
              <w:rPr>
                <w:sz w:val="28"/>
                <w:szCs w:val="28"/>
                <w:lang w:val="fr-CH"/>
              </w:rPr>
            </w:pPr>
            <w:r w:rsidRPr="00AC0F88">
              <w:rPr>
                <w:noProof/>
                <w:sz w:val="28"/>
                <w:szCs w:val="28"/>
                <w:lang w:val="fr-CH"/>
              </w:rPr>
              <w:t>2</w:t>
            </w:r>
            <w:r>
              <w:rPr>
                <w:noProof/>
                <w:sz w:val="28"/>
                <w:szCs w:val="28"/>
                <w:lang w:val="fr-CH"/>
              </w:rPr>
              <w:t>x</w:t>
            </w:r>
            <w:r w:rsidRPr="00AC0F88">
              <w:rPr>
                <w:noProof/>
                <w:sz w:val="28"/>
                <w:szCs w:val="28"/>
                <w:lang w:val="fr-CH"/>
              </w:rPr>
              <w:t>FR</w:t>
            </w:r>
            <w:r>
              <w:rPr>
                <w:noProof/>
                <w:sz w:val="28"/>
                <w:szCs w:val="28"/>
                <w:lang w:val="fr-CH"/>
              </w:rPr>
              <w:t>xx</w:t>
            </w:r>
          </w:p>
        </w:tc>
      </w:tr>
    </w:tbl>
    <w:p w14:paraId="440FC5C2" w14:textId="77777777" w:rsidR="00A257A7" w:rsidRPr="00C34735" w:rsidRDefault="00A257A7" w:rsidP="00A257A7">
      <w:pPr>
        <w:rPr>
          <w:lang w:val="fr-CH"/>
        </w:rPr>
      </w:pPr>
    </w:p>
    <w:tbl>
      <w:tblPr>
        <w:tblW w:w="9923" w:type="dxa"/>
        <w:tblInd w:w="108" w:type="dxa"/>
        <w:tblBorders>
          <w:bottom w:val="single" w:sz="8" w:space="0" w:color="auto"/>
        </w:tblBorders>
        <w:tblLook w:val="04A0" w:firstRow="1" w:lastRow="0" w:firstColumn="1" w:lastColumn="0" w:noHBand="0" w:noVBand="1"/>
      </w:tblPr>
      <w:tblGrid>
        <w:gridCol w:w="3686"/>
        <w:gridCol w:w="6237"/>
      </w:tblGrid>
      <w:tr w:rsidR="00A257A7" w:rsidRPr="00C34735" w14:paraId="0F784EBB" w14:textId="77777777" w:rsidTr="00A97DA3">
        <w:trPr>
          <w:trHeight w:val="153"/>
        </w:trPr>
        <w:tc>
          <w:tcPr>
            <w:tcW w:w="3686" w:type="dxa"/>
            <w:tcBorders>
              <w:bottom w:val="nil"/>
            </w:tcBorders>
            <w:shd w:val="clear" w:color="auto" w:fill="auto"/>
            <w:vAlign w:val="center"/>
          </w:tcPr>
          <w:p w14:paraId="2C22881B" w14:textId="77777777" w:rsidR="00A257A7" w:rsidRPr="00C34735" w:rsidRDefault="00A257A7" w:rsidP="00A97DA3">
            <w:pPr>
              <w:tabs>
                <w:tab w:val="left" w:pos="1560"/>
                <w:tab w:val="left" w:pos="2835"/>
                <w:tab w:val="left" w:pos="5103"/>
                <w:tab w:val="left" w:pos="5670"/>
                <w:tab w:val="left" w:pos="7088"/>
                <w:tab w:val="left" w:pos="9639"/>
              </w:tabs>
              <w:rPr>
                <w:sz w:val="28"/>
                <w:szCs w:val="28"/>
                <w:u w:val="single"/>
                <w:lang w:val="fr-CH"/>
              </w:rPr>
            </w:pPr>
            <w:r w:rsidRPr="00C34735">
              <w:rPr>
                <w:sz w:val="28"/>
                <w:szCs w:val="28"/>
                <w:lang w:val="fr-CH"/>
              </w:rPr>
              <w:t>Intitulé du travail d'examen</w:t>
            </w:r>
          </w:p>
        </w:tc>
        <w:tc>
          <w:tcPr>
            <w:tcW w:w="6237" w:type="dxa"/>
            <w:tcBorders>
              <w:bottom w:val="single" w:sz="4" w:space="0" w:color="auto"/>
            </w:tcBorders>
            <w:shd w:val="clear" w:color="auto" w:fill="auto"/>
            <w:vAlign w:val="center"/>
          </w:tcPr>
          <w:p w14:paraId="43CC4B7A" w14:textId="77777777" w:rsidR="00A257A7" w:rsidRPr="00C34735" w:rsidRDefault="00A257A7" w:rsidP="00A97DA3">
            <w:pPr>
              <w:tabs>
                <w:tab w:val="left" w:pos="1560"/>
                <w:tab w:val="left" w:pos="2835"/>
                <w:tab w:val="left" w:pos="5103"/>
                <w:tab w:val="left" w:pos="5670"/>
                <w:tab w:val="left" w:pos="7088"/>
                <w:tab w:val="left" w:pos="9639"/>
              </w:tabs>
              <w:rPr>
                <w:sz w:val="22"/>
                <w:szCs w:val="22"/>
                <w:u w:val="single"/>
                <w:lang w:val="fr-CH"/>
              </w:rPr>
            </w:pPr>
          </w:p>
        </w:tc>
      </w:tr>
    </w:tbl>
    <w:p w14:paraId="15711362" w14:textId="77777777" w:rsidR="00A257A7" w:rsidRPr="00C34735" w:rsidRDefault="00A257A7" w:rsidP="00A257A7">
      <w:pPr>
        <w:rPr>
          <w:szCs w:val="20"/>
          <w:lang w:val="fr-CH"/>
        </w:rPr>
      </w:pPr>
    </w:p>
    <w:tbl>
      <w:tblPr>
        <w:tblW w:w="9923" w:type="dxa"/>
        <w:tblInd w:w="108" w:type="dxa"/>
        <w:tblLook w:val="04A0" w:firstRow="1" w:lastRow="0" w:firstColumn="1" w:lastColumn="0" w:noHBand="0" w:noVBand="1"/>
      </w:tblPr>
      <w:tblGrid>
        <w:gridCol w:w="2127"/>
        <w:gridCol w:w="803"/>
        <w:gridCol w:w="3124"/>
        <w:gridCol w:w="987"/>
        <w:gridCol w:w="2882"/>
      </w:tblGrid>
      <w:tr w:rsidR="00A257A7" w:rsidRPr="00C34735" w14:paraId="493BA1C3" w14:textId="77777777" w:rsidTr="00A97DA3">
        <w:tc>
          <w:tcPr>
            <w:tcW w:w="2127" w:type="dxa"/>
            <w:shd w:val="clear" w:color="auto" w:fill="auto"/>
          </w:tcPr>
          <w:p w14:paraId="2E0159F7" w14:textId="77777777" w:rsidR="00A257A7" w:rsidRPr="00C34735" w:rsidRDefault="00A257A7" w:rsidP="00A97DA3">
            <w:pPr>
              <w:rPr>
                <w:b/>
                <w:sz w:val="22"/>
                <w:szCs w:val="22"/>
                <w:lang w:val="fr-CH"/>
              </w:rPr>
            </w:pPr>
            <w:r w:rsidRPr="00C34735">
              <w:rPr>
                <w:b/>
                <w:sz w:val="22"/>
                <w:szCs w:val="22"/>
                <w:lang w:val="fr-CH"/>
              </w:rPr>
              <w:t>Expert 1</w:t>
            </w:r>
          </w:p>
        </w:tc>
        <w:tc>
          <w:tcPr>
            <w:tcW w:w="803" w:type="dxa"/>
            <w:shd w:val="clear" w:color="auto" w:fill="auto"/>
          </w:tcPr>
          <w:p w14:paraId="04E51786" w14:textId="77777777" w:rsidR="00A257A7" w:rsidRPr="00C34735" w:rsidRDefault="00A257A7" w:rsidP="00A97DA3">
            <w:pPr>
              <w:rPr>
                <w:sz w:val="22"/>
                <w:szCs w:val="22"/>
                <w:lang w:val="fr-CH"/>
              </w:rPr>
            </w:pPr>
            <w:r w:rsidRPr="00C34735">
              <w:rPr>
                <w:sz w:val="22"/>
                <w:szCs w:val="22"/>
                <w:lang w:val="fr-CH"/>
              </w:rPr>
              <w:t>Nom</w:t>
            </w:r>
          </w:p>
        </w:tc>
        <w:tc>
          <w:tcPr>
            <w:tcW w:w="3124" w:type="dxa"/>
            <w:tcBorders>
              <w:bottom w:val="single" w:sz="4" w:space="0" w:color="auto"/>
            </w:tcBorders>
            <w:shd w:val="clear" w:color="auto" w:fill="auto"/>
          </w:tcPr>
          <w:p w14:paraId="63C42B65" w14:textId="00886E57" w:rsidR="00A257A7" w:rsidRPr="00C34735" w:rsidRDefault="00A257A7" w:rsidP="00A97DA3">
            <w:pPr>
              <w:rPr>
                <w:sz w:val="22"/>
                <w:szCs w:val="22"/>
                <w:lang w:val="fr-CH"/>
              </w:rPr>
            </w:pPr>
          </w:p>
        </w:tc>
        <w:tc>
          <w:tcPr>
            <w:tcW w:w="987" w:type="dxa"/>
            <w:shd w:val="clear" w:color="auto" w:fill="auto"/>
          </w:tcPr>
          <w:p w14:paraId="77C1B8F9" w14:textId="77777777" w:rsidR="00A257A7" w:rsidRPr="00C34735" w:rsidRDefault="00A257A7" w:rsidP="00A97DA3">
            <w:pPr>
              <w:jc w:val="right"/>
              <w:rPr>
                <w:sz w:val="22"/>
                <w:szCs w:val="22"/>
                <w:lang w:val="fr-CH"/>
              </w:rPr>
            </w:pPr>
            <w:r w:rsidRPr="00C34735">
              <w:rPr>
                <w:sz w:val="22"/>
                <w:szCs w:val="22"/>
                <w:lang w:val="fr-CH"/>
              </w:rPr>
              <w:t>Prénom</w:t>
            </w:r>
          </w:p>
        </w:tc>
        <w:tc>
          <w:tcPr>
            <w:tcW w:w="2882" w:type="dxa"/>
            <w:tcBorders>
              <w:bottom w:val="single" w:sz="4" w:space="0" w:color="auto"/>
            </w:tcBorders>
            <w:shd w:val="clear" w:color="auto" w:fill="auto"/>
          </w:tcPr>
          <w:p w14:paraId="5DE22F40" w14:textId="5520E3FD" w:rsidR="00A257A7" w:rsidRPr="00C34735" w:rsidRDefault="00A257A7" w:rsidP="00A97DA3">
            <w:pPr>
              <w:rPr>
                <w:sz w:val="22"/>
                <w:szCs w:val="22"/>
                <w:lang w:val="fr-CH"/>
              </w:rPr>
            </w:pPr>
          </w:p>
        </w:tc>
      </w:tr>
      <w:tr w:rsidR="00A257A7" w:rsidRPr="00C34735" w14:paraId="0601DBA9" w14:textId="77777777" w:rsidTr="00A97DA3">
        <w:tc>
          <w:tcPr>
            <w:tcW w:w="2127" w:type="dxa"/>
            <w:shd w:val="clear" w:color="auto" w:fill="auto"/>
          </w:tcPr>
          <w:p w14:paraId="0FB984D1" w14:textId="77777777" w:rsidR="00A257A7" w:rsidRPr="00C34735" w:rsidRDefault="00A257A7" w:rsidP="00A97DA3">
            <w:pPr>
              <w:spacing w:before="120"/>
              <w:rPr>
                <w:b/>
                <w:sz w:val="22"/>
                <w:szCs w:val="22"/>
                <w:lang w:val="fr-CH"/>
              </w:rPr>
            </w:pPr>
            <w:r w:rsidRPr="00C34735">
              <w:rPr>
                <w:b/>
                <w:sz w:val="22"/>
                <w:szCs w:val="22"/>
                <w:lang w:val="fr-CH"/>
              </w:rPr>
              <w:t>Expert 2</w:t>
            </w:r>
          </w:p>
        </w:tc>
        <w:tc>
          <w:tcPr>
            <w:tcW w:w="803" w:type="dxa"/>
            <w:shd w:val="clear" w:color="auto" w:fill="auto"/>
          </w:tcPr>
          <w:p w14:paraId="5B290AA2" w14:textId="77777777" w:rsidR="00A257A7" w:rsidRPr="00C34735" w:rsidRDefault="00A257A7" w:rsidP="00A97DA3">
            <w:pPr>
              <w:spacing w:before="120"/>
              <w:rPr>
                <w:sz w:val="22"/>
                <w:szCs w:val="22"/>
                <w:lang w:val="fr-CH"/>
              </w:rPr>
            </w:pPr>
            <w:r w:rsidRPr="00C34735">
              <w:rPr>
                <w:sz w:val="22"/>
                <w:szCs w:val="22"/>
                <w:lang w:val="fr-CH"/>
              </w:rPr>
              <w:t>Nom</w:t>
            </w:r>
          </w:p>
        </w:tc>
        <w:tc>
          <w:tcPr>
            <w:tcW w:w="3124" w:type="dxa"/>
            <w:tcBorders>
              <w:top w:val="single" w:sz="4" w:space="0" w:color="auto"/>
              <w:bottom w:val="single" w:sz="4" w:space="0" w:color="auto"/>
            </w:tcBorders>
            <w:shd w:val="clear" w:color="auto" w:fill="auto"/>
          </w:tcPr>
          <w:p w14:paraId="5089D858" w14:textId="0CFDB5C8" w:rsidR="00A257A7" w:rsidRPr="00C34735" w:rsidRDefault="00A257A7" w:rsidP="00A97DA3">
            <w:pPr>
              <w:spacing w:before="120"/>
              <w:rPr>
                <w:sz w:val="22"/>
                <w:szCs w:val="22"/>
                <w:lang w:val="fr-CH"/>
              </w:rPr>
            </w:pPr>
          </w:p>
        </w:tc>
        <w:tc>
          <w:tcPr>
            <w:tcW w:w="987" w:type="dxa"/>
            <w:shd w:val="clear" w:color="auto" w:fill="auto"/>
          </w:tcPr>
          <w:p w14:paraId="533D8C99" w14:textId="77777777" w:rsidR="00A257A7" w:rsidRPr="00C34735" w:rsidRDefault="00A257A7" w:rsidP="00A97DA3">
            <w:pPr>
              <w:spacing w:before="120"/>
              <w:jc w:val="right"/>
              <w:rPr>
                <w:sz w:val="22"/>
                <w:szCs w:val="22"/>
                <w:lang w:val="fr-CH"/>
              </w:rPr>
            </w:pPr>
            <w:r w:rsidRPr="00C34735">
              <w:rPr>
                <w:sz w:val="22"/>
                <w:szCs w:val="22"/>
                <w:lang w:val="fr-CH"/>
              </w:rPr>
              <w:t>Prénom</w:t>
            </w:r>
          </w:p>
        </w:tc>
        <w:tc>
          <w:tcPr>
            <w:tcW w:w="2882" w:type="dxa"/>
            <w:tcBorders>
              <w:top w:val="single" w:sz="4" w:space="0" w:color="auto"/>
              <w:bottom w:val="single" w:sz="4" w:space="0" w:color="auto"/>
            </w:tcBorders>
            <w:shd w:val="clear" w:color="auto" w:fill="auto"/>
          </w:tcPr>
          <w:p w14:paraId="7B47A13F" w14:textId="69D737E6" w:rsidR="00A257A7" w:rsidRPr="00C34735" w:rsidRDefault="00A257A7" w:rsidP="00A97DA3">
            <w:pPr>
              <w:spacing w:before="120"/>
              <w:rPr>
                <w:sz w:val="22"/>
                <w:szCs w:val="22"/>
                <w:lang w:val="fr-CH"/>
              </w:rPr>
            </w:pPr>
          </w:p>
        </w:tc>
      </w:tr>
    </w:tbl>
    <w:p w14:paraId="105499EB" w14:textId="77777777" w:rsidR="00A257A7" w:rsidRPr="00C34735" w:rsidRDefault="00A257A7" w:rsidP="00A257A7">
      <w:pPr>
        <w:rPr>
          <w:szCs w:val="20"/>
          <w:lang w:val="fr-CH"/>
        </w:rPr>
      </w:pPr>
    </w:p>
    <w:tbl>
      <w:tblPr>
        <w:tblW w:w="9923" w:type="dxa"/>
        <w:tblInd w:w="57" w:type="dxa"/>
        <w:tblLayout w:type="fixed"/>
        <w:tblCellMar>
          <w:left w:w="57" w:type="dxa"/>
          <w:right w:w="57" w:type="dxa"/>
        </w:tblCellMar>
        <w:tblLook w:val="04A0" w:firstRow="1" w:lastRow="0" w:firstColumn="1" w:lastColumn="0" w:noHBand="0" w:noVBand="1"/>
      </w:tblPr>
      <w:tblGrid>
        <w:gridCol w:w="2178"/>
        <w:gridCol w:w="850"/>
        <w:gridCol w:w="3098"/>
        <w:gridCol w:w="21"/>
        <w:gridCol w:w="945"/>
        <w:gridCol w:w="330"/>
        <w:gridCol w:w="2501"/>
      </w:tblGrid>
      <w:tr w:rsidR="00A257A7" w:rsidRPr="00C34735" w14:paraId="76FCD0AE" w14:textId="77777777" w:rsidTr="00A97DA3">
        <w:trPr>
          <w:trHeight w:val="255"/>
        </w:trPr>
        <w:tc>
          <w:tcPr>
            <w:tcW w:w="6147" w:type="dxa"/>
            <w:gridSpan w:val="4"/>
            <w:shd w:val="clear" w:color="auto" w:fill="auto"/>
          </w:tcPr>
          <w:p w14:paraId="18A196B4" w14:textId="77777777" w:rsidR="00A257A7" w:rsidRPr="00C34735" w:rsidRDefault="00A257A7" w:rsidP="00A97DA3">
            <w:pPr>
              <w:spacing w:after="60"/>
              <w:rPr>
                <w:sz w:val="22"/>
                <w:szCs w:val="22"/>
                <w:lang w:val="fr-CH"/>
              </w:rPr>
            </w:pPr>
            <w:r w:rsidRPr="00C34735">
              <w:rPr>
                <w:sz w:val="22"/>
                <w:szCs w:val="22"/>
                <w:lang w:val="fr-CH"/>
              </w:rPr>
              <w:t xml:space="preserve">Autre(s) personne(s) présente(s) à l’entretien </w:t>
            </w:r>
            <w:proofErr w:type="gramStart"/>
            <w:r w:rsidRPr="00C34735">
              <w:rPr>
                <w:sz w:val="22"/>
                <w:szCs w:val="22"/>
                <w:lang w:val="fr-CH"/>
              </w:rPr>
              <w:t>professionnel?</w:t>
            </w:r>
            <w:proofErr w:type="gramEnd"/>
          </w:p>
        </w:tc>
        <w:tc>
          <w:tcPr>
            <w:tcW w:w="1275" w:type="dxa"/>
            <w:gridSpan w:val="2"/>
            <w:tcBorders>
              <w:left w:val="nil"/>
            </w:tcBorders>
            <w:shd w:val="clear" w:color="auto" w:fill="auto"/>
            <w:vAlign w:val="bottom"/>
          </w:tcPr>
          <w:p w14:paraId="0A1F3210" w14:textId="77777777" w:rsidR="00A257A7" w:rsidRPr="00C34735" w:rsidRDefault="00A257A7" w:rsidP="00A97DA3">
            <w:pPr>
              <w:rPr>
                <w:sz w:val="22"/>
                <w:szCs w:val="22"/>
                <w:lang w:val="fr-CH"/>
              </w:rPr>
            </w:pPr>
            <w:r w:rsidRPr="00C34735">
              <w:rPr>
                <w:sz w:val="22"/>
                <w:szCs w:val="22"/>
                <w:lang w:val="fr-CH"/>
              </w:rPr>
              <w:t xml:space="preserve"> </w:t>
            </w:r>
            <w:r w:rsidRPr="00C34735">
              <w:rPr>
                <w:sz w:val="22"/>
                <w:szCs w:val="22"/>
                <w:lang w:val="fr-CH"/>
              </w:rPr>
              <w:fldChar w:fldCharType="begin">
                <w:ffData>
                  <w:name w:val="Kontrollkästchen1"/>
                  <w:enabled/>
                  <w:calcOnExit w:val="0"/>
                  <w:checkBox>
                    <w:sizeAuto/>
                    <w:default w:val="0"/>
                  </w:checkBox>
                </w:ffData>
              </w:fldChar>
            </w:r>
            <w:r w:rsidRPr="00C34735">
              <w:rPr>
                <w:sz w:val="22"/>
                <w:szCs w:val="22"/>
                <w:lang w:val="fr-CH"/>
              </w:rPr>
              <w:instrText xml:space="preserve"> FORMCHECKBOX </w:instrText>
            </w:r>
            <w:r w:rsidR="00000000">
              <w:rPr>
                <w:sz w:val="22"/>
                <w:szCs w:val="22"/>
                <w:lang w:val="fr-CH"/>
              </w:rPr>
            </w:r>
            <w:r w:rsidR="00000000">
              <w:rPr>
                <w:sz w:val="22"/>
                <w:szCs w:val="22"/>
                <w:lang w:val="fr-CH"/>
              </w:rPr>
              <w:fldChar w:fldCharType="separate"/>
            </w:r>
            <w:r w:rsidRPr="00C34735">
              <w:rPr>
                <w:sz w:val="22"/>
                <w:szCs w:val="22"/>
                <w:lang w:val="fr-CH"/>
              </w:rPr>
              <w:fldChar w:fldCharType="end"/>
            </w:r>
            <w:r w:rsidRPr="00C34735">
              <w:rPr>
                <w:sz w:val="22"/>
                <w:szCs w:val="22"/>
                <w:lang w:val="fr-CH"/>
              </w:rPr>
              <w:t xml:space="preserve">    Non</w:t>
            </w:r>
          </w:p>
        </w:tc>
        <w:tc>
          <w:tcPr>
            <w:tcW w:w="2501" w:type="dxa"/>
            <w:shd w:val="clear" w:color="auto" w:fill="auto"/>
          </w:tcPr>
          <w:p w14:paraId="69D04BE7" w14:textId="77777777" w:rsidR="00A257A7" w:rsidRPr="00C34735" w:rsidRDefault="00A257A7" w:rsidP="00A97DA3">
            <w:pPr>
              <w:rPr>
                <w:sz w:val="22"/>
                <w:szCs w:val="22"/>
                <w:lang w:val="fr-CH"/>
              </w:rPr>
            </w:pPr>
          </w:p>
        </w:tc>
      </w:tr>
      <w:tr w:rsidR="00A257A7" w:rsidRPr="00C34735" w14:paraId="03D436A3" w14:textId="77777777" w:rsidTr="00A97DA3">
        <w:tc>
          <w:tcPr>
            <w:tcW w:w="2178" w:type="dxa"/>
            <w:shd w:val="clear" w:color="auto" w:fill="auto"/>
          </w:tcPr>
          <w:p w14:paraId="5BDE9566" w14:textId="77777777" w:rsidR="00A257A7" w:rsidRPr="00C34735" w:rsidRDefault="00A257A7" w:rsidP="00A97DA3">
            <w:pPr>
              <w:spacing w:before="120"/>
              <w:rPr>
                <w:b/>
                <w:sz w:val="22"/>
                <w:szCs w:val="22"/>
                <w:lang w:val="fr-CH"/>
              </w:rPr>
            </w:pPr>
            <w:r w:rsidRPr="00C34735">
              <w:rPr>
                <w:b/>
                <w:sz w:val="22"/>
                <w:szCs w:val="22"/>
                <w:lang w:val="fr-CH"/>
              </w:rPr>
              <w:t>Supérieur prof.</w:t>
            </w:r>
          </w:p>
        </w:tc>
        <w:tc>
          <w:tcPr>
            <w:tcW w:w="850" w:type="dxa"/>
            <w:shd w:val="clear" w:color="auto" w:fill="auto"/>
          </w:tcPr>
          <w:p w14:paraId="0516635E" w14:textId="77777777" w:rsidR="00A257A7" w:rsidRPr="00C34735" w:rsidRDefault="00A257A7" w:rsidP="00A97DA3">
            <w:pPr>
              <w:spacing w:before="120"/>
              <w:rPr>
                <w:sz w:val="22"/>
                <w:szCs w:val="22"/>
                <w:lang w:val="fr-CH"/>
              </w:rPr>
            </w:pPr>
            <w:r w:rsidRPr="00C34735">
              <w:rPr>
                <w:sz w:val="22"/>
                <w:szCs w:val="22"/>
                <w:lang w:val="fr-CH"/>
              </w:rPr>
              <w:t>Nom</w:t>
            </w:r>
          </w:p>
        </w:tc>
        <w:tc>
          <w:tcPr>
            <w:tcW w:w="3098" w:type="dxa"/>
            <w:tcBorders>
              <w:bottom w:val="single" w:sz="4" w:space="0" w:color="auto"/>
            </w:tcBorders>
            <w:shd w:val="clear" w:color="auto" w:fill="auto"/>
          </w:tcPr>
          <w:p w14:paraId="46EEC38C" w14:textId="7C3379A5" w:rsidR="00A257A7" w:rsidRPr="00C34735" w:rsidRDefault="00A257A7" w:rsidP="00A97DA3">
            <w:pPr>
              <w:spacing w:before="120"/>
              <w:rPr>
                <w:sz w:val="22"/>
                <w:szCs w:val="22"/>
                <w:lang w:val="fr-CH"/>
              </w:rPr>
            </w:pPr>
          </w:p>
        </w:tc>
        <w:tc>
          <w:tcPr>
            <w:tcW w:w="966" w:type="dxa"/>
            <w:gridSpan w:val="2"/>
            <w:shd w:val="clear" w:color="auto" w:fill="auto"/>
          </w:tcPr>
          <w:p w14:paraId="50D0A6C1" w14:textId="77777777" w:rsidR="00A257A7" w:rsidRPr="00C34735" w:rsidRDefault="00A257A7" w:rsidP="00A97DA3">
            <w:pPr>
              <w:spacing w:before="120"/>
              <w:rPr>
                <w:sz w:val="22"/>
                <w:szCs w:val="22"/>
                <w:lang w:val="fr-CH"/>
              </w:rPr>
            </w:pPr>
            <w:r w:rsidRPr="00C34735">
              <w:rPr>
                <w:sz w:val="22"/>
                <w:szCs w:val="22"/>
                <w:lang w:val="fr-CH"/>
              </w:rPr>
              <w:t>Prénom</w:t>
            </w:r>
          </w:p>
        </w:tc>
        <w:tc>
          <w:tcPr>
            <w:tcW w:w="2831" w:type="dxa"/>
            <w:gridSpan w:val="2"/>
            <w:tcBorders>
              <w:bottom w:val="single" w:sz="4" w:space="0" w:color="auto"/>
            </w:tcBorders>
            <w:shd w:val="clear" w:color="auto" w:fill="auto"/>
          </w:tcPr>
          <w:p w14:paraId="6F9A0C3B" w14:textId="5DCE98ED" w:rsidR="00A257A7" w:rsidRPr="00C34735" w:rsidRDefault="00A257A7" w:rsidP="00A97DA3">
            <w:pPr>
              <w:spacing w:before="120"/>
              <w:rPr>
                <w:sz w:val="22"/>
                <w:szCs w:val="22"/>
                <w:lang w:val="fr-CH"/>
              </w:rPr>
            </w:pPr>
          </w:p>
        </w:tc>
      </w:tr>
    </w:tbl>
    <w:p w14:paraId="7F40C0C9" w14:textId="77777777" w:rsidR="00A257A7" w:rsidRPr="00C34735" w:rsidRDefault="00A257A7" w:rsidP="00A257A7">
      <w:pPr>
        <w:rPr>
          <w:szCs w:val="20"/>
          <w:lang w:val="fr-CH"/>
        </w:rPr>
      </w:pPr>
    </w:p>
    <w:tbl>
      <w:tblPr>
        <w:tblW w:w="9923" w:type="dxa"/>
        <w:tblInd w:w="108" w:type="dxa"/>
        <w:tblBorders>
          <w:insideH w:val="single" w:sz="4" w:space="0" w:color="auto"/>
        </w:tblBorders>
        <w:tblLook w:val="04A0" w:firstRow="1" w:lastRow="0" w:firstColumn="1" w:lastColumn="0" w:noHBand="0" w:noVBand="1"/>
      </w:tblPr>
      <w:tblGrid>
        <w:gridCol w:w="1266"/>
        <w:gridCol w:w="3544"/>
        <w:gridCol w:w="816"/>
        <w:gridCol w:w="1198"/>
        <w:gridCol w:w="1364"/>
        <w:gridCol w:w="1735"/>
      </w:tblGrid>
      <w:tr w:rsidR="00A257A7" w:rsidRPr="00C34735" w14:paraId="43BF97D3" w14:textId="77777777" w:rsidTr="00A97DA3">
        <w:tc>
          <w:tcPr>
            <w:tcW w:w="1266" w:type="dxa"/>
            <w:shd w:val="clear" w:color="auto" w:fill="auto"/>
          </w:tcPr>
          <w:p w14:paraId="7230DA59" w14:textId="77777777" w:rsidR="00A257A7" w:rsidRPr="00C34735" w:rsidRDefault="00A257A7" w:rsidP="00A97DA3">
            <w:pPr>
              <w:tabs>
                <w:tab w:val="left" w:pos="1560"/>
                <w:tab w:val="left" w:pos="2835"/>
                <w:tab w:val="left" w:pos="4962"/>
                <w:tab w:val="left" w:pos="5670"/>
                <w:tab w:val="left" w:pos="7088"/>
                <w:tab w:val="left" w:pos="7655"/>
                <w:tab w:val="left" w:pos="9639"/>
              </w:tabs>
              <w:rPr>
                <w:sz w:val="22"/>
                <w:szCs w:val="22"/>
                <w:lang w:val="fr-CH"/>
              </w:rPr>
            </w:pPr>
            <w:r w:rsidRPr="00C34735">
              <w:rPr>
                <w:sz w:val="22"/>
                <w:szCs w:val="22"/>
                <w:lang w:val="fr-CH"/>
              </w:rPr>
              <w:t>Date</w:t>
            </w:r>
          </w:p>
        </w:tc>
        <w:tc>
          <w:tcPr>
            <w:tcW w:w="3544" w:type="dxa"/>
            <w:tcBorders>
              <w:top w:val="nil"/>
              <w:bottom w:val="single" w:sz="4" w:space="0" w:color="auto"/>
            </w:tcBorders>
            <w:shd w:val="clear" w:color="auto" w:fill="auto"/>
          </w:tcPr>
          <w:p w14:paraId="573587EF" w14:textId="77777777" w:rsidR="00A257A7" w:rsidRPr="00C34735" w:rsidRDefault="00A257A7" w:rsidP="00A97DA3">
            <w:pPr>
              <w:tabs>
                <w:tab w:val="left" w:pos="1560"/>
                <w:tab w:val="left" w:pos="2835"/>
                <w:tab w:val="left" w:pos="4962"/>
                <w:tab w:val="left" w:pos="5670"/>
                <w:tab w:val="left" w:pos="7088"/>
                <w:tab w:val="left" w:pos="7655"/>
                <w:tab w:val="left" w:pos="9639"/>
              </w:tabs>
              <w:rPr>
                <w:sz w:val="22"/>
                <w:szCs w:val="22"/>
                <w:lang w:val="fr-CH"/>
              </w:rPr>
            </w:pPr>
            <w:r>
              <w:rPr>
                <w:noProof/>
                <w:sz w:val="22"/>
                <w:szCs w:val="22"/>
                <w:lang w:val="fr-CH"/>
              </w:rPr>
              <w:t xml:space="preserve">     </w:t>
            </w:r>
          </w:p>
        </w:tc>
        <w:tc>
          <w:tcPr>
            <w:tcW w:w="816" w:type="dxa"/>
            <w:shd w:val="clear" w:color="auto" w:fill="auto"/>
          </w:tcPr>
          <w:p w14:paraId="3BACC28D" w14:textId="77777777" w:rsidR="00A257A7" w:rsidRPr="00C34735" w:rsidRDefault="00A257A7" w:rsidP="00A97DA3">
            <w:pPr>
              <w:tabs>
                <w:tab w:val="left" w:pos="1560"/>
                <w:tab w:val="left" w:pos="2835"/>
                <w:tab w:val="left" w:pos="4962"/>
                <w:tab w:val="left" w:pos="5670"/>
                <w:tab w:val="left" w:pos="7088"/>
                <w:tab w:val="left" w:pos="7655"/>
                <w:tab w:val="left" w:pos="9639"/>
              </w:tabs>
              <w:jc w:val="right"/>
              <w:rPr>
                <w:sz w:val="22"/>
                <w:szCs w:val="22"/>
                <w:lang w:val="fr-CH"/>
              </w:rPr>
            </w:pPr>
            <w:r w:rsidRPr="00C34735">
              <w:rPr>
                <w:sz w:val="22"/>
                <w:szCs w:val="22"/>
                <w:lang w:val="fr-CH"/>
              </w:rPr>
              <w:t>Heure</w:t>
            </w:r>
          </w:p>
        </w:tc>
        <w:tc>
          <w:tcPr>
            <w:tcW w:w="1198" w:type="dxa"/>
            <w:tcBorders>
              <w:top w:val="nil"/>
              <w:bottom w:val="single" w:sz="4" w:space="0" w:color="auto"/>
            </w:tcBorders>
            <w:shd w:val="clear" w:color="auto" w:fill="auto"/>
          </w:tcPr>
          <w:p w14:paraId="6DB0762F" w14:textId="77777777" w:rsidR="00A257A7" w:rsidRPr="00C34735" w:rsidRDefault="00A257A7" w:rsidP="00A97DA3">
            <w:pPr>
              <w:tabs>
                <w:tab w:val="left" w:pos="1560"/>
                <w:tab w:val="left" w:pos="2835"/>
                <w:tab w:val="left" w:pos="4962"/>
                <w:tab w:val="left" w:pos="5670"/>
                <w:tab w:val="left" w:pos="7088"/>
                <w:tab w:val="left" w:pos="7655"/>
                <w:tab w:val="left" w:pos="9639"/>
              </w:tabs>
              <w:rPr>
                <w:sz w:val="22"/>
                <w:szCs w:val="22"/>
                <w:lang w:val="fr-CH"/>
              </w:rPr>
            </w:pPr>
            <w:r>
              <w:rPr>
                <w:noProof/>
                <w:sz w:val="22"/>
                <w:szCs w:val="22"/>
                <w:lang w:val="fr-CH"/>
              </w:rPr>
              <w:t xml:space="preserve">     </w:t>
            </w:r>
          </w:p>
        </w:tc>
        <w:tc>
          <w:tcPr>
            <w:tcW w:w="1364" w:type="dxa"/>
            <w:shd w:val="clear" w:color="auto" w:fill="auto"/>
          </w:tcPr>
          <w:p w14:paraId="25B2D68C" w14:textId="77777777" w:rsidR="00A257A7" w:rsidRPr="00C34735" w:rsidRDefault="00A257A7" w:rsidP="00A97DA3">
            <w:pPr>
              <w:tabs>
                <w:tab w:val="left" w:pos="1560"/>
                <w:tab w:val="left" w:pos="2835"/>
                <w:tab w:val="left" w:pos="4962"/>
                <w:tab w:val="left" w:pos="5670"/>
                <w:tab w:val="left" w:pos="7088"/>
                <w:tab w:val="left" w:pos="7655"/>
                <w:tab w:val="left" w:pos="9639"/>
              </w:tabs>
              <w:jc w:val="right"/>
              <w:rPr>
                <w:sz w:val="22"/>
                <w:szCs w:val="22"/>
                <w:lang w:val="fr-CH"/>
              </w:rPr>
            </w:pPr>
            <w:r w:rsidRPr="00C34735">
              <w:rPr>
                <w:sz w:val="22"/>
                <w:szCs w:val="22"/>
                <w:lang w:val="fr-CH"/>
              </w:rPr>
              <w:t>Durée</w:t>
            </w:r>
          </w:p>
        </w:tc>
        <w:tc>
          <w:tcPr>
            <w:tcW w:w="1735" w:type="dxa"/>
            <w:tcBorders>
              <w:top w:val="nil"/>
              <w:bottom w:val="single" w:sz="4" w:space="0" w:color="auto"/>
            </w:tcBorders>
            <w:shd w:val="clear" w:color="auto" w:fill="auto"/>
          </w:tcPr>
          <w:p w14:paraId="58DD7ADF" w14:textId="77777777" w:rsidR="00A257A7" w:rsidRPr="00C34735" w:rsidRDefault="00A257A7" w:rsidP="00A97DA3">
            <w:pPr>
              <w:tabs>
                <w:tab w:val="left" w:pos="1560"/>
                <w:tab w:val="left" w:pos="2835"/>
                <w:tab w:val="left" w:pos="4962"/>
                <w:tab w:val="left" w:pos="5670"/>
                <w:tab w:val="left" w:pos="7088"/>
                <w:tab w:val="left" w:pos="7655"/>
                <w:tab w:val="left" w:pos="9639"/>
              </w:tabs>
              <w:rPr>
                <w:sz w:val="22"/>
                <w:szCs w:val="22"/>
                <w:lang w:val="fr-CH"/>
              </w:rPr>
            </w:pPr>
            <w:r>
              <w:rPr>
                <w:noProof/>
                <w:sz w:val="22"/>
                <w:szCs w:val="22"/>
                <w:lang w:val="fr-CH"/>
              </w:rPr>
              <w:t xml:space="preserve">     </w:t>
            </w:r>
          </w:p>
        </w:tc>
      </w:tr>
    </w:tbl>
    <w:p w14:paraId="28305930" w14:textId="77777777" w:rsidR="00A257A7" w:rsidRPr="00C34735" w:rsidRDefault="00A257A7" w:rsidP="00A257A7">
      <w:pPr>
        <w:tabs>
          <w:tab w:val="left" w:pos="1560"/>
          <w:tab w:val="left" w:pos="2835"/>
          <w:tab w:val="left" w:pos="4962"/>
          <w:tab w:val="left" w:pos="5670"/>
          <w:tab w:val="left" w:pos="7088"/>
          <w:tab w:val="left" w:pos="7655"/>
          <w:tab w:val="left" w:pos="9639"/>
        </w:tabs>
        <w:rPr>
          <w:szCs w:val="20"/>
          <w:lang w:val="fr-CH"/>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699"/>
        <w:gridCol w:w="555"/>
        <w:gridCol w:w="555"/>
        <w:gridCol w:w="555"/>
        <w:gridCol w:w="559"/>
      </w:tblGrid>
      <w:tr w:rsidR="00A257A7" w:rsidRPr="00C34735" w14:paraId="57E01A9C" w14:textId="77777777" w:rsidTr="00A97DA3">
        <w:trPr>
          <w:trHeight w:val="150"/>
          <w:jc w:val="center"/>
        </w:trPr>
        <w:tc>
          <w:tcPr>
            <w:tcW w:w="7699" w:type="dxa"/>
            <w:vMerge w:val="restart"/>
            <w:tcBorders>
              <w:right w:val="single" w:sz="4" w:space="0" w:color="auto"/>
            </w:tcBorders>
            <w:shd w:val="pct10" w:color="auto" w:fill="auto"/>
            <w:vAlign w:val="center"/>
          </w:tcPr>
          <w:p w14:paraId="61DA509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lang w:val="fr-CH"/>
              </w:rPr>
            </w:pPr>
            <w:r w:rsidRPr="00C34735">
              <w:rPr>
                <w:lang w:val="fr-CH"/>
              </w:rPr>
              <w:br w:type="page"/>
            </w:r>
            <w:r w:rsidRPr="00C34735">
              <w:rPr>
                <w:lang w:val="fr-CH"/>
              </w:rPr>
              <w:br w:type="page"/>
            </w:r>
            <w:r w:rsidRPr="00C34735">
              <w:rPr>
                <w:b/>
                <w:lang w:val="fr-CH"/>
              </w:rPr>
              <w:t>Questions préparées</w:t>
            </w:r>
          </w:p>
          <w:p w14:paraId="0F53907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 w:val="18"/>
                <w:szCs w:val="18"/>
                <w:lang w:val="fr-CH"/>
              </w:rPr>
            </w:pPr>
          </w:p>
        </w:tc>
        <w:tc>
          <w:tcPr>
            <w:tcW w:w="2224" w:type="dxa"/>
            <w:gridSpan w:val="4"/>
            <w:tcBorders>
              <w:top w:val="single" w:sz="4" w:space="0" w:color="auto"/>
              <w:left w:val="single" w:sz="4" w:space="0" w:color="auto"/>
              <w:bottom w:val="nil"/>
              <w:right w:val="single" w:sz="4" w:space="0" w:color="auto"/>
            </w:tcBorders>
            <w:shd w:val="clear" w:color="auto" w:fill="auto"/>
            <w:vAlign w:val="center"/>
          </w:tcPr>
          <w:p w14:paraId="13DB1C79"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b/>
                <w:szCs w:val="20"/>
                <w:vertAlign w:val="superscript"/>
                <w:lang w:val="fr-CH"/>
              </w:rPr>
            </w:pPr>
            <w:r w:rsidRPr="00C34735">
              <w:rPr>
                <w:b/>
                <w:lang w:val="fr-CH"/>
              </w:rPr>
              <w:t xml:space="preserve">Points </w:t>
            </w:r>
            <w:r w:rsidRPr="00C34735">
              <w:rPr>
                <w:b/>
                <w:vertAlign w:val="superscript"/>
                <w:lang w:val="fr-CH"/>
              </w:rPr>
              <w:t>1)</w:t>
            </w:r>
          </w:p>
        </w:tc>
      </w:tr>
      <w:tr w:rsidR="00A257A7" w:rsidRPr="00C34735" w14:paraId="7FC49021" w14:textId="77777777" w:rsidTr="00A97DA3">
        <w:trPr>
          <w:trHeight w:val="90"/>
          <w:jc w:val="center"/>
        </w:trPr>
        <w:tc>
          <w:tcPr>
            <w:tcW w:w="7699" w:type="dxa"/>
            <w:vMerge/>
            <w:tcBorders>
              <w:bottom w:val="single" w:sz="4" w:space="0" w:color="auto"/>
              <w:right w:val="single" w:sz="4" w:space="0" w:color="auto"/>
            </w:tcBorders>
            <w:shd w:val="pct10" w:color="auto" w:fill="auto"/>
            <w:vAlign w:val="center"/>
          </w:tcPr>
          <w:p w14:paraId="4B69A58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szCs w:val="20"/>
                <w:lang w:val="fr-CH"/>
              </w:rPr>
            </w:pPr>
          </w:p>
        </w:tc>
        <w:tc>
          <w:tcPr>
            <w:tcW w:w="555" w:type="dxa"/>
            <w:tcBorders>
              <w:top w:val="nil"/>
              <w:left w:val="single" w:sz="4" w:space="0" w:color="auto"/>
              <w:bottom w:val="single" w:sz="4" w:space="0" w:color="auto"/>
              <w:right w:val="single" w:sz="4" w:space="0" w:color="auto"/>
            </w:tcBorders>
            <w:shd w:val="clear" w:color="auto" w:fill="auto"/>
            <w:vAlign w:val="center"/>
          </w:tcPr>
          <w:p w14:paraId="2F009B4A"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-3</w:t>
            </w:r>
          </w:p>
        </w:tc>
        <w:tc>
          <w:tcPr>
            <w:tcW w:w="555" w:type="dxa"/>
            <w:tcBorders>
              <w:top w:val="nil"/>
              <w:left w:val="single" w:sz="4" w:space="0" w:color="auto"/>
              <w:bottom w:val="single" w:sz="4" w:space="0" w:color="auto"/>
              <w:right w:val="single" w:sz="4" w:space="0" w:color="auto"/>
            </w:tcBorders>
            <w:shd w:val="clear" w:color="auto" w:fill="auto"/>
            <w:vAlign w:val="center"/>
          </w:tcPr>
          <w:p w14:paraId="45523EE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-1</w:t>
            </w:r>
          </w:p>
        </w:tc>
        <w:tc>
          <w:tcPr>
            <w:tcW w:w="555" w:type="dxa"/>
            <w:tcBorders>
              <w:top w:val="nil"/>
              <w:left w:val="single" w:sz="4" w:space="0" w:color="auto"/>
              <w:bottom w:val="single" w:sz="4" w:space="0" w:color="auto"/>
              <w:right w:val="single" w:sz="4" w:space="0" w:color="auto"/>
            </w:tcBorders>
            <w:shd w:val="clear" w:color="auto" w:fill="auto"/>
            <w:vAlign w:val="center"/>
          </w:tcPr>
          <w:p w14:paraId="7F43CF4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0</w:t>
            </w:r>
          </w:p>
        </w:tc>
        <w:tc>
          <w:tcPr>
            <w:tcW w:w="559" w:type="dxa"/>
            <w:tcBorders>
              <w:top w:val="nil"/>
              <w:left w:val="single" w:sz="4" w:space="0" w:color="auto"/>
              <w:bottom w:val="single" w:sz="4" w:space="0" w:color="auto"/>
              <w:right w:val="single" w:sz="4" w:space="0" w:color="auto"/>
            </w:tcBorders>
            <w:shd w:val="clear" w:color="auto" w:fill="auto"/>
            <w:vAlign w:val="center"/>
          </w:tcPr>
          <w:p w14:paraId="67749D54"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+2</w:t>
            </w:r>
          </w:p>
        </w:tc>
      </w:tr>
    </w:tbl>
    <w:p w14:paraId="32DA426B" w14:textId="77777777" w:rsidR="00A257A7" w:rsidRPr="00C34735" w:rsidRDefault="00A257A7" w:rsidP="00A257A7">
      <w:pPr>
        <w:rPr>
          <w:sz w:val="8"/>
          <w:szCs w:val="8"/>
          <w:lang w:val="fr-CH"/>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3"/>
        <w:gridCol w:w="555"/>
        <w:gridCol w:w="555"/>
        <w:gridCol w:w="555"/>
        <w:gridCol w:w="555"/>
      </w:tblGrid>
      <w:tr w:rsidR="00A257A7" w:rsidRPr="00C34735" w14:paraId="18FB9319" w14:textId="77777777" w:rsidTr="00A97DA3">
        <w:trPr>
          <w:trHeight w:hRule="exact" w:val="255"/>
        </w:trPr>
        <w:tc>
          <w:tcPr>
            <w:tcW w:w="7703" w:type="dxa"/>
            <w:tcBorders>
              <w:bottom w:val="nil"/>
              <w:right w:val="single" w:sz="4" w:space="0" w:color="auto"/>
            </w:tcBorders>
            <w:shd w:val="clear" w:color="auto" w:fill="auto"/>
            <w:vAlign w:val="center"/>
          </w:tcPr>
          <w:p w14:paraId="7A32C33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b/>
                <w:lang w:val="fr-CH"/>
              </w:rPr>
              <w:t>Question 1, sur le thème :</w:t>
            </w:r>
          </w:p>
        </w:tc>
        <w:tc>
          <w:tcPr>
            <w:tcW w:w="2220" w:type="dxa"/>
            <w:gridSpan w:val="4"/>
            <w:vMerge w:val="restart"/>
            <w:tcBorders>
              <w:top w:val="single" w:sz="4" w:space="0" w:color="auto"/>
              <w:left w:val="single" w:sz="4" w:space="0" w:color="auto"/>
              <w:right w:val="single" w:sz="4" w:space="0" w:color="auto"/>
            </w:tcBorders>
            <w:shd w:val="clear" w:color="auto" w:fill="auto"/>
            <w:vAlign w:val="center"/>
          </w:tcPr>
          <w:p w14:paraId="0878AFC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7103B5B6" w14:textId="77777777" w:rsidTr="00A97DA3">
        <w:trPr>
          <w:trHeight w:hRule="exact" w:val="567"/>
        </w:trPr>
        <w:tc>
          <w:tcPr>
            <w:tcW w:w="7703" w:type="dxa"/>
            <w:tcBorders>
              <w:top w:val="nil"/>
              <w:bottom w:val="single" w:sz="4" w:space="0" w:color="auto"/>
              <w:right w:val="single" w:sz="4" w:space="0" w:color="auto"/>
            </w:tcBorders>
            <w:shd w:val="clear" w:color="auto" w:fill="auto"/>
            <w:vAlign w:val="center"/>
          </w:tcPr>
          <w:p w14:paraId="0646F5F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2220" w:type="dxa"/>
            <w:gridSpan w:val="4"/>
            <w:vMerge/>
            <w:tcBorders>
              <w:left w:val="single" w:sz="4" w:space="0" w:color="auto"/>
              <w:right w:val="single" w:sz="4" w:space="0" w:color="auto"/>
            </w:tcBorders>
            <w:shd w:val="clear" w:color="auto" w:fill="auto"/>
            <w:vAlign w:val="center"/>
          </w:tcPr>
          <w:p w14:paraId="6B56839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1097200A" w14:textId="77777777" w:rsidTr="00A97DA3">
        <w:trPr>
          <w:trHeight w:hRule="exact" w:val="255"/>
        </w:trPr>
        <w:tc>
          <w:tcPr>
            <w:tcW w:w="7703" w:type="dxa"/>
            <w:tcBorders>
              <w:top w:val="single" w:sz="4" w:space="0" w:color="auto"/>
              <w:bottom w:val="nil"/>
              <w:right w:val="single" w:sz="4" w:space="0" w:color="auto"/>
            </w:tcBorders>
            <w:shd w:val="clear" w:color="auto" w:fill="auto"/>
            <w:vAlign w:val="center"/>
          </w:tcPr>
          <w:p w14:paraId="365EF03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lang w:val="fr-CH"/>
              </w:rPr>
              <w:t>Réponse candidat</w:t>
            </w:r>
          </w:p>
        </w:tc>
        <w:tc>
          <w:tcPr>
            <w:tcW w:w="555" w:type="dxa"/>
            <w:vMerge w:val="restart"/>
            <w:tcBorders>
              <w:left w:val="single" w:sz="4" w:space="0" w:color="auto"/>
              <w:right w:val="single" w:sz="4" w:space="0" w:color="auto"/>
            </w:tcBorders>
            <w:shd w:val="clear" w:color="auto" w:fill="auto"/>
            <w:vAlign w:val="center"/>
          </w:tcPr>
          <w:p w14:paraId="73334E5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12524FC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7ACC5BC9"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0CEA38F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r>
      <w:tr w:rsidR="00A257A7" w:rsidRPr="00C34735" w14:paraId="4ED4A765" w14:textId="77777777" w:rsidTr="00A97DA3">
        <w:trPr>
          <w:trHeight w:hRule="exact" w:val="851"/>
        </w:trPr>
        <w:tc>
          <w:tcPr>
            <w:tcW w:w="7703" w:type="dxa"/>
            <w:tcBorders>
              <w:top w:val="nil"/>
              <w:right w:val="single" w:sz="4" w:space="0" w:color="auto"/>
            </w:tcBorders>
            <w:shd w:val="clear" w:color="auto" w:fill="auto"/>
            <w:vAlign w:val="center"/>
          </w:tcPr>
          <w:p w14:paraId="10B4D2B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555" w:type="dxa"/>
            <w:vMerge/>
            <w:tcBorders>
              <w:left w:val="single" w:sz="4" w:space="0" w:color="auto"/>
              <w:right w:val="single" w:sz="4" w:space="0" w:color="auto"/>
            </w:tcBorders>
            <w:shd w:val="clear" w:color="auto" w:fill="auto"/>
            <w:vAlign w:val="center"/>
          </w:tcPr>
          <w:p w14:paraId="04054B7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5A2DE86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2E39AA2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7540B7B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bl>
    <w:p w14:paraId="4F26A548" w14:textId="77777777" w:rsidR="00A257A7" w:rsidRPr="00C34735" w:rsidRDefault="00A257A7" w:rsidP="00A257A7">
      <w:pPr>
        <w:rPr>
          <w:sz w:val="8"/>
          <w:szCs w:val="8"/>
          <w:lang w:val="fr-CH"/>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3"/>
        <w:gridCol w:w="555"/>
        <w:gridCol w:w="555"/>
        <w:gridCol w:w="555"/>
        <w:gridCol w:w="555"/>
      </w:tblGrid>
      <w:tr w:rsidR="00A257A7" w:rsidRPr="00C34735" w14:paraId="26F75B2D" w14:textId="77777777" w:rsidTr="00A97DA3">
        <w:trPr>
          <w:trHeight w:hRule="exact" w:val="255"/>
        </w:trPr>
        <w:tc>
          <w:tcPr>
            <w:tcW w:w="7703" w:type="dxa"/>
            <w:tcBorders>
              <w:bottom w:val="nil"/>
              <w:right w:val="single" w:sz="4" w:space="0" w:color="auto"/>
            </w:tcBorders>
            <w:shd w:val="clear" w:color="auto" w:fill="auto"/>
            <w:vAlign w:val="center"/>
          </w:tcPr>
          <w:p w14:paraId="189FA1F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b/>
                <w:lang w:val="fr-CH"/>
              </w:rPr>
              <w:t>Question 2, sur le thème :</w:t>
            </w:r>
          </w:p>
        </w:tc>
        <w:tc>
          <w:tcPr>
            <w:tcW w:w="2220" w:type="dxa"/>
            <w:gridSpan w:val="4"/>
            <w:vMerge w:val="restart"/>
            <w:tcBorders>
              <w:top w:val="single" w:sz="4" w:space="0" w:color="auto"/>
              <w:left w:val="single" w:sz="4" w:space="0" w:color="auto"/>
              <w:right w:val="single" w:sz="4" w:space="0" w:color="auto"/>
            </w:tcBorders>
            <w:shd w:val="clear" w:color="auto" w:fill="auto"/>
            <w:vAlign w:val="center"/>
          </w:tcPr>
          <w:p w14:paraId="3F1515F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4BF15FE5" w14:textId="77777777" w:rsidTr="00A97DA3">
        <w:trPr>
          <w:trHeight w:hRule="exact" w:val="567"/>
        </w:trPr>
        <w:tc>
          <w:tcPr>
            <w:tcW w:w="7703" w:type="dxa"/>
            <w:tcBorders>
              <w:top w:val="nil"/>
              <w:bottom w:val="single" w:sz="4" w:space="0" w:color="auto"/>
              <w:right w:val="single" w:sz="4" w:space="0" w:color="auto"/>
            </w:tcBorders>
            <w:shd w:val="clear" w:color="auto" w:fill="auto"/>
            <w:vAlign w:val="center"/>
          </w:tcPr>
          <w:p w14:paraId="7A718FA8"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2220" w:type="dxa"/>
            <w:gridSpan w:val="4"/>
            <w:vMerge/>
            <w:tcBorders>
              <w:left w:val="single" w:sz="4" w:space="0" w:color="auto"/>
              <w:right w:val="single" w:sz="4" w:space="0" w:color="auto"/>
            </w:tcBorders>
            <w:shd w:val="clear" w:color="auto" w:fill="auto"/>
            <w:vAlign w:val="center"/>
          </w:tcPr>
          <w:p w14:paraId="71A116B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2AB9D000" w14:textId="77777777" w:rsidTr="00A97DA3">
        <w:trPr>
          <w:trHeight w:hRule="exact" w:val="255"/>
        </w:trPr>
        <w:tc>
          <w:tcPr>
            <w:tcW w:w="7703" w:type="dxa"/>
            <w:tcBorders>
              <w:top w:val="single" w:sz="4" w:space="0" w:color="auto"/>
              <w:bottom w:val="nil"/>
              <w:right w:val="single" w:sz="4" w:space="0" w:color="auto"/>
            </w:tcBorders>
            <w:shd w:val="clear" w:color="auto" w:fill="auto"/>
            <w:vAlign w:val="center"/>
          </w:tcPr>
          <w:p w14:paraId="05F89FF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lang w:val="fr-CH"/>
              </w:rPr>
              <w:t>Réponse candidat</w:t>
            </w:r>
          </w:p>
        </w:tc>
        <w:tc>
          <w:tcPr>
            <w:tcW w:w="555" w:type="dxa"/>
            <w:vMerge w:val="restart"/>
            <w:tcBorders>
              <w:left w:val="single" w:sz="4" w:space="0" w:color="auto"/>
              <w:right w:val="single" w:sz="4" w:space="0" w:color="auto"/>
            </w:tcBorders>
            <w:shd w:val="clear" w:color="auto" w:fill="auto"/>
            <w:vAlign w:val="center"/>
          </w:tcPr>
          <w:p w14:paraId="2E1CD2E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22D355B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208BFBA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354171D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r>
      <w:tr w:rsidR="00A257A7" w:rsidRPr="00C34735" w14:paraId="454F5ADC" w14:textId="77777777" w:rsidTr="00A97DA3">
        <w:trPr>
          <w:trHeight w:hRule="exact" w:val="851"/>
        </w:trPr>
        <w:tc>
          <w:tcPr>
            <w:tcW w:w="7703" w:type="dxa"/>
            <w:tcBorders>
              <w:top w:val="nil"/>
              <w:right w:val="single" w:sz="4" w:space="0" w:color="auto"/>
            </w:tcBorders>
            <w:shd w:val="clear" w:color="auto" w:fill="auto"/>
            <w:vAlign w:val="center"/>
          </w:tcPr>
          <w:p w14:paraId="356D69F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555" w:type="dxa"/>
            <w:vMerge/>
            <w:tcBorders>
              <w:left w:val="single" w:sz="4" w:space="0" w:color="auto"/>
              <w:right w:val="single" w:sz="4" w:space="0" w:color="auto"/>
            </w:tcBorders>
            <w:shd w:val="clear" w:color="auto" w:fill="auto"/>
            <w:vAlign w:val="center"/>
          </w:tcPr>
          <w:p w14:paraId="4187EE8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16D6357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32CDE53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1FDEE6F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bl>
    <w:p w14:paraId="105D8E8E" w14:textId="77777777" w:rsidR="00A257A7" w:rsidRPr="00C34735" w:rsidRDefault="00A257A7" w:rsidP="00A257A7">
      <w:pPr>
        <w:rPr>
          <w:sz w:val="8"/>
          <w:szCs w:val="8"/>
          <w:lang w:val="fr-CH"/>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3"/>
        <w:gridCol w:w="555"/>
        <w:gridCol w:w="555"/>
        <w:gridCol w:w="555"/>
        <w:gridCol w:w="555"/>
      </w:tblGrid>
      <w:tr w:rsidR="00A257A7" w:rsidRPr="00C34735" w14:paraId="4F9743AE" w14:textId="77777777" w:rsidTr="00A97DA3">
        <w:trPr>
          <w:trHeight w:hRule="exact" w:val="255"/>
        </w:trPr>
        <w:tc>
          <w:tcPr>
            <w:tcW w:w="7703" w:type="dxa"/>
            <w:tcBorders>
              <w:bottom w:val="nil"/>
              <w:right w:val="single" w:sz="4" w:space="0" w:color="auto"/>
            </w:tcBorders>
            <w:shd w:val="clear" w:color="auto" w:fill="auto"/>
            <w:vAlign w:val="center"/>
          </w:tcPr>
          <w:p w14:paraId="70328EE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b/>
                <w:lang w:val="fr-CH"/>
              </w:rPr>
              <w:t>Question 3, sur le thème :</w:t>
            </w:r>
          </w:p>
        </w:tc>
        <w:tc>
          <w:tcPr>
            <w:tcW w:w="2220" w:type="dxa"/>
            <w:gridSpan w:val="4"/>
            <w:vMerge w:val="restart"/>
            <w:tcBorders>
              <w:top w:val="single" w:sz="4" w:space="0" w:color="auto"/>
              <w:left w:val="single" w:sz="4" w:space="0" w:color="auto"/>
              <w:right w:val="single" w:sz="4" w:space="0" w:color="auto"/>
            </w:tcBorders>
            <w:shd w:val="clear" w:color="auto" w:fill="auto"/>
            <w:vAlign w:val="center"/>
          </w:tcPr>
          <w:p w14:paraId="5EA0883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574ABCCF" w14:textId="77777777" w:rsidTr="00A97DA3">
        <w:trPr>
          <w:trHeight w:hRule="exact" w:val="567"/>
        </w:trPr>
        <w:tc>
          <w:tcPr>
            <w:tcW w:w="7703" w:type="dxa"/>
            <w:tcBorders>
              <w:top w:val="nil"/>
              <w:bottom w:val="single" w:sz="4" w:space="0" w:color="auto"/>
              <w:right w:val="single" w:sz="4" w:space="0" w:color="auto"/>
            </w:tcBorders>
            <w:shd w:val="clear" w:color="auto" w:fill="auto"/>
            <w:vAlign w:val="center"/>
          </w:tcPr>
          <w:p w14:paraId="790C5AE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2220" w:type="dxa"/>
            <w:gridSpan w:val="4"/>
            <w:vMerge/>
            <w:tcBorders>
              <w:left w:val="single" w:sz="4" w:space="0" w:color="auto"/>
              <w:right w:val="single" w:sz="4" w:space="0" w:color="auto"/>
            </w:tcBorders>
            <w:shd w:val="clear" w:color="auto" w:fill="auto"/>
            <w:vAlign w:val="center"/>
          </w:tcPr>
          <w:p w14:paraId="6A0830F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25741118" w14:textId="77777777" w:rsidTr="00A97DA3">
        <w:trPr>
          <w:trHeight w:hRule="exact" w:val="255"/>
        </w:trPr>
        <w:tc>
          <w:tcPr>
            <w:tcW w:w="7703" w:type="dxa"/>
            <w:tcBorders>
              <w:top w:val="single" w:sz="4" w:space="0" w:color="auto"/>
              <w:bottom w:val="nil"/>
              <w:right w:val="single" w:sz="4" w:space="0" w:color="auto"/>
            </w:tcBorders>
            <w:shd w:val="clear" w:color="auto" w:fill="auto"/>
            <w:vAlign w:val="center"/>
          </w:tcPr>
          <w:p w14:paraId="693A259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lang w:val="fr-CH"/>
              </w:rPr>
              <w:t>Réponse candidat</w:t>
            </w:r>
          </w:p>
        </w:tc>
        <w:tc>
          <w:tcPr>
            <w:tcW w:w="555" w:type="dxa"/>
            <w:vMerge w:val="restart"/>
            <w:tcBorders>
              <w:left w:val="single" w:sz="4" w:space="0" w:color="auto"/>
              <w:right w:val="single" w:sz="4" w:space="0" w:color="auto"/>
            </w:tcBorders>
            <w:shd w:val="clear" w:color="auto" w:fill="auto"/>
            <w:vAlign w:val="center"/>
          </w:tcPr>
          <w:p w14:paraId="76C019B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42A887B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566B03F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62850DE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r>
      <w:tr w:rsidR="00A257A7" w:rsidRPr="00C34735" w14:paraId="547609D6" w14:textId="77777777" w:rsidTr="00A97DA3">
        <w:trPr>
          <w:trHeight w:hRule="exact" w:val="851"/>
        </w:trPr>
        <w:tc>
          <w:tcPr>
            <w:tcW w:w="7703" w:type="dxa"/>
            <w:tcBorders>
              <w:top w:val="nil"/>
              <w:right w:val="single" w:sz="4" w:space="0" w:color="auto"/>
            </w:tcBorders>
            <w:shd w:val="clear" w:color="auto" w:fill="auto"/>
            <w:vAlign w:val="center"/>
          </w:tcPr>
          <w:p w14:paraId="70C090F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555" w:type="dxa"/>
            <w:vMerge/>
            <w:tcBorders>
              <w:left w:val="single" w:sz="4" w:space="0" w:color="auto"/>
              <w:right w:val="single" w:sz="4" w:space="0" w:color="auto"/>
            </w:tcBorders>
            <w:shd w:val="clear" w:color="auto" w:fill="auto"/>
            <w:vAlign w:val="center"/>
          </w:tcPr>
          <w:p w14:paraId="26857BD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69ECBE8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3A56D9BA"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30EB786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bl>
    <w:p w14:paraId="4F644676" w14:textId="77777777" w:rsidR="00A257A7" w:rsidRPr="00C34735" w:rsidRDefault="00A257A7" w:rsidP="00A257A7">
      <w:pPr>
        <w:rPr>
          <w:sz w:val="8"/>
          <w:szCs w:val="8"/>
          <w:lang w:val="fr-CH"/>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3"/>
        <w:gridCol w:w="555"/>
        <w:gridCol w:w="555"/>
        <w:gridCol w:w="555"/>
        <w:gridCol w:w="555"/>
      </w:tblGrid>
      <w:tr w:rsidR="00A257A7" w:rsidRPr="00C34735" w14:paraId="72F111B7" w14:textId="77777777" w:rsidTr="00A97DA3">
        <w:trPr>
          <w:trHeight w:hRule="exact" w:val="255"/>
        </w:trPr>
        <w:tc>
          <w:tcPr>
            <w:tcW w:w="7703" w:type="dxa"/>
            <w:tcBorders>
              <w:bottom w:val="nil"/>
              <w:right w:val="single" w:sz="4" w:space="0" w:color="auto"/>
            </w:tcBorders>
            <w:shd w:val="clear" w:color="auto" w:fill="auto"/>
            <w:vAlign w:val="center"/>
          </w:tcPr>
          <w:p w14:paraId="54EFF009"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b/>
                <w:lang w:val="fr-CH"/>
              </w:rPr>
              <w:t>Question 4, sur le thème :</w:t>
            </w:r>
          </w:p>
        </w:tc>
        <w:tc>
          <w:tcPr>
            <w:tcW w:w="2220" w:type="dxa"/>
            <w:gridSpan w:val="4"/>
            <w:vMerge w:val="restart"/>
            <w:tcBorders>
              <w:top w:val="single" w:sz="4" w:space="0" w:color="auto"/>
              <w:left w:val="single" w:sz="4" w:space="0" w:color="auto"/>
              <w:right w:val="single" w:sz="4" w:space="0" w:color="auto"/>
            </w:tcBorders>
            <w:shd w:val="clear" w:color="auto" w:fill="auto"/>
            <w:vAlign w:val="center"/>
          </w:tcPr>
          <w:p w14:paraId="13D87AF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312BE3C5" w14:textId="77777777" w:rsidTr="00A97DA3">
        <w:trPr>
          <w:trHeight w:hRule="exact" w:val="567"/>
        </w:trPr>
        <w:tc>
          <w:tcPr>
            <w:tcW w:w="7703" w:type="dxa"/>
            <w:tcBorders>
              <w:top w:val="nil"/>
              <w:bottom w:val="single" w:sz="4" w:space="0" w:color="auto"/>
              <w:right w:val="single" w:sz="4" w:space="0" w:color="auto"/>
            </w:tcBorders>
            <w:shd w:val="clear" w:color="auto" w:fill="auto"/>
            <w:vAlign w:val="center"/>
          </w:tcPr>
          <w:p w14:paraId="2541931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2220" w:type="dxa"/>
            <w:gridSpan w:val="4"/>
            <w:vMerge/>
            <w:tcBorders>
              <w:left w:val="single" w:sz="4" w:space="0" w:color="auto"/>
              <w:right w:val="single" w:sz="4" w:space="0" w:color="auto"/>
            </w:tcBorders>
            <w:shd w:val="clear" w:color="auto" w:fill="auto"/>
            <w:vAlign w:val="center"/>
          </w:tcPr>
          <w:p w14:paraId="5FB4ABB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3FEFC233" w14:textId="77777777" w:rsidTr="00A97DA3">
        <w:trPr>
          <w:trHeight w:hRule="exact" w:val="255"/>
        </w:trPr>
        <w:tc>
          <w:tcPr>
            <w:tcW w:w="7703" w:type="dxa"/>
            <w:tcBorders>
              <w:top w:val="single" w:sz="4" w:space="0" w:color="auto"/>
              <w:bottom w:val="nil"/>
              <w:right w:val="single" w:sz="4" w:space="0" w:color="auto"/>
            </w:tcBorders>
            <w:shd w:val="clear" w:color="auto" w:fill="auto"/>
            <w:vAlign w:val="center"/>
          </w:tcPr>
          <w:p w14:paraId="7BCDCC1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lang w:val="fr-CH"/>
              </w:rPr>
              <w:t>Réponse candidat</w:t>
            </w:r>
            <w:r w:rsidRPr="00C34735">
              <w:rPr>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211A774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0F5F979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61486FA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32F018A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r>
      <w:tr w:rsidR="00A257A7" w:rsidRPr="00C34735" w14:paraId="377F9CC4" w14:textId="77777777" w:rsidTr="00A97DA3">
        <w:trPr>
          <w:trHeight w:hRule="exact" w:val="851"/>
        </w:trPr>
        <w:tc>
          <w:tcPr>
            <w:tcW w:w="7703" w:type="dxa"/>
            <w:tcBorders>
              <w:top w:val="nil"/>
              <w:right w:val="single" w:sz="4" w:space="0" w:color="auto"/>
            </w:tcBorders>
            <w:shd w:val="clear" w:color="auto" w:fill="auto"/>
            <w:vAlign w:val="center"/>
          </w:tcPr>
          <w:p w14:paraId="6BF9E31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555" w:type="dxa"/>
            <w:vMerge/>
            <w:tcBorders>
              <w:left w:val="single" w:sz="4" w:space="0" w:color="auto"/>
              <w:right w:val="single" w:sz="4" w:space="0" w:color="auto"/>
            </w:tcBorders>
            <w:shd w:val="clear" w:color="auto" w:fill="auto"/>
            <w:vAlign w:val="center"/>
          </w:tcPr>
          <w:p w14:paraId="6C89A48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777A7BE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30EF4BA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6736AC5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bl>
    <w:p w14:paraId="35ADE664" w14:textId="77777777" w:rsidR="00A257A7" w:rsidRPr="00C34735" w:rsidRDefault="00A257A7" w:rsidP="00A257A7">
      <w:pPr>
        <w:rPr>
          <w:sz w:val="12"/>
          <w:szCs w:val="12"/>
          <w:lang w:val="fr-CH"/>
        </w:rPr>
      </w:pPr>
    </w:p>
    <w:p w14:paraId="6B6C6656" w14:textId="77777777" w:rsidR="00A257A7" w:rsidRPr="00C34735" w:rsidRDefault="00A257A7" w:rsidP="00A257A7">
      <w:pPr>
        <w:rPr>
          <w:sz w:val="12"/>
          <w:szCs w:val="12"/>
          <w:lang w:val="fr-CH"/>
        </w:rPr>
      </w:pPr>
    </w:p>
    <w:tbl>
      <w:tblPr>
        <w:tblW w:w="9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28" w:type="dxa"/>
        </w:tblCellMar>
        <w:tblLook w:val="04A0" w:firstRow="1" w:lastRow="0" w:firstColumn="1" w:lastColumn="0" w:noHBand="0" w:noVBand="1"/>
      </w:tblPr>
      <w:tblGrid>
        <w:gridCol w:w="7709"/>
        <w:gridCol w:w="553"/>
        <w:gridCol w:w="553"/>
        <w:gridCol w:w="555"/>
        <w:gridCol w:w="555"/>
      </w:tblGrid>
      <w:tr w:rsidR="00A257A7" w:rsidRPr="00C34735" w14:paraId="011D5C4C" w14:textId="77777777" w:rsidTr="00A97DA3">
        <w:trPr>
          <w:trHeight w:hRule="exact" w:val="567"/>
          <w:jc w:val="center"/>
        </w:trPr>
        <w:tc>
          <w:tcPr>
            <w:tcW w:w="7937" w:type="dxa"/>
            <w:tcBorders>
              <w:right w:val="single" w:sz="12" w:space="0" w:color="auto"/>
            </w:tcBorders>
            <w:shd w:val="clear" w:color="auto" w:fill="auto"/>
            <w:vAlign w:val="center"/>
          </w:tcPr>
          <w:p w14:paraId="389EF38B" w14:textId="77777777" w:rsidR="00A257A7" w:rsidRPr="00C34735" w:rsidRDefault="00A257A7" w:rsidP="00A97DA3">
            <w:pPr>
              <w:tabs>
                <w:tab w:val="left" w:pos="993"/>
                <w:tab w:val="left" w:pos="1560"/>
                <w:tab w:val="left" w:pos="2552"/>
                <w:tab w:val="left" w:pos="2977"/>
                <w:tab w:val="left" w:pos="4962"/>
                <w:tab w:val="left" w:pos="5670"/>
                <w:tab w:val="left" w:pos="6237"/>
                <w:tab w:val="left" w:pos="6636"/>
                <w:tab w:val="left" w:pos="7655"/>
                <w:tab w:val="left" w:pos="9639"/>
              </w:tabs>
              <w:rPr>
                <w:lang w:val="fr-CH"/>
              </w:rPr>
            </w:pPr>
            <w:r w:rsidRPr="00C34735">
              <w:rPr>
                <w:b/>
                <w:lang w:val="fr-CH"/>
              </w:rPr>
              <w:t>Report en page 2</w:t>
            </w:r>
            <w:r w:rsidRPr="00C34735">
              <w:rPr>
                <w:b/>
                <w:lang w:val="fr-CH"/>
              </w:rPr>
              <w:tab/>
            </w:r>
            <w:r w:rsidRPr="00C34735">
              <w:rPr>
                <w:b/>
                <w:lang w:val="fr-CH"/>
              </w:rPr>
              <w:tab/>
            </w:r>
            <w:r w:rsidRPr="00C34735">
              <w:rPr>
                <w:b/>
                <w:lang w:val="fr-CH"/>
              </w:rPr>
              <w:tab/>
            </w:r>
            <w:r w:rsidRPr="00C34735">
              <w:rPr>
                <w:b/>
                <w:lang w:val="fr-CH"/>
              </w:rPr>
              <w:tab/>
            </w:r>
            <w:r w:rsidRPr="00C34735">
              <w:rPr>
                <w:b/>
                <w:lang w:val="fr-CH"/>
              </w:rPr>
              <w:tab/>
              <w:t xml:space="preserve">         Total                   </w:t>
            </w:r>
          </w:p>
        </w:tc>
        <w:tc>
          <w:tcPr>
            <w:tcW w:w="567" w:type="dxa"/>
            <w:tcBorders>
              <w:top w:val="single" w:sz="12" w:space="0" w:color="auto"/>
              <w:left w:val="single" w:sz="12" w:space="0" w:color="auto"/>
              <w:bottom w:val="single" w:sz="12" w:space="0" w:color="auto"/>
              <w:right w:val="single" w:sz="12" w:space="0" w:color="auto"/>
            </w:tcBorders>
            <w:shd w:val="clear" w:color="auto" w:fill="auto"/>
            <w:vAlign w:val="center"/>
          </w:tcPr>
          <w:p w14:paraId="44F1F08A"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lang w:val="fr-CH"/>
              </w:rPr>
            </w:pPr>
            <w:r w:rsidRPr="00C34735">
              <w:rPr>
                <w:b/>
                <w:lang w:val="fr-CH"/>
              </w:rPr>
              <w:t xml:space="preserve">- </w:t>
            </w:r>
            <w:r>
              <w:rPr>
                <w:noProof/>
                <w:szCs w:val="20"/>
                <w:lang w:val="fr-CH"/>
              </w:rPr>
              <w:t xml:space="preserve">  </w:t>
            </w:r>
          </w:p>
        </w:tc>
        <w:tc>
          <w:tcPr>
            <w:tcW w:w="567" w:type="dxa"/>
            <w:tcBorders>
              <w:top w:val="single" w:sz="12" w:space="0" w:color="auto"/>
              <w:left w:val="single" w:sz="12" w:space="0" w:color="auto"/>
              <w:bottom w:val="single" w:sz="12" w:space="0" w:color="auto"/>
              <w:right w:val="single" w:sz="12" w:space="0" w:color="auto"/>
            </w:tcBorders>
            <w:shd w:val="clear" w:color="auto" w:fill="auto"/>
            <w:vAlign w:val="center"/>
          </w:tcPr>
          <w:p w14:paraId="10A5BE3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lang w:val="fr-CH"/>
              </w:rPr>
            </w:pPr>
            <w:r w:rsidRPr="00C34735">
              <w:rPr>
                <w:b/>
                <w:lang w:val="fr-CH"/>
              </w:rPr>
              <w:t xml:space="preserve">- </w:t>
            </w:r>
            <w:r>
              <w:rPr>
                <w:noProof/>
                <w:szCs w:val="20"/>
                <w:lang w:val="fr-CH"/>
              </w:rPr>
              <w:t xml:space="preserve">  </w:t>
            </w:r>
          </w:p>
        </w:tc>
        <w:tc>
          <w:tcPr>
            <w:tcW w:w="567" w:type="dxa"/>
            <w:tcBorders>
              <w:top w:val="single" w:sz="12" w:space="0" w:color="auto"/>
              <w:left w:val="single" w:sz="12" w:space="0" w:color="auto"/>
              <w:bottom w:val="single" w:sz="12" w:space="0" w:color="auto"/>
              <w:right w:val="single" w:sz="12" w:space="0" w:color="auto"/>
            </w:tcBorders>
            <w:shd w:val="clear" w:color="auto" w:fill="auto"/>
            <w:vAlign w:val="center"/>
          </w:tcPr>
          <w:p w14:paraId="417E326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lang w:val="fr-CH"/>
              </w:rPr>
            </w:pPr>
            <w:r w:rsidRPr="00C34735">
              <w:rPr>
                <w:b/>
                <w:lang w:val="fr-CH"/>
              </w:rPr>
              <w:t>0</w:t>
            </w:r>
          </w:p>
        </w:tc>
        <w:tc>
          <w:tcPr>
            <w:tcW w:w="567" w:type="dxa"/>
            <w:tcBorders>
              <w:top w:val="single" w:sz="12" w:space="0" w:color="auto"/>
              <w:left w:val="single" w:sz="12" w:space="0" w:color="auto"/>
              <w:bottom w:val="single" w:sz="12" w:space="0" w:color="auto"/>
              <w:right w:val="single" w:sz="12" w:space="0" w:color="auto"/>
            </w:tcBorders>
            <w:shd w:val="clear" w:color="auto" w:fill="auto"/>
            <w:vAlign w:val="center"/>
          </w:tcPr>
          <w:p w14:paraId="2160294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lang w:val="fr-CH"/>
              </w:rPr>
            </w:pPr>
            <w:r w:rsidRPr="00C34735">
              <w:rPr>
                <w:b/>
                <w:lang w:val="fr-CH"/>
              </w:rPr>
              <w:t xml:space="preserve">+ </w:t>
            </w:r>
            <w:r>
              <w:rPr>
                <w:noProof/>
                <w:szCs w:val="20"/>
                <w:lang w:val="fr-CH"/>
              </w:rPr>
              <w:t xml:space="preserve">  </w:t>
            </w:r>
          </w:p>
        </w:tc>
      </w:tr>
    </w:tbl>
    <w:p w14:paraId="5E6A839C" w14:textId="77777777" w:rsidR="00A257A7" w:rsidRPr="00C34735" w:rsidRDefault="00A257A7" w:rsidP="00A257A7">
      <w:pPr>
        <w:tabs>
          <w:tab w:val="left" w:pos="284"/>
        </w:tabs>
        <w:rPr>
          <w:sz w:val="16"/>
          <w:lang w:val="fr-CH"/>
        </w:rPr>
      </w:pPr>
      <w:r w:rsidRPr="00C34735">
        <w:rPr>
          <w:sz w:val="16"/>
          <w:vertAlign w:val="superscript"/>
          <w:lang w:val="fr-CH"/>
        </w:rPr>
        <w:br/>
      </w:r>
      <w:r w:rsidRPr="00C34735">
        <w:rPr>
          <w:szCs w:val="20"/>
          <w:vertAlign w:val="superscript"/>
          <w:lang w:val="fr-CH"/>
        </w:rPr>
        <w:t>1)</w:t>
      </w:r>
      <w:r w:rsidRPr="00C34735">
        <w:rPr>
          <w:szCs w:val="20"/>
          <w:lang w:val="fr-CH"/>
        </w:rPr>
        <w:tab/>
      </w:r>
      <w:r w:rsidRPr="00C34735">
        <w:rPr>
          <w:sz w:val="16"/>
          <w:lang w:val="fr-CH"/>
        </w:rPr>
        <w:t>-</w:t>
      </w:r>
      <w:proofErr w:type="gramStart"/>
      <w:r w:rsidRPr="00C34735">
        <w:rPr>
          <w:sz w:val="16"/>
          <w:lang w:val="fr-CH"/>
        </w:rPr>
        <w:t>3:</w:t>
      </w:r>
      <w:proofErr w:type="gramEnd"/>
      <w:r w:rsidRPr="00C34735">
        <w:rPr>
          <w:sz w:val="16"/>
          <w:lang w:val="fr-CH"/>
        </w:rPr>
        <w:t xml:space="preserve"> Aspects négatifs graves / -1: Aspects négatifs mineurs</w:t>
      </w:r>
    </w:p>
    <w:p w14:paraId="3747D3C3" w14:textId="77777777" w:rsidR="00A257A7" w:rsidRPr="00C34735" w:rsidRDefault="00A257A7" w:rsidP="00A257A7">
      <w:pPr>
        <w:tabs>
          <w:tab w:val="left" w:pos="284"/>
        </w:tabs>
        <w:rPr>
          <w:sz w:val="16"/>
          <w:lang w:val="fr-CH"/>
        </w:rPr>
      </w:pPr>
      <w:r w:rsidRPr="00C34735">
        <w:rPr>
          <w:sz w:val="16"/>
          <w:lang w:val="fr-CH"/>
        </w:rPr>
        <w:tab/>
      </w:r>
      <w:proofErr w:type="gramStart"/>
      <w:r w:rsidRPr="00C34735">
        <w:rPr>
          <w:sz w:val="16"/>
          <w:lang w:val="fr-CH"/>
        </w:rPr>
        <w:t>0:</w:t>
      </w:r>
      <w:proofErr w:type="gramEnd"/>
      <w:r w:rsidRPr="00C34735">
        <w:rPr>
          <w:sz w:val="16"/>
          <w:lang w:val="fr-CH"/>
        </w:rPr>
        <w:t xml:space="preserve"> Pas de critique, correspond à la note 5.0 / +2: Aspects particulièrement positifs</w:t>
      </w:r>
    </w:p>
    <w:p w14:paraId="5993A7D8" w14:textId="77777777" w:rsidR="00A257A7" w:rsidRPr="00C34735" w:rsidRDefault="00A257A7" w:rsidP="00A257A7">
      <w:pPr>
        <w:tabs>
          <w:tab w:val="left" w:pos="284"/>
        </w:tabs>
        <w:rPr>
          <w:sz w:val="16"/>
          <w:lang w:val="fr-CH"/>
        </w:rPr>
      </w:pPr>
    </w:p>
    <w:p w14:paraId="109AF8AA"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szCs w:val="20"/>
          <w:lang w:val="fr-CH"/>
        </w:rPr>
      </w:pPr>
      <w:r w:rsidRPr="00C34735">
        <w:rPr>
          <w:lang w:val="fr-CH"/>
        </w:rPr>
        <w:t>Protocole de l’entretien professionnel</w:t>
      </w:r>
      <w:r w:rsidRPr="00C34735">
        <w:rPr>
          <w:lang w:val="fr-CH"/>
        </w:rPr>
        <w:tab/>
        <w:t>TPI Electroniciens</w:t>
      </w:r>
      <w:r w:rsidRPr="00C34735">
        <w:rPr>
          <w:lang w:val="fr-CH"/>
        </w:rPr>
        <w:tab/>
        <w:t>Page 1/2</w:t>
      </w:r>
    </w:p>
    <w:p w14:paraId="24425A84" w14:textId="77777777" w:rsidR="00A257A7" w:rsidRPr="00C34735" w:rsidRDefault="00A257A7" w:rsidP="00A257A7">
      <w:pPr>
        <w:tabs>
          <w:tab w:val="left" w:pos="284"/>
        </w:tabs>
        <w:rPr>
          <w:sz w:val="12"/>
          <w:szCs w:val="12"/>
          <w:lang w:val="fr-CH"/>
        </w:rPr>
      </w:pPr>
      <w:r w:rsidRPr="00C34735">
        <w:rPr>
          <w:sz w:val="16"/>
          <w:lang w:val="fr-CH"/>
        </w:rPr>
        <w:br w:type="page"/>
      </w:r>
    </w:p>
    <w:p w14:paraId="20973BBE" w14:textId="77777777" w:rsidR="00A257A7" w:rsidRPr="00C34735" w:rsidRDefault="00A257A7" w:rsidP="00A257A7">
      <w:pPr>
        <w:tabs>
          <w:tab w:val="left" w:pos="993"/>
          <w:tab w:val="left" w:pos="1560"/>
          <w:tab w:val="left" w:pos="2552"/>
          <w:tab w:val="left" w:pos="2977"/>
          <w:tab w:val="left" w:pos="4962"/>
          <w:tab w:val="left" w:pos="5670"/>
          <w:tab w:val="left" w:pos="6237"/>
          <w:tab w:val="left" w:pos="7088"/>
          <w:tab w:val="left" w:pos="7655"/>
          <w:tab w:val="left" w:pos="9639"/>
        </w:tabs>
        <w:rPr>
          <w:sz w:val="2"/>
          <w:szCs w:val="2"/>
          <w:lang w:val="fr-CH"/>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699"/>
        <w:gridCol w:w="555"/>
        <w:gridCol w:w="555"/>
        <w:gridCol w:w="555"/>
        <w:gridCol w:w="559"/>
      </w:tblGrid>
      <w:tr w:rsidR="00A257A7" w:rsidRPr="00C34735" w14:paraId="35C856FB" w14:textId="77777777" w:rsidTr="00A97DA3">
        <w:trPr>
          <w:trHeight w:val="150"/>
          <w:jc w:val="center"/>
        </w:trPr>
        <w:tc>
          <w:tcPr>
            <w:tcW w:w="7699" w:type="dxa"/>
            <w:vMerge w:val="restart"/>
            <w:tcBorders>
              <w:right w:val="single" w:sz="4" w:space="0" w:color="auto"/>
            </w:tcBorders>
            <w:shd w:val="pct10" w:color="auto" w:fill="auto"/>
            <w:vAlign w:val="center"/>
          </w:tcPr>
          <w:p w14:paraId="64DBADE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lang w:val="fr-CH"/>
              </w:rPr>
            </w:pPr>
            <w:r w:rsidRPr="00C34735">
              <w:rPr>
                <w:lang w:val="fr-CH"/>
              </w:rPr>
              <w:br w:type="page"/>
            </w:r>
            <w:r w:rsidRPr="00C34735">
              <w:rPr>
                <w:lang w:val="fr-CH"/>
              </w:rPr>
              <w:br w:type="page"/>
            </w:r>
            <w:r w:rsidRPr="00C34735">
              <w:rPr>
                <w:b/>
                <w:lang w:val="fr-CH"/>
              </w:rPr>
              <w:t>Questions spontanées</w:t>
            </w:r>
          </w:p>
          <w:p w14:paraId="5AAC6F5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 w:val="18"/>
                <w:szCs w:val="18"/>
                <w:lang w:val="fr-CH"/>
              </w:rPr>
            </w:pPr>
          </w:p>
        </w:tc>
        <w:tc>
          <w:tcPr>
            <w:tcW w:w="2224" w:type="dxa"/>
            <w:gridSpan w:val="4"/>
            <w:tcBorders>
              <w:top w:val="single" w:sz="4" w:space="0" w:color="auto"/>
              <w:left w:val="single" w:sz="4" w:space="0" w:color="auto"/>
              <w:bottom w:val="nil"/>
              <w:right w:val="single" w:sz="4" w:space="0" w:color="auto"/>
            </w:tcBorders>
            <w:shd w:val="clear" w:color="auto" w:fill="auto"/>
            <w:vAlign w:val="center"/>
          </w:tcPr>
          <w:p w14:paraId="2438E57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b/>
                <w:szCs w:val="20"/>
                <w:vertAlign w:val="superscript"/>
                <w:lang w:val="fr-CH"/>
              </w:rPr>
            </w:pPr>
            <w:r w:rsidRPr="00C34735">
              <w:rPr>
                <w:b/>
                <w:lang w:val="fr-CH"/>
              </w:rPr>
              <w:t xml:space="preserve">Points </w:t>
            </w:r>
            <w:r w:rsidRPr="00C34735">
              <w:rPr>
                <w:b/>
                <w:vertAlign w:val="superscript"/>
                <w:lang w:val="fr-CH"/>
              </w:rPr>
              <w:t>1)</w:t>
            </w:r>
          </w:p>
        </w:tc>
      </w:tr>
      <w:tr w:rsidR="00A257A7" w:rsidRPr="00C34735" w14:paraId="1563D622" w14:textId="77777777" w:rsidTr="00A97DA3">
        <w:trPr>
          <w:trHeight w:val="90"/>
          <w:jc w:val="center"/>
        </w:trPr>
        <w:tc>
          <w:tcPr>
            <w:tcW w:w="7699" w:type="dxa"/>
            <w:vMerge/>
            <w:tcBorders>
              <w:bottom w:val="single" w:sz="4" w:space="0" w:color="auto"/>
              <w:right w:val="single" w:sz="4" w:space="0" w:color="auto"/>
            </w:tcBorders>
            <w:shd w:val="pct10" w:color="auto" w:fill="auto"/>
            <w:vAlign w:val="center"/>
          </w:tcPr>
          <w:p w14:paraId="61BDB6F8"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szCs w:val="20"/>
                <w:lang w:val="fr-CH"/>
              </w:rPr>
            </w:pPr>
          </w:p>
        </w:tc>
        <w:tc>
          <w:tcPr>
            <w:tcW w:w="555" w:type="dxa"/>
            <w:tcBorders>
              <w:top w:val="nil"/>
              <w:left w:val="single" w:sz="4" w:space="0" w:color="auto"/>
              <w:bottom w:val="single" w:sz="4" w:space="0" w:color="auto"/>
              <w:right w:val="single" w:sz="4" w:space="0" w:color="auto"/>
            </w:tcBorders>
            <w:shd w:val="clear" w:color="auto" w:fill="auto"/>
            <w:vAlign w:val="center"/>
          </w:tcPr>
          <w:p w14:paraId="4621357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-3</w:t>
            </w:r>
          </w:p>
        </w:tc>
        <w:tc>
          <w:tcPr>
            <w:tcW w:w="555" w:type="dxa"/>
            <w:tcBorders>
              <w:top w:val="nil"/>
              <w:left w:val="single" w:sz="4" w:space="0" w:color="auto"/>
              <w:bottom w:val="single" w:sz="4" w:space="0" w:color="auto"/>
              <w:right w:val="single" w:sz="4" w:space="0" w:color="auto"/>
            </w:tcBorders>
            <w:shd w:val="clear" w:color="auto" w:fill="auto"/>
            <w:vAlign w:val="center"/>
          </w:tcPr>
          <w:p w14:paraId="030DDDB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-1</w:t>
            </w:r>
          </w:p>
        </w:tc>
        <w:tc>
          <w:tcPr>
            <w:tcW w:w="555" w:type="dxa"/>
            <w:tcBorders>
              <w:top w:val="nil"/>
              <w:left w:val="single" w:sz="4" w:space="0" w:color="auto"/>
              <w:bottom w:val="single" w:sz="4" w:space="0" w:color="auto"/>
              <w:right w:val="single" w:sz="4" w:space="0" w:color="auto"/>
            </w:tcBorders>
            <w:shd w:val="clear" w:color="auto" w:fill="auto"/>
            <w:vAlign w:val="center"/>
          </w:tcPr>
          <w:p w14:paraId="460099F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0</w:t>
            </w:r>
          </w:p>
        </w:tc>
        <w:tc>
          <w:tcPr>
            <w:tcW w:w="559" w:type="dxa"/>
            <w:tcBorders>
              <w:top w:val="nil"/>
              <w:left w:val="single" w:sz="4" w:space="0" w:color="auto"/>
              <w:bottom w:val="single" w:sz="4" w:space="0" w:color="auto"/>
              <w:right w:val="single" w:sz="4" w:space="0" w:color="auto"/>
            </w:tcBorders>
            <w:shd w:val="clear" w:color="auto" w:fill="auto"/>
            <w:vAlign w:val="center"/>
          </w:tcPr>
          <w:p w14:paraId="2020623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spacing w:before="60"/>
              <w:jc w:val="center"/>
              <w:rPr>
                <w:szCs w:val="20"/>
                <w:lang w:val="fr-CH"/>
              </w:rPr>
            </w:pPr>
            <w:r w:rsidRPr="00C34735">
              <w:rPr>
                <w:szCs w:val="20"/>
                <w:lang w:val="fr-CH"/>
              </w:rPr>
              <w:t>+2</w:t>
            </w:r>
          </w:p>
        </w:tc>
      </w:tr>
    </w:tbl>
    <w:p w14:paraId="321A9225" w14:textId="77777777" w:rsidR="00A257A7" w:rsidRPr="00C34735" w:rsidRDefault="00A257A7" w:rsidP="00A257A7">
      <w:pPr>
        <w:rPr>
          <w:sz w:val="8"/>
          <w:szCs w:val="8"/>
          <w:lang w:val="fr-CH"/>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3"/>
        <w:gridCol w:w="555"/>
        <w:gridCol w:w="555"/>
        <w:gridCol w:w="555"/>
        <w:gridCol w:w="555"/>
      </w:tblGrid>
      <w:tr w:rsidR="00A257A7" w:rsidRPr="00C34735" w14:paraId="04325340" w14:textId="77777777" w:rsidTr="00A97DA3">
        <w:trPr>
          <w:trHeight w:hRule="exact" w:val="255"/>
        </w:trPr>
        <w:tc>
          <w:tcPr>
            <w:tcW w:w="7703" w:type="dxa"/>
            <w:tcBorders>
              <w:bottom w:val="nil"/>
              <w:right w:val="single" w:sz="4" w:space="0" w:color="auto"/>
            </w:tcBorders>
            <w:shd w:val="clear" w:color="auto" w:fill="auto"/>
            <w:vAlign w:val="center"/>
          </w:tcPr>
          <w:p w14:paraId="40656D5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b/>
                <w:lang w:val="fr-CH"/>
              </w:rPr>
              <w:t>Question 5, sur le thème :</w:t>
            </w:r>
          </w:p>
        </w:tc>
        <w:tc>
          <w:tcPr>
            <w:tcW w:w="2220" w:type="dxa"/>
            <w:gridSpan w:val="4"/>
            <w:vMerge w:val="restart"/>
            <w:tcBorders>
              <w:top w:val="single" w:sz="4" w:space="0" w:color="auto"/>
              <w:left w:val="single" w:sz="4" w:space="0" w:color="auto"/>
              <w:right w:val="single" w:sz="4" w:space="0" w:color="auto"/>
            </w:tcBorders>
            <w:shd w:val="clear" w:color="auto" w:fill="auto"/>
            <w:vAlign w:val="center"/>
          </w:tcPr>
          <w:p w14:paraId="0E20323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098A0F19" w14:textId="77777777" w:rsidTr="00A97DA3">
        <w:trPr>
          <w:trHeight w:hRule="exact" w:val="567"/>
        </w:trPr>
        <w:tc>
          <w:tcPr>
            <w:tcW w:w="7703" w:type="dxa"/>
            <w:tcBorders>
              <w:top w:val="nil"/>
              <w:bottom w:val="single" w:sz="4" w:space="0" w:color="auto"/>
              <w:right w:val="single" w:sz="4" w:space="0" w:color="auto"/>
            </w:tcBorders>
            <w:shd w:val="clear" w:color="auto" w:fill="auto"/>
            <w:vAlign w:val="center"/>
          </w:tcPr>
          <w:p w14:paraId="19B082B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2220" w:type="dxa"/>
            <w:gridSpan w:val="4"/>
            <w:vMerge/>
            <w:tcBorders>
              <w:left w:val="single" w:sz="4" w:space="0" w:color="auto"/>
              <w:right w:val="single" w:sz="4" w:space="0" w:color="auto"/>
            </w:tcBorders>
            <w:shd w:val="clear" w:color="auto" w:fill="auto"/>
            <w:vAlign w:val="center"/>
          </w:tcPr>
          <w:p w14:paraId="239440E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0E4A4859" w14:textId="77777777" w:rsidTr="00A97DA3">
        <w:trPr>
          <w:trHeight w:hRule="exact" w:val="255"/>
        </w:trPr>
        <w:tc>
          <w:tcPr>
            <w:tcW w:w="7703" w:type="dxa"/>
            <w:tcBorders>
              <w:top w:val="single" w:sz="4" w:space="0" w:color="auto"/>
              <w:bottom w:val="nil"/>
              <w:right w:val="single" w:sz="4" w:space="0" w:color="auto"/>
            </w:tcBorders>
            <w:shd w:val="clear" w:color="auto" w:fill="auto"/>
            <w:vAlign w:val="center"/>
          </w:tcPr>
          <w:p w14:paraId="1071E244"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lang w:val="fr-CH"/>
              </w:rPr>
              <w:t>Réponse candidat</w:t>
            </w:r>
          </w:p>
        </w:tc>
        <w:tc>
          <w:tcPr>
            <w:tcW w:w="555" w:type="dxa"/>
            <w:vMerge w:val="restart"/>
            <w:tcBorders>
              <w:left w:val="single" w:sz="4" w:space="0" w:color="auto"/>
              <w:right w:val="single" w:sz="4" w:space="0" w:color="auto"/>
            </w:tcBorders>
            <w:shd w:val="clear" w:color="auto" w:fill="auto"/>
            <w:vAlign w:val="center"/>
          </w:tcPr>
          <w:p w14:paraId="7C01F64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725329F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7B7DA68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1E6B1D28"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r>
      <w:tr w:rsidR="00A257A7" w:rsidRPr="00C34735" w14:paraId="357C06EF" w14:textId="77777777" w:rsidTr="00A97DA3">
        <w:trPr>
          <w:trHeight w:hRule="exact" w:val="851"/>
        </w:trPr>
        <w:tc>
          <w:tcPr>
            <w:tcW w:w="7703" w:type="dxa"/>
            <w:tcBorders>
              <w:top w:val="nil"/>
              <w:right w:val="single" w:sz="4" w:space="0" w:color="auto"/>
            </w:tcBorders>
            <w:shd w:val="clear" w:color="auto" w:fill="auto"/>
            <w:vAlign w:val="center"/>
          </w:tcPr>
          <w:p w14:paraId="52C6366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555" w:type="dxa"/>
            <w:vMerge/>
            <w:tcBorders>
              <w:left w:val="single" w:sz="4" w:space="0" w:color="auto"/>
              <w:right w:val="single" w:sz="4" w:space="0" w:color="auto"/>
            </w:tcBorders>
            <w:shd w:val="clear" w:color="auto" w:fill="auto"/>
            <w:vAlign w:val="center"/>
          </w:tcPr>
          <w:p w14:paraId="1920FBF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216FB6B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55C2090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0FE0933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bl>
    <w:p w14:paraId="7222DEE1" w14:textId="77777777" w:rsidR="00A257A7" w:rsidRPr="00C34735" w:rsidRDefault="00A257A7" w:rsidP="00A257A7">
      <w:pPr>
        <w:rPr>
          <w:sz w:val="8"/>
          <w:szCs w:val="8"/>
          <w:lang w:val="fr-CH"/>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3"/>
        <w:gridCol w:w="555"/>
        <w:gridCol w:w="555"/>
        <w:gridCol w:w="555"/>
        <w:gridCol w:w="555"/>
      </w:tblGrid>
      <w:tr w:rsidR="00A257A7" w:rsidRPr="00C34735" w14:paraId="67FF279E" w14:textId="77777777" w:rsidTr="00A97DA3">
        <w:trPr>
          <w:trHeight w:hRule="exact" w:val="255"/>
        </w:trPr>
        <w:tc>
          <w:tcPr>
            <w:tcW w:w="7703" w:type="dxa"/>
            <w:tcBorders>
              <w:bottom w:val="nil"/>
              <w:right w:val="single" w:sz="4" w:space="0" w:color="auto"/>
            </w:tcBorders>
            <w:shd w:val="clear" w:color="auto" w:fill="auto"/>
            <w:vAlign w:val="center"/>
          </w:tcPr>
          <w:p w14:paraId="3ECD58B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b/>
                <w:lang w:val="fr-CH"/>
              </w:rPr>
              <w:t>Question 6, sur le thème :</w:t>
            </w:r>
          </w:p>
        </w:tc>
        <w:tc>
          <w:tcPr>
            <w:tcW w:w="2220" w:type="dxa"/>
            <w:gridSpan w:val="4"/>
            <w:vMerge w:val="restart"/>
            <w:tcBorders>
              <w:top w:val="single" w:sz="4" w:space="0" w:color="auto"/>
              <w:left w:val="single" w:sz="4" w:space="0" w:color="auto"/>
              <w:right w:val="single" w:sz="4" w:space="0" w:color="auto"/>
            </w:tcBorders>
            <w:shd w:val="clear" w:color="auto" w:fill="auto"/>
            <w:vAlign w:val="center"/>
          </w:tcPr>
          <w:p w14:paraId="66D08159"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17F1750A" w14:textId="77777777" w:rsidTr="00A97DA3">
        <w:trPr>
          <w:trHeight w:hRule="exact" w:val="567"/>
        </w:trPr>
        <w:tc>
          <w:tcPr>
            <w:tcW w:w="7703" w:type="dxa"/>
            <w:tcBorders>
              <w:top w:val="nil"/>
              <w:bottom w:val="single" w:sz="4" w:space="0" w:color="auto"/>
              <w:right w:val="single" w:sz="4" w:space="0" w:color="auto"/>
            </w:tcBorders>
            <w:shd w:val="clear" w:color="auto" w:fill="auto"/>
            <w:vAlign w:val="center"/>
          </w:tcPr>
          <w:p w14:paraId="429FD50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2220" w:type="dxa"/>
            <w:gridSpan w:val="4"/>
            <w:vMerge/>
            <w:tcBorders>
              <w:left w:val="single" w:sz="4" w:space="0" w:color="auto"/>
              <w:right w:val="single" w:sz="4" w:space="0" w:color="auto"/>
            </w:tcBorders>
            <w:shd w:val="clear" w:color="auto" w:fill="auto"/>
            <w:vAlign w:val="center"/>
          </w:tcPr>
          <w:p w14:paraId="08BB63D4"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1572D6FC" w14:textId="77777777" w:rsidTr="00A97DA3">
        <w:trPr>
          <w:trHeight w:hRule="exact" w:val="255"/>
        </w:trPr>
        <w:tc>
          <w:tcPr>
            <w:tcW w:w="7703" w:type="dxa"/>
            <w:tcBorders>
              <w:top w:val="single" w:sz="4" w:space="0" w:color="auto"/>
              <w:bottom w:val="nil"/>
              <w:right w:val="single" w:sz="4" w:space="0" w:color="auto"/>
            </w:tcBorders>
            <w:shd w:val="clear" w:color="auto" w:fill="auto"/>
            <w:vAlign w:val="center"/>
          </w:tcPr>
          <w:p w14:paraId="2523BCE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sidRPr="00C34735">
              <w:rPr>
                <w:lang w:val="fr-CH"/>
              </w:rPr>
              <w:t>Réponse candidat</w:t>
            </w:r>
          </w:p>
        </w:tc>
        <w:tc>
          <w:tcPr>
            <w:tcW w:w="555" w:type="dxa"/>
            <w:vMerge w:val="restart"/>
            <w:tcBorders>
              <w:left w:val="single" w:sz="4" w:space="0" w:color="auto"/>
              <w:right w:val="single" w:sz="4" w:space="0" w:color="auto"/>
            </w:tcBorders>
            <w:shd w:val="clear" w:color="auto" w:fill="auto"/>
            <w:vAlign w:val="center"/>
          </w:tcPr>
          <w:p w14:paraId="6711B8B6"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2DE8081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398A47D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vMerge w:val="restart"/>
            <w:tcBorders>
              <w:left w:val="single" w:sz="4" w:space="0" w:color="auto"/>
              <w:right w:val="single" w:sz="4" w:space="0" w:color="auto"/>
            </w:tcBorders>
            <w:shd w:val="clear" w:color="auto" w:fill="auto"/>
            <w:vAlign w:val="center"/>
          </w:tcPr>
          <w:p w14:paraId="08F40BB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r>
      <w:tr w:rsidR="00A257A7" w:rsidRPr="00C34735" w14:paraId="20C7E9CC" w14:textId="77777777" w:rsidTr="00A97DA3">
        <w:trPr>
          <w:trHeight w:hRule="exact" w:val="851"/>
        </w:trPr>
        <w:tc>
          <w:tcPr>
            <w:tcW w:w="7703" w:type="dxa"/>
            <w:tcBorders>
              <w:top w:val="nil"/>
              <w:right w:val="single" w:sz="4" w:space="0" w:color="auto"/>
            </w:tcBorders>
            <w:shd w:val="clear" w:color="auto" w:fill="auto"/>
            <w:vAlign w:val="center"/>
          </w:tcPr>
          <w:p w14:paraId="71AE310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555" w:type="dxa"/>
            <w:vMerge/>
            <w:tcBorders>
              <w:left w:val="single" w:sz="4" w:space="0" w:color="auto"/>
              <w:right w:val="single" w:sz="4" w:space="0" w:color="auto"/>
            </w:tcBorders>
            <w:shd w:val="clear" w:color="auto" w:fill="auto"/>
            <w:vAlign w:val="center"/>
          </w:tcPr>
          <w:p w14:paraId="429C9FB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0DA7B075"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752939D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c>
          <w:tcPr>
            <w:tcW w:w="555" w:type="dxa"/>
            <w:vMerge/>
            <w:tcBorders>
              <w:left w:val="single" w:sz="4" w:space="0" w:color="auto"/>
              <w:right w:val="single" w:sz="4" w:space="0" w:color="auto"/>
            </w:tcBorders>
            <w:shd w:val="clear" w:color="auto" w:fill="auto"/>
            <w:vAlign w:val="center"/>
          </w:tcPr>
          <w:p w14:paraId="499CD5E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bl>
    <w:p w14:paraId="306104E3" w14:textId="77777777" w:rsidR="00A257A7" w:rsidRPr="00C34735" w:rsidRDefault="00A257A7" w:rsidP="00A257A7">
      <w:pPr>
        <w:rPr>
          <w:sz w:val="8"/>
          <w:szCs w:val="8"/>
          <w:lang w:val="fr-CH"/>
        </w:rPr>
      </w:pPr>
    </w:p>
    <w:p w14:paraId="150540C6" w14:textId="77777777" w:rsidR="00A257A7" w:rsidRPr="00C34735" w:rsidRDefault="00A257A7" w:rsidP="00A257A7">
      <w:pPr>
        <w:rPr>
          <w:sz w:val="10"/>
          <w:szCs w:val="10"/>
          <w:lang w:val="fr-CH"/>
        </w:rPr>
      </w:pPr>
    </w:p>
    <w:p w14:paraId="0592AA46" w14:textId="77777777" w:rsidR="00A257A7" w:rsidRPr="00C34735" w:rsidRDefault="00A257A7" w:rsidP="00A257A7">
      <w:pPr>
        <w:rPr>
          <w:sz w:val="10"/>
          <w:szCs w:val="10"/>
          <w:lang w:val="fr-CH"/>
        </w:rPr>
      </w:pPr>
    </w:p>
    <w:p w14:paraId="669AF7B3" w14:textId="77777777" w:rsidR="00A257A7" w:rsidRPr="00C34735" w:rsidRDefault="00A257A7" w:rsidP="00A257A7">
      <w:pPr>
        <w:rPr>
          <w:sz w:val="10"/>
          <w:szCs w:val="10"/>
          <w:lang w:val="fr-CH"/>
        </w:rPr>
      </w:pPr>
    </w:p>
    <w:p w14:paraId="621D77AD" w14:textId="77777777" w:rsidR="00A257A7" w:rsidRPr="00C34735" w:rsidRDefault="00A257A7" w:rsidP="00A257A7">
      <w:pPr>
        <w:spacing w:after="80"/>
        <w:rPr>
          <w:b/>
          <w:lang w:val="fr-CH"/>
        </w:rPr>
      </w:pPr>
      <w:r w:rsidRPr="00C34735">
        <w:rPr>
          <w:b/>
          <w:lang w:val="fr-CH"/>
        </w:rPr>
        <w:t>Impression générale pour toutes les questions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57" w:type="dxa"/>
        </w:tblCellMar>
        <w:tblLook w:val="04A0" w:firstRow="1" w:lastRow="0" w:firstColumn="1" w:lastColumn="0" w:noHBand="0" w:noVBand="1"/>
      </w:tblPr>
      <w:tblGrid>
        <w:gridCol w:w="7703"/>
        <w:gridCol w:w="555"/>
        <w:gridCol w:w="555"/>
        <w:gridCol w:w="555"/>
        <w:gridCol w:w="555"/>
      </w:tblGrid>
      <w:tr w:rsidR="00A257A7" w:rsidRPr="00C34735" w14:paraId="75C5CDB8" w14:textId="77777777" w:rsidTr="00A97DA3">
        <w:trPr>
          <w:trHeight w:hRule="exact" w:val="255"/>
        </w:trPr>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F850609"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szCs w:val="20"/>
                <w:lang w:val="fr-CH"/>
              </w:rPr>
            </w:pPr>
            <w:r w:rsidRPr="00C34735">
              <w:rPr>
                <w:b/>
                <w:lang w:val="fr-CH"/>
              </w:rPr>
              <w:t>Utilise une terminologie appropriée</w:t>
            </w:r>
          </w:p>
          <w:p w14:paraId="4D45471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p>
        </w:tc>
      </w:tr>
      <w:tr w:rsidR="00A257A7" w:rsidRPr="00C34735" w14:paraId="4F2AC6C6" w14:textId="77777777" w:rsidTr="00A97DA3">
        <w:trPr>
          <w:trHeight w:hRule="exact" w:val="567"/>
        </w:trPr>
        <w:tc>
          <w:tcPr>
            <w:tcW w:w="7703" w:type="dxa"/>
            <w:tcBorders>
              <w:top w:val="single" w:sz="4" w:space="0" w:color="auto"/>
              <w:left w:val="single" w:sz="4" w:space="0" w:color="auto"/>
              <w:right w:val="single" w:sz="4" w:space="0" w:color="auto"/>
            </w:tcBorders>
            <w:shd w:val="clear" w:color="auto" w:fill="auto"/>
            <w:vAlign w:val="center"/>
          </w:tcPr>
          <w:p w14:paraId="4071EFC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555" w:type="dxa"/>
            <w:tcBorders>
              <w:top w:val="single" w:sz="4" w:space="0" w:color="auto"/>
              <w:left w:val="single" w:sz="4" w:space="0" w:color="auto"/>
              <w:right w:val="single" w:sz="4" w:space="0" w:color="auto"/>
            </w:tcBorders>
            <w:shd w:val="clear" w:color="auto" w:fill="auto"/>
            <w:vAlign w:val="center"/>
          </w:tcPr>
          <w:p w14:paraId="6E094AE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tcBorders>
              <w:top w:val="single" w:sz="4" w:space="0" w:color="auto"/>
              <w:left w:val="single" w:sz="4" w:space="0" w:color="auto"/>
              <w:right w:val="single" w:sz="4" w:space="0" w:color="auto"/>
            </w:tcBorders>
            <w:shd w:val="clear" w:color="auto" w:fill="auto"/>
            <w:vAlign w:val="center"/>
          </w:tcPr>
          <w:p w14:paraId="758CAD4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tcBorders>
              <w:top w:val="single" w:sz="4" w:space="0" w:color="auto"/>
              <w:left w:val="single" w:sz="4" w:space="0" w:color="auto"/>
              <w:right w:val="single" w:sz="4" w:space="0" w:color="auto"/>
            </w:tcBorders>
            <w:shd w:val="clear" w:color="auto" w:fill="auto"/>
            <w:vAlign w:val="center"/>
          </w:tcPr>
          <w:p w14:paraId="30DF8F53"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tcBorders>
              <w:top w:val="single" w:sz="4" w:space="0" w:color="auto"/>
              <w:left w:val="single" w:sz="4" w:space="0" w:color="auto"/>
              <w:right w:val="single" w:sz="4" w:space="0" w:color="auto"/>
            </w:tcBorders>
            <w:shd w:val="clear" w:color="auto" w:fill="auto"/>
            <w:vAlign w:val="center"/>
          </w:tcPr>
          <w:p w14:paraId="0B8A2E9C"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r>
    </w:tbl>
    <w:p w14:paraId="37188B4C" w14:textId="77777777" w:rsidR="00A257A7" w:rsidRPr="00C34735" w:rsidRDefault="00A257A7" w:rsidP="00A257A7">
      <w:pPr>
        <w:rPr>
          <w:sz w:val="8"/>
          <w:szCs w:val="8"/>
          <w:lang w:val="fr-CH"/>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57" w:type="dxa"/>
        </w:tblCellMar>
        <w:tblLook w:val="04A0" w:firstRow="1" w:lastRow="0" w:firstColumn="1" w:lastColumn="0" w:noHBand="0" w:noVBand="1"/>
      </w:tblPr>
      <w:tblGrid>
        <w:gridCol w:w="7703"/>
        <w:gridCol w:w="555"/>
        <w:gridCol w:w="555"/>
        <w:gridCol w:w="555"/>
        <w:gridCol w:w="555"/>
      </w:tblGrid>
      <w:tr w:rsidR="00A257A7" w:rsidRPr="004258C9" w14:paraId="20D8C538" w14:textId="77777777" w:rsidTr="00A97DA3">
        <w:trPr>
          <w:trHeight w:hRule="exact" w:val="255"/>
        </w:trPr>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3A4B5A1" w14:textId="77777777" w:rsidR="00A257A7" w:rsidRPr="00C34735" w:rsidRDefault="00A257A7" w:rsidP="00A97DA3">
            <w:pPr>
              <w:rPr>
                <w:lang w:val="fr-CH"/>
              </w:rPr>
            </w:pPr>
            <w:r w:rsidRPr="00C34735">
              <w:rPr>
                <w:b/>
                <w:lang w:val="fr-CH"/>
              </w:rPr>
              <w:t>Répond de manière claire et compréhensible</w:t>
            </w:r>
          </w:p>
        </w:tc>
      </w:tr>
      <w:tr w:rsidR="00A257A7" w:rsidRPr="004258C9" w14:paraId="3288A7D7" w14:textId="77777777" w:rsidTr="00A97DA3">
        <w:trPr>
          <w:trHeight w:hRule="exact" w:val="567"/>
        </w:trPr>
        <w:tc>
          <w:tcPr>
            <w:tcW w:w="7703" w:type="dxa"/>
            <w:tcBorders>
              <w:top w:val="single" w:sz="4" w:space="0" w:color="auto"/>
              <w:left w:val="single" w:sz="4" w:space="0" w:color="auto"/>
              <w:right w:val="single" w:sz="4" w:space="0" w:color="auto"/>
            </w:tcBorders>
            <w:shd w:val="clear" w:color="auto" w:fill="auto"/>
            <w:vAlign w:val="center"/>
          </w:tcPr>
          <w:p w14:paraId="3712C61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szCs w:val="20"/>
                <w:lang w:val="fr-CH"/>
              </w:rPr>
            </w:pPr>
            <w:r>
              <w:rPr>
                <w:noProof/>
                <w:szCs w:val="20"/>
                <w:lang w:val="fr-CH"/>
              </w:rPr>
              <w:t xml:space="preserve">     </w:t>
            </w:r>
          </w:p>
        </w:tc>
        <w:tc>
          <w:tcPr>
            <w:tcW w:w="555" w:type="dxa"/>
            <w:tcBorders>
              <w:top w:val="single" w:sz="4" w:space="0" w:color="auto"/>
              <w:left w:val="single" w:sz="4" w:space="0" w:color="auto"/>
              <w:right w:val="single" w:sz="4" w:space="0" w:color="auto"/>
            </w:tcBorders>
            <w:shd w:val="clear" w:color="auto" w:fill="auto"/>
            <w:vAlign w:val="center"/>
          </w:tcPr>
          <w:p w14:paraId="66473F64"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tcBorders>
              <w:top w:val="single" w:sz="4" w:space="0" w:color="auto"/>
              <w:left w:val="single" w:sz="4" w:space="0" w:color="auto"/>
              <w:right w:val="single" w:sz="4" w:space="0" w:color="auto"/>
            </w:tcBorders>
            <w:shd w:val="clear" w:color="auto" w:fill="auto"/>
            <w:vAlign w:val="center"/>
          </w:tcPr>
          <w:p w14:paraId="5657DF0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tcBorders>
              <w:top w:val="single" w:sz="4" w:space="0" w:color="auto"/>
              <w:left w:val="single" w:sz="4" w:space="0" w:color="auto"/>
              <w:right w:val="single" w:sz="4" w:space="0" w:color="auto"/>
            </w:tcBorders>
            <w:shd w:val="clear" w:color="auto" w:fill="auto"/>
            <w:vAlign w:val="center"/>
          </w:tcPr>
          <w:p w14:paraId="041316F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c>
          <w:tcPr>
            <w:tcW w:w="555" w:type="dxa"/>
            <w:tcBorders>
              <w:top w:val="single" w:sz="4" w:space="0" w:color="auto"/>
              <w:left w:val="single" w:sz="4" w:space="0" w:color="auto"/>
              <w:right w:val="single" w:sz="4" w:space="0" w:color="auto"/>
            </w:tcBorders>
            <w:shd w:val="clear" w:color="auto" w:fill="auto"/>
            <w:vAlign w:val="center"/>
          </w:tcPr>
          <w:p w14:paraId="6B65916B"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szCs w:val="20"/>
                <w:lang w:val="fr-CH"/>
              </w:rPr>
            </w:pPr>
            <w:r>
              <w:rPr>
                <w:noProof/>
                <w:szCs w:val="20"/>
                <w:lang w:val="fr-CH"/>
              </w:rPr>
              <w:t xml:space="preserve">  </w:t>
            </w:r>
          </w:p>
        </w:tc>
      </w:tr>
    </w:tbl>
    <w:p w14:paraId="3F9BA139" w14:textId="77777777" w:rsidR="00A257A7" w:rsidRPr="00C34735" w:rsidRDefault="00A257A7" w:rsidP="00A257A7">
      <w:pPr>
        <w:rPr>
          <w:sz w:val="10"/>
          <w:szCs w:val="10"/>
          <w:lang w:val="fr-CH"/>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3"/>
        <w:gridCol w:w="3458"/>
        <w:gridCol w:w="553"/>
        <w:gridCol w:w="553"/>
        <w:gridCol w:w="553"/>
        <w:gridCol w:w="553"/>
      </w:tblGrid>
      <w:tr w:rsidR="00A257A7" w:rsidRPr="00C34735" w14:paraId="094962BC" w14:textId="77777777" w:rsidTr="00A97DA3">
        <w:trPr>
          <w:trHeight w:hRule="exact" w:val="454"/>
          <w:jc w:val="center"/>
        </w:trPr>
        <w:tc>
          <w:tcPr>
            <w:tcW w:w="7711" w:type="dxa"/>
            <w:gridSpan w:val="2"/>
            <w:tcBorders>
              <w:top w:val="nil"/>
              <w:left w:val="nil"/>
              <w:bottom w:val="nil"/>
            </w:tcBorders>
            <w:shd w:val="clear" w:color="auto" w:fill="auto"/>
            <w:vAlign w:val="center"/>
          </w:tcPr>
          <w:p w14:paraId="5084D170" w14:textId="77777777" w:rsidR="00A257A7" w:rsidRPr="00C34735" w:rsidRDefault="00A257A7" w:rsidP="00A97DA3">
            <w:pPr>
              <w:tabs>
                <w:tab w:val="left" w:pos="993"/>
                <w:tab w:val="left" w:pos="1560"/>
                <w:tab w:val="left" w:pos="2552"/>
                <w:tab w:val="left" w:pos="2977"/>
                <w:tab w:val="left" w:pos="3630"/>
                <w:tab w:val="left" w:pos="4962"/>
                <w:tab w:val="right" w:pos="5131"/>
                <w:tab w:val="left" w:pos="5670"/>
                <w:tab w:val="left" w:pos="6237"/>
                <w:tab w:val="left" w:pos="7202"/>
                <w:tab w:val="left" w:pos="7655"/>
                <w:tab w:val="left" w:pos="9639"/>
              </w:tabs>
              <w:spacing w:before="60" w:after="60"/>
              <w:jc w:val="right"/>
              <w:rPr>
                <w:lang w:val="fr-CH"/>
              </w:rPr>
            </w:pPr>
            <w:r w:rsidRPr="00C34735">
              <w:rPr>
                <w:b/>
                <w:lang w:val="fr-CH"/>
              </w:rPr>
              <w:t>Total questions page 2</w:t>
            </w:r>
            <w:r w:rsidRPr="00C34735">
              <w:rPr>
                <w:b/>
                <w:lang w:val="fr-CH"/>
              </w:rPr>
              <w:tab/>
            </w:r>
          </w:p>
        </w:tc>
        <w:tc>
          <w:tcPr>
            <w:tcW w:w="553" w:type="dxa"/>
            <w:shd w:val="clear" w:color="auto" w:fill="auto"/>
            <w:vAlign w:val="center"/>
          </w:tcPr>
          <w:p w14:paraId="12638557"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lang w:val="fr-CH"/>
              </w:rPr>
            </w:pPr>
            <w:r w:rsidRPr="00C34735">
              <w:rPr>
                <w:b/>
                <w:lang w:val="fr-CH"/>
              </w:rPr>
              <w:t xml:space="preserve">- </w:t>
            </w:r>
            <w:r>
              <w:rPr>
                <w:b/>
                <w:noProof/>
                <w:szCs w:val="20"/>
                <w:lang w:val="fr-CH"/>
              </w:rPr>
              <w:t xml:space="preserve">   </w:t>
            </w:r>
          </w:p>
        </w:tc>
        <w:tc>
          <w:tcPr>
            <w:tcW w:w="553" w:type="dxa"/>
            <w:vAlign w:val="center"/>
          </w:tcPr>
          <w:p w14:paraId="0EFF114E"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lang w:val="fr-CH"/>
              </w:rPr>
            </w:pPr>
            <w:r w:rsidRPr="00C34735">
              <w:rPr>
                <w:b/>
                <w:lang w:val="fr-CH"/>
              </w:rPr>
              <w:t xml:space="preserve">- </w:t>
            </w:r>
            <w:r>
              <w:rPr>
                <w:b/>
                <w:noProof/>
                <w:szCs w:val="20"/>
                <w:lang w:val="fr-CH"/>
              </w:rPr>
              <w:t xml:space="preserve">   </w:t>
            </w:r>
          </w:p>
        </w:tc>
        <w:tc>
          <w:tcPr>
            <w:tcW w:w="553" w:type="dxa"/>
            <w:shd w:val="clear" w:color="auto" w:fill="auto"/>
            <w:vAlign w:val="center"/>
          </w:tcPr>
          <w:p w14:paraId="6A47A7B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lang w:val="fr-CH"/>
              </w:rPr>
            </w:pPr>
            <w:r w:rsidRPr="00C34735">
              <w:rPr>
                <w:b/>
                <w:lang w:val="fr-CH"/>
              </w:rPr>
              <w:t>0</w:t>
            </w:r>
          </w:p>
        </w:tc>
        <w:tc>
          <w:tcPr>
            <w:tcW w:w="553" w:type="dxa"/>
            <w:shd w:val="clear" w:color="auto" w:fill="auto"/>
            <w:vAlign w:val="center"/>
          </w:tcPr>
          <w:p w14:paraId="59FAE5A9"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lang w:val="fr-CH"/>
              </w:rPr>
            </w:pPr>
            <w:r w:rsidRPr="00C34735">
              <w:rPr>
                <w:b/>
                <w:lang w:val="fr-CH"/>
              </w:rPr>
              <w:t>+</w:t>
            </w:r>
            <w:r>
              <w:rPr>
                <w:b/>
                <w:noProof/>
                <w:szCs w:val="20"/>
                <w:lang w:val="fr-CH"/>
              </w:rPr>
              <w:t xml:space="preserve">   </w:t>
            </w:r>
          </w:p>
        </w:tc>
      </w:tr>
      <w:tr w:rsidR="00A257A7" w:rsidRPr="00C34735" w14:paraId="4E97055F" w14:textId="77777777" w:rsidTr="00A97DA3">
        <w:trPr>
          <w:trHeight w:hRule="exact" w:val="454"/>
          <w:jc w:val="center"/>
        </w:trPr>
        <w:tc>
          <w:tcPr>
            <w:tcW w:w="7711" w:type="dxa"/>
            <w:gridSpan w:val="2"/>
            <w:tcBorders>
              <w:top w:val="nil"/>
              <w:left w:val="nil"/>
              <w:bottom w:val="nil"/>
            </w:tcBorders>
            <w:shd w:val="clear" w:color="auto" w:fill="auto"/>
            <w:vAlign w:val="center"/>
          </w:tcPr>
          <w:p w14:paraId="5F5D6DB5" w14:textId="77777777" w:rsidR="00A257A7" w:rsidRPr="00C34735" w:rsidRDefault="00A257A7" w:rsidP="00A97DA3">
            <w:pPr>
              <w:tabs>
                <w:tab w:val="left" w:pos="993"/>
                <w:tab w:val="left" w:pos="1560"/>
                <w:tab w:val="left" w:pos="2552"/>
                <w:tab w:val="left" w:pos="2977"/>
                <w:tab w:val="left" w:pos="3630"/>
                <w:tab w:val="left" w:pos="4962"/>
                <w:tab w:val="right" w:pos="5131"/>
                <w:tab w:val="left" w:pos="5670"/>
                <w:tab w:val="left" w:pos="6237"/>
                <w:tab w:val="left" w:pos="7202"/>
                <w:tab w:val="left" w:pos="7655"/>
                <w:tab w:val="left" w:pos="9639"/>
              </w:tabs>
              <w:spacing w:before="60" w:after="60"/>
              <w:jc w:val="right"/>
              <w:rPr>
                <w:lang w:val="fr-CH"/>
              </w:rPr>
            </w:pPr>
            <w:r w:rsidRPr="00C34735">
              <w:rPr>
                <w:b/>
                <w:lang w:val="fr-CH"/>
              </w:rPr>
              <w:t>Total questions page 1</w:t>
            </w:r>
            <w:r w:rsidRPr="00C34735">
              <w:rPr>
                <w:b/>
                <w:lang w:val="fr-CH"/>
              </w:rPr>
              <w:tab/>
            </w:r>
          </w:p>
        </w:tc>
        <w:tc>
          <w:tcPr>
            <w:tcW w:w="553" w:type="dxa"/>
            <w:shd w:val="clear" w:color="auto" w:fill="auto"/>
            <w:vAlign w:val="center"/>
          </w:tcPr>
          <w:p w14:paraId="1E46A76D"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lang w:val="fr-CH"/>
              </w:rPr>
            </w:pPr>
            <w:r w:rsidRPr="00C34735">
              <w:rPr>
                <w:b/>
                <w:lang w:val="fr-CH"/>
              </w:rPr>
              <w:t xml:space="preserve">- </w:t>
            </w:r>
            <w:r>
              <w:rPr>
                <w:b/>
                <w:noProof/>
                <w:szCs w:val="20"/>
                <w:lang w:val="fr-CH"/>
              </w:rPr>
              <w:t xml:space="preserve">   </w:t>
            </w:r>
          </w:p>
        </w:tc>
        <w:tc>
          <w:tcPr>
            <w:tcW w:w="553" w:type="dxa"/>
            <w:vAlign w:val="center"/>
          </w:tcPr>
          <w:p w14:paraId="1791BEF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lang w:val="fr-CH"/>
              </w:rPr>
            </w:pPr>
            <w:r w:rsidRPr="00C34735">
              <w:rPr>
                <w:b/>
                <w:lang w:val="fr-CH"/>
              </w:rPr>
              <w:t xml:space="preserve">- </w:t>
            </w:r>
            <w:r>
              <w:rPr>
                <w:b/>
                <w:noProof/>
                <w:szCs w:val="20"/>
                <w:lang w:val="fr-CH"/>
              </w:rPr>
              <w:t xml:space="preserve">   </w:t>
            </w:r>
          </w:p>
        </w:tc>
        <w:tc>
          <w:tcPr>
            <w:tcW w:w="553" w:type="dxa"/>
            <w:shd w:val="clear" w:color="auto" w:fill="auto"/>
            <w:vAlign w:val="center"/>
          </w:tcPr>
          <w:p w14:paraId="4D56DBD2"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lang w:val="fr-CH"/>
              </w:rPr>
            </w:pPr>
            <w:r w:rsidRPr="00C34735">
              <w:rPr>
                <w:b/>
                <w:lang w:val="fr-CH"/>
              </w:rPr>
              <w:t>0</w:t>
            </w:r>
          </w:p>
        </w:tc>
        <w:tc>
          <w:tcPr>
            <w:tcW w:w="553" w:type="dxa"/>
            <w:shd w:val="clear" w:color="auto" w:fill="auto"/>
            <w:vAlign w:val="center"/>
          </w:tcPr>
          <w:p w14:paraId="183BF0F1"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rPr>
                <w:b/>
                <w:lang w:val="fr-CH"/>
              </w:rPr>
            </w:pPr>
            <w:r w:rsidRPr="00C34735">
              <w:rPr>
                <w:b/>
                <w:lang w:val="fr-CH"/>
              </w:rPr>
              <w:t>+</w:t>
            </w:r>
            <w:r>
              <w:rPr>
                <w:b/>
                <w:noProof/>
                <w:szCs w:val="20"/>
                <w:lang w:val="fr-CH"/>
              </w:rPr>
              <w:t xml:space="preserve">   </w:t>
            </w:r>
          </w:p>
        </w:tc>
      </w:tr>
      <w:tr w:rsidR="00A257A7" w:rsidRPr="00C34735" w14:paraId="09B19986" w14:textId="77777777" w:rsidTr="00A97DA3">
        <w:tblPrEx>
          <w:tblCellMar>
            <w:top w:w="28" w:type="dxa"/>
          </w:tblCellMar>
        </w:tblPrEx>
        <w:trPr>
          <w:trHeight w:hRule="exact" w:val="454"/>
          <w:jc w:val="center"/>
        </w:trPr>
        <w:tc>
          <w:tcPr>
            <w:tcW w:w="4253" w:type="dxa"/>
            <w:tcBorders>
              <w:top w:val="nil"/>
              <w:left w:val="nil"/>
              <w:bottom w:val="nil"/>
              <w:right w:val="nil"/>
            </w:tcBorders>
            <w:shd w:val="clear" w:color="auto" w:fill="auto"/>
            <w:vAlign w:val="center"/>
          </w:tcPr>
          <w:p w14:paraId="12B5F3B8" w14:textId="77777777" w:rsidR="00A257A7" w:rsidRPr="00C34735" w:rsidRDefault="00A257A7" w:rsidP="00A97DA3">
            <w:pPr>
              <w:tabs>
                <w:tab w:val="left" w:pos="993"/>
                <w:tab w:val="left" w:pos="1560"/>
                <w:tab w:val="left" w:pos="2552"/>
                <w:tab w:val="left" w:pos="2977"/>
                <w:tab w:val="left" w:pos="3630"/>
                <w:tab w:val="left" w:pos="4962"/>
                <w:tab w:val="right" w:pos="5131"/>
                <w:tab w:val="left" w:pos="5670"/>
                <w:tab w:val="left" w:pos="6237"/>
                <w:tab w:val="left" w:pos="7088"/>
                <w:tab w:val="left" w:pos="7655"/>
                <w:tab w:val="left" w:pos="9639"/>
              </w:tabs>
              <w:spacing w:before="60" w:after="60"/>
              <w:rPr>
                <w:b/>
                <w:lang w:val="fr-CH"/>
              </w:rPr>
            </w:pPr>
          </w:p>
        </w:tc>
        <w:tc>
          <w:tcPr>
            <w:tcW w:w="3458" w:type="dxa"/>
            <w:tcBorders>
              <w:top w:val="nil"/>
              <w:left w:val="nil"/>
              <w:bottom w:val="nil"/>
              <w:right w:val="single" w:sz="12" w:space="0" w:color="auto"/>
            </w:tcBorders>
            <w:shd w:val="clear" w:color="auto" w:fill="auto"/>
            <w:vAlign w:val="center"/>
          </w:tcPr>
          <w:p w14:paraId="69538407" w14:textId="77777777" w:rsidR="00A257A7" w:rsidRPr="00C34735" w:rsidRDefault="00A257A7" w:rsidP="00A97DA3">
            <w:pPr>
              <w:tabs>
                <w:tab w:val="left" w:pos="993"/>
                <w:tab w:val="left" w:pos="1560"/>
                <w:tab w:val="left" w:pos="2552"/>
                <w:tab w:val="left" w:pos="2977"/>
                <w:tab w:val="left" w:pos="3630"/>
                <w:tab w:val="left" w:pos="4962"/>
                <w:tab w:val="right" w:pos="5131"/>
                <w:tab w:val="left" w:pos="5670"/>
                <w:tab w:val="left" w:pos="6237"/>
                <w:tab w:val="left" w:pos="7088"/>
                <w:tab w:val="left" w:pos="7655"/>
                <w:tab w:val="left" w:pos="9639"/>
              </w:tabs>
              <w:spacing w:before="60" w:after="60"/>
              <w:rPr>
                <w:b/>
                <w:lang w:val="fr-CH"/>
              </w:rPr>
            </w:pPr>
            <w:r w:rsidRPr="00C34735">
              <w:rPr>
                <w:b/>
                <w:lang w:val="fr-CH"/>
              </w:rPr>
              <w:t xml:space="preserve">Total Entretien professionnel </w:t>
            </w:r>
            <w:r w:rsidRPr="00C34735">
              <w:rPr>
                <w:b/>
                <w:vertAlign w:val="superscript"/>
                <w:lang w:val="fr-CH"/>
              </w:rPr>
              <w:t>2)</w:t>
            </w:r>
          </w:p>
        </w:tc>
        <w:tc>
          <w:tcPr>
            <w:tcW w:w="553" w:type="dxa"/>
            <w:tcBorders>
              <w:top w:val="single" w:sz="12" w:space="0" w:color="auto"/>
              <w:left w:val="single" w:sz="12" w:space="0" w:color="auto"/>
              <w:bottom w:val="single" w:sz="12" w:space="0" w:color="auto"/>
              <w:right w:val="single" w:sz="12" w:space="0" w:color="auto"/>
            </w:tcBorders>
            <w:shd w:val="clear" w:color="auto" w:fill="auto"/>
            <w:vAlign w:val="center"/>
          </w:tcPr>
          <w:p w14:paraId="43FCE47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lang w:val="fr-CH"/>
              </w:rPr>
            </w:pPr>
            <w:r w:rsidRPr="00C34735">
              <w:rPr>
                <w:b/>
                <w:lang w:val="fr-CH"/>
              </w:rPr>
              <w:t xml:space="preserve">- </w:t>
            </w:r>
            <w:r>
              <w:rPr>
                <w:noProof/>
                <w:szCs w:val="20"/>
                <w:lang w:val="fr-CH"/>
              </w:rPr>
              <w:t xml:space="preserve">  </w:t>
            </w:r>
          </w:p>
        </w:tc>
        <w:tc>
          <w:tcPr>
            <w:tcW w:w="553" w:type="dxa"/>
            <w:tcBorders>
              <w:top w:val="single" w:sz="12" w:space="0" w:color="auto"/>
              <w:left w:val="single" w:sz="12" w:space="0" w:color="auto"/>
              <w:bottom w:val="single" w:sz="12" w:space="0" w:color="auto"/>
              <w:right w:val="single" w:sz="12" w:space="0" w:color="auto"/>
            </w:tcBorders>
            <w:vAlign w:val="center"/>
          </w:tcPr>
          <w:p w14:paraId="57D6C1D0"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lang w:val="fr-CH"/>
              </w:rPr>
            </w:pPr>
            <w:r w:rsidRPr="00C34735">
              <w:rPr>
                <w:b/>
                <w:lang w:val="fr-CH"/>
              </w:rPr>
              <w:t xml:space="preserve">- </w:t>
            </w:r>
            <w:r>
              <w:rPr>
                <w:noProof/>
                <w:szCs w:val="20"/>
                <w:lang w:val="fr-CH"/>
              </w:rPr>
              <w:t xml:space="preserve">  </w:t>
            </w:r>
          </w:p>
        </w:tc>
        <w:tc>
          <w:tcPr>
            <w:tcW w:w="553" w:type="dxa"/>
            <w:tcBorders>
              <w:top w:val="single" w:sz="12" w:space="0" w:color="auto"/>
              <w:left w:val="single" w:sz="12" w:space="0" w:color="auto"/>
              <w:bottom w:val="single" w:sz="12" w:space="0" w:color="auto"/>
              <w:right w:val="single" w:sz="12" w:space="0" w:color="auto"/>
            </w:tcBorders>
            <w:shd w:val="clear" w:color="auto" w:fill="auto"/>
            <w:vAlign w:val="center"/>
          </w:tcPr>
          <w:p w14:paraId="64D6350F"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lang w:val="fr-CH"/>
              </w:rPr>
            </w:pPr>
            <w:r w:rsidRPr="00C34735">
              <w:rPr>
                <w:b/>
                <w:lang w:val="fr-CH"/>
              </w:rPr>
              <w:t>0</w:t>
            </w:r>
          </w:p>
        </w:tc>
        <w:tc>
          <w:tcPr>
            <w:tcW w:w="553" w:type="dxa"/>
            <w:tcBorders>
              <w:top w:val="single" w:sz="12" w:space="0" w:color="auto"/>
              <w:left w:val="single" w:sz="12" w:space="0" w:color="auto"/>
              <w:bottom w:val="single" w:sz="12" w:space="0" w:color="auto"/>
              <w:right w:val="single" w:sz="12" w:space="0" w:color="auto"/>
            </w:tcBorders>
            <w:shd w:val="clear" w:color="auto" w:fill="auto"/>
            <w:vAlign w:val="center"/>
          </w:tcPr>
          <w:p w14:paraId="08BE5AE4" w14:textId="77777777" w:rsidR="00A257A7" w:rsidRPr="00C34735" w:rsidRDefault="00A257A7" w:rsidP="00A97DA3">
            <w:pPr>
              <w:tabs>
                <w:tab w:val="left" w:pos="993"/>
                <w:tab w:val="left" w:pos="1560"/>
                <w:tab w:val="left" w:pos="2552"/>
                <w:tab w:val="left" w:pos="2977"/>
                <w:tab w:val="left" w:pos="4962"/>
                <w:tab w:val="left" w:pos="5670"/>
                <w:tab w:val="left" w:pos="6237"/>
                <w:tab w:val="left" w:pos="7088"/>
                <w:tab w:val="left" w:pos="7655"/>
                <w:tab w:val="left" w:pos="9639"/>
              </w:tabs>
              <w:jc w:val="center"/>
              <w:rPr>
                <w:b/>
                <w:lang w:val="fr-CH"/>
              </w:rPr>
            </w:pPr>
            <w:r w:rsidRPr="00C34735">
              <w:rPr>
                <w:b/>
                <w:lang w:val="fr-CH"/>
              </w:rPr>
              <w:t xml:space="preserve">+ </w:t>
            </w:r>
            <w:r>
              <w:rPr>
                <w:noProof/>
                <w:szCs w:val="20"/>
                <w:lang w:val="fr-CH"/>
              </w:rPr>
              <w:t xml:space="preserve">  </w:t>
            </w:r>
          </w:p>
        </w:tc>
      </w:tr>
    </w:tbl>
    <w:p w14:paraId="7D5B6219" w14:textId="77777777" w:rsidR="00A257A7" w:rsidRPr="00C34735" w:rsidRDefault="00A257A7" w:rsidP="00A257A7">
      <w:pPr>
        <w:rPr>
          <w:szCs w:val="20"/>
          <w:lang w:val="fr-CH"/>
        </w:rPr>
      </w:pPr>
    </w:p>
    <w:p w14:paraId="35CF50AB"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6D568610"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2B61FAC4"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68DDFADB"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26ED929B"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031DFF22"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30D15F05"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6B3707FA"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3939E567"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7D226353"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2B496F39"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3B3CB227"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228B50D8"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55A93DAB"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58AFA2BC"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6502E96D"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p>
    <w:p w14:paraId="3BC1E05A" w14:textId="77777777" w:rsidR="00A257A7" w:rsidRPr="00C34735" w:rsidRDefault="00A257A7" w:rsidP="00A257A7">
      <w:pPr>
        <w:tabs>
          <w:tab w:val="left" w:pos="993"/>
          <w:tab w:val="left" w:pos="1560"/>
          <w:tab w:val="left" w:pos="2552"/>
          <w:tab w:val="left" w:pos="2977"/>
          <w:tab w:val="left" w:pos="4962"/>
          <w:tab w:val="left" w:pos="5670"/>
          <w:tab w:val="right" w:pos="9925"/>
        </w:tabs>
        <w:rPr>
          <w:b/>
          <w:szCs w:val="20"/>
          <w:lang w:val="fr-CH"/>
        </w:rPr>
      </w:pPr>
      <w:r w:rsidRPr="00C34735">
        <w:rPr>
          <w:b/>
          <w:szCs w:val="20"/>
          <w:lang w:val="fr-CH"/>
        </w:rPr>
        <w:t>Expert 1</w:t>
      </w:r>
      <w:r w:rsidRPr="00C34735">
        <w:rPr>
          <w:b/>
          <w:szCs w:val="20"/>
          <w:lang w:val="fr-CH"/>
        </w:rPr>
        <w:tab/>
      </w:r>
      <w:r w:rsidRPr="00C34735">
        <w:rPr>
          <w:b/>
          <w:szCs w:val="20"/>
          <w:lang w:val="fr-CH"/>
        </w:rPr>
        <w:tab/>
      </w:r>
      <w:r w:rsidRPr="00C34735">
        <w:rPr>
          <w:b/>
          <w:szCs w:val="20"/>
          <w:lang w:val="fr-CH"/>
        </w:rPr>
        <w:tab/>
      </w:r>
      <w:r w:rsidRPr="00C34735">
        <w:rPr>
          <w:b/>
          <w:szCs w:val="20"/>
          <w:lang w:val="fr-CH"/>
        </w:rPr>
        <w:tab/>
      </w:r>
      <w:r w:rsidRPr="00C34735">
        <w:rPr>
          <w:b/>
          <w:szCs w:val="20"/>
          <w:lang w:val="fr-CH"/>
        </w:rPr>
        <w:tab/>
        <w:t>Expert 2</w:t>
      </w:r>
      <w:r w:rsidRPr="00C34735">
        <w:rPr>
          <w:b/>
          <w:szCs w:val="20"/>
          <w:lang w:val="fr-CH"/>
        </w:rPr>
        <w:tab/>
      </w:r>
    </w:p>
    <w:p w14:paraId="17C8A9CD" w14:textId="77777777" w:rsidR="00A257A7" w:rsidRPr="00C34735" w:rsidRDefault="00A257A7" w:rsidP="00A257A7">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p>
    <w:tbl>
      <w:tblPr>
        <w:tblW w:w="9993" w:type="dxa"/>
        <w:tblInd w:w="38" w:type="dxa"/>
        <w:tblLook w:val="04A0" w:firstRow="1" w:lastRow="0" w:firstColumn="1" w:lastColumn="0" w:noHBand="0" w:noVBand="1"/>
      </w:tblPr>
      <w:tblGrid>
        <w:gridCol w:w="639"/>
        <w:gridCol w:w="1346"/>
        <w:gridCol w:w="1276"/>
        <w:gridCol w:w="1701"/>
        <w:gridCol w:w="639"/>
        <w:gridCol w:w="1273"/>
        <w:gridCol w:w="1276"/>
        <w:gridCol w:w="1843"/>
      </w:tblGrid>
      <w:tr w:rsidR="00A257A7" w:rsidRPr="00C34735" w14:paraId="672E04C0" w14:textId="77777777" w:rsidTr="00A97DA3">
        <w:tc>
          <w:tcPr>
            <w:tcW w:w="639" w:type="dxa"/>
            <w:shd w:val="clear" w:color="auto" w:fill="auto"/>
          </w:tcPr>
          <w:p w14:paraId="0826CD6E"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sidRPr="00C34735">
              <w:rPr>
                <w:lang w:val="fr-CH"/>
              </w:rPr>
              <w:t>Date</w:t>
            </w:r>
          </w:p>
        </w:tc>
        <w:tc>
          <w:tcPr>
            <w:tcW w:w="1346" w:type="dxa"/>
            <w:tcBorders>
              <w:bottom w:val="single" w:sz="4" w:space="0" w:color="auto"/>
            </w:tcBorders>
            <w:shd w:val="clear" w:color="auto" w:fill="auto"/>
          </w:tcPr>
          <w:p w14:paraId="53A3B207"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Pr>
                <w:noProof/>
                <w:szCs w:val="20"/>
                <w:lang w:val="fr-CH"/>
              </w:rPr>
              <w:t xml:space="preserve">     </w:t>
            </w:r>
          </w:p>
        </w:tc>
        <w:tc>
          <w:tcPr>
            <w:tcW w:w="1276" w:type="dxa"/>
            <w:shd w:val="clear" w:color="auto" w:fill="auto"/>
          </w:tcPr>
          <w:p w14:paraId="49F191CE"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sidRPr="00C34735">
              <w:rPr>
                <w:lang w:val="fr-CH"/>
              </w:rPr>
              <w:t>Signature</w:t>
            </w:r>
          </w:p>
        </w:tc>
        <w:tc>
          <w:tcPr>
            <w:tcW w:w="1701" w:type="dxa"/>
            <w:tcBorders>
              <w:bottom w:val="single" w:sz="4" w:space="0" w:color="auto"/>
            </w:tcBorders>
            <w:shd w:val="clear" w:color="auto" w:fill="auto"/>
          </w:tcPr>
          <w:p w14:paraId="53736ED1"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p>
        </w:tc>
        <w:tc>
          <w:tcPr>
            <w:tcW w:w="639" w:type="dxa"/>
            <w:shd w:val="clear" w:color="auto" w:fill="auto"/>
          </w:tcPr>
          <w:p w14:paraId="0E6F1FBF"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sidRPr="00C34735">
              <w:rPr>
                <w:lang w:val="fr-CH"/>
              </w:rPr>
              <w:t>Date</w:t>
            </w:r>
          </w:p>
        </w:tc>
        <w:tc>
          <w:tcPr>
            <w:tcW w:w="1273" w:type="dxa"/>
            <w:tcBorders>
              <w:bottom w:val="single" w:sz="4" w:space="0" w:color="auto"/>
            </w:tcBorders>
            <w:shd w:val="clear" w:color="auto" w:fill="auto"/>
          </w:tcPr>
          <w:p w14:paraId="5821915E"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Pr>
                <w:noProof/>
                <w:szCs w:val="20"/>
                <w:lang w:val="fr-CH"/>
              </w:rPr>
              <w:t xml:space="preserve">     </w:t>
            </w:r>
          </w:p>
        </w:tc>
        <w:tc>
          <w:tcPr>
            <w:tcW w:w="1276" w:type="dxa"/>
            <w:shd w:val="clear" w:color="auto" w:fill="auto"/>
          </w:tcPr>
          <w:p w14:paraId="1AD298B8"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r w:rsidRPr="00C34735">
              <w:rPr>
                <w:lang w:val="fr-CH"/>
              </w:rPr>
              <w:t>Signature</w:t>
            </w:r>
          </w:p>
        </w:tc>
        <w:tc>
          <w:tcPr>
            <w:tcW w:w="1843" w:type="dxa"/>
            <w:tcBorders>
              <w:bottom w:val="single" w:sz="4" w:space="0" w:color="auto"/>
            </w:tcBorders>
            <w:shd w:val="clear" w:color="auto" w:fill="auto"/>
          </w:tcPr>
          <w:p w14:paraId="1C398EF5" w14:textId="77777777" w:rsidR="00A257A7" w:rsidRPr="00C34735" w:rsidRDefault="00A257A7" w:rsidP="00A97DA3">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p>
        </w:tc>
      </w:tr>
    </w:tbl>
    <w:p w14:paraId="6B7918FB" w14:textId="77777777" w:rsidR="00A257A7" w:rsidRPr="00C34735" w:rsidRDefault="00A257A7" w:rsidP="00A257A7">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p>
    <w:p w14:paraId="1FC05038" w14:textId="77777777" w:rsidR="00A257A7" w:rsidRPr="00C34735" w:rsidRDefault="00A257A7" w:rsidP="00A257A7">
      <w:pPr>
        <w:tabs>
          <w:tab w:val="left" w:pos="1134"/>
          <w:tab w:val="left" w:pos="1560"/>
          <w:tab w:val="left" w:pos="2552"/>
          <w:tab w:val="left" w:pos="2977"/>
          <w:tab w:val="left" w:pos="4395"/>
          <w:tab w:val="left" w:pos="4820"/>
          <w:tab w:val="left" w:pos="5954"/>
          <w:tab w:val="left" w:pos="6237"/>
          <w:tab w:val="left" w:pos="6663"/>
          <w:tab w:val="left" w:pos="7655"/>
          <w:tab w:val="left" w:pos="9639"/>
        </w:tabs>
        <w:rPr>
          <w:szCs w:val="20"/>
          <w:lang w:val="fr-CH"/>
        </w:rPr>
      </w:pPr>
    </w:p>
    <w:p w14:paraId="2FD231B6" w14:textId="77777777" w:rsidR="00A257A7" w:rsidRPr="00C34735" w:rsidRDefault="00A257A7" w:rsidP="00A257A7">
      <w:pPr>
        <w:tabs>
          <w:tab w:val="left" w:pos="284"/>
        </w:tabs>
        <w:rPr>
          <w:sz w:val="16"/>
          <w:lang w:val="fr-CH"/>
        </w:rPr>
      </w:pPr>
      <w:r w:rsidRPr="00C34735">
        <w:rPr>
          <w:sz w:val="16"/>
          <w:vertAlign w:val="superscript"/>
          <w:lang w:val="fr-CH"/>
        </w:rPr>
        <w:t>1)</w:t>
      </w:r>
      <w:r w:rsidRPr="00C34735">
        <w:rPr>
          <w:sz w:val="16"/>
          <w:lang w:val="fr-CH"/>
        </w:rPr>
        <w:tab/>
        <w:t>-</w:t>
      </w:r>
      <w:proofErr w:type="gramStart"/>
      <w:r w:rsidRPr="00C34735">
        <w:rPr>
          <w:sz w:val="16"/>
          <w:lang w:val="fr-CH"/>
        </w:rPr>
        <w:t>3:</w:t>
      </w:r>
      <w:proofErr w:type="gramEnd"/>
      <w:r w:rsidRPr="00C34735">
        <w:rPr>
          <w:sz w:val="16"/>
          <w:lang w:val="fr-CH"/>
        </w:rPr>
        <w:t xml:space="preserve"> Aspects négatifs graves / -1: Aspects négatifs mineurs</w:t>
      </w:r>
    </w:p>
    <w:p w14:paraId="2DC9E3E4" w14:textId="77777777" w:rsidR="00A257A7" w:rsidRPr="00C34735" w:rsidRDefault="00A257A7" w:rsidP="00A257A7">
      <w:pPr>
        <w:tabs>
          <w:tab w:val="left" w:pos="284"/>
        </w:tabs>
        <w:rPr>
          <w:sz w:val="16"/>
          <w:lang w:val="fr-CH"/>
        </w:rPr>
      </w:pPr>
      <w:r w:rsidRPr="00C34735">
        <w:rPr>
          <w:sz w:val="16"/>
          <w:lang w:val="fr-CH"/>
        </w:rPr>
        <w:tab/>
      </w:r>
      <w:proofErr w:type="gramStart"/>
      <w:r w:rsidRPr="00C34735">
        <w:rPr>
          <w:sz w:val="16"/>
          <w:lang w:val="fr-CH"/>
        </w:rPr>
        <w:t>0:</w:t>
      </w:r>
      <w:proofErr w:type="gramEnd"/>
      <w:r w:rsidRPr="00C34735">
        <w:rPr>
          <w:sz w:val="16"/>
          <w:lang w:val="fr-CH"/>
        </w:rPr>
        <w:t xml:space="preserve"> Pas de critique, correspond à la note 5.0 / +2: Aspects particulièrement positifs</w:t>
      </w:r>
    </w:p>
    <w:p w14:paraId="35387453" w14:textId="77777777" w:rsidR="00A257A7" w:rsidRPr="00C34735" w:rsidRDefault="00A257A7" w:rsidP="00A257A7">
      <w:pPr>
        <w:tabs>
          <w:tab w:val="left" w:pos="284"/>
        </w:tabs>
        <w:rPr>
          <w:sz w:val="16"/>
          <w:lang w:val="fr-CH"/>
        </w:rPr>
      </w:pPr>
      <w:r w:rsidRPr="00C34735">
        <w:rPr>
          <w:sz w:val="16"/>
          <w:vertAlign w:val="superscript"/>
          <w:lang w:val="fr-CH"/>
        </w:rPr>
        <w:t>2)</w:t>
      </w:r>
      <w:r w:rsidRPr="00C34735">
        <w:rPr>
          <w:sz w:val="16"/>
          <w:lang w:val="fr-CH"/>
        </w:rPr>
        <w:tab/>
        <w:t>Reporter le total</w:t>
      </w:r>
      <w:proofErr w:type="gramStart"/>
      <w:r w:rsidRPr="00C34735">
        <w:rPr>
          <w:sz w:val="16"/>
          <w:lang w:val="fr-CH"/>
        </w:rPr>
        <w:t xml:space="preserve"> «Entretien</w:t>
      </w:r>
      <w:proofErr w:type="gramEnd"/>
      <w:r w:rsidRPr="00C34735">
        <w:rPr>
          <w:sz w:val="16"/>
          <w:lang w:val="fr-CH"/>
        </w:rPr>
        <w:t xml:space="preserve"> professionnel» dans le document «Appréciation»</w:t>
      </w:r>
      <w:r w:rsidRPr="00C34735">
        <w:rPr>
          <w:sz w:val="16"/>
          <w:lang w:val="fr-CH"/>
        </w:rPr>
        <w:tab/>
      </w:r>
    </w:p>
    <w:p w14:paraId="51D36D77" w14:textId="77777777" w:rsidR="00A257A7" w:rsidRPr="00C34735" w:rsidRDefault="00A257A7" w:rsidP="00A257A7">
      <w:pPr>
        <w:rPr>
          <w:szCs w:val="20"/>
          <w:lang w:val="fr-CH"/>
        </w:rPr>
      </w:pPr>
    </w:p>
    <w:p w14:paraId="371B5BDA" w14:textId="77777777" w:rsidR="00A257A7" w:rsidRPr="00C34735" w:rsidRDefault="00A257A7" w:rsidP="00A257A7">
      <w:pPr>
        <w:rPr>
          <w:szCs w:val="20"/>
          <w:lang w:val="fr-CH"/>
        </w:rPr>
      </w:pPr>
    </w:p>
    <w:p w14:paraId="2F9F8A12" w14:textId="729AB163" w:rsidR="00A257A7" w:rsidRDefault="00A257A7" w:rsidP="00A257A7">
      <w:pPr>
        <w:pStyle w:val="Pieddepage"/>
        <w:pBdr>
          <w:top w:val="single" w:sz="4" w:space="1" w:color="auto"/>
        </w:pBdr>
        <w:tabs>
          <w:tab w:val="clear" w:pos="4536"/>
          <w:tab w:val="clear" w:pos="9072"/>
          <w:tab w:val="center" w:pos="5103"/>
          <w:tab w:val="right" w:pos="9923"/>
        </w:tabs>
        <w:rPr>
          <w:lang w:val="fr-CH"/>
        </w:rPr>
      </w:pPr>
      <w:r w:rsidRPr="00C34735">
        <w:rPr>
          <w:lang w:val="fr-CH"/>
        </w:rPr>
        <w:t>Protocole de l’entretien professionnel</w:t>
      </w:r>
      <w:r w:rsidRPr="00C34735">
        <w:rPr>
          <w:lang w:val="fr-CH"/>
        </w:rPr>
        <w:tab/>
        <w:t>TPI Electroniciens</w:t>
      </w:r>
      <w:r w:rsidRPr="00C34735">
        <w:rPr>
          <w:lang w:val="fr-CH"/>
        </w:rPr>
        <w:tab/>
        <w:t>Page 2/2</w:t>
      </w:r>
    </w:p>
    <w:p w14:paraId="33940712" w14:textId="50E00ACA" w:rsidR="003B6F44" w:rsidRDefault="003B6F44" w:rsidP="00A257A7">
      <w:pPr>
        <w:pStyle w:val="Pieddepage"/>
        <w:pBdr>
          <w:top w:val="single" w:sz="4" w:space="1" w:color="auto"/>
        </w:pBdr>
        <w:tabs>
          <w:tab w:val="clear" w:pos="4536"/>
          <w:tab w:val="clear" w:pos="9072"/>
          <w:tab w:val="center" w:pos="5103"/>
          <w:tab w:val="right" w:pos="9923"/>
        </w:tabs>
        <w:rPr>
          <w:lang w:val="fr-CH"/>
        </w:rPr>
      </w:pPr>
    </w:p>
    <w:p w14:paraId="3E0ACBA3" w14:textId="3F330767" w:rsidR="003B6F44" w:rsidRDefault="003B6F44" w:rsidP="00A257A7">
      <w:pPr>
        <w:pStyle w:val="Pieddepage"/>
        <w:pBdr>
          <w:top w:val="single" w:sz="4" w:space="1" w:color="auto"/>
        </w:pBdr>
        <w:tabs>
          <w:tab w:val="clear" w:pos="4536"/>
          <w:tab w:val="clear" w:pos="9072"/>
          <w:tab w:val="center" w:pos="5103"/>
          <w:tab w:val="right" w:pos="9923"/>
        </w:tabs>
        <w:rPr>
          <w:lang w:val="fr-CH"/>
        </w:rPr>
      </w:pPr>
    </w:p>
    <w:p w14:paraId="23AFD66F" w14:textId="77777777" w:rsidR="003B6F44" w:rsidRPr="00C34735" w:rsidRDefault="003B6F44" w:rsidP="00A257A7">
      <w:pPr>
        <w:pStyle w:val="Pieddepage"/>
        <w:pBdr>
          <w:top w:val="single" w:sz="4" w:space="1" w:color="auto"/>
        </w:pBdr>
        <w:tabs>
          <w:tab w:val="clear" w:pos="4536"/>
          <w:tab w:val="clear" w:pos="9072"/>
          <w:tab w:val="center" w:pos="5103"/>
          <w:tab w:val="right" w:pos="9923"/>
        </w:tabs>
        <w:rPr>
          <w:szCs w:val="20"/>
          <w:lang w:val="fr-CH"/>
        </w:rPr>
      </w:pPr>
    </w:p>
    <w:p w14:paraId="1680A025" w14:textId="77777777" w:rsidR="00A257A7" w:rsidRPr="00C34735" w:rsidRDefault="00A257A7" w:rsidP="00A257A7">
      <w:pPr>
        <w:rPr>
          <w:szCs w:val="20"/>
          <w:lang w:val="fr-CH"/>
        </w:rPr>
      </w:pPr>
      <w:r w:rsidRPr="00C34735">
        <w:rPr>
          <w:szCs w:val="20"/>
          <w:lang w:val="fr-CH"/>
        </w:rPr>
        <w:lastRenderedPageBreak/>
        <w:br w:type="page"/>
      </w:r>
    </w:p>
    <w:p w14:paraId="5F8C697B" w14:textId="77777777" w:rsidR="00A257A7" w:rsidRPr="00C34735" w:rsidRDefault="00A257A7" w:rsidP="00A257A7">
      <w:pPr>
        <w:jc w:val="center"/>
        <w:rPr>
          <w:rFonts w:cs="Times New Roman"/>
          <w:sz w:val="96"/>
          <w:szCs w:val="96"/>
          <w:lang w:val="fr-CH" w:eastAsia="de-DE"/>
        </w:rPr>
      </w:pPr>
    </w:p>
    <w:p w14:paraId="28B77CCF" w14:textId="77777777" w:rsidR="00A257A7" w:rsidRPr="00C34735" w:rsidRDefault="00A257A7" w:rsidP="00A257A7">
      <w:pPr>
        <w:jc w:val="center"/>
        <w:rPr>
          <w:rFonts w:cs="Times New Roman"/>
          <w:sz w:val="96"/>
          <w:szCs w:val="96"/>
          <w:lang w:val="fr-CH" w:eastAsia="de-DE"/>
        </w:rPr>
      </w:pPr>
    </w:p>
    <w:p w14:paraId="223BE4F9"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Feuilles</w:t>
      </w:r>
    </w:p>
    <w:p w14:paraId="6ECBDAC7" w14:textId="77777777" w:rsidR="00A257A7" w:rsidRPr="00C34735" w:rsidRDefault="00A257A7" w:rsidP="00A257A7">
      <w:pPr>
        <w:jc w:val="center"/>
        <w:rPr>
          <w:rFonts w:cs="Times New Roman"/>
          <w:sz w:val="40"/>
          <w:szCs w:val="40"/>
          <w:lang w:val="fr-CH" w:eastAsia="de-DE"/>
        </w:rPr>
      </w:pPr>
    </w:p>
    <w:p w14:paraId="1D94F896"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w:t>
      </w:r>
      <w:proofErr w:type="gramEnd"/>
      <w:r w:rsidRPr="00C34735">
        <w:rPr>
          <w:rFonts w:cs="Times New Roman"/>
          <w:sz w:val="40"/>
          <w:szCs w:val="40"/>
          <w:lang w:val="fr-CH" w:eastAsia="de-DE"/>
        </w:rPr>
        <w:t>'</w:t>
      </w:r>
    </w:p>
    <w:p w14:paraId="7711425E" w14:textId="77777777" w:rsidR="00A257A7" w:rsidRPr="00C34735" w:rsidRDefault="00A257A7" w:rsidP="00A257A7">
      <w:pPr>
        <w:jc w:val="center"/>
        <w:rPr>
          <w:rFonts w:cs="Times New Roman"/>
          <w:sz w:val="40"/>
          <w:szCs w:val="40"/>
          <w:lang w:val="fr-CH" w:eastAsia="de-DE"/>
        </w:rPr>
      </w:pPr>
    </w:p>
    <w:p w14:paraId="6C2C12F9" w14:textId="77777777" w:rsidR="00A257A7" w:rsidRPr="00C34735" w:rsidRDefault="00A257A7" w:rsidP="00A257A7">
      <w:pPr>
        <w:jc w:val="center"/>
        <w:rPr>
          <w:rFonts w:cs="Times New Roman"/>
          <w:sz w:val="96"/>
          <w:szCs w:val="96"/>
          <w:lang w:val="fr-CH" w:eastAsia="de-DE"/>
        </w:rPr>
      </w:pPr>
      <w:r w:rsidRPr="00C34735">
        <w:rPr>
          <w:rFonts w:cs="Times New Roman"/>
          <w:sz w:val="96"/>
          <w:szCs w:val="96"/>
          <w:lang w:val="fr-CH" w:eastAsia="de-DE"/>
        </w:rPr>
        <w:t>Appréciation</w:t>
      </w:r>
    </w:p>
    <w:p w14:paraId="71E0B9FD" w14:textId="77777777" w:rsidR="00A257A7" w:rsidRPr="00C34735" w:rsidRDefault="00A257A7" w:rsidP="00A257A7">
      <w:pPr>
        <w:jc w:val="center"/>
        <w:rPr>
          <w:rFonts w:cs="Times New Roman"/>
          <w:sz w:val="40"/>
          <w:szCs w:val="40"/>
          <w:lang w:val="fr-CH" w:eastAsia="de-DE"/>
        </w:rPr>
      </w:pPr>
    </w:p>
    <w:p w14:paraId="554C0F87" w14:textId="77777777" w:rsidR="00A257A7" w:rsidRPr="00C34735" w:rsidRDefault="00A257A7" w:rsidP="00A257A7">
      <w:pPr>
        <w:jc w:val="center"/>
        <w:rPr>
          <w:rFonts w:cs="Times New Roman"/>
          <w:sz w:val="40"/>
          <w:szCs w:val="40"/>
          <w:lang w:val="fr-CH" w:eastAsia="de-DE"/>
        </w:rPr>
      </w:pPr>
      <w:proofErr w:type="gramStart"/>
      <w:r w:rsidRPr="00C34735">
        <w:rPr>
          <w:rFonts w:cs="Times New Roman"/>
          <w:sz w:val="40"/>
          <w:szCs w:val="40"/>
          <w:lang w:val="fr-CH" w:eastAsia="de-DE"/>
        </w:rPr>
        <w:t>du</w:t>
      </w:r>
      <w:proofErr w:type="gramEnd"/>
    </w:p>
    <w:p w14:paraId="61FC882E" w14:textId="77777777" w:rsidR="00A257A7" w:rsidRPr="00C34735" w:rsidRDefault="00A257A7" w:rsidP="00A257A7">
      <w:pPr>
        <w:jc w:val="center"/>
        <w:rPr>
          <w:rFonts w:cs="Times New Roman"/>
          <w:sz w:val="40"/>
          <w:szCs w:val="40"/>
          <w:lang w:val="fr-CH" w:eastAsia="de-DE"/>
        </w:rPr>
      </w:pPr>
    </w:p>
    <w:p w14:paraId="30013A42" w14:textId="77777777" w:rsidR="00A257A7" w:rsidRPr="00C34735" w:rsidRDefault="00A257A7" w:rsidP="00A257A7">
      <w:pPr>
        <w:jc w:val="center"/>
        <w:rPr>
          <w:sz w:val="144"/>
          <w:szCs w:val="144"/>
          <w:lang w:val="fr-CH"/>
        </w:rPr>
      </w:pPr>
      <w:r w:rsidRPr="00C34735">
        <w:rPr>
          <w:rFonts w:cs="Times New Roman"/>
          <w:sz w:val="144"/>
          <w:szCs w:val="144"/>
          <w:lang w:val="fr-CH" w:eastAsia="de-DE"/>
        </w:rPr>
        <w:t>TPI</w:t>
      </w:r>
    </w:p>
    <w:p w14:paraId="3A24BEE2" w14:textId="77777777" w:rsidR="00A257A7" w:rsidRPr="00C34735" w:rsidRDefault="00A257A7" w:rsidP="00A257A7">
      <w:pPr>
        <w:rPr>
          <w:szCs w:val="20"/>
          <w:lang w:val="fr-CH"/>
        </w:rPr>
      </w:pPr>
    </w:p>
    <w:p w14:paraId="2EBBB3D4" w14:textId="77777777" w:rsidR="00A257A7" w:rsidRPr="00C34735" w:rsidRDefault="00A257A7" w:rsidP="00A257A7">
      <w:pPr>
        <w:rPr>
          <w:szCs w:val="20"/>
          <w:lang w:val="fr-CH"/>
        </w:rPr>
      </w:pPr>
    </w:p>
    <w:p w14:paraId="71EE89AE" w14:textId="77777777" w:rsidR="00A257A7" w:rsidRPr="00C34735" w:rsidRDefault="00A257A7" w:rsidP="00A257A7">
      <w:pPr>
        <w:rPr>
          <w:szCs w:val="20"/>
          <w:lang w:val="fr-CH"/>
        </w:rPr>
      </w:pPr>
    </w:p>
    <w:p w14:paraId="6724C4DB" w14:textId="77777777" w:rsidR="00A257A7" w:rsidRPr="00C34735" w:rsidRDefault="00A257A7" w:rsidP="00A257A7">
      <w:pPr>
        <w:rPr>
          <w:szCs w:val="20"/>
          <w:lang w:val="fr-CH"/>
        </w:rPr>
      </w:pPr>
      <w:r w:rsidRPr="00C34735">
        <w:rPr>
          <w:szCs w:val="20"/>
          <w:lang w:val="fr-CH"/>
        </w:rPr>
        <w:br w:type="page"/>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520"/>
        <w:gridCol w:w="2410"/>
      </w:tblGrid>
      <w:tr w:rsidR="00A257A7" w:rsidRPr="00C34735" w14:paraId="4CECD77B" w14:textId="77777777" w:rsidTr="00A97DA3">
        <w:trPr>
          <w:trHeight w:val="839"/>
        </w:trPr>
        <w:tc>
          <w:tcPr>
            <w:tcW w:w="993" w:type="dxa"/>
            <w:tcBorders>
              <w:top w:val="nil"/>
              <w:left w:val="nil"/>
              <w:bottom w:val="nil"/>
              <w:right w:val="nil"/>
            </w:tcBorders>
            <w:shd w:val="clear" w:color="auto" w:fill="auto"/>
          </w:tcPr>
          <w:p w14:paraId="08A0EE16"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6B6D9D8C" wp14:editId="6741FD04">
                  <wp:extent cx="262255" cy="508000"/>
                  <wp:effectExtent l="0" t="0" r="0" b="0"/>
                  <wp:docPr id="123" name="Picture 2" descr="Description : Description : 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Description : Description : ecusson_seite_2_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520" w:type="dxa"/>
            <w:tcBorders>
              <w:top w:val="nil"/>
              <w:left w:val="nil"/>
              <w:bottom w:val="nil"/>
              <w:right w:val="single" w:sz="4" w:space="0" w:color="auto"/>
            </w:tcBorders>
            <w:shd w:val="clear" w:color="auto" w:fill="auto"/>
          </w:tcPr>
          <w:p w14:paraId="20DA8462" w14:textId="77777777" w:rsidR="00A257A7" w:rsidRPr="00C34735" w:rsidRDefault="00A257A7" w:rsidP="00A97DA3">
            <w:pPr>
              <w:spacing w:after="120"/>
              <w:rPr>
                <w:sz w:val="24"/>
                <w:lang w:val="fr-CH"/>
              </w:rPr>
            </w:pPr>
            <w:r w:rsidRPr="00C34735">
              <w:rPr>
                <w:sz w:val="24"/>
                <w:lang w:val="fr-CH"/>
              </w:rPr>
              <w:t>Domaine de qualification</w:t>
            </w:r>
            <w:proofErr w:type="gramStart"/>
            <w:r w:rsidRPr="00C34735">
              <w:rPr>
                <w:sz w:val="24"/>
                <w:lang w:val="fr-CH"/>
              </w:rPr>
              <w:t xml:space="preserve"> «Travail</w:t>
            </w:r>
            <w:proofErr w:type="gramEnd"/>
            <w:r w:rsidRPr="00C34735">
              <w:rPr>
                <w:sz w:val="24"/>
                <w:lang w:val="fr-CH"/>
              </w:rPr>
              <w:t xml:space="preserve"> pratique individuel»</w:t>
            </w:r>
          </w:p>
          <w:p w14:paraId="7A155487" w14:textId="77777777" w:rsidR="00A257A7" w:rsidRPr="00C34735" w:rsidRDefault="00A257A7" w:rsidP="00A97DA3">
            <w:pPr>
              <w:spacing w:after="120"/>
              <w:rPr>
                <w:b/>
                <w:sz w:val="32"/>
                <w:szCs w:val="32"/>
                <w:lang w:val="fr-CH"/>
              </w:rPr>
            </w:pPr>
            <w:r w:rsidRPr="00C34735">
              <w:rPr>
                <w:b/>
                <w:sz w:val="32"/>
                <w:szCs w:val="32"/>
                <w:lang w:val="fr-CH"/>
              </w:rPr>
              <w:t>Appréciation</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F58B056" w14:textId="77777777" w:rsidR="00A257A7" w:rsidRPr="00C34735" w:rsidRDefault="00A257A7" w:rsidP="00A97DA3">
            <w:pPr>
              <w:rPr>
                <w:szCs w:val="20"/>
                <w:lang w:val="fr-CH"/>
              </w:rPr>
            </w:pPr>
            <w:r w:rsidRPr="00C34735">
              <w:rPr>
                <w:szCs w:val="20"/>
                <w:lang w:val="fr-CH"/>
              </w:rPr>
              <w:t>Candidat</w:t>
            </w:r>
          </w:p>
          <w:p w14:paraId="28719F4C" w14:textId="77777777" w:rsidR="00A257A7" w:rsidRPr="00C34735" w:rsidRDefault="00A257A7" w:rsidP="00A97DA3">
            <w:pPr>
              <w:rPr>
                <w:szCs w:val="20"/>
                <w:lang w:val="fr-CH"/>
              </w:rPr>
            </w:pPr>
          </w:p>
          <w:p w14:paraId="29F8E819" w14:textId="417C0D26" w:rsidR="00A257A7" w:rsidRPr="00C34735" w:rsidRDefault="00C10A55" w:rsidP="00A97DA3">
            <w:pPr>
              <w:rPr>
                <w:sz w:val="28"/>
                <w:szCs w:val="28"/>
                <w:lang w:val="fr-CH"/>
              </w:rPr>
            </w:pPr>
            <w:r w:rsidRPr="00AC0F88">
              <w:rPr>
                <w:noProof/>
                <w:sz w:val="28"/>
                <w:szCs w:val="28"/>
                <w:lang w:val="fr-CH"/>
              </w:rPr>
              <w:t>2</w:t>
            </w:r>
            <w:r>
              <w:rPr>
                <w:noProof/>
                <w:sz w:val="28"/>
                <w:szCs w:val="28"/>
                <w:lang w:val="fr-CH"/>
              </w:rPr>
              <w:t>x</w:t>
            </w:r>
            <w:r w:rsidRPr="00AC0F88">
              <w:rPr>
                <w:noProof/>
                <w:sz w:val="28"/>
                <w:szCs w:val="28"/>
                <w:lang w:val="fr-CH"/>
              </w:rPr>
              <w:t>FR</w:t>
            </w:r>
            <w:r>
              <w:rPr>
                <w:noProof/>
                <w:sz w:val="28"/>
                <w:szCs w:val="28"/>
                <w:lang w:val="fr-CH"/>
              </w:rPr>
              <w:t>xx</w:t>
            </w:r>
          </w:p>
        </w:tc>
      </w:tr>
    </w:tbl>
    <w:p w14:paraId="35135FB4" w14:textId="77777777" w:rsidR="00A257A7" w:rsidRPr="00C34735" w:rsidRDefault="00A257A7" w:rsidP="00A257A7">
      <w:pPr>
        <w:tabs>
          <w:tab w:val="left" w:pos="284"/>
          <w:tab w:val="left" w:pos="709"/>
          <w:tab w:val="left" w:pos="1423"/>
          <w:tab w:val="left" w:pos="2127"/>
          <w:tab w:val="left" w:pos="2836"/>
          <w:tab w:val="left" w:pos="3545"/>
          <w:tab w:val="left" w:pos="4254"/>
          <w:tab w:val="left" w:pos="4963"/>
          <w:tab w:val="left" w:pos="5672"/>
          <w:tab w:val="left" w:pos="6381"/>
          <w:tab w:val="left" w:pos="7090"/>
          <w:tab w:val="left" w:pos="9060"/>
        </w:tabs>
        <w:rPr>
          <w:szCs w:val="20"/>
          <w:lang w:val="fr-CH"/>
        </w:rPr>
      </w:pPr>
    </w:p>
    <w:tbl>
      <w:tblPr>
        <w:tblW w:w="10031" w:type="dxa"/>
        <w:tblInd w:w="108" w:type="dxa"/>
        <w:tblBorders>
          <w:bottom w:val="single" w:sz="8" w:space="0" w:color="auto"/>
        </w:tblBorders>
        <w:tblLook w:val="04A0" w:firstRow="1" w:lastRow="0" w:firstColumn="1" w:lastColumn="0" w:noHBand="0" w:noVBand="1"/>
      </w:tblPr>
      <w:tblGrid>
        <w:gridCol w:w="1694"/>
        <w:gridCol w:w="8337"/>
      </w:tblGrid>
      <w:tr w:rsidR="00A257A7" w:rsidRPr="00C34735" w14:paraId="2C8CE2E1" w14:textId="77777777" w:rsidTr="00A97DA3">
        <w:trPr>
          <w:trHeight w:val="308"/>
        </w:trPr>
        <w:tc>
          <w:tcPr>
            <w:tcW w:w="1694" w:type="dxa"/>
            <w:tcBorders>
              <w:bottom w:val="nil"/>
            </w:tcBorders>
            <w:shd w:val="clear" w:color="auto" w:fill="auto"/>
            <w:vAlign w:val="center"/>
          </w:tcPr>
          <w:p w14:paraId="434B43F3" w14:textId="77777777" w:rsidR="00A257A7" w:rsidRPr="00C34735" w:rsidRDefault="00A257A7" w:rsidP="00A97DA3">
            <w:pPr>
              <w:tabs>
                <w:tab w:val="left" w:pos="1560"/>
                <w:tab w:val="left" w:pos="2835"/>
                <w:tab w:val="left" w:pos="5103"/>
                <w:tab w:val="left" w:pos="5670"/>
                <w:tab w:val="left" w:pos="7088"/>
                <w:tab w:val="left" w:pos="9639"/>
              </w:tabs>
              <w:rPr>
                <w:sz w:val="28"/>
                <w:szCs w:val="28"/>
                <w:lang w:val="fr-CH"/>
              </w:rPr>
            </w:pPr>
            <w:r w:rsidRPr="00C34735">
              <w:rPr>
                <w:sz w:val="28"/>
                <w:szCs w:val="28"/>
                <w:lang w:val="fr-CH"/>
              </w:rPr>
              <w:t>Profession</w:t>
            </w:r>
          </w:p>
        </w:tc>
        <w:tc>
          <w:tcPr>
            <w:tcW w:w="8337" w:type="dxa"/>
            <w:tcBorders>
              <w:bottom w:val="dotted" w:sz="4" w:space="0" w:color="auto"/>
            </w:tcBorders>
            <w:shd w:val="clear" w:color="auto" w:fill="auto"/>
            <w:vAlign w:val="center"/>
          </w:tcPr>
          <w:p w14:paraId="397A86A9" w14:textId="77777777" w:rsidR="00A257A7" w:rsidRPr="00C34735" w:rsidRDefault="00A257A7" w:rsidP="00A97DA3">
            <w:pPr>
              <w:tabs>
                <w:tab w:val="left" w:pos="1560"/>
                <w:tab w:val="left" w:pos="2835"/>
                <w:tab w:val="left" w:pos="5103"/>
                <w:tab w:val="left" w:pos="5670"/>
                <w:tab w:val="left" w:pos="7088"/>
                <w:tab w:val="left" w:pos="9639"/>
              </w:tabs>
              <w:rPr>
                <w:sz w:val="28"/>
                <w:szCs w:val="28"/>
                <w:lang w:val="fr-CH"/>
              </w:rPr>
            </w:pPr>
            <w:r w:rsidRPr="00AC0F88">
              <w:rPr>
                <w:noProof/>
                <w:sz w:val="28"/>
                <w:szCs w:val="28"/>
                <w:lang w:val="fr-CH"/>
              </w:rPr>
              <w:t>Electronicien.ne</w:t>
            </w:r>
          </w:p>
        </w:tc>
      </w:tr>
    </w:tbl>
    <w:p w14:paraId="33E89147" w14:textId="77777777" w:rsidR="00A257A7" w:rsidRPr="00C34735" w:rsidRDefault="00A257A7" w:rsidP="00A257A7">
      <w:pPr>
        <w:rPr>
          <w:sz w:val="12"/>
          <w:szCs w:val="12"/>
          <w:lang w:val="fr-CH"/>
        </w:rPr>
      </w:pPr>
    </w:p>
    <w:p w14:paraId="7C1A2BD4" w14:textId="77777777" w:rsidR="00A257A7" w:rsidRPr="00C34735" w:rsidRDefault="00A257A7" w:rsidP="00A257A7">
      <w:pPr>
        <w:ind w:left="142"/>
        <w:rPr>
          <w:sz w:val="22"/>
          <w:szCs w:val="22"/>
          <w:vertAlign w:val="superscript"/>
          <w:lang w:val="fr-CH"/>
        </w:rPr>
      </w:pPr>
      <w:r w:rsidRPr="00C34735">
        <w:rPr>
          <w:sz w:val="22"/>
          <w:szCs w:val="22"/>
          <w:lang w:val="fr-CH"/>
        </w:rPr>
        <w:t xml:space="preserve">L'évaluation porte sur la compétence opérationnelle de la formation </w:t>
      </w:r>
      <w:proofErr w:type="gramStart"/>
      <w:r w:rsidRPr="00C34735">
        <w:rPr>
          <w:sz w:val="22"/>
          <w:szCs w:val="22"/>
          <w:lang w:val="fr-CH"/>
        </w:rPr>
        <w:t>approfondie:</w:t>
      </w:r>
      <w:proofErr w:type="gramEnd"/>
      <w:r w:rsidRPr="00C34735">
        <w:rPr>
          <w:sz w:val="22"/>
          <w:szCs w:val="22"/>
          <w:lang w:val="fr-CH"/>
        </w:rPr>
        <w:t xml:space="preserve"> </w:t>
      </w:r>
      <w:r w:rsidRPr="00C34735">
        <w:rPr>
          <w:sz w:val="22"/>
          <w:szCs w:val="22"/>
          <w:vertAlign w:val="superscript"/>
          <w:lang w:val="fr-CH"/>
        </w:rPr>
        <w:t>2)</w:t>
      </w:r>
    </w:p>
    <w:tbl>
      <w:tblPr>
        <w:tblW w:w="10031" w:type="dxa"/>
        <w:tblInd w:w="108" w:type="dxa"/>
        <w:tblBorders>
          <w:bottom w:val="single" w:sz="4" w:space="0" w:color="auto"/>
        </w:tblBorders>
        <w:shd w:val="clear" w:color="auto" w:fill="FBD4B4"/>
        <w:tblLook w:val="04A0" w:firstRow="1" w:lastRow="0" w:firstColumn="1" w:lastColumn="0" w:noHBand="0" w:noVBand="1"/>
      </w:tblPr>
      <w:tblGrid>
        <w:gridCol w:w="10031"/>
      </w:tblGrid>
      <w:tr w:rsidR="00A257A7" w:rsidRPr="00C34735" w14:paraId="244F63C0" w14:textId="77777777" w:rsidTr="00A97DA3">
        <w:trPr>
          <w:trHeight w:val="666"/>
        </w:trPr>
        <w:tc>
          <w:tcPr>
            <w:tcW w:w="10031" w:type="dxa"/>
            <w:shd w:val="clear" w:color="auto" w:fill="FBD4B4"/>
          </w:tcPr>
          <w:p w14:paraId="13105875" w14:textId="77777777" w:rsidR="00A257A7" w:rsidRPr="00C34735" w:rsidRDefault="00A257A7" w:rsidP="00A97DA3">
            <w:pPr>
              <w:tabs>
                <w:tab w:val="left" w:pos="1560"/>
                <w:tab w:val="left" w:pos="2835"/>
                <w:tab w:val="left" w:pos="5103"/>
                <w:tab w:val="left" w:pos="5670"/>
                <w:tab w:val="left" w:pos="7088"/>
                <w:tab w:val="left" w:pos="9639"/>
              </w:tabs>
              <w:spacing w:before="80"/>
              <w:rPr>
                <w:b/>
                <w:sz w:val="22"/>
                <w:szCs w:val="22"/>
                <w:lang w:val="fr-CH"/>
              </w:rPr>
            </w:pPr>
            <w:r w:rsidRPr="00C34735">
              <w:rPr>
                <w:b/>
                <w:sz w:val="22"/>
                <w:szCs w:val="22"/>
                <w:lang w:val="fr-CH"/>
              </w:rPr>
              <w:t>Désignation de la compétence opérationnelle :</w:t>
            </w:r>
          </w:p>
          <w:p w14:paraId="751E3E77" w14:textId="77777777" w:rsidR="00A257A7" w:rsidRPr="00C34735" w:rsidRDefault="00A257A7" w:rsidP="00A97DA3">
            <w:pPr>
              <w:spacing w:before="60"/>
              <w:rPr>
                <w:sz w:val="22"/>
                <w:szCs w:val="22"/>
                <w:lang w:val="fr-CH"/>
              </w:rPr>
            </w:pPr>
            <w:r w:rsidRPr="00AC0F88">
              <w:rPr>
                <w:noProof/>
                <w:sz w:val="22"/>
                <w:szCs w:val="22"/>
                <w:lang w:val="fr-CH"/>
              </w:rPr>
              <w:t>A2 Développer des prototypes</w:t>
            </w:r>
          </w:p>
        </w:tc>
      </w:tr>
    </w:tbl>
    <w:p w14:paraId="14B294CB" w14:textId="77777777" w:rsidR="00A257A7" w:rsidRPr="00C34735" w:rsidRDefault="00A257A7" w:rsidP="00A257A7">
      <w:pPr>
        <w:rPr>
          <w:sz w:val="12"/>
          <w:szCs w:val="12"/>
          <w:lang w:val="fr-CH"/>
        </w:rPr>
      </w:pPr>
    </w:p>
    <w:tbl>
      <w:tblPr>
        <w:tblW w:w="10031" w:type="dxa"/>
        <w:tblInd w:w="108" w:type="dxa"/>
        <w:tblBorders>
          <w:bottom w:val="single" w:sz="8" w:space="0" w:color="auto"/>
        </w:tblBorders>
        <w:tblLook w:val="04A0" w:firstRow="1" w:lastRow="0" w:firstColumn="1" w:lastColumn="0" w:noHBand="0" w:noVBand="1"/>
      </w:tblPr>
      <w:tblGrid>
        <w:gridCol w:w="2410"/>
        <w:gridCol w:w="7621"/>
      </w:tblGrid>
      <w:tr w:rsidR="00A257A7" w:rsidRPr="00C34735" w14:paraId="269D9FAF" w14:textId="77777777" w:rsidTr="00A97DA3">
        <w:trPr>
          <w:trHeight w:val="308"/>
        </w:trPr>
        <w:tc>
          <w:tcPr>
            <w:tcW w:w="2410" w:type="dxa"/>
            <w:tcBorders>
              <w:bottom w:val="nil"/>
            </w:tcBorders>
            <w:shd w:val="clear" w:color="auto" w:fill="auto"/>
            <w:vAlign w:val="center"/>
          </w:tcPr>
          <w:p w14:paraId="2202F3A2" w14:textId="77777777" w:rsidR="00A257A7" w:rsidRPr="00C34735" w:rsidRDefault="00A257A7" w:rsidP="00A97DA3">
            <w:pPr>
              <w:tabs>
                <w:tab w:val="left" w:pos="1560"/>
                <w:tab w:val="left" w:pos="2835"/>
                <w:tab w:val="left" w:pos="5103"/>
                <w:tab w:val="left" w:pos="5670"/>
                <w:tab w:val="left" w:pos="7088"/>
                <w:tab w:val="left" w:pos="9639"/>
              </w:tabs>
              <w:ind w:left="-80"/>
              <w:rPr>
                <w:sz w:val="28"/>
                <w:szCs w:val="28"/>
                <w:u w:val="single"/>
                <w:lang w:val="fr-CH"/>
              </w:rPr>
            </w:pPr>
            <w:r w:rsidRPr="00C34735">
              <w:rPr>
                <w:sz w:val="28"/>
                <w:szCs w:val="28"/>
                <w:lang w:val="fr-CH"/>
              </w:rPr>
              <w:t>Intitulé du travail d'examen</w:t>
            </w:r>
          </w:p>
        </w:tc>
        <w:tc>
          <w:tcPr>
            <w:tcW w:w="7621" w:type="dxa"/>
            <w:tcBorders>
              <w:bottom w:val="dotted" w:sz="4" w:space="0" w:color="auto"/>
            </w:tcBorders>
            <w:shd w:val="clear" w:color="auto" w:fill="auto"/>
            <w:vAlign w:val="bottom"/>
          </w:tcPr>
          <w:p w14:paraId="6649570E" w14:textId="3B9B3B46" w:rsidR="00A257A7" w:rsidRPr="00C34735" w:rsidRDefault="00A257A7" w:rsidP="00A97DA3">
            <w:pPr>
              <w:tabs>
                <w:tab w:val="left" w:pos="1560"/>
                <w:tab w:val="left" w:pos="2835"/>
                <w:tab w:val="left" w:pos="5103"/>
                <w:tab w:val="left" w:pos="5670"/>
                <w:tab w:val="left" w:pos="7088"/>
                <w:tab w:val="left" w:pos="9639"/>
              </w:tabs>
              <w:rPr>
                <w:sz w:val="28"/>
                <w:szCs w:val="28"/>
                <w:lang w:val="fr-CH"/>
              </w:rPr>
            </w:pPr>
          </w:p>
        </w:tc>
      </w:tr>
    </w:tbl>
    <w:p w14:paraId="0803D01F" w14:textId="77777777" w:rsidR="00A257A7" w:rsidRPr="00C34735" w:rsidRDefault="00A257A7" w:rsidP="00A257A7">
      <w:pPr>
        <w:rPr>
          <w:sz w:val="12"/>
          <w:szCs w:val="12"/>
          <w:lang w:val="fr-CH"/>
        </w:rPr>
      </w:pPr>
    </w:p>
    <w:tbl>
      <w:tblPr>
        <w:tblW w:w="10065" w:type="dxa"/>
        <w:tblInd w:w="108" w:type="dxa"/>
        <w:tblLook w:val="04A0" w:firstRow="1" w:lastRow="0" w:firstColumn="1" w:lastColumn="0" w:noHBand="0" w:noVBand="1"/>
      </w:tblPr>
      <w:tblGrid>
        <w:gridCol w:w="1826"/>
        <w:gridCol w:w="1435"/>
        <w:gridCol w:w="1847"/>
        <w:gridCol w:w="294"/>
        <w:gridCol w:w="1544"/>
        <w:gridCol w:w="3119"/>
      </w:tblGrid>
      <w:tr w:rsidR="00A257A7" w:rsidRPr="00C34735" w14:paraId="3F4C7C61" w14:textId="77777777" w:rsidTr="00A97DA3">
        <w:trPr>
          <w:trHeight w:hRule="exact" w:val="284"/>
        </w:trPr>
        <w:tc>
          <w:tcPr>
            <w:tcW w:w="1826" w:type="dxa"/>
            <w:shd w:val="clear" w:color="auto" w:fill="auto"/>
            <w:vAlign w:val="center"/>
          </w:tcPr>
          <w:p w14:paraId="1553FD0C" w14:textId="77777777" w:rsidR="00A257A7" w:rsidRPr="00C34735" w:rsidRDefault="00A257A7" w:rsidP="00A97DA3">
            <w:pPr>
              <w:rPr>
                <w:b/>
                <w:szCs w:val="20"/>
                <w:lang w:val="fr-CH"/>
              </w:rPr>
            </w:pPr>
            <w:r w:rsidRPr="00C34735">
              <w:rPr>
                <w:b/>
                <w:szCs w:val="20"/>
                <w:lang w:val="fr-CH"/>
              </w:rPr>
              <w:t>Candidat</w:t>
            </w:r>
          </w:p>
        </w:tc>
        <w:tc>
          <w:tcPr>
            <w:tcW w:w="1435" w:type="dxa"/>
            <w:shd w:val="clear" w:color="auto" w:fill="auto"/>
            <w:vAlign w:val="center"/>
          </w:tcPr>
          <w:p w14:paraId="521F6949" w14:textId="77777777" w:rsidR="00A257A7" w:rsidRPr="00C34735" w:rsidRDefault="00A257A7" w:rsidP="00A97DA3">
            <w:pPr>
              <w:rPr>
                <w:szCs w:val="20"/>
                <w:lang w:val="fr-CH"/>
              </w:rPr>
            </w:pPr>
            <w:r w:rsidRPr="00C34735">
              <w:rPr>
                <w:szCs w:val="20"/>
                <w:lang w:val="fr-CH"/>
              </w:rPr>
              <w:t>Nom</w:t>
            </w:r>
          </w:p>
        </w:tc>
        <w:tc>
          <w:tcPr>
            <w:tcW w:w="1847" w:type="dxa"/>
            <w:tcBorders>
              <w:bottom w:val="dotted" w:sz="4" w:space="0" w:color="auto"/>
            </w:tcBorders>
            <w:shd w:val="clear" w:color="auto" w:fill="auto"/>
            <w:vAlign w:val="center"/>
          </w:tcPr>
          <w:p w14:paraId="1A16EAA4" w14:textId="6552364D" w:rsidR="00A257A7" w:rsidRPr="00C34735" w:rsidRDefault="00A257A7" w:rsidP="00A97DA3">
            <w:pPr>
              <w:rPr>
                <w:szCs w:val="20"/>
                <w:lang w:val="fr-CH"/>
              </w:rPr>
            </w:pPr>
          </w:p>
        </w:tc>
        <w:tc>
          <w:tcPr>
            <w:tcW w:w="294" w:type="dxa"/>
            <w:shd w:val="clear" w:color="auto" w:fill="auto"/>
            <w:vAlign w:val="center"/>
          </w:tcPr>
          <w:p w14:paraId="7C34563D" w14:textId="77777777" w:rsidR="00A257A7" w:rsidRPr="00C34735" w:rsidRDefault="00A257A7" w:rsidP="00A97DA3">
            <w:pPr>
              <w:rPr>
                <w:szCs w:val="20"/>
                <w:lang w:val="fr-CH"/>
              </w:rPr>
            </w:pPr>
          </w:p>
        </w:tc>
        <w:tc>
          <w:tcPr>
            <w:tcW w:w="1544" w:type="dxa"/>
            <w:shd w:val="clear" w:color="auto" w:fill="auto"/>
            <w:vAlign w:val="center"/>
          </w:tcPr>
          <w:p w14:paraId="7EDD58FE" w14:textId="77777777" w:rsidR="00A257A7" w:rsidRPr="00C34735" w:rsidRDefault="00A257A7" w:rsidP="00A97DA3">
            <w:pPr>
              <w:rPr>
                <w:szCs w:val="20"/>
                <w:lang w:val="fr-CH"/>
              </w:rPr>
            </w:pPr>
            <w:r w:rsidRPr="00C34735">
              <w:rPr>
                <w:szCs w:val="20"/>
                <w:lang w:val="fr-CH"/>
              </w:rPr>
              <w:t>Prénom</w:t>
            </w:r>
          </w:p>
        </w:tc>
        <w:tc>
          <w:tcPr>
            <w:tcW w:w="3119" w:type="dxa"/>
            <w:tcBorders>
              <w:bottom w:val="dotted" w:sz="4" w:space="0" w:color="auto"/>
            </w:tcBorders>
            <w:shd w:val="clear" w:color="auto" w:fill="auto"/>
            <w:vAlign w:val="center"/>
          </w:tcPr>
          <w:p w14:paraId="0CAC0BC7" w14:textId="4F114A0A" w:rsidR="00A257A7" w:rsidRPr="00C34735" w:rsidRDefault="00A257A7" w:rsidP="00A97DA3">
            <w:pPr>
              <w:rPr>
                <w:szCs w:val="20"/>
                <w:lang w:val="fr-CH"/>
              </w:rPr>
            </w:pPr>
          </w:p>
        </w:tc>
      </w:tr>
      <w:tr w:rsidR="00A257A7" w:rsidRPr="00C34735" w14:paraId="47750C8C" w14:textId="77777777" w:rsidTr="00A97DA3">
        <w:trPr>
          <w:trHeight w:hRule="exact" w:val="284"/>
        </w:trPr>
        <w:tc>
          <w:tcPr>
            <w:tcW w:w="1826" w:type="dxa"/>
            <w:shd w:val="clear" w:color="auto" w:fill="auto"/>
            <w:vAlign w:val="center"/>
          </w:tcPr>
          <w:p w14:paraId="744C59B8" w14:textId="77777777" w:rsidR="00A257A7" w:rsidRPr="00C34735" w:rsidRDefault="00A257A7" w:rsidP="00A97DA3">
            <w:pPr>
              <w:rPr>
                <w:b/>
                <w:szCs w:val="20"/>
                <w:lang w:val="fr-CH"/>
              </w:rPr>
            </w:pPr>
          </w:p>
        </w:tc>
        <w:tc>
          <w:tcPr>
            <w:tcW w:w="1435" w:type="dxa"/>
            <w:shd w:val="clear" w:color="auto" w:fill="auto"/>
            <w:vAlign w:val="center"/>
          </w:tcPr>
          <w:p w14:paraId="301AE8CC" w14:textId="77777777" w:rsidR="00A257A7" w:rsidRPr="00C34735" w:rsidRDefault="00A257A7" w:rsidP="00A97DA3">
            <w:pPr>
              <w:rPr>
                <w:szCs w:val="20"/>
                <w:lang w:val="fr-CH"/>
              </w:rPr>
            </w:pPr>
            <w:r w:rsidRPr="00C34735">
              <w:rPr>
                <w:szCs w:val="20"/>
                <w:lang w:val="fr-CH"/>
              </w:rPr>
              <w:t xml:space="preserve">Date </w:t>
            </w:r>
            <w:r w:rsidRPr="00C34735">
              <w:rPr>
                <w:szCs w:val="20"/>
                <w:vertAlign w:val="superscript"/>
                <w:lang w:val="fr-CH"/>
              </w:rPr>
              <w:t>3)</w:t>
            </w:r>
          </w:p>
        </w:tc>
        <w:tc>
          <w:tcPr>
            <w:tcW w:w="1847" w:type="dxa"/>
            <w:tcBorders>
              <w:bottom w:val="dotted" w:sz="4" w:space="0" w:color="auto"/>
            </w:tcBorders>
            <w:shd w:val="clear" w:color="auto" w:fill="auto"/>
            <w:vAlign w:val="center"/>
          </w:tcPr>
          <w:p w14:paraId="1361A4D1" w14:textId="77777777" w:rsidR="00A257A7" w:rsidRPr="00C34735" w:rsidRDefault="00A257A7" w:rsidP="00A97DA3">
            <w:pPr>
              <w:rPr>
                <w:szCs w:val="20"/>
                <w:lang w:val="fr-CH"/>
              </w:rPr>
            </w:pPr>
          </w:p>
        </w:tc>
        <w:tc>
          <w:tcPr>
            <w:tcW w:w="294" w:type="dxa"/>
            <w:shd w:val="clear" w:color="auto" w:fill="auto"/>
            <w:vAlign w:val="center"/>
          </w:tcPr>
          <w:p w14:paraId="23FC9D13" w14:textId="77777777" w:rsidR="00A257A7" w:rsidRPr="00C34735" w:rsidRDefault="00A257A7" w:rsidP="00A97DA3">
            <w:pPr>
              <w:rPr>
                <w:szCs w:val="20"/>
                <w:lang w:val="fr-CH"/>
              </w:rPr>
            </w:pPr>
          </w:p>
        </w:tc>
        <w:tc>
          <w:tcPr>
            <w:tcW w:w="1544" w:type="dxa"/>
            <w:shd w:val="clear" w:color="auto" w:fill="auto"/>
            <w:vAlign w:val="center"/>
          </w:tcPr>
          <w:p w14:paraId="2D22AFC1" w14:textId="77777777" w:rsidR="00A257A7" w:rsidRPr="00C34735" w:rsidRDefault="00A257A7" w:rsidP="00A97DA3">
            <w:pPr>
              <w:rPr>
                <w:szCs w:val="20"/>
                <w:lang w:val="fr-CH"/>
              </w:rPr>
            </w:pPr>
            <w:r w:rsidRPr="00C34735">
              <w:rPr>
                <w:szCs w:val="20"/>
                <w:lang w:val="fr-CH"/>
              </w:rPr>
              <w:t xml:space="preserve">Visa </w:t>
            </w:r>
            <w:r w:rsidRPr="00C34735">
              <w:rPr>
                <w:szCs w:val="20"/>
                <w:vertAlign w:val="superscript"/>
                <w:lang w:val="fr-CH"/>
              </w:rPr>
              <w:t>3)</w:t>
            </w:r>
          </w:p>
        </w:tc>
        <w:tc>
          <w:tcPr>
            <w:tcW w:w="3119" w:type="dxa"/>
            <w:tcBorders>
              <w:bottom w:val="dotted" w:sz="4" w:space="0" w:color="auto"/>
            </w:tcBorders>
            <w:shd w:val="clear" w:color="auto" w:fill="auto"/>
            <w:vAlign w:val="center"/>
          </w:tcPr>
          <w:p w14:paraId="26BD4E64" w14:textId="77777777" w:rsidR="00A257A7" w:rsidRPr="00C34735" w:rsidRDefault="00A257A7" w:rsidP="00A97DA3">
            <w:pPr>
              <w:rPr>
                <w:szCs w:val="20"/>
                <w:lang w:val="fr-CH"/>
              </w:rPr>
            </w:pPr>
          </w:p>
        </w:tc>
      </w:tr>
      <w:tr w:rsidR="00A257A7" w:rsidRPr="00C34735" w14:paraId="51828508" w14:textId="77777777" w:rsidTr="00A97DA3">
        <w:trPr>
          <w:trHeight w:hRule="exact" w:val="284"/>
        </w:trPr>
        <w:tc>
          <w:tcPr>
            <w:tcW w:w="1826" w:type="dxa"/>
            <w:shd w:val="clear" w:color="auto" w:fill="auto"/>
            <w:vAlign w:val="center"/>
          </w:tcPr>
          <w:p w14:paraId="706F35DE" w14:textId="77777777" w:rsidR="00A257A7" w:rsidRPr="00C34735" w:rsidRDefault="00A257A7" w:rsidP="00A97DA3">
            <w:pPr>
              <w:rPr>
                <w:b/>
                <w:szCs w:val="20"/>
                <w:lang w:val="fr-CH"/>
              </w:rPr>
            </w:pPr>
          </w:p>
        </w:tc>
        <w:tc>
          <w:tcPr>
            <w:tcW w:w="1435" w:type="dxa"/>
            <w:shd w:val="clear" w:color="auto" w:fill="auto"/>
            <w:vAlign w:val="center"/>
          </w:tcPr>
          <w:p w14:paraId="75726BC6" w14:textId="77777777" w:rsidR="00A257A7" w:rsidRPr="00C34735" w:rsidRDefault="00A257A7" w:rsidP="00A97DA3">
            <w:pPr>
              <w:rPr>
                <w:szCs w:val="20"/>
                <w:lang w:val="fr-CH"/>
              </w:rPr>
            </w:pPr>
            <w:r w:rsidRPr="00C34735">
              <w:rPr>
                <w:szCs w:val="20"/>
                <w:lang w:val="fr-CH"/>
              </w:rPr>
              <w:t>Courriel</w:t>
            </w:r>
          </w:p>
        </w:tc>
        <w:tc>
          <w:tcPr>
            <w:tcW w:w="6804" w:type="dxa"/>
            <w:gridSpan w:val="4"/>
            <w:tcBorders>
              <w:bottom w:val="dotted" w:sz="4" w:space="0" w:color="auto"/>
            </w:tcBorders>
            <w:shd w:val="clear" w:color="auto" w:fill="auto"/>
            <w:vAlign w:val="center"/>
          </w:tcPr>
          <w:p w14:paraId="419D7AF3" w14:textId="1DFA0B8E" w:rsidR="00A257A7" w:rsidRPr="00C34735" w:rsidRDefault="00A257A7" w:rsidP="00A97DA3">
            <w:pPr>
              <w:rPr>
                <w:szCs w:val="20"/>
                <w:lang w:val="fr-CH"/>
              </w:rPr>
            </w:pPr>
          </w:p>
        </w:tc>
      </w:tr>
    </w:tbl>
    <w:p w14:paraId="17366C0F" w14:textId="77777777" w:rsidR="00A257A7" w:rsidRPr="00C34735" w:rsidRDefault="00A257A7" w:rsidP="00A257A7">
      <w:pPr>
        <w:rPr>
          <w:sz w:val="12"/>
          <w:szCs w:val="12"/>
          <w:lang w:val="fr-CH"/>
        </w:rPr>
      </w:pPr>
    </w:p>
    <w:tbl>
      <w:tblPr>
        <w:tblW w:w="10031" w:type="dxa"/>
        <w:tblInd w:w="108" w:type="dxa"/>
        <w:tblLayout w:type="fixed"/>
        <w:tblLook w:val="04A0" w:firstRow="1" w:lastRow="0" w:firstColumn="1" w:lastColumn="0" w:noHBand="0" w:noVBand="1"/>
      </w:tblPr>
      <w:tblGrid>
        <w:gridCol w:w="1876"/>
        <w:gridCol w:w="1385"/>
        <w:gridCol w:w="6770"/>
      </w:tblGrid>
      <w:tr w:rsidR="00A257A7" w:rsidRPr="00C34735" w14:paraId="64CF601C" w14:textId="77777777" w:rsidTr="00A97DA3">
        <w:trPr>
          <w:trHeight w:hRule="exact" w:val="284"/>
        </w:trPr>
        <w:tc>
          <w:tcPr>
            <w:tcW w:w="1876" w:type="dxa"/>
            <w:shd w:val="clear" w:color="auto" w:fill="auto"/>
            <w:vAlign w:val="center"/>
          </w:tcPr>
          <w:p w14:paraId="1DDC415C" w14:textId="77777777" w:rsidR="00A257A7" w:rsidRPr="00C34735" w:rsidRDefault="00A257A7" w:rsidP="00A97DA3">
            <w:pPr>
              <w:rPr>
                <w:b/>
                <w:szCs w:val="20"/>
                <w:lang w:val="fr-CH"/>
              </w:rPr>
            </w:pPr>
            <w:r w:rsidRPr="00C34735">
              <w:rPr>
                <w:b/>
                <w:szCs w:val="20"/>
                <w:lang w:val="fr-CH"/>
              </w:rPr>
              <w:t>Entreprise</w:t>
            </w:r>
          </w:p>
        </w:tc>
        <w:tc>
          <w:tcPr>
            <w:tcW w:w="1385" w:type="dxa"/>
            <w:shd w:val="clear" w:color="auto" w:fill="auto"/>
            <w:vAlign w:val="center"/>
          </w:tcPr>
          <w:p w14:paraId="25C42BF5" w14:textId="77777777" w:rsidR="00A257A7" w:rsidRPr="00C34735" w:rsidRDefault="00A257A7" w:rsidP="00A97DA3">
            <w:pPr>
              <w:rPr>
                <w:szCs w:val="20"/>
                <w:lang w:val="fr-CH"/>
              </w:rPr>
            </w:pPr>
            <w:r w:rsidRPr="00C34735">
              <w:rPr>
                <w:szCs w:val="20"/>
                <w:lang w:val="fr-CH"/>
              </w:rPr>
              <w:t>Nom</w:t>
            </w:r>
          </w:p>
        </w:tc>
        <w:tc>
          <w:tcPr>
            <w:tcW w:w="6770" w:type="dxa"/>
            <w:tcBorders>
              <w:bottom w:val="dotted" w:sz="4" w:space="0" w:color="auto"/>
            </w:tcBorders>
            <w:shd w:val="clear" w:color="auto" w:fill="auto"/>
            <w:vAlign w:val="center"/>
          </w:tcPr>
          <w:p w14:paraId="71D71F0E" w14:textId="77777777" w:rsidR="00A257A7" w:rsidRPr="00C34735" w:rsidRDefault="00A257A7" w:rsidP="00A97DA3">
            <w:pPr>
              <w:rPr>
                <w:szCs w:val="20"/>
                <w:lang w:val="fr-CH"/>
              </w:rPr>
            </w:pPr>
            <w:r w:rsidRPr="00AC0F88">
              <w:rPr>
                <w:noProof/>
                <w:szCs w:val="20"/>
                <w:lang w:val="fr-CH"/>
              </w:rPr>
              <w:t>EMF</w:t>
            </w:r>
          </w:p>
        </w:tc>
      </w:tr>
      <w:tr w:rsidR="00A257A7" w:rsidRPr="00C34735" w14:paraId="52A40C57" w14:textId="77777777" w:rsidTr="00A97DA3">
        <w:trPr>
          <w:trHeight w:hRule="exact" w:val="289"/>
        </w:trPr>
        <w:tc>
          <w:tcPr>
            <w:tcW w:w="1876" w:type="dxa"/>
            <w:shd w:val="clear" w:color="auto" w:fill="auto"/>
            <w:vAlign w:val="center"/>
          </w:tcPr>
          <w:p w14:paraId="02A6EE1D" w14:textId="77777777" w:rsidR="00A257A7" w:rsidRPr="00C34735" w:rsidRDefault="00A257A7" w:rsidP="00A97DA3">
            <w:pPr>
              <w:rPr>
                <w:b/>
                <w:szCs w:val="20"/>
                <w:lang w:val="fr-CH"/>
              </w:rPr>
            </w:pPr>
          </w:p>
        </w:tc>
        <w:tc>
          <w:tcPr>
            <w:tcW w:w="1385" w:type="dxa"/>
            <w:shd w:val="clear" w:color="auto" w:fill="auto"/>
            <w:vAlign w:val="center"/>
          </w:tcPr>
          <w:p w14:paraId="59097D24" w14:textId="77777777" w:rsidR="00A257A7" w:rsidRPr="00C34735" w:rsidRDefault="00A257A7" w:rsidP="00A97DA3">
            <w:pPr>
              <w:rPr>
                <w:szCs w:val="20"/>
                <w:lang w:val="fr-CH"/>
              </w:rPr>
            </w:pPr>
            <w:r w:rsidRPr="00C34735">
              <w:rPr>
                <w:szCs w:val="20"/>
                <w:lang w:val="fr-CH"/>
              </w:rPr>
              <w:t>Adresse</w:t>
            </w:r>
          </w:p>
        </w:tc>
        <w:tc>
          <w:tcPr>
            <w:tcW w:w="6770" w:type="dxa"/>
            <w:tcBorders>
              <w:top w:val="dotted" w:sz="4" w:space="0" w:color="auto"/>
              <w:bottom w:val="dotted" w:sz="4" w:space="0" w:color="auto"/>
            </w:tcBorders>
            <w:shd w:val="clear" w:color="auto" w:fill="auto"/>
            <w:vAlign w:val="center"/>
          </w:tcPr>
          <w:p w14:paraId="5C12A72B" w14:textId="77777777" w:rsidR="00A257A7" w:rsidRPr="00C34735" w:rsidRDefault="00A257A7" w:rsidP="00A97DA3">
            <w:pPr>
              <w:rPr>
                <w:szCs w:val="20"/>
                <w:lang w:val="fr-CH"/>
              </w:rPr>
            </w:pPr>
            <w:r w:rsidRPr="00AC0F88">
              <w:rPr>
                <w:noProof/>
                <w:szCs w:val="20"/>
                <w:lang w:val="fr-CH"/>
              </w:rPr>
              <w:t>Rte des Daillettes 6</w:t>
            </w:r>
          </w:p>
        </w:tc>
      </w:tr>
      <w:tr w:rsidR="00A257A7" w:rsidRPr="00C34735" w14:paraId="399286A7" w14:textId="77777777" w:rsidTr="00A97DA3">
        <w:trPr>
          <w:trHeight w:hRule="exact" w:val="284"/>
        </w:trPr>
        <w:tc>
          <w:tcPr>
            <w:tcW w:w="1876" w:type="dxa"/>
            <w:shd w:val="clear" w:color="auto" w:fill="auto"/>
            <w:vAlign w:val="center"/>
          </w:tcPr>
          <w:p w14:paraId="7A7A38C6" w14:textId="77777777" w:rsidR="00A257A7" w:rsidRPr="00C34735" w:rsidRDefault="00A257A7" w:rsidP="00A97DA3">
            <w:pPr>
              <w:rPr>
                <w:b/>
                <w:szCs w:val="20"/>
                <w:lang w:val="fr-CH"/>
              </w:rPr>
            </w:pPr>
          </w:p>
        </w:tc>
        <w:tc>
          <w:tcPr>
            <w:tcW w:w="1385" w:type="dxa"/>
            <w:shd w:val="clear" w:color="auto" w:fill="auto"/>
            <w:vAlign w:val="center"/>
          </w:tcPr>
          <w:p w14:paraId="3DE0F599" w14:textId="77777777" w:rsidR="00A257A7" w:rsidRPr="00C34735" w:rsidRDefault="00A257A7" w:rsidP="00A97DA3">
            <w:pPr>
              <w:rPr>
                <w:szCs w:val="20"/>
                <w:lang w:val="fr-CH"/>
              </w:rPr>
            </w:pPr>
            <w:r w:rsidRPr="00C34735">
              <w:rPr>
                <w:szCs w:val="20"/>
                <w:lang w:val="fr-CH"/>
              </w:rPr>
              <w:t>NPA, lieu</w:t>
            </w:r>
          </w:p>
        </w:tc>
        <w:tc>
          <w:tcPr>
            <w:tcW w:w="6770" w:type="dxa"/>
            <w:tcBorders>
              <w:top w:val="dotted" w:sz="4" w:space="0" w:color="auto"/>
              <w:bottom w:val="dotted" w:sz="4" w:space="0" w:color="auto"/>
            </w:tcBorders>
            <w:shd w:val="clear" w:color="auto" w:fill="auto"/>
            <w:vAlign w:val="center"/>
          </w:tcPr>
          <w:p w14:paraId="7A3AB72F" w14:textId="77777777" w:rsidR="00A257A7" w:rsidRPr="00C34735" w:rsidRDefault="00A257A7" w:rsidP="00A97DA3">
            <w:pPr>
              <w:rPr>
                <w:szCs w:val="20"/>
                <w:lang w:val="fr-CH"/>
              </w:rPr>
            </w:pPr>
            <w:r w:rsidRPr="00AC0F88">
              <w:rPr>
                <w:noProof/>
                <w:szCs w:val="20"/>
                <w:lang w:val="fr-CH"/>
              </w:rPr>
              <w:t>1700</w:t>
            </w:r>
            <w:r w:rsidRPr="00C34735">
              <w:rPr>
                <w:szCs w:val="20"/>
                <w:lang w:val="fr-CH"/>
              </w:rPr>
              <w:t xml:space="preserve"> </w:t>
            </w:r>
            <w:r w:rsidRPr="00AC0F88">
              <w:rPr>
                <w:noProof/>
                <w:szCs w:val="20"/>
                <w:lang w:val="fr-CH"/>
              </w:rPr>
              <w:t>Fribourg</w:t>
            </w:r>
          </w:p>
        </w:tc>
      </w:tr>
    </w:tbl>
    <w:p w14:paraId="454482D1" w14:textId="77777777" w:rsidR="00A257A7" w:rsidRPr="00C34735" w:rsidRDefault="00A257A7" w:rsidP="00A257A7">
      <w:pPr>
        <w:rPr>
          <w:sz w:val="12"/>
          <w:szCs w:val="12"/>
          <w:lang w:val="fr-CH"/>
        </w:rPr>
      </w:pPr>
    </w:p>
    <w:tbl>
      <w:tblPr>
        <w:tblW w:w="10031" w:type="dxa"/>
        <w:tblInd w:w="108" w:type="dxa"/>
        <w:tblLook w:val="04A0" w:firstRow="1" w:lastRow="0" w:firstColumn="1" w:lastColumn="0" w:noHBand="0" w:noVBand="1"/>
      </w:tblPr>
      <w:tblGrid>
        <w:gridCol w:w="1873"/>
        <w:gridCol w:w="1388"/>
        <w:gridCol w:w="1847"/>
        <w:gridCol w:w="284"/>
        <w:gridCol w:w="1573"/>
        <w:gridCol w:w="3066"/>
      </w:tblGrid>
      <w:tr w:rsidR="00A257A7" w:rsidRPr="00C34735" w14:paraId="0FE9C3A4" w14:textId="77777777" w:rsidTr="00A97DA3">
        <w:trPr>
          <w:trHeight w:hRule="exact" w:val="284"/>
        </w:trPr>
        <w:tc>
          <w:tcPr>
            <w:tcW w:w="1873" w:type="dxa"/>
            <w:shd w:val="clear" w:color="auto" w:fill="auto"/>
            <w:vAlign w:val="center"/>
          </w:tcPr>
          <w:p w14:paraId="705B7712" w14:textId="77777777" w:rsidR="00A257A7" w:rsidRPr="00C34735" w:rsidRDefault="00A257A7" w:rsidP="00A97DA3">
            <w:pPr>
              <w:rPr>
                <w:b/>
                <w:szCs w:val="20"/>
                <w:lang w:val="fr-CH"/>
              </w:rPr>
            </w:pPr>
            <w:r w:rsidRPr="00C34735">
              <w:rPr>
                <w:b/>
                <w:szCs w:val="20"/>
                <w:lang w:val="fr-CH"/>
              </w:rPr>
              <w:t>Supérieur prof.</w:t>
            </w:r>
          </w:p>
        </w:tc>
        <w:tc>
          <w:tcPr>
            <w:tcW w:w="1388" w:type="dxa"/>
            <w:shd w:val="clear" w:color="auto" w:fill="auto"/>
            <w:vAlign w:val="center"/>
          </w:tcPr>
          <w:p w14:paraId="7FF3E3FF" w14:textId="77777777" w:rsidR="00A257A7" w:rsidRPr="00C34735" w:rsidRDefault="00A257A7" w:rsidP="00A97DA3">
            <w:pPr>
              <w:rPr>
                <w:szCs w:val="20"/>
                <w:lang w:val="fr-CH"/>
              </w:rPr>
            </w:pPr>
            <w:r w:rsidRPr="00C34735">
              <w:rPr>
                <w:szCs w:val="20"/>
                <w:lang w:val="fr-CH"/>
              </w:rPr>
              <w:t>Nom</w:t>
            </w:r>
          </w:p>
        </w:tc>
        <w:tc>
          <w:tcPr>
            <w:tcW w:w="1847" w:type="dxa"/>
            <w:tcBorders>
              <w:bottom w:val="dotted" w:sz="4" w:space="0" w:color="auto"/>
            </w:tcBorders>
            <w:shd w:val="clear" w:color="auto" w:fill="auto"/>
            <w:vAlign w:val="center"/>
          </w:tcPr>
          <w:p w14:paraId="4A7EB495" w14:textId="1C9A096D" w:rsidR="00A257A7" w:rsidRPr="00C34735" w:rsidRDefault="00A257A7" w:rsidP="00A97DA3">
            <w:pPr>
              <w:rPr>
                <w:szCs w:val="20"/>
                <w:lang w:val="fr-CH"/>
              </w:rPr>
            </w:pPr>
          </w:p>
        </w:tc>
        <w:tc>
          <w:tcPr>
            <w:tcW w:w="284" w:type="dxa"/>
            <w:shd w:val="clear" w:color="auto" w:fill="auto"/>
            <w:vAlign w:val="center"/>
          </w:tcPr>
          <w:p w14:paraId="79E29736" w14:textId="77777777" w:rsidR="00A257A7" w:rsidRPr="00C34735" w:rsidRDefault="00A257A7" w:rsidP="00A97DA3">
            <w:pPr>
              <w:rPr>
                <w:szCs w:val="20"/>
                <w:lang w:val="fr-CH"/>
              </w:rPr>
            </w:pPr>
          </w:p>
        </w:tc>
        <w:tc>
          <w:tcPr>
            <w:tcW w:w="1573" w:type="dxa"/>
            <w:shd w:val="clear" w:color="auto" w:fill="auto"/>
            <w:vAlign w:val="center"/>
          </w:tcPr>
          <w:p w14:paraId="04CFDFB7" w14:textId="77777777" w:rsidR="00A257A7" w:rsidRPr="00C34735" w:rsidRDefault="00A257A7" w:rsidP="00A97DA3">
            <w:pPr>
              <w:rPr>
                <w:szCs w:val="20"/>
                <w:lang w:val="fr-CH"/>
              </w:rPr>
            </w:pPr>
            <w:r w:rsidRPr="00C34735">
              <w:rPr>
                <w:szCs w:val="20"/>
                <w:lang w:val="fr-CH"/>
              </w:rPr>
              <w:t>Prénom</w:t>
            </w:r>
          </w:p>
        </w:tc>
        <w:tc>
          <w:tcPr>
            <w:tcW w:w="3066" w:type="dxa"/>
            <w:tcBorders>
              <w:bottom w:val="dotted" w:sz="4" w:space="0" w:color="auto"/>
            </w:tcBorders>
            <w:shd w:val="clear" w:color="auto" w:fill="auto"/>
            <w:vAlign w:val="center"/>
          </w:tcPr>
          <w:p w14:paraId="35C634F1" w14:textId="2FD7D77B" w:rsidR="00A257A7" w:rsidRPr="00C34735" w:rsidRDefault="00A257A7" w:rsidP="00A97DA3">
            <w:pPr>
              <w:rPr>
                <w:szCs w:val="20"/>
                <w:lang w:val="fr-CH"/>
              </w:rPr>
            </w:pPr>
          </w:p>
        </w:tc>
      </w:tr>
      <w:tr w:rsidR="00A257A7" w:rsidRPr="00C34735" w14:paraId="166CC7DC" w14:textId="77777777" w:rsidTr="00A97DA3">
        <w:trPr>
          <w:trHeight w:hRule="exact" w:val="284"/>
        </w:trPr>
        <w:tc>
          <w:tcPr>
            <w:tcW w:w="1873" w:type="dxa"/>
            <w:shd w:val="clear" w:color="auto" w:fill="auto"/>
            <w:vAlign w:val="center"/>
          </w:tcPr>
          <w:p w14:paraId="16032600" w14:textId="77777777" w:rsidR="00A257A7" w:rsidRPr="00C34735" w:rsidRDefault="00A257A7" w:rsidP="00A97DA3">
            <w:pPr>
              <w:rPr>
                <w:b/>
                <w:szCs w:val="20"/>
                <w:lang w:val="fr-CH"/>
              </w:rPr>
            </w:pPr>
          </w:p>
        </w:tc>
        <w:tc>
          <w:tcPr>
            <w:tcW w:w="1388" w:type="dxa"/>
            <w:shd w:val="clear" w:color="auto" w:fill="auto"/>
            <w:vAlign w:val="center"/>
          </w:tcPr>
          <w:p w14:paraId="11D5830D" w14:textId="77777777" w:rsidR="00A257A7" w:rsidRPr="00C34735" w:rsidRDefault="00A257A7" w:rsidP="00A97DA3">
            <w:pPr>
              <w:rPr>
                <w:szCs w:val="20"/>
                <w:lang w:val="fr-CH"/>
              </w:rPr>
            </w:pPr>
            <w:r w:rsidRPr="00C34735">
              <w:rPr>
                <w:szCs w:val="20"/>
                <w:lang w:val="fr-CH"/>
              </w:rPr>
              <w:t>Tél. Prof.</w:t>
            </w:r>
          </w:p>
        </w:tc>
        <w:tc>
          <w:tcPr>
            <w:tcW w:w="1847" w:type="dxa"/>
            <w:tcBorders>
              <w:bottom w:val="dotted" w:sz="4" w:space="0" w:color="auto"/>
            </w:tcBorders>
            <w:shd w:val="clear" w:color="auto" w:fill="auto"/>
            <w:vAlign w:val="center"/>
          </w:tcPr>
          <w:p w14:paraId="47115447" w14:textId="5C684EF9" w:rsidR="00A257A7" w:rsidRPr="00C34735" w:rsidRDefault="00A257A7" w:rsidP="00A97DA3">
            <w:pPr>
              <w:rPr>
                <w:szCs w:val="20"/>
                <w:lang w:val="fr-CH"/>
              </w:rPr>
            </w:pPr>
          </w:p>
        </w:tc>
        <w:tc>
          <w:tcPr>
            <w:tcW w:w="284" w:type="dxa"/>
            <w:shd w:val="clear" w:color="auto" w:fill="auto"/>
            <w:vAlign w:val="center"/>
          </w:tcPr>
          <w:p w14:paraId="7EDAF75D" w14:textId="77777777" w:rsidR="00A257A7" w:rsidRPr="00C34735" w:rsidRDefault="00A257A7" w:rsidP="00A97DA3">
            <w:pPr>
              <w:rPr>
                <w:szCs w:val="20"/>
                <w:lang w:val="fr-CH"/>
              </w:rPr>
            </w:pPr>
          </w:p>
        </w:tc>
        <w:tc>
          <w:tcPr>
            <w:tcW w:w="1573" w:type="dxa"/>
            <w:shd w:val="clear" w:color="auto" w:fill="auto"/>
            <w:vAlign w:val="center"/>
          </w:tcPr>
          <w:p w14:paraId="3150A73E" w14:textId="77777777" w:rsidR="00A257A7" w:rsidRPr="00C34735" w:rsidRDefault="00A257A7" w:rsidP="00A97DA3">
            <w:pPr>
              <w:rPr>
                <w:szCs w:val="20"/>
                <w:lang w:val="fr-CH"/>
              </w:rPr>
            </w:pPr>
            <w:r w:rsidRPr="00C34735">
              <w:rPr>
                <w:szCs w:val="20"/>
                <w:lang w:val="fr-CH"/>
              </w:rPr>
              <w:t>Mobile</w:t>
            </w:r>
          </w:p>
        </w:tc>
        <w:tc>
          <w:tcPr>
            <w:tcW w:w="3066" w:type="dxa"/>
            <w:tcBorders>
              <w:bottom w:val="dotted" w:sz="4" w:space="0" w:color="auto"/>
            </w:tcBorders>
            <w:shd w:val="clear" w:color="auto" w:fill="auto"/>
            <w:vAlign w:val="center"/>
          </w:tcPr>
          <w:p w14:paraId="7E2CC41F" w14:textId="06725C69" w:rsidR="00A257A7" w:rsidRPr="00C34735" w:rsidRDefault="00A257A7" w:rsidP="00A97DA3">
            <w:pPr>
              <w:rPr>
                <w:szCs w:val="20"/>
                <w:lang w:val="fr-CH"/>
              </w:rPr>
            </w:pPr>
          </w:p>
        </w:tc>
      </w:tr>
      <w:tr w:rsidR="00A257A7" w:rsidRPr="00C34735" w14:paraId="376B0623" w14:textId="77777777" w:rsidTr="00A97DA3">
        <w:trPr>
          <w:trHeight w:hRule="exact" w:val="284"/>
        </w:trPr>
        <w:tc>
          <w:tcPr>
            <w:tcW w:w="1873" w:type="dxa"/>
            <w:shd w:val="clear" w:color="auto" w:fill="auto"/>
            <w:vAlign w:val="center"/>
          </w:tcPr>
          <w:p w14:paraId="663BFA4B" w14:textId="77777777" w:rsidR="00A257A7" w:rsidRPr="00C34735" w:rsidRDefault="00A257A7" w:rsidP="00A97DA3">
            <w:pPr>
              <w:rPr>
                <w:b/>
                <w:szCs w:val="20"/>
                <w:lang w:val="fr-CH"/>
              </w:rPr>
            </w:pPr>
          </w:p>
        </w:tc>
        <w:tc>
          <w:tcPr>
            <w:tcW w:w="1388" w:type="dxa"/>
            <w:shd w:val="clear" w:color="auto" w:fill="auto"/>
            <w:vAlign w:val="center"/>
          </w:tcPr>
          <w:p w14:paraId="25FDF201" w14:textId="77777777" w:rsidR="00A257A7" w:rsidRPr="00C34735" w:rsidRDefault="00A257A7" w:rsidP="00A97DA3">
            <w:pPr>
              <w:rPr>
                <w:szCs w:val="20"/>
                <w:lang w:val="fr-CH"/>
              </w:rPr>
            </w:pPr>
            <w:r w:rsidRPr="00C34735">
              <w:rPr>
                <w:szCs w:val="20"/>
                <w:lang w:val="fr-CH"/>
              </w:rPr>
              <w:t>Courriel</w:t>
            </w:r>
          </w:p>
        </w:tc>
        <w:tc>
          <w:tcPr>
            <w:tcW w:w="6770" w:type="dxa"/>
            <w:gridSpan w:val="4"/>
            <w:tcBorders>
              <w:bottom w:val="dotted" w:sz="4" w:space="0" w:color="auto"/>
            </w:tcBorders>
            <w:shd w:val="clear" w:color="auto" w:fill="auto"/>
            <w:vAlign w:val="center"/>
          </w:tcPr>
          <w:p w14:paraId="1A39D347" w14:textId="28AA7F06" w:rsidR="00A257A7" w:rsidRPr="00C34735" w:rsidRDefault="00A257A7" w:rsidP="00A97DA3">
            <w:pPr>
              <w:rPr>
                <w:szCs w:val="20"/>
                <w:lang w:val="fr-CH"/>
              </w:rPr>
            </w:pPr>
          </w:p>
        </w:tc>
      </w:tr>
    </w:tbl>
    <w:p w14:paraId="1FD74129" w14:textId="77777777" w:rsidR="00A257A7" w:rsidRPr="00C34735" w:rsidRDefault="00A257A7" w:rsidP="00A257A7">
      <w:pPr>
        <w:rPr>
          <w:sz w:val="12"/>
          <w:szCs w:val="12"/>
          <w:lang w:val="fr-CH"/>
        </w:rPr>
      </w:pPr>
    </w:p>
    <w:tbl>
      <w:tblPr>
        <w:tblW w:w="10031" w:type="dxa"/>
        <w:tblInd w:w="108" w:type="dxa"/>
        <w:tblLook w:val="04A0" w:firstRow="1" w:lastRow="0" w:firstColumn="1" w:lastColumn="0" w:noHBand="0" w:noVBand="1"/>
      </w:tblPr>
      <w:tblGrid>
        <w:gridCol w:w="1873"/>
        <w:gridCol w:w="1388"/>
        <w:gridCol w:w="1847"/>
        <w:gridCol w:w="284"/>
        <w:gridCol w:w="1573"/>
        <w:gridCol w:w="3066"/>
      </w:tblGrid>
      <w:tr w:rsidR="00A257A7" w:rsidRPr="00C34735" w14:paraId="4DF62697" w14:textId="77777777" w:rsidTr="00A97DA3">
        <w:trPr>
          <w:trHeight w:hRule="exact" w:val="284"/>
        </w:trPr>
        <w:tc>
          <w:tcPr>
            <w:tcW w:w="1873" w:type="dxa"/>
            <w:shd w:val="clear" w:color="auto" w:fill="auto"/>
            <w:vAlign w:val="center"/>
          </w:tcPr>
          <w:p w14:paraId="1FEB9092" w14:textId="77777777" w:rsidR="00A257A7" w:rsidRPr="00C34735" w:rsidRDefault="00A257A7" w:rsidP="00A97DA3">
            <w:pPr>
              <w:rPr>
                <w:b/>
                <w:szCs w:val="20"/>
                <w:lang w:val="fr-CH"/>
              </w:rPr>
            </w:pPr>
            <w:r w:rsidRPr="00C34735">
              <w:rPr>
                <w:b/>
                <w:szCs w:val="20"/>
                <w:lang w:val="fr-CH"/>
              </w:rPr>
              <w:t>Expert 1</w:t>
            </w:r>
          </w:p>
        </w:tc>
        <w:tc>
          <w:tcPr>
            <w:tcW w:w="1388" w:type="dxa"/>
            <w:shd w:val="clear" w:color="auto" w:fill="auto"/>
            <w:vAlign w:val="center"/>
          </w:tcPr>
          <w:p w14:paraId="2B16003D" w14:textId="77777777" w:rsidR="00A257A7" w:rsidRPr="00C34735" w:rsidRDefault="00A257A7" w:rsidP="00A97DA3">
            <w:pPr>
              <w:rPr>
                <w:szCs w:val="20"/>
                <w:lang w:val="fr-CH"/>
              </w:rPr>
            </w:pPr>
            <w:r w:rsidRPr="00C34735">
              <w:rPr>
                <w:szCs w:val="20"/>
                <w:lang w:val="fr-CH"/>
              </w:rPr>
              <w:t>Nom</w:t>
            </w:r>
          </w:p>
        </w:tc>
        <w:tc>
          <w:tcPr>
            <w:tcW w:w="1847" w:type="dxa"/>
            <w:tcBorders>
              <w:bottom w:val="dotted" w:sz="4" w:space="0" w:color="auto"/>
            </w:tcBorders>
            <w:shd w:val="clear" w:color="auto" w:fill="auto"/>
            <w:vAlign w:val="center"/>
          </w:tcPr>
          <w:p w14:paraId="0613FDC7" w14:textId="6A4A1A1A" w:rsidR="00A257A7" w:rsidRPr="00C34735" w:rsidRDefault="00A257A7" w:rsidP="00A97DA3">
            <w:pPr>
              <w:rPr>
                <w:szCs w:val="20"/>
                <w:lang w:val="fr-CH"/>
              </w:rPr>
            </w:pPr>
          </w:p>
        </w:tc>
        <w:tc>
          <w:tcPr>
            <w:tcW w:w="284" w:type="dxa"/>
            <w:shd w:val="clear" w:color="auto" w:fill="auto"/>
            <w:vAlign w:val="center"/>
          </w:tcPr>
          <w:p w14:paraId="47FB780F" w14:textId="77777777" w:rsidR="00A257A7" w:rsidRPr="00C34735" w:rsidRDefault="00A257A7" w:rsidP="00A97DA3">
            <w:pPr>
              <w:rPr>
                <w:szCs w:val="20"/>
                <w:lang w:val="fr-CH"/>
              </w:rPr>
            </w:pPr>
          </w:p>
        </w:tc>
        <w:tc>
          <w:tcPr>
            <w:tcW w:w="1573" w:type="dxa"/>
            <w:shd w:val="clear" w:color="auto" w:fill="auto"/>
            <w:vAlign w:val="center"/>
          </w:tcPr>
          <w:p w14:paraId="1539BD34" w14:textId="77777777" w:rsidR="00A257A7" w:rsidRPr="00C34735" w:rsidRDefault="00A257A7" w:rsidP="00A97DA3">
            <w:pPr>
              <w:rPr>
                <w:szCs w:val="20"/>
                <w:lang w:val="fr-CH"/>
              </w:rPr>
            </w:pPr>
            <w:r w:rsidRPr="00C34735">
              <w:rPr>
                <w:szCs w:val="20"/>
                <w:lang w:val="fr-CH"/>
              </w:rPr>
              <w:t>Prénom</w:t>
            </w:r>
          </w:p>
        </w:tc>
        <w:tc>
          <w:tcPr>
            <w:tcW w:w="3066" w:type="dxa"/>
            <w:tcBorders>
              <w:bottom w:val="dotted" w:sz="4" w:space="0" w:color="auto"/>
            </w:tcBorders>
            <w:shd w:val="clear" w:color="auto" w:fill="auto"/>
            <w:vAlign w:val="center"/>
          </w:tcPr>
          <w:p w14:paraId="631C40FD" w14:textId="6C4FC9A3" w:rsidR="00A257A7" w:rsidRPr="00C34735" w:rsidRDefault="00A257A7" w:rsidP="00A97DA3">
            <w:pPr>
              <w:rPr>
                <w:szCs w:val="20"/>
                <w:lang w:val="fr-CH"/>
              </w:rPr>
            </w:pPr>
          </w:p>
        </w:tc>
      </w:tr>
      <w:tr w:rsidR="00A257A7" w:rsidRPr="00C34735" w14:paraId="2F018423" w14:textId="77777777" w:rsidTr="00A97DA3">
        <w:trPr>
          <w:trHeight w:hRule="exact" w:val="284"/>
        </w:trPr>
        <w:tc>
          <w:tcPr>
            <w:tcW w:w="1873" w:type="dxa"/>
            <w:shd w:val="clear" w:color="auto" w:fill="auto"/>
            <w:vAlign w:val="center"/>
          </w:tcPr>
          <w:p w14:paraId="77335248" w14:textId="77777777" w:rsidR="00A257A7" w:rsidRPr="00C34735" w:rsidRDefault="00A257A7" w:rsidP="00A97DA3">
            <w:pPr>
              <w:rPr>
                <w:b/>
                <w:szCs w:val="20"/>
                <w:lang w:val="fr-CH"/>
              </w:rPr>
            </w:pPr>
          </w:p>
        </w:tc>
        <w:tc>
          <w:tcPr>
            <w:tcW w:w="1388" w:type="dxa"/>
            <w:shd w:val="clear" w:color="auto" w:fill="auto"/>
            <w:vAlign w:val="center"/>
          </w:tcPr>
          <w:p w14:paraId="06E895C9" w14:textId="77777777" w:rsidR="00A257A7" w:rsidRPr="00C34735" w:rsidRDefault="00A257A7" w:rsidP="00A97DA3">
            <w:pPr>
              <w:rPr>
                <w:szCs w:val="20"/>
                <w:lang w:val="fr-CH"/>
              </w:rPr>
            </w:pPr>
            <w:r w:rsidRPr="00C34735">
              <w:rPr>
                <w:szCs w:val="20"/>
                <w:lang w:val="fr-CH"/>
              </w:rPr>
              <w:t>Tel. Prof.</w:t>
            </w:r>
          </w:p>
        </w:tc>
        <w:tc>
          <w:tcPr>
            <w:tcW w:w="1847" w:type="dxa"/>
            <w:tcBorders>
              <w:bottom w:val="dotted" w:sz="4" w:space="0" w:color="auto"/>
            </w:tcBorders>
            <w:shd w:val="clear" w:color="auto" w:fill="auto"/>
            <w:vAlign w:val="center"/>
          </w:tcPr>
          <w:p w14:paraId="23C6FCCA" w14:textId="37D84CC9" w:rsidR="00A257A7" w:rsidRPr="00C34735" w:rsidRDefault="00A257A7" w:rsidP="00A97DA3">
            <w:pPr>
              <w:rPr>
                <w:szCs w:val="20"/>
                <w:lang w:val="fr-CH"/>
              </w:rPr>
            </w:pPr>
          </w:p>
        </w:tc>
        <w:tc>
          <w:tcPr>
            <w:tcW w:w="284" w:type="dxa"/>
            <w:shd w:val="clear" w:color="auto" w:fill="auto"/>
            <w:vAlign w:val="center"/>
          </w:tcPr>
          <w:p w14:paraId="23DC90C6" w14:textId="77777777" w:rsidR="00A257A7" w:rsidRPr="00C34735" w:rsidRDefault="00A257A7" w:rsidP="00A97DA3">
            <w:pPr>
              <w:rPr>
                <w:szCs w:val="20"/>
                <w:lang w:val="fr-CH"/>
              </w:rPr>
            </w:pPr>
          </w:p>
        </w:tc>
        <w:tc>
          <w:tcPr>
            <w:tcW w:w="1573" w:type="dxa"/>
            <w:shd w:val="clear" w:color="auto" w:fill="auto"/>
            <w:vAlign w:val="center"/>
          </w:tcPr>
          <w:p w14:paraId="5FAAC907" w14:textId="77777777" w:rsidR="00A257A7" w:rsidRPr="00C34735" w:rsidRDefault="00A257A7" w:rsidP="00A97DA3">
            <w:pPr>
              <w:rPr>
                <w:szCs w:val="20"/>
                <w:lang w:val="fr-CH"/>
              </w:rPr>
            </w:pPr>
            <w:r w:rsidRPr="00C34735">
              <w:rPr>
                <w:szCs w:val="20"/>
                <w:lang w:val="fr-CH"/>
              </w:rPr>
              <w:t>Mobile</w:t>
            </w:r>
          </w:p>
        </w:tc>
        <w:tc>
          <w:tcPr>
            <w:tcW w:w="3066" w:type="dxa"/>
            <w:tcBorders>
              <w:bottom w:val="dotted" w:sz="4" w:space="0" w:color="auto"/>
            </w:tcBorders>
            <w:shd w:val="clear" w:color="auto" w:fill="auto"/>
            <w:vAlign w:val="center"/>
          </w:tcPr>
          <w:p w14:paraId="35EF0E39" w14:textId="4BF75379" w:rsidR="00A257A7" w:rsidRPr="00C34735" w:rsidRDefault="00A257A7" w:rsidP="00A97DA3">
            <w:pPr>
              <w:rPr>
                <w:szCs w:val="20"/>
                <w:lang w:val="fr-CH"/>
              </w:rPr>
            </w:pPr>
          </w:p>
        </w:tc>
      </w:tr>
      <w:tr w:rsidR="00A257A7" w:rsidRPr="00C34735" w14:paraId="20C35E3A" w14:textId="77777777" w:rsidTr="00A97DA3">
        <w:trPr>
          <w:trHeight w:hRule="exact" w:val="284"/>
        </w:trPr>
        <w:tc>
          <w:tcPr>
            <w:tcW w:w="1873" w:type="dxa"/>
            <w:shd w:val="clear" w:color="auto" w:fill="auto"/>
            <w:vAlign w:val="center"/>
          </w:tcPr>
          <w:p w14:paraId="68370DFA" w14:textId="77777777" w:rsidR="00A257A7" w:rsidRPr="00C34735" w:rsidRDefault="00A257A7" w:rsidP="00A97DA3">
            <w:pPr>
              <w:rPr>
                <w:b/>
                <w:szCs w:val="20"/>
                <w:lang w:val="fr-CH"/>
              </w:rPr>
            </w:pPr>
          </w:p>
        </w:tc>
        <w:tc>
          <w:tcPr>
            <w:tcW w:w="1388" w:type="dxa"/>
            <w:shd w:val="clear" w:color="auto" w:fill="auto"/>
            <w:vAlign w:val="center"/>
          </w:tcPr>
          <w:p w14:paraId="232012CD" w14:textId="77777777" w:rsidR="00A257A7" w:rsidRPr="00C34735" w:rsidRDefault="00A257A7" w:rsidP="00A97DA3">
            <w:pPr>
              <w:rPr>
                <w:szCs w:val="20"/>
                <w:lang w:val="fr-CH"/>
              </w:rPr>
            </w:pPr>
            <w:r w:rsidRPr="00C34735">
              <w:rPr>
                <w:szCs w:val="20"/>
                <w:lang w:val="fr-CH"/>
              </w:rPr>
              <w:t>Courriel</w:t>
            </w:r>
          </w:p>
        </w:tc>
        <w:tc>
          <w:tcPr>
            <w:tcW w:w="6770" w:type="dxa"/>
            <w:gridSpan w:val="4"/>
            <w:tcBorders>
              <w:bottom w:val="dotted" w:sz="4" w:space="0" w:color="auto"/>
            </w:tcBorders>
            <w:shd w:val="clear" w:color="auto" w:fill="auto"/>
            <w:vAlign w:val="center"/>
          </w:tcPr>
          <w:p w14:paraId="207E1A4A" w14:textId="00067FBC" w:rsidR="00A257A7" w:rsidRPr="00C34735" w:rsidRDefault="00A257A7" w:rsidP="00A97DA3">
            <w:pPr>
              <w:rPr>
                <w:szCs w:val="20"/>
                <w:lang w:val="fr-CH"/>
              </w:rPr>
            </w:pPr>
          </w:p>
        </w:tc>
      </w:tr>
    </w:tbl>
    <w:p w14:paraId="0202ACA4" w14:textId="77777777" w:rsidR="00A257A7" w:rsidRPr="00C34735" w:rsidRDefault="00A257A7" w:rsidP="00A257A7">
      <w:pPr>
        <w:rPr>
          <w:sz w:val="12"/>
          <w:szCs w:val="12"/>
          <w:lang w:val="fr-CH"/>
        </w:rPr>
      </w:pPr>
    </w:p>
    <w:tbl>
      <w:tblPr>
        <w:tblW w:w="10031" w:type="dxa"/>
        <w:tblInd w:w="108" w:type="dxa"/>
        <w:tblLook w:val="04A0" w:firstRow="1" w:lastRow="0" w:firstColumn="1" w:lastColumn="0" w:noHBand="0" w:noVBand="1"/>
      </w:tblPr>
      <w:tblGrid>
        <w:gridCol w:w="1873"/>
        <w:gridCol w:w="1388"/>
        <w:gridCol w:w="1847"/>
        <w:gridCol w:w="284"/>
        <w:gridCol w:w="1573"/>
        <w:gridCol w:w="3066"/>
      </w:tblGrid>
      <w:tr w:rsidR="00A257A7" w:rsidRPr="00C34735" w14:paraId="48EBC713" w14:textId="77777777" w:rsidTr="00A97DA3">
        <w:trPr>
          <w:trHeight w:hRule="exact" w:val="284"/>
        </w:trPr>
        <w:tc>
          <w:tcPr>
            <w:tcW w:w="1873" w:type="dxa"/>
            <w:shd w:val="clear" w:color="auto" w:fill="auto"/>
            <w:vAlign w:val="center"/>
          </w:tcPr>
          <w:p w14:paraId="3BA5D3B0" w14:textId="77777777" w:rsidR="00A257A7" w:rsidRPr="00C34735" w:rsidRDefault="00A257A7" w:rsidP="00A97DA3">
            <w:pPr>
              <w:rPr>
                <w:b/>
                <w:szCs w:val="20"/>
                <w:lang w:val="fr-CH"/>
              </w:rPr>
            </w:pPr>
            <w:r w:rsidRPr="00C34735">
              <w:rPr>
                <w:b/>
                <w:szCs w:val="20"/>
                <w:lang w:val="fr-CH"/>
              </w:rPr>
              <w:t xml:space="preserve">Expert 2 </w:t>
            </w:r>
            <w:r w:rsidRPr="00C34735">
              <w:rPr>
                <w:szCs w:val="20"/>
                <w:vertAlign w:val="superscript"/>
                <w:lang w:val="fr-CH"/>
              </w:rPr>
              <w:t>4)</w:t>
            </w:r>
          </w:p>
        </w:tc>
        <w:tc>
          <w:tcPr>
            <w:tcW w:w="1388" w:type="dxa"/>
            <w:shd w:val="clear" w:color="auto" w:fill="auto"/>
            <w:vAlign w:val="center"/>
          </w:tcPr>
          <w:p w14:paraId="63B6E50C" w14:textId="77777777" w:rsidR="00A257A7" w:rsidRPr="00C34735" w:rsidRDefault="00A257A7" w:rsidP="00A97DA3">
            <w:pPr>
              <w:rPr>
                <w:szCs w:val="20"/>
                <w:lang w:val="fr-CH"/>
              </w:rPr>
            </w:pPr>
            <w:r w:rsidRPr="00C34735">
              <w:rPr>
                <w:szCs w:val="20"/>
                <w:lang w:val="fr-CH"/>
              </w:rPr>
              <w:t>Nom</w:t>
            </w:r>
          </w:p>
        </w:tc>
        <w:tc>
          <w:tcPr>
            <w:tcW w:w="1847" w:type="dxa"/>
            <w:tcBorders>
              <w:bottom w:val="dotted" w:sz="4" w:space="0" w:color="auto"/>
            </w:tcBorders>
            <w:shd w:val="clear" w:color="auto" w:fill="auto"/>
            <w:vAlign w:val="center"/>
          </w:tcPr>
          <w:p w14:paraId="7A7DF398" w14:textId="145EF211" w:rsidR="00A257A7" w:rsidRPr="00C34735" w:rsidRDefault="00A257A7" w:rsidP="00A97DA3">
            <w:pPr>
              <w:rPr>
                <w:szCs w:val="20"/>
                <w:lang w:val="fr-CH"/>
              </w:rPr>
            </w:pPr>
          </w:p>
        </w:tc>
        <w:tc>
          <w:tcPr>
            <w:tcW w:w="284" w:type="dxa"/>
            <w:shd w:val="clear" w:color="auto" w:fill="auto"/>
            <w:vAlign w:val="center"/>
          </w:tcPr>
          <w:p w14:paraId="4CF7002F" w14:textId="77777777" w:rsidR="00A257A7" w:rsidRPr="00C34735" w:rsidRDefault="00A257A7" w:rsidP="00A97DA3">
            <w:pPr>
              <w:rPr>
                <w:szCs w:val="20"/>
                <w:lang w:val="fr-CH"/>
              </w:rPr>
            </w:pPr>
          </w:p>
        </w:tc>
        <w:tc>
          <w:tcPr>
            <w:tcW w:w="1573" w:type="dxa"/>
            <w:shd w:val="clear" w:color="auto" w:fill="auto"/>
            <w:vAlign w:val="center"/>
          </w:tcPr>
          <w:p w14:paraId="3ACEEF8E" w14:textId="77777777" w:rsidR="00A257A7" w:rsidRPr="00C34735" w:rsidRDefault="00A257A7" w:rsidP="00A97DA3">
            <w:pPr>
              <w:rPr>
                <w:szCs w:val="20"/>
                <w:lang w:val="fr-CH"/>
              </w:rPr>
            </w:pPr>
            <w:r w:rsidRPr="00C34735">
              <w:rPr>
                <w:szCs w:val="20"/>
                <w:lang w:val="fr-CH"/>
              </w:rPr>
              <w:t>Prénom</w:t>
            </w:r>
          </w:p>
        </w:tc>
        <w:tc>
          <w:tcPr>
            <w:tcW w:w="3066" w:type="dxa"/>
            <w:tcBorders>
              <w:bottom w:val="dotted" w:sz="4" w:space="0" w:color="auto"/>
            </w:tcBorders>
            <w:shd w:val="clear" w:color="auto" w:fill="auto"/>
            <w:vAlign w:val="center"/>
          </w:tcPr>
          <w:p w14:paraId="2FC8E451" w14:textId="59DDB85F" w:rsidR="00A257A7" w:rsidRPr="00C34735" w:rsidRDefault="00A257A7" w:rsidP="00A97DA3">
            <w:pPr>
              <w:rPr>
                <w:szCs w:val="20"/>
                <w:lang w:val="fr-CH"/>
              </w:rPr>
            </w:pPr>
          </w:p>
        </w:tc>
      </w:tr>
      <w:tr w:rsidR="00A257A7" w:rsidRPr="00C34735" w14:paraId="40887671" w14:textId="77777777" w:rsidTr="00A97DA3">
        <w:trPr>
          <w:trHeight w:hRule="exact" w:val="284"/>
        </w:trPr>
        <w:tc>
          <w:tcPr>
            <w:tcW w:w="1873" w:type="dxa"/>
            <w:shd w:val="clear" w:color="auto" w:fill="auto"/>
            <w:vAlign w:val="center"/>
          </w:tcPr>
          <w:p w14:paraId="184100F7" w14:textId="77777777" w:rsidR="00A257A7" w:rsidRPr="00C34735" w:rsidRDefault="00A257A7" w:rsidP="00A97DA3">
            <w:pPr>
              <w:rPr>
                <w:b/>
                <w:szCs w:val="20"/>
                <w:lang w:val="fr-CH"/>
              </w:rPr>
            </w:pPr>
          </w:p>
        </w:tc>
        <w:tc>
          <w:tcPr>
            <w:tcW w:w="1388" w:type="dxa"/>
            <w:shd w:val="clear" w:color="auto" w:fill="auto"/>
            <w:vAlign w:val="center"/>
          </w:tcPr>
          <w:p w14:paraId="10CECE23" w14:textId="77777777" w:rsidR="00A257A7" w:rsidRPr="00C34735" w:rsidRDefault="00A257A7" w:rsidP="00A97DA3">
            <w:pPr>
              <w:rPr>
                <w:szCs w:val="20"/>
                <w:lang w:val="fr-CH"/>
              </w:rPr>
            </w:pPr>
            <w:r w:rsidRPr="00C34735">
              <w:rPr>
                <w:szCs w:val="20"/>
                <w:lang w:val="fr-CH"/>
              </w:rPr>
              <w:t>Tel. Prof.</w:t>
            </w:r>
          </w:p>
        </w:tc>
        <w:tc>
          <w:tcPr>
            <w:tcW w:w="1847" w:type="dxa"/>
            <w:tcBorders>
              <w:bottom w:val="dotted" w:sz="4" w:space="0" w:color="auto"/>
            </w:tcBorders>
            <w:shd w:val="clear" w:color="auto" w:fill="auto"/>
            <w:vAlign w:val="center"/>
          </w:tcPr>
          <w:p w14:paraId="68C6D65A" w14:textId="77777777" w:rsidR="00A257A7" w:rsidRPr="00C34735" w:rsidRDefault="00A257A7" w:rsidP="00A97DA3">
            <w:pPr>
              <w:rPr>
                <w:szCs w:val="20"/>
                <w:lang w:val="fr-CH"/>
              </w:rPr>
            </w:pPr>
          </w:p>
        </w:tc>
        <w:tc>
          <w:tcPr>
            <w:tcW w:w="284" w:type="dxa"/>
            <w:shd w:val="clear" w:color="auto" w:fill="auto"/>
            <w:vAlign w:val="center"/>
          </w:tcPr>
          <w:p w14:paraId="2F1A1908" w14:textId="77777777" w:rsidR="00A257A7" w:rsidRPr="00C34735" w:rsidRDefault="00A257A7" w:rsidP="00A97DA3">
            <w:pPr>
              <w:rPr>
                <w:szCs w:val="20"/>
                <w:lang w:val="fr-CH"/>
              </w:rPr>
            </w:pPr>
          </w:p>
        </w:tc>
        <w:tc>
          <w:tcPr>
            <w:tcW w:w="1573" w:type="dxa"/>
            <w:shd w:val="clear" w:color="auto" w:fill="auto"/>
            <w:vAlign w:val="center"/>
          </w:tcPr>
          <w:p w14:paraId="173F15AF" w14:textId="77777777" w:rsidR="00A257A7" w:rsidRPr="00C34735" w:rsidRDefault="00A257A7" w:rsidP="00A97DA3">
            <w:pPr>
              <w:rPr>
                <w:szCs w:val="20"/>
                <w:lang w:val="fr-CH"/>
              </w:rPr>
            </w:pPr>
            <w:r w:rsidRPr="00C34735">
              <w:rPr>
                <w:szCs w:val="20"/>
                <w:lang w:val="fr-CH"/>
              </w:rPr>
              <w:t>Mobile</w:t>
            </w:r>
          </w:p>
        </w:tc>
        <w:tc>
          <w:tcPr>
            <w:tcW w:w="3066" w:type="dxa"/>
            <w:tcBorders>
              <w:bottom w:val="dotted" w:sz="4" w:space="0" w:color="auto"/>
            </w:tcBorders>
            <w:shd w:val="clear" w:color="auto" w:fill="auto"/>
            <w:vAlign w:val="center"/>
          </w:tcPr>
          <w:p w14:paraId="6A2FA2E1" w14:textId="29F6FCAF" w:rsidR="00A257A7" w:rsidRPr="00C34735" w:rsidRDefault="00A257A7" w:rsidP="00A97DA3">
            <w:pPr>
              <w:rPr>
                <w:szCs w:val="20"/>
                <w:lang w:val="fr-CH"/>
              </w:rPr>
            </w:pPr>
          </w:p>
        </w:tc>
      </w:tr>
      <w:tr w:rsidR="00A257A7" w:rsidRPr="00C34735" w14:paraId="1096AB09" w14:textId="77777777" w:rsidTr="00A97DA3">
        <w:trPr>
          <w:trHeight w:hRule="exact" w:val="284"/>
        </w:trPr>
        <w:tc>
          <w:tcPr>
            <w:tcW w:w="1873" w:type="dxa"/>
            <w:shd w:val="clear" w:color="auto" w:fill="auto"/>
            <w:vAlign w:val="center"/>
          </w:tcPr>
          <w:p w14:paraId="4E34ABAF" w14:textId="77777777" w:rsidR="00A257A7" w:rsidRPr="00C34735" w:rsidRDefault="00A257A7" w:rsidP="00A97DA3">
            <w:pPr>
              <w:rPr>
                <w:b/>
                <w:szCs w:val="20"/>
                <w:lang w:val="fr-CH"/>
              </w:rPr>
            </w:pPr>
          </w:p>
        </w:tc>
        <w:tc>
          <w:tcPr>
            <w:tcW w:w="1388" w:type="dxa"/>
            <w:shd w:val="clear" w:color="auto" w:fill="auto"/>
            <w:vAlign w:val="center"/>
          </w:tcPr>
          <w:p w14:paraId="55AB4239" w14:textId="77777777" w:rsidR="00A257A7" w:rsidRPr="00C34735" w:rsidRDefault="00A257A7" w:rsidP="00A97DA3">
            <w:pPr>
              <w:rPr>
                <w:szCs w:val="20"/>
                <w:lang w:val="fr-CH"/>
              </w:rPr>
            </w:pPr>
            <w:r w:rsidRPr="00C34735">
              <w:rPr>
                <w:szCs w:val="20"/>
                <w:lang w:val="fr-CH"/>
              </w:rPr>
              <w:t>Courriel</w:t>
            </w:r>
          </w:p>
        </w:tc>
        <w:tc>
          <w:tcPr>
            <w:tcW w:w="6770" w:type="dxa"/>
            <w:gridSpan w:val="4"/>
            <w:tcBorders>
              <w:bottom w:val="dotted" w:sz="4" w:space="0" w:color="auto"/>
            </w:tcBorders>
            <w:shd w:val="clear" w:color="auto" w:fill="auto"/>
            <w:vAlign w:val="center"/>
          </w:tcPr>
          <w:p w14:paraId="261862E5" w14:textId="19793472" w:rsidR="00A257A7" w:rsidRPr="00C34735" w:rsidRDefault="00A257A7" w:rsidP="00A97DA3">
            <w:pPr>
              <w:rPr>
                <w:szCs w:val="20"/>
                <w:lang w:val="fr-CH"/>
              </w:rPr>
            </w:pPr>
          </w:p>
        </w:tc>
      </w:tr>
    </w:tbl>
    <w:p w14:paraId="7F2C2273" w14:textId="77777777" w:rsidR="00A257A7" w:rsidRPr="00C34735" w:rsidRDefault="00A257A7" w:rsidP="00A257A7">
      <w:pPr>
        <w:rPr>
          <w:sz w:val="12"/>
          <w:szCs w:val="12"/>
          <w:lang w:val="fr-CH"/>
        </w:rPr>
      </w:pPr>
    </w:p>
    <w:p w14:paraId="5B32A018" w14:textId="77777777" w:rsidR="00A257A7" w:rsidRPr="00C34735" w:rsidRDefault="00A257A7" w:rsidP="00A257A7">
      <w:pPr>
        <w:ind w:left="142"/>
        <w:rPr>
          <w:b/>
          <w:sz w:val="22"/>
          <w:szCs w:val="22"/>
          <w:lang w:val="fr-CH"/>
        </w:rPr>
      </w:pPr>
      <w:r w:rsidRPr="00C34735">
        <w:rPr>
          <w:b/>
          <w:sz w:val="22"/>
          <w:szCs w:val="22"/>
          <w:lang w:val="fr-CH"/>
        </w:rPr>
        <w:t>Consignes</w:t>
      </w:r>
    </w:p>
    <w:p w14:paraId="40349E8C" w14:textId="77777777" w:rsidR="00A257A7" w:rsidRPr="00C34735" w:rsidRDefault="00A257A7" w:rsidP="00A257A7">
      <w:pPr>
        <w:ind w:left="2410" w:hanging="2268"/>
        <w:rPr>
          <w:szCs w:val="20"/>
          <w:lang w:val="fr-CH"/>
        </w:rPr>
      </w:pPr>
      <w:r w:rsidRPr="00C34735">
        <w:rPr>
          <w:szCs w:val="20"/>
          <w:lang w:val="fr-CH"/>
        </w:rPr>
        <w:t>Supérieur professionnel</w:t>
      </w:r>
      <w:r w:rsidRPr="00C34735">
        <w:rPr>
          <w:szCs w:val="20"/>
          <w:lang w:val="fr-CH"/>
        </w:rPr>
        <w:tab/>
        <w:t>• Formule l'énoncé du travail d'examen avec tous les critères à évaluer dans les points d'appréciation</w:t>
      </w:r>
      <w:proofErr w:type="gramStart"/>
      <w:r w:rsidRPr="00C34735">
        <w:rPr>
          <w:szCs w:val="20"/>
          <w:lang w:val="fr-CH"/>
        </w:rPr>
        <w:t xml:space="preserve"> «Compétences</w:t>
      </w:r>
      <w:proofErr w:type="gramEnd"/>
      <w:r w:rsidRPr="00C34735">
        <w:rPr>
          <w:szCs w:val="20"/>
          <w:lang w:val="fr-CH"/>
        </w:rPr>
        <w:t xml:space="preserve"> professionnelles globales» et «Résultat et Efficience».</w:t>
      </w:r>
    </w:p>
    <w:p w14:paraId="3DB334EE" w14:textId="77777777" w:rsidR="00A257A7" w:rsidRPr="00C34735" w:rsidRDefault="00A257A7" w:rsidP="00A257A7">
      <w:pPr>
        <w:ind w:left="2410" w:hanging="2268"/>
        <w:rPr>
          <w:szCs w:val="20"/>
          <w:lang w:val="fr-CH"/>
        </w:rPr>
      </w:pPr>
      <w:r w:rsidRPr="00C34735">
        <w:rPr>
          <w:szCs w:val="20"/>
          <w:lang w:val="fr-CH"/>
        </w:rPr>
        <w:tab/>
        <w:t>• Informe le candidat et les experts avant le début de l'examen des critères définis.</w:t>
      </w:r>
    </w:p>
    <w:p w14:paraId="1F0260A9" w14:textId="77777777" w:rsidR="00A257A7" w:rsidRPr="00C34735" w:rsidRDefault="00A257A7" w:rsidP="00A257A7">
      <w:pPr>
        <w:ind w:left="2410" w:hanging="2268"/>
        <w:rPr>
          <w:szCs w:val="20"/>
          <w:lang w:val="fr-CH"/>
        </w:rPr>
      </w:pPr>
      <w:r w:rsidRPr="00C34735">
        <w:rPr>
          <w:szCs w:val="20"/>
          <w:lang w:val="fr-CH"/>
        </w:rPr>
        <w:tab/>
        <w:t>• Evalue les points d'appréciation</w:t>
      </w:r>
      <w:proofErr w:type="gramStart"/>
      <w:r w:rsidRPr="00C34735">
        <w:rPr>
          <w:szCs w:val="20"/>
          <w:lang w:val="fr-CH"/>
        </w:rPr>
        <w:t xml:space="preserve"> «Compétences</w:t>
      </w:r>
      <w:proofErr w:type="gramEnd"/>
      <w:r w:rsidRPr="00C34735">
        <w:rPr>
          <w:szCs w:val="20"/>
          <w:lang w:val="fr-CH"/>
        </w:rPr>
        <w:t xml:space="preserve"> professionnelles globales» et «Résultat et Efficience». </w:t>
      </w:r>
    </w:p>
    <w:p w14:paraId="3942F0D6" w14:textId="77777777" w:rsidR="00A257A7" w:rsidRPr="00C34735" w:rsidRDefault="00A257A7" w:rsidP="00A257A7">
      <w:pPr>
        <w:ind w:left="2410" w:hanging="2268"/>
        <w:rPr>
          <w:szCs w:val="20"/>
          <w:lang w:val="fr-CH"/>
        </w:rPr>
      </w:pPr>
      <w:r w:rsidRPr="00C34735">
        <w:rPr>
          <w:szCs w:val="20"/>
          <w:lang w:val="fr-CH"/>
        </w:rPr>
        <w:tab/>
        <w:t>• Soumet la proposition de l'attribution des points aux experts pour approbation.</w:t>
      </w:r>
    </w:p>
    <w:p w14:paraId="581E197B" w14:textId="77777777" w:rsidR="00A257A7" w:rsidRPr="00C34735" w:rsidRDefault="00A257A7" w:rsidP="00A257A7">
      <w:pPr>
        <w:ind w:left="2410" w:hanging="2268"/>
        <w:rPr>
          <w:szCs w:val="20"/>
          <w:lang w:val="fr-CH"/>
        </w:rPr>
      </w:pPr>
    </w:p>
    <w:p w14:paraId="15C4786D" w14:textId="77777777" w:rsidR="00A257A7" w:rsidRPr="00C34735" w:rsidRDefault="00A257A7" w:rsidP="00A257A7">
      <w:pPr>
        <w:ind w:left="2410" w:hanging="2268"/>
        <w:rPr>
          <w:szCs w:val="20"/>
          <w:lang w:val="fr-CH"/>
        </w:rPr>
      </w:pPr>
      <w:r w:rsidRPr="00C34735">
        <w:rPr>
          <w:szCs w:val="20"/>
          <w:lang w:val="fr-CH"/>
        </w:rPr>
        <w:t>Collège d’experts</w:t>
      </w:r>
      <w:r w:rsidRPr="00C34735">
        <w:rPr>
          <w:szCs w:val="20"/>
          <w:lang w:val="fr-CH"/>
        </w:rPr>
        <w:tab/>
        <w:t>Un membre au moins du collège d’experts vérifie, sur la base des observations durant les visites, l'évaluation du supérieur professionnel. D'entente avec le supérieur professionnel, des corrections peuvent être apportées. Le collège d'experts évalue le point d'appréciation</w:t>
      </w:r>
      <w:proofErr w:type="gramStart"/>
      <w:r w:rsidRPr="00C34735">
        <w:rPr>
          <w:szCs w:val="20"/>
          <w:lang w:val="fr-CH"/>
        </w:rPr>
        <w:t xml:space="preserve"> «Présentation</w:t>
      </w:r>
      <w:proofErr w:type="gramEnd"/>
      <w:r w:rsidRPr="00C34735">
        <w:rPr>
          <w:szCs w:val="20"/>
          <w:lang w:val="fr-CH"/>
        </w:rPr>
        <w:t>» et «Entretien professionnel» et octroie la note définitive.</w:t>
      </w:r>
    </w:p>
    <w:p w14:paraId="2D4CA0ED" w14:textId="77777777" w:rsidR="00A257A7" w:rsidRPr="00C34735" w:rsidRDefault="00A257A7" w:rsidP="00A257A7">
      <w:pPr>
        <w:ind w:left="2410" w:hanging="2268"/>
        <w:rPr>
          <w:szCs w:val="20"/>
          <w:lang w:val="fr-CH"/>
        </w:rPr>
      </w:pPr>
    </w:p>
    <w:p w14:paraId="6FC667D5" w14:textId="77777777" w:rsidR="00A257A7" w:rsidRPr="00C34735" w:rsidRDefault="00A257A7" w:rsidP="00A257A7">
      <w:pPr>
        <w:ind w:left="2410" w:hanging="2268"/>
        <w:rPr>
          <w:szCs w:val="20"/>
          <w:lang w:val="fr-CH"/>
        </w:rPr>
      </w:pPr>
      <w:r w:rsidRPr="00C34735">
        <w:rPr>
          <w:szCs w:val="20"/>
          <w:lang w:val="fr-CH"/>
        </w:rPr>
        <w:t>Evaluation</w:t>
      </w:r>
      <w:r w:rsidRPr="00C34735">
        <w:rPr>
          <w:szCs w:val="20"/>
          <w:lang w:val="fr-CH"/>
        </w:rPr>
        <w:tab/>
        <w:t>Le nombre de critères d'évaluation attribués aux différents points d'appréciation est fixe et doit être respecté.</w:t>
      </w:r>
    </w:p>
    <w:p w14:paraId="298A3803" w14:textId="77777777" w:rsidR="00A257A7" w:rsidRPr="00C34735" w:rsidRDefault="00A257A7" w:rsidP="00A257A7">
      <w:pPr>
        <w:ind w:left="2410" w:hanging="2268"/>
        <w:rPr>
          <w:szCs w:val="20"/>
          <w:lang w:val="fr-CH"/>
        </w:rPr>
      </w:pPr>
    </w:p>
    <w:p w14:paraId="369398A4" w14:textId="77777777" w:rsidR="00A257A7" w:rsidRPr="00C34735" w:rsidRDefault="00A257A7" w:rsidP="00A257A7">
      <w:pPr>
        <w:ind w:left="2410" w:hanging="2268"/>
        <w:rPr>
          <w:szCs w:val="20"/>
          <w:lang w:val="fr-CH"/>
        </w:rPr>
      </w:pPr>
      <w:r w:rsidRPr="00C34735">
        <w:rPr>
          <w:szCs w:val="20"/>
          <w:lang w:val="fr-CH"/>
        </w:rPr>
        <w:t>Protocole</w:t>
      </w:r>
      <w:r w:rsidRPr="00C34735">
        <w:rPr>
          <w:szCs w:val="20"/>
          <w:lang w:val="fr-CH"/>
        </w:rPr>
        <w:tab/>
        <w:t>Ces deux protocoles font partie intégrante de l'évaluation.</w:t>
      </w:r>
    </w:p>
    <w:p w14:paraId="5753A557" w14:textId="77777777" w:rsidR="00A257A7" w:rsidRPr="00C34735" w:rsidRDefault="00A257A7" w:rsidP="00A257A7">
      <w:pPr>
        <w:ind w:left="2410" w:hanging="2268"/>
        <w:rPr>
          <w:szCs w:val="20"/>
          <w:lang w:val="fr-CH"/>
        </w:rPr>
      </w:pPr>
      <w:proofErr w:type="gramStart"/>
      <w:r w:rsidRPr="00C34735">
        <w:rPr>
          <w:szCs w:val="20"/>
          <w:lang w:val="fr-CH"/>
        </w:rPr>
        <w:t>«Présentation</w:t>
      </w:r>
      <w:proofErr w:type="gramEnd"/>
      <w:r w:rsidRPr="00C34735">
        <w:rPr>
          <w:szCs w:val="20"/>
          <w:lang w:val="fr-CH"/>
        </w:rPr>
        <w:t>» et</w:t>
      </w:r>
    </w:p>
    <w:p w14:paraId="3EFAEBAC" w14:textId="77777777" w:rsidR="00A257A7" w:rsidRPr="00C34735" w:rsidRDefault="00A257A7" w:rsidP="00A257A7">
      <w:pPr>
        <w:ind w:left="2410" w:hanging="2268"/>
        <w:rPr>
          <w:szCs w:val="20"/>
          <w:lang w:val="fr-CH"/>
        </w:rPr>
      </w:pPr>
      <w:proofErr w:type="gramStart"/>
      <w:r w:rsidRPr="00C34735">
        <w:rPr>
          <w:szCs w:val="20"/>
          <w:lang w:val="fr-CH"/>
        </w:rPr>
        <w:t>«Entretien</w:t>
      </w:r>
      <w:proofErr w:type="gramEnd"/>
      <w:r w:rsidRPr="00C34735">
        <w:rPr>
          <w:szCs w:val="20"/>
          <w:lang w:val="fr-CH"/>
        </w:rPr>
        <w:t xml:space="preserve"> professionnel»</w:t>
      </w:r>
    </w:p>
    <w:p w14:paraId="3B3002FF" w14:textId="77777777" w:rsidR="00A257A7" w:rsidRPr="00C34735" w:rsidRDefault="00A257A7" w:rsidP="00A257A7">
      <w:pPr>
        <w:rPr>
          <w:sz w:val="12"/>
          <w:szCs w:val="12"/>
          <w:lang w:val="fr-CH"/>
        </w:rPr>
      </w:pPr>
    </w:p>
    <w:p w14:paraId="3BEFBE7D" w14:textId="77777777" w:rsidR="00A257A7" w:rsidRPr="00C34735" w:rsidRDefault="00A257A7" w:rsidP="00A257A7">
      <w:pPr>
        <w:rPr>
          <w:sz w:val="12"/>
          <w:szCs w:val="12"/>
          <w:lang w:val="fr-CH"/>
        </w:rPr>
      </w:pPr>
    </w:p>
    <w:p w14:paraId="776B90AE" w14:textId="77777777" w:rsidR="00A257A7" w:rsidRPr="00C34735" w:rsidRDefault="00A257A7" w:rsidP="00A257A7">
      <w:pPr>
        <w:rPr>
          <w:sz w:val="12"/>
          <w:szCs w:val="12"/>
          <w:lang w:val="fr-CH"/>
        </w:rPr>
      </w:pPr>
    </w:p>
    <w:p w14:paraId="749A6A27" w14:textId="77777777" w:rsidR="00A257A7" w:rsidRPr="00C34735" w:rsidRDefault="00A257A7" w:rsidP="00A257A7">
      <w:pPr>
        <w:rPr>
          <w:sz w:val="12"/>
          <w:szCs w:val="12"/>
          <w:lang w:val="fr-CH"/>
        </w:rPr>
      </w:pPr>
    </w:p>
    <w:p w14:paraId="62E75F9D" w14:textId="77777777" w:rsidR="00A257A7" w:rsidRPr="00C34735" w:rsidRDefault="00A257A7" w:rsidP="00A257A7">
      <w:pPr>
        <w:rPr>
          <w:sz w:val="12"/>
          <w:szCs w:val="12"/>
          <w:lang w:val="fr-CH"/>
        </w:rPr>
      </w:pPr>
    </w:p>
    <w:p w14:paraId="614BF734" w14:textId="77777777" w:rsidR="00A257A7" w:rsidRPr="00C34735" w:rsidRDefault="00A257A7" w:rsidP="00A257A7">
      <w:pPr>
        <w:rPr>
          <w:sz w:val="12"/>
          <w:szCs w:val="12"/>
          <w:lang w:val="fr-CH"/>
        </w:rPr>
      </w:pPr>
    </w:p>
    <w:p w14:paraId="3A5778AE" w14:textId="77777777" w:rsidR="00A257A7" w:rsidRPr="00C34735" w:rsidRDefault="00A257A7" w:rsidP="00A257A7">
      <w:pPr>
        <w:spacing w:before="200"/>
        <w:ind w:left="142"/>
        <w:rPr>
          <w:sz w:val="16"/>
          <w:lang w:val="fr-CH"/>
        </w:rPr>
      </w:pPr>
      <w:r w:rsidRPr="00C34735">
        <w:rPr>
          <w:sz w:val="16"/>
          <w:vertAlign w:val="superscript"/>
          <w:lang w:val="fr-CH"/>
        </w:rPr>
        <w:t xml:space="preserve">1) </w:t>
      </w:r>
      <w:r w:rsidRPr="00C34735">
        <w:rPr>
          <w:sz w:val="16"/>
          <w:lang w:val="fr-CH"/>
        </w:rPr>
        <w:t>Pour faciliter la lecture du document, seule la forme masculine est utilisée.</w:t>
      </w:r>
    </w:p>
    <w:p w14:paraId="48BD8F8A" w14:textId="77777777" w:rsidR="00A257A7" w:rsidRPr="00C34735" w:rsidRDefault="00A257A7" w:rsidP="00A257A7">
      <w:pPr>
        <w:ind w:left="142"/>
        <w:rPr>
          <w:sz w:val="16"/>
          <w:lang w:val="fr-CH"/>
        </w:rPr>
      </w:pPr>
      <w:r w:rsidRPr="00C34735">
        <w:rPr>
          <w:sz w:val="16"/>
          <w:vertAlign w:val="superscript"/>
          <w:lang w:val="fr-CH"/>
        </w:rPr>
        <w:t xml:space="preserve">2) </w:t>
      </w:r>
      <w:r w:rsidRPr="00C34735">
        <w:rPr>
          <w:sz w:val="16"/>
          <w:lang w:val="fr-CH"/>
        </w:rPr>
        <w:t>Reporter la compétence opérationnelle de la formation approfondie selon le plan de formation</w:t>
      </w:r>
    </w:p>
    <w:p w14:paraId="2B38834A" w14:textId="77777777" w:rsidR="00A257A7" w:rsidRPr="00C34735" w:rsidRDefault="00A257A7" w:rsidP="00A257A7">
      <w:pPr>
        <w:ind w:left="142"/>
        <w:rPr>
          <w:sz w:val="16"/>
          <w:lang w:val="fr-CH"/>
        </w:rPr>
      </w:pPr>
      <w:r w:rsidRPr="00C34735">
        <w:rPr>
          <w:sz w:val="16"/>
          <w:vertAlign w:val="superscript"/>
          <w:lang w:val="fr-CH"/>
        </w:rPr>
        <w:t xml:space="preserve">3) </w:t>
      </w:r>
      <w:r w:rsidRPr="00C34735">
        <w:rPr>
          <w:sz w:val="16"/>
          <w:lang w:val="fr-CH"/>
        </w:rPr>
        <w:t>Pris connaissance des critères d'évaluation fixés par le supérieur professionnel</w:t>
      </w:r>
    </w:p>
    <w:p w14:paraId="321185C6" w14:textId="77777777" w:rsidR="00A257A7" w:rsidRPr="00C34735" w:rsidRDefault="00A257A7" w:rsidP="00A257A7">
      <w:pPr>
        <w:ind w:left="142"/>
        <w:rPr>
          <w:sz w:val="16"/>
          <w:lang w:val="fr-CH"/>
        </w:rPr>
      </w:pPr>
      <w:r w:rsidRPr="00C34735">
        <w:rPr>
          <w:sz w:val="16"/>
          <w:vertAlign w:val="superscript"/>
          <w:lang w:val="fr-CH"/>
        </w:rPr>
        <w:t xml:space="preserve">4) </w:t>
      </w:r>
      <w:r w:rsidRPr="00C34735">
        <w:rPr>
          <w:sz w:val="16"/>
          <w:lang w:val="fr-CH"/>
        </w:rPr>
        <w:t>Expert supplémentaire pour</w:t>
      </w:r>
      <w:proofErr w:type="gramStart"/>
      <w:r w:rsidRPr="00C34735">
        <w:rPr>
          <w:sz w:val="16"/>
          <w:lang w:val="fr-CH"/>
        </w:rPr>
        <w:t xml:space="preserve"> «Présentation</w:t>
      </w:r>
      <w:proofErr w:type="gramEnd"/>
      <w:r w:rsidRPr="00C34735">
        <w:rPr>
          <w:sz w:val="16"/>
          <w:lang w:val="fr-CH"/>
        </w:rPr>
        <w:t>» et «Entretien professionnel»</w:t>
      </w:r>
    </w:p>
    <w:p w14:paraId="6545D93D" w14:textId="77777777" w:rsidR="00A257A7" w:rsidRPr="00C34735" w:rsidRDefault="00A257A7" w:rsidP="00A257A7">
      <w:pPr>
        <w:rPr>
          <w:szCs w:val="20"/>
          <w:lang w:val="fr-CH"/>
        </w:rPr>
      </w:pPr>
    </w:p>
    <w:p w14:paraId="43ABF0F8"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szCs w:val="20"/>
          <w:lang w:val="fr-CH"/>
        </w:rPr>
      </w:pPr>
      <w:r w:rsidRPr="00C34735">
        <w:rPr>
          <w:lang w:val="fr-CH"/>
        </w:rPr>
        <w:t>Appréciation du TPI</w:t>
      </w:r>
      <w:r w:rsidRPr="00C34735">
        <w:rPr>
          <w:lang w:val="fr-CH"/>
        </w:rPr>
        <w:tab/>
        <w:t>TPI Electroniciens</w:t>
      </w:r>
      <w:r w:rsidRPr="00C34735">
        <w:rPr>
          <w:lang w:val="fr-CH"/>
        </w:rPr>
        <w:tab/>
        <w:t>Page 1/4</w:t>
      </w:r>
    </w:p>
    <w:p w14:paraId="364844F1" w14:textId="77777777" w:rsidR="00A257A7" w:rsidRPr="00C34735" w:rsidRDefault="00A257A7" w:rsidP="00A257A7">
      <w:pPr>
        <w:rPr>
          <w:szCs w:val="20"/>
          <w:lang w:val="fr-CH"/>
        </w:rPr>
      </w:pPr>
      <w:r w:rsidRPr="00C34735">
        <w:rPr>
          <w:szCs w:val="20"/>
          <w:lang w:val="fr-CH"/>
        </w:rPr>
        <w:br w:type="page"/>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520"/>
        <w:gridCol w:w="2410"/>
      </w:tblGrid>
      <w:tr w:rsidR="00A257A7" w:rsidRPr="00C34735" w14:paraId="6695D6C2" w14:textId="77777777" w:rsidTr="00A97DA3">
        <w:trPr>
          <w:trHeight w:val="839"/>
        </w:trPr>
        <w:tc>
          <w:tcPr>
            <w:tcW w:w="993" w:type="dxa"/>
            <w:tcBorders>
              <w:top w:val="nil"/>
              <w:left w:val="nil"/>
              <w:bottom w:val="nil"/>
              <w:right w:val="nil"/>
            </w:tcBorders>
            <w:shd w:val="clear" w:color="auto" w:fill="auto"/>
          </w:tcPr>
          <w:p w14:paraId="0D89AC24"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699477B7" wp14:editId="7FC18B95">
                  <wp:extent cx="262255" cy="508000"/>
                  <wp:effectExtent l="0" t="0" r="0" b="0"/>
                  <wp:docPr id="124" name="Picture 2" descr="Description : Description : 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Description : Description : ecusson_seite_2_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520" w:type="dxa"/>
            <w:tcBorders>
              <w:top w:val="nil"/>
              <w:left w:val="nil"/>
              <w:bottom w:val="nil"/>
              <w:right w:val="single" w:sz="4" w:space="0" w:color="auto"/>
            </w:tcBorders>
            <w:shd w:val="clear" w:color="auto" w:fill="auto"/>
          </w:tcPr>
          <w:p w14:paraId="759DABB4" w14:textId="77777777" w:rsidR="00A257A7" w:rsidRPr="00C34735" w:rsidRDefault="00A257A7" w:rsidP="00A97DA3">
            <w:pPr>
              <w:spacing w:after="120"/>
              <w:rPr>
                <w:sz w:val="24"/>
                <w:lang w:val="fr-CH"/>
              </w:rPr>
            </w:pPr>
            <w:r w:rsidRPr="00C34735">
              <w:rPr>
                <w:sz w:val="24"/>
                <w:lang w:val="fr-CH"/>
              </w:rPr>
              <w:t>Domaine de qualification</w:t>
            </w:r>
            <w:proofErr w:type="gramStart"/>
            <w:r w:rsidRPr="00C34735">
              <w:rPr>
                <w:sz w:val="24"/>
                <w:lang w:val="fr-CH"/>
              </w:rPr>
              <w:t xml:space="preserve"> «Travail</w:t>
            </w:r>
            <w:proofErr w:type="gramEnd"/>
            <w:r w:rsidRPr="00C34735">
              <w:rPr>
                <w:sz w:val="24"/>
                <w:lang w:val="fr-CH"/>
              </w:rPr>
              <w:t xml:space="preserve"> pratique individuel»</w:t>
            </w:r>
          </w:p>
          <w:p w14:paraId="3CD1154C" w14:textId="77777777" w:rsidR="00A257A7" w:rsidRPr="00C34735" w:rsidRDefault="00A257A7" w:rsidP="00A97DA3">
            <w:pPr>
              <w:spacing w:after="120"/>
              <w:rPr>
                <w:b/>
                <w:sz w:val="32"/>
                <w:szCs w:val="32"/>
                <w:lang w:val="fr-CH"/>
              </w:rPr>
            </w:pPr>
            <w:r w:rsidRPr="00C34735">
              <w:rPr>
                <w:b/>
                <w:sz w:val="32"/>
                <w:szCs w:val="32"/>
                <w:lang w:val="fr-CH"/>
              </w:rPr>
              <w:t>Appréciation</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C2AD6A8" w14:textId="77777777" w:rsidR="00A257A7" w:rsidRPr="00C34735" w:rsidRDefault="00A257A7" w:rsidP="00A97DA3">
            <w:pPr>
              <w:rPr>
                <w:szCs w:val="20"/>
                <w:lang w:val="fr-CH"/>
              </w:rPr>
            </w:pPr>
            <w:r w:rsidRPr="00C34735">
              <w:rPr>
                <w:szCs w:val="20"/>
                <w:lang w:val="fr-CH"/>
              </w:rPr>
              <w:t>Candidat</w:t>
            </w:r>
          </w:p>
          <w:p w14:paraId="5279C0E6" w14:textId="77777777" w:rsidR="00A257A7" w:rsidRPr="00C34735" w:rsidRDefault="00A257A7" w:rsidP="00A97DA3">
            <w:pPr>
              <w:rPr>
                <w:szCs w:val="20"/>
                <w:lang w:val="fr-CH"/>
              </w:rPr>
            </w:pPr>
          </w:p>
          <w:p w14:paraId="23EA178A" w14:textId="0FEE072A" w:rsidR="00A257A7" w:rsidRPr="00C34735" w:rsidRDefault="00C10A55" w:rsidP="00A97DA3">
            <w:pPr>
              <w:rPr>
                <w:szCs w:val="20"/>
                <w:lang w:val="fr-CH"/>
              </w:rPr>
            </w:pPr>
            <w:r w:rsidRPr="00AC0F88">
              <w:rPr>
                <w:noProof/>
                <w:sz w:val="28"/>
                <w:szCs w:val="28"/>
                <w:lang w:val="fr-CH"/>
              </w:rPr>
              <w:t>2</w:t>
            </w:r>
            <w:r>
              <w:rPr>
                <w:noProof/>
                <w:sz w:val="28"/>
                <w:szCs w:val="28"/>
                <w:lang w:val="fr-CH"/>
              </w:rPr>
              <w:t>x</w:t>
            </w:r>
            <w:r w:rsidRPr="00AC0F88">
              <w:rPr>
                <w:noProof/>
                <w:sz w:val="28"/>
                <w:szCs w:val="28"/>
                <w:lang w:val="fr-CH"/>
              </w:rPr>
              <w:t>FR</w:t>
            </w:r>
            <w:r>
              <w:rPr>
                <w:noProof/>
                <w:sz w:val="28"/>
                <w:szCs w:val="28"/>
                <w:lang w:val="fr-CH"/>
              </w:rPr>
              <w:t>xx</w:t>
            </w:r>
          </w:p>
        </w:tc>
      </w:tr>
    </w:tbl>
    <w:p w14:paraId="1D5CB136" w14:textId="77777777" w:rsidR="00A257A7" w:rsidRPr="00C34735" w:rsidRDefault="00A257A7" w:rsidP="00A257A7">
      <w:pPr>
        <w:tabs>
          <w:tab w:val="left" w:pos="284"/>
          <w:tab w:val="left" w:pos="709"/>
          <w:tab w:val="left" w:pos="1423"/>
          <w:tab w:val="left" w:pos="2127"/>
          <w:tab w:val="left" w:pos="2836"/>
          <w:tab w:val="left" w:pos="3545"/>
          <w:tab w:val="left" w:pos="4254"/>
          <w:tab w:val="left" w:pos="4963"/>
          <w:tab w:val="left" w:pos="5672"/>
          <w:tab w:val="left" w:pos="6381"/>
          <w:tab w:val="left" w:pos="7090"/>
          <w:tab w:val="left" w:pos="9060"/>
        </w:tabs>
        <w:rPr>
          <w:szCs w:val="20"/>
          <w:lang w:val="fr-CH"/>
        </w:rPr>
      </w:pPr>
    </w:p>
    <w:p w14:paraId="08072B34" w14:textId="77777777" w:rsidR="00A257A7" w:rsidRPr="00C34735" w:rsidRDefault="00A257A7" w:rsidP="00A257A7">
      <w:pPr>
        <w:numPr>
          <w:ilvl w:val="0"/>
          <w:numId w:val="22"/>
        </w:numPr>
        <w:rPr>
          <w:b/>
          <w:szCs w:val="20"/>
          <w:lang w:val="fr-CH" w:eastAsia="de-DE" w:bidi="ar-SA"/>
        </w:rPr>
      </w:pPr>
      <w:r w:rsidRPr="00C34735">
        <w:rPr>
          <w:b/>
          <w:szCs w:val="20"/>
          <w:lang w:val="fr-CH" w:eastAsia="de-DE" w:bidi="ar-SA"/>
        </w:rPr>
        <w:t>Compétences professionnelles globales</w:t>
      </w:r>
    </w:p>
    <w:p w14:paraId="1611216A" w14:textId="77777777" w:rsidR="00A257A7" w:rsidRPr="00C34735" w:rsidRDefault="00A257A7" w:rsidP="00A257A7">
      <w:pPr>
        <w:spacing w:after="60"/>
        <w:ind w:left="142"/>
        <w:rPr>
          <w:b/>
          <w:i/>
          <w:sz w:val="16"/>
          <w:lang w:val="fr-CH" w:eastAsia="de-DE" w:bidi="ar-SA"/>
        </w:rPr>
      </w:pPr>
      <w:r w:rsidRPr="00C34735">
        <w:rPr>
          <w:b/>
          <w:i/>
          <w:sz w:val="16"/>
          <w:lang w:val="fr-CH" w:eastAsia="de-DE" w:bidi="ar-SA"/>
        </w:rPr>
        <w:t>Exactement 15 critères sont à évaluer</w:t>
      </w:r>
    </w:p>
    <w:p w14:paraId="2A3BA9D7" w14:textId="77777777" w:rsidR="00A257A7" w:rsidRPr="00C34735" w:rsidRDefault="00A257A7" w:rsidP="00A257A7">
      <w:pPr>
        <w:spacing w:after="60"/>
        <w:ind w:left="142"/>
        <w:rPr>
          <w:i/>
          <w:sz w:val="15"/>
          <w:szCs w:val="15"/>
          <w:lang w:val="fr-CH" w:eastAsia="de-DE" w:bidi="ar-SA"/>
        </w:rPr>
      </w:pPr>
      <w:r w:rsidRPr="00C34735">
        <w:rPr>
          <w:i/>
          <w:sz w:val="16"/>
          <w:lang w:val="fr-CH" w:eastAsia="de-DE" w:bidi="ar-SA"/>
        </w:rPr>
        <w:t>(</w:t>
      </w:r>
      <w:r w:rsidRPr="00C34735">
        <w:rPr>
          <w:i/>
          <w:sz w:val="15"/>
          <w:szCs w:val="15"/>
          <w:lang w:val="fr-CH" w:eastAsia="de-DE" w:bidi="ar-SA"/>
        </w:rPr>
        <w:t>Biffer tous les critères non évalués et les champs restés libres, au maximum 5 critères peuvent être ajoutés dans l'espace réservé à cet effet)</w:t>
      </w:r>
    </w:p>
    <w:tbl>
      <w:tblPr>
        <w:tblW w:w="10065" w:type="dxa"/>
        <w:tblInd w:w="70" w:type="dxa"/>
        <w:tblLayout w:type="fixed"/>
        <w:tblCellMar>
          <w:left w:w="70" w:type="dxa"/>
          <w:right w:w="70" w:type="dxa"/>
        </w:tblCellMar>
        <w:tblLook w:val="04A0" w:firstRow="1" w:lastRow="0" w:firstColumn="1" w:lastColumn="0" w:noHBand="0" w:noVBand="1"/>
      </w:tblPr>
      <w:tblGrid>
        <w:gridCol w:w="4111"/>
        <w:gridCol w:w="413"/>
        <w:gridCol w:w="412"/>
        <w:gridCol w:w="412"/>
        <w:gridCol w:w="392"/>
        <w:gridCol w:w="20"/>
        <w:gridCol w:w="217"/>
        <w:gridCol w:w="217"/>
        <w:gridCol w:w="217"/>
        <w:gridCol w:w="1172"/>
        <w:gridCol w:w="425"/>
        <w:gridCol w:w="1541"/>
        <w:gridCol w:w="302"/>
        <w:gridCol w:w="214"/>
      </w:tblGrid>
      <w:tr w:rsidR="00A257A7" w:rsidRPr="004258C9" w14:paraId="7E2855D3" w14:textId="77777777" w:rsidTr="00A97DA3">
        <w:trPr>
          <w:trHeight w:val="70"/>
        </w:trPr>
        <w:tc>
          <w:tcPr>
            <w:tcW w:w="4111" w:type="dxa"/>
            <w:tcBorders>
              <w:top w:val="single" w:sz="4" w:space="0" w:color="auto"/>
              <w:left w:val="single" w:sz="4" w:space="0" w:color="auto"/>
              <w:bottom w:val="single" w:sz="4" w:space="0" w:color="auto"/>
              <w:right w:val="nil"/>
            </w:tcBorders>
            <w:shd w:val="clear" w:color="auto" w:fill="auto"/>
            <w:noWrap/>
            <w:vAlign w:val="center"/>
            <w:hideMark/>
          </w:tcPr>
          <w:p w14:paraId="4DEF57C6" w14:textId="77777777" w:rsidR="00A257A7" w:rsidRPr="00C34735" w:rsidRDefault="00A257A7" w:rsidP="00A97DA3">
            <w:pPr>
              <w:jc w:val="right"/>
              <w:rPr>
                <w:rFonts w:eastAsia="Times New Roman"/>
                <w:b/>
                <w:bCs/>
                <w:sz w:val="16"/>
                <w:lang w:val="fr-CH" w:eastAsia="fr-CH" w:bidi="ar-SA"/>
              </w:rPr>
            </w:pPr>
            <w:r w:rsidRPr="00C34735">
              <w:rPr>
                <w:rFonts w:eastAsia="Times New Roman"/>
                <w:b/>
                <w:bCs/>
                <w:sz w:val="16"/>
                <w:lang w:val="fr-CH" w:eastAsia="fr-CH" w:bidi="ar-SA"/>
              </w:rPr>
              <w:t xml:space="preserve">Aspects négatifs mineurs </w:t>
            </w:r>
            <w:r w:rsidRPr="00C34735">
              <w:rPr>
                <w:rFonts w:eastAsia="Times New Roman"/>
                <w:sz w:val="16"/>
                <w:lang w:val="fr-CH" w:eastAsia="fr-CH" w:bidi="ar-SA"/>
              </w:rPr>
              <w:t>(-1)</w:t>
            </w:r>
          </w:p>
        </w:tc>
        <w:tc>
          <w:tcPr>
            <w:tcW w:w="413" w:type="dxa"/>
            <w:tcBorders>
              <w:top w:val="single" w:sz="4" w:space="0" w:color="auto"/>
              <w:left w:val="nil"/>
              <w:bottom w:val="single" w:sz="4" w:space="0" w:color="auto"/>
              <w:right w:val="nil"/>
            </w:tcBorders>
            <w:shd w:val="clear" w:color="auto" w:fill="auto"/>
            <w:noWrap/>
            <w:vAlign w:val="bottom"/>
            <w:hideMark/>
          </w:tcPr>
          <w:p w14:paraId="72072962" w14:textId="77777777" w:rsidR="00A257A7" w:rsidRPr="00C34735" w:rsidRDefault="00A257A7" w:rsidP="00A97DA3">
            <w:pPr>
              <w:rPr>
                <w:rFonts w:eastAsia="Times New Roman"/>
                <w:sz w:val="16"/>
                <w:lang w:val="fr-CH" w:eastAsia="fr-CH" w:bidi="ar-SA"/>
              </w:rPr>
            </w:pPr>
          </w:p>
        </w:tc>
        <w:tc>
          <w:tcPr>
            <w:tcW w:w="412" w:type="dxa"/>
            <w:tcBorders>
              <w:top w:val="single" w:sz="4" w:space="0" w:color="auto"/>
              <w:left w:val="nil"/>
              <w:right w:val="single" w:sz="4" w:space="0" w:color="auto"/>
            </w:tcBorders>
            <w:shd w:val="clear" w:color="auto" w:fill="auto"/>
            <w:noWrap/>
            <w:vAlign w:val="center"/>
            <w:hideMark/>
          </w:tcPr>
          <w:p w14:paraId="17CB885E"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single" w:sz="4" w:space="0" w:color="auto"/>
              <w:right w:val="nil"/>
            </w:tcBorders>
            <w:shd w:val="clear" w:color="000000" w:fill="FFCC00"/>
            <w:noWrap/>
            <w:vAlign w:val="center"/>
            <w:hideMark/>
          </w:tcPr>
          <w:p w14:paraId="763B4A0C"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392" w:type="dxa"/>
            <w:tcBorders>
              <w:top w:val="single" w:sz="4" w:space="0" w:color="auto"/>
              <w:left w:val="nil"/>
              <w:bottom w:val="single" w:sz="4" w:space="0" w:color="auto"/>
            </w:tcBorders>
            <w:shd w:val="clear" w:color="000000" w:fill="FFCC00"/>
            <w:noWrap/>
            <w:vAlign w:val="center"/>
            <w:hideMark/>
          </w:tcPr>
          <w:p w14:paraId="5B94AEA3" w14:textId="77777777" w:rsidR="00A257A7" w:rsidRPr="00C34735" w:rsidRDefault="00A257A7" w:rsidP="00A97DA3">
            <w:pPr>
              <w:rPr>
                <w:rFonts w:eastAsia="Times New Roman"/>
                <w:b/>
                <w:bCs/>
                <w:sz w:val="16"/>
                <w:lang w:val="fr-CH" w:eastAsia="fr-CH" w:bidi="ar-SA"/>
              </w:rPr>
            </w:pPr>
          </w:p>
        </w:tc>
        <w:tc>
          <w:tcPr>
            <w:tcW w:w="4325" w:type="dxa"/>
            <w:gridSpan w:val="9"/>
            <w:tcBorders>
              <w:top w:val="single" w:sz="4" w:space="0" w:color="auto"/>
              <w:left w:val="nil"/>
              <w:bottom w:val="single" w:sz="4" w:space="0" w:color="auto"/>
              <w:right w:val="single" w:sz="4" w:space="0" w:color="auto"/>
            </w:tcBorders>
            <w:shd w:val="clear" w:color="000000" w:fill="FFCC00"/>
            <w:vAlign w:val="center"/>
          </w:tcPr>
          <w:p w14:paraId="71FC7BDA"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Aucune </w:t>
            </w:r>
            <w:proofErr w:type="gramStart"/>
            <w:r w:rsidRPr="00C34735">
              <w:rPr>
                <w:rFonts w:eastAsia="Times New Roman"/>
                <w:b/>
                <w:bCs/>
                <w:sz w:val="16"/>
                <w:lang w:val="fr-CH" w:eastAsia="fr-CH" w:bidi="ar-SA"/>
              </w:rPr>
              <w:t>critique:</w:t>
            </w:r>
            <w:proofErr w:type="gramEnd"/>
            <w:r w:rsidRPr="00C34735">
              <w:rPr>
                <w:rFonts w:eastAsia="Times New Roman"/>
                <w:b/>
                <w:bCs/>
                <w:sz w:val="16"/>
                <w:lang w:val="fr-CH" w:eastAsia="fr-CH" w:bidi="ar-SA"/>
              </w:rPr>
              <w:t xml:space="preserve"> 0 point; correspond à la note 5.0 </w:t>
            </w:r>
            <w:r w:rsidRPr="00C34735">
              <w:rPr>
                <w:rFonts w:eastAsia="Times New Roman"/>
                <w:b/>
                <w:bCs/>
                <w:sz w:val="16"/>
                <w:vertAlign w:val="superscript"/>
                <w:lang w:val="fr-CH" w:eastAsia="fr-CH" w:bidi="ar-SA"/>
              </w:rPr>
              <w:t>2)</w:t>
            </w:r>
          </w:p>
        </w:tc>
      </w:tr>
      <w:tr w:rsidR="00A257A7" w:rsidRPr="00C34735" w14:paraId="1299780D" w14:textId="77777777" w:rsidTr="00A97DA3">
        <w:trPr>
          <w:trHeight w:val="121"/>
        </w:trPr>
        <w:tc>
          <w:tcPr>
            <w:tcW w:w="4111" w:type="dxa"/>
            <w:tcBorders>
              <w:top w:val="single" w:sz="4" w:space="0" w:color="auto"/>
              <w:left w:val="single" w:sz="4" w:space="0" w:color="auto"/>
              <w:bottom w:val="single" w:sz="4" w:space="0" w:color="auto"/>
              <w:right w:val="nil"/>
            </w:tcBorders>
            <w:shd w:val="clear" w:color="auto" w:fill="auto"/>
            <w:noWrap/>
            <w:vAlign w:val="center"/>
            <w:hideMark/>
          </w:tcPr>
          <w:p w14:paraId="6C7174C3" w14:textId="77777777" w:rsidR="00A257A7" w:rsidRPr="00C34735" w:rsidRDefault="00A257A7" w:rsidP="00A97DA3">
            <w:pPr>
              <w:jc w:val="right"/>
              <w:rPr>
                <w:rFonts w:eastAsia="Times New Roman"/>
                <w:b/>
                <w:bCs/>
                <w:sz w:val="16"/>
                <w:lang w:val="fr-CH" w:eastAsia="fr-CH" w:bidi="ar-SA"/>
              </w:rPr>
            </w:pPr>
            <w:r w:rsidRPr="00C34735">
              <w:rPr>
                <w:rFonts w:eastAsia="Times New Roman"/>
                <w:b/>
                <w:bCs/>
                <w:sz w:val="16"/>
                <w:lang w:val="fr-CH" w:eastAsia="fr-CH" w:bidi="ar-SA"/>
              </w:rPr>
              <w:t xml:space="preserve">Aspects négatifs graves </w:t>
            </w:r>
            <w:r w:rsidRPr="00C34735">
              <w:rPr>
                <w:rFonts w:eastAsia="Times New Roman"/>
                <w:bCs/>
                <w:sz w:val="16"/>
                <w:lang w:val="fr-CH" w:eastAsia="fr-CH" w:bidi="ar-SA"/>
              </w:rPr>
              <w:t>(-3)</w:t>
            </w:r>
          </w:p>
        </w:tc>
        <w:tc>
          <w:tcPr>
            <w:tcW w:w="413" w:type="dxa"/>
            <w:tcBorders>
              <w:top w:val="single" w:sz="4" w:space="0" w:color="auto"/>
              <w:left w:val="nil"/>
              <w:right w:val="single" w:sz="4" w:space="0" w:color="auto"/>
            </w:tcBorders>
            <w:shd w:val="clear" w:color="auto" w:fill="auto"/>
            <w:noWrap/>
            <w:vAlign w:val="center"/>
            <w:hideMark/>
          </w:tcPr>
          <w:p w14:paraId="57995972"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right w:val="nil"/>
            </w:tcBorders>
            <w:shd w:val="clear" w:color="auto" w:fill="auto"/>
            <w:noWrap/>
            <w:vAlign w:val="center"/>
            <w:hideMark/>
          </w:tcPr>
          <w:p w14:paraId="310946F4" w14:textId="77777777" w:rsidR="00A257A7" w:rsidRPr="00C34735" w:rsidRDefault="00A257A7" w:rsidP="00A97DA3">
            <w:pPr>
              <w:rPr>
                <w:rFonts w:eastAsia="Times New Roman"/>
                <w:sz w:val="16"/>
                <w:lang w:val="fr-CH" w:eastAsia="fr-CH" w:bidi="ar-SA"/>
              </w:rPr>
            </w:pPr>
          </w:p>
        </w:tc>
        <w:tc>
          <w:tcPr>
            <w:tcW w:w="412" w:type="dxa"/>
            <w:tcBorders>
              <w:top w:val="nil"/>
              <w:left w:val="single" w:sz="4" w:space="0" w:color="auto"/>
              <w:right w:val="single" w:sz="4" w:space="0" w:color="auto"/>
            </w:tcBorders>
            <w:shd w:val="clear" w:color="000000" w:fill="FFCC00"/>
            <w:noWrap/>
            <w:vAlign w:val="center"/>
            <w:hideMark/>
          </w:tcPr>
          <w:p w14:paraId="4BF3BEA1"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392" w:type="dxa"/>
            <w:tcBorders>
              <w:top w:val="single" w:sz="4" w:space="0" w:color="auto"/>
              <w:left w:val="nil"/>
              <w:bottom w:val="nil"/>
            </w:tcBorders>
            <w:shd w:val="clear" w:color="auto" w:fill="auto"/>
            <w:noWrap/>
            <w:vAlign w:val="center"/>
            <w:hideMark/>
          </w:tcPr>
          <w:p w14:paraId="60E504F9" w14:textId="77777777" w:rsidR="00A257A7" w:rsidRPr="00C34735" w:rsidRDefault="00A257A7" w:rsidP="00A97DA3">
            <w:pPr>
              <w:rPr>
                <w:rFonts w:eastAsia="Times New Roman"/>
                <w:sz w:val="16"/>
                <w:lang w:val="fr-CH" w:eastAsia="fr-CH" w:bidi="ar-SA"/>
              </w:rPr>
            </w:pPr>
          </w:p>
        </w:tc>
        <w:tc>
          <w:tcPr>
            <w:tcW w:w="4325" w:type="dxa"/>
            <w:gridSpan w:val="9"/>
            <w:tcBorders>
              <w:top w:val="single" w:sz="4" w:space="0" w:color="auto"/>
              <w:left w:val="nil"/>
              <w:bottom w:val="nil"/>
              <w:right w:val="single" w:sz="4" w:space="0" w:color="auto"/>
            </w:tcBorders>
            <w:shd w:val="clear" w:color="auto" w:fill="auto"/>
            <w:vAlign w:val="center"/>
          </w:tcPr>
          <w:p w14:paraId="4CFCA02B" w14:textId="77777777" w:rsidR="00A257A7" w:rsidRPr="00C34735" w:rsidRDefault="00A257A7" w:rsidP="00A97DA3">
            <w:pPr>
              <w:rPr>
                <w:rFonts w:eastAsia="Times New Roman"/>
                <w:sz w:val="16"/>
                <w:lang w:val="fr-CH" w:eastAsia="fr-CH" w:bidi="ar-SA"/>
              </w:rPr>
            </w:pPr>
            <w:r w:rsidRPr="00C34735">
              <w:rPr>
                <w:rFonts w:eastAsia="Times New Roman"/>
                <w:b/>
                <w:bCs/>
                <w:sz w:val="16"/>
                <w:lang w:val="fr-CH" w:eastAsia="fr-CH" w:bidi="ar-SA"/>
              </w:rPr>
              <w:t xml:space="preserve">Aspects particulièrement positifs </w:t>
            </w:r>
            <w:r w:rsidRPr="00C34735">
              <w:rPr>
                <w:rFonts w:eastAsia="Times New Roman"/>
                <w:sz w:val="16"/>
                <w:lang w:val="fr-CH" w:eastAsia="fr-CH" w:bidi="ar-SA"/>
              </w:rPr>
              <w:t>(+2)</w:t>
            </w:r>
          </w:p>
        </w:tc>
      </w:tr>
      <w:tr w:rsidR="00A257A7" w:rsidRPr="004258C9" w14:paraId="1BF8E32B" w14:textId="77777777" w:rsidTr="00A97DA3">
        <w:trPr>
          <w:trHeight w:val="209"/>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F49D0"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Critères d'évaluation</w:t>
            </w:r>
          </w:p>
        </w:tc>
        <w:tc>
          <w:tcPr>
            <w:tcW w:w="413" w:type="dxa"/>
            <w:tcBorders>
              <w:left w:val="nil"/>
              <w:bottom w:val="single" w:sz="4" w:space="0" w:color="auto"/>
              <w:right w:val="single" w:sz="4" w:space="0" w:color="auto"/>
            </w:tcBorders>
            <w:shd w:val="clear" w:color="auto" w:fill="auto"/>
            <w:noWrap/>
            <w:vAlign w:val="center"/>
            <w:hideMark/>
          </w:tcPr>
          <w:p w14:paraId="0DDF8828"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tcBorders>
              <w:left w:val="nil"/>
              <w:bottom w:val="single" w:sz="4" w:space="0" w:color="auto"/>
              <w:right w:val="nil"/>
            </w:tcBorders>
            <w:shd w:val="clear" w:color="auto" w:fill="auto"/>
            <w:noWrap/>
            <w:vAlign w:val="center"/>
            <w:hideMark/>
          </w:tcPr>
          <w:p w14:paraId="537726F8"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tcBorders>
              <w:left w:val="single" w:sz="4" w:space="0" w:color="auto"/>
              <w:bottom w:val="single" w:sz="4" w:space="0" w:color="auto"/>
              <w:right w:val="single" w:sz="4" w:space="0" w:color="auto"/>
            </w:tcBorders>
            <w:shd w:val="clear" w:color="000000" w:fill="FFCC00"/>
            <w:noWrap/>
            <w:vAlign w:val="center"/>
            <w:hideMark/>
          </w:tcPr>
          <w:p w14:paraId="1D1EDA07"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left w:val="nil"/>
              <w:bottom w:val="single" w:sz="4" w:space="0" w:color="auto"/>
              <w:right w:val="single" w:sz="4" w:space="0" w:color="auto"/>
            </w:tcBorders>
            <w:shd w:val="clear" w:color="auto" w:fill="auto"/>
            <w:noWrap/>
            <w:vAlign w:val="center"/>
            <w:hideMark/>
          </w:tcPr>
          <w:p w14:paraId="439F0187"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hideMark/>
          </w:tcPr>
          <w:p w14:paraId="460A80B8" w14:textId="77777777" w:rsidR="00A257A7" w:rsidRPr="00C34735" w:rsidRDefault="00A257A7" w:rsidP="00A97DA3">
            <w:pPr>
              <w:rPr>
                <w:sz w:val="12"/>
                <w:szCs w:val="12"/>
                <w:lang w:val="fr-CH"/>
              </w:rPr>
            </w:pPr>
            <w:r w:rsidRPr="00C34735">
              <w:rPr>
                <w:rFonts w:eastAsia="Times New Roman"/>
                <w:b/>
                <w:bCs/>
                <w:sz w:val="16"/>
                <w:lang w:val="fr-CH" w:eastAsia="fr-CH" w:bidi="ar-SA"/>
              </w:rPr>
              <w:t xml:space="preserve">Remarques </w:t>
            </w:r>
            <w:r w:rsidRPr="00C34735">
              <w:rPr>
                <w:rFonts w:eastAsia="Times New Roman"/>
                <w:sz w:val="16"/>
                <w:lang w:val="fr-CH" w:eastAsia="fr-CH" w:bidi="ar-SA"/>
              </w:rPr>
              <w:t>(les aspects positifs et négatifs doivent toujours être justifiés)</w:t>
            </w:r>
          </w:p>
        </w:tc>
      </w:tr>
      <w:tr w:rsidR="00A257A7" w:rsidRPr="00C34735" w14:paraId="40685912" w14:textId="77777777" w:rsidTr="00A97DA3">
        <w:trPr>
          <w:trHeight w:val="115"/>
        </w:trPr>
        <w:tc>
          <w:tcPr>
            <w:tcW w:w="4111" w:type="dxa"/>
            <w:tcBorders>
              <w:top w:val="single" w:sz="4" w:space="0" w:color="auto"/>
              <w:left w:val="single" w:sz="4" w:space="0" w:color="auto"/>
              <w:bottom w:val="single" w:sz="4" w:space="0" w:color="auto"/>
              <w:right w:val="nil"/>
            </w:tcBorders>
            <w:shd w:val="clear" w:color="000000" w:fill="C0C0C0"/>
            <w:noWrap/>
            <w:vAlign w:val="center"/>
            <w:hideMark/>
          </w:tcPr>
          <w:p w14:paraId="362FB7AC"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Approche et action économiques</w:t>
            </w:r>
          </w:p>
        </w:tc>
        <w:tc>
          <w:tcPr>
            <w:tcW w:w="413" w:type="dxa"/>
            <w:tcBorders>
              <w:top w:val="single" w:sz="4" w:space="0" w:color="auto"/>
              <w:left w:val="nil"/>
              <w:bottom w:val="single" w:sz="4" w:space="0" w:color="auto"/>
              <w:right w:val="nil"/>
            </w:tcBorders>
            <w:shd w:val="clear" w:color="000000" w:fill="C0C0C0"/>
            <w:noWrap/>
            <w:vAlign w:val="center"/>
            <w:hideMark/>
          </w:tcPr>
          <w:p w14:paraId="5FA60D2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0053C94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295D1AB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single" w:sz="4" w:space="0" w:color="auto"/>
              <w:left w:val="nil"/>
              <w:bottom w:val="single" w:sz="4" w:space="0" w:color="auto"/>
              <w:right w:val="nil"/>
            </w:tcBorders>
            <w:shd w:val="clear" w:color="000000" w:fill="C0C0C0"/>
            <w:vAlign w:val="center"/>
            <w:hideMark/>
          </w:tcPr>
          <w:p w14:paraId="73D665E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0310101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1A46B6D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25E170E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172" w:type="dxa"/>
            <w:tcBorders>
              <w:top w:val="single" w:sz="4" w:space="0" w:color="auto"/>
              <w:left w:val="nil"/>
              <w:bottom w:val="single" w:sz="4" w:space="0" w:color="auto"/>
              <w:right w:val="nil"/>
            </w:tcBorders>
            <w:shd w:val="clear" w:color="000000" w:fill="C0C0C0"/>
            <w:vAlign w:val="center"/>
            <w:hideMark/>
          </w:tcPr>
          <w:p w14:paraId="54B56F7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single" w:sz="4" w:space="0" w:color="auto"/>
              <w:left w:val="nil"/>
              <w:bottom w:val="single" w:sz="4" w:space="0" w:color="auto"/>
              <w:right w:val="nil"/>
            </w:tcBorders>
            <w:shd w:val="clear" w:color="000000" w:fill="C0C0C0"/>
            <w:vAlign w:val="center"/>
            <w:hideMark/>
          </w:tcPr>
          <w:p w14:paraId="4F81F36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541" w:type="dxa"/>
            <w:tcBorders>
              <w:top w:val="single" w:sz="4" w:space="0" w:color="auto"/>
              <w:left w:val="nil"/>
              <w:bottom w:val="single" w:sz="4" w:space="0" w:color="auto"/>
              <w:right w:val="nil"/>
            </w:tcBorders>
            <w:shd w:val="clear" w:color="000000" w:fill="C0C0C0"/>
            <w:vAlign w:val="center"/>
            <w:hideMark/>
          </w:tcPr>
          <w:p w14:paraId="4762D78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single" w:sz="4" w:space="0" w:color="auto"/>
              <w:left w:val="nil"/>
              <w:bottom w:val="single" w:sz="4" w:space="0" w:color="auto"/>
              <w:right w:val="nil"/>
            </w:tcBorders>
            <w:shd w:val="clear" w:color="000000" w:fill="C0C0C0"/>
            <w:vAlign w:val="center"/>
            <w:hideMark/>
          </w:tcPr>
          <w:p w14:paraId="35F46470"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4" w:type="dxa"/>
            <w:tcBorders>
              <w:top w:val="nil"/>
              <w:left w:val="nil"/>
              <w:bottom w:val="single" w:sz="4" w:space="0" w:color="auto"/>
              <w:right w:val="single" w:sz="4" w:space="0" w:color="auto"/>
            </w:tcBorders>
            <w:shd w:val="clear" w:color="000000" w:fill="C0C0C0"/>
            <w:noWrap/>
            <w:vAlign w:val="center"/>
            <w:hideMark/>
          </w:tcPr>
          <w:p w14:paraId="7BBDEE35"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w:t>
            </w:r>
          </w:p>
        </w:tc>
      </w:tr>
      <w:tr w:rsidR="00A257A7" w:rsidRPr="00C34735" w14:paraId="0E8282AA" w14:textId="77777777" w:rsidTr="00A97DA3">
        <w:trPr>
          <w:trHeight w:val="434"/>
        </w:trPr>
        <w:tc>
          <w:tcPr>
            <w:tcW w:w="4111" w:type="dxa"/>
            <w:tcBorders>
              <w:top w:val="nil"/>
              <w:left w:val="single" w:sz="4" w:space="0" w:color="auto"/>
              <w:bottom w:val="single" w:sz="4" w:space="0" w:color="auto"/>
              <w:right w:val="nil"/>
            </w:tcBorders>
            <w:shd w:val="clear" w:color="auto" w:fill="auto"/>
            <w:vAlign w:val="center"/>
            <w:hideMark/>
          </w:tcPr>
          <w:p w14:paraId="7E2DDE14" w14:textId="77777777" w:rsidR="00A257A7" w:rsidRPr="002D429B" w:rsidRDefault="00A257A7" w:rsidP="00A97DA3">
            <w:pPr>
              <w:rPr>
                <w:rFonts w:eastAsia="Times New Roman"/>
                <w:strike/>
                <w:sz w:val="16"/>
                <w:lang w:val="fr-CH" w:eastAsia="fr-CH" w:bidi="ar-SA"/>
              </w:rPr>
            </w:pPr>
            <w:r w:rsidRPr="002D429B">
              <w:rPr>
                <w:rFonts w:eastAsia="Times New Roman"/>
                <w:strike/>
                <w:sz w:val="16"/>
                <w:lang w:val="fr-CH" w:eastAsia="fr-CH" w:bidi="ar-SA"/>
              </w:rPr>
              <w:t>Connaît l'organisation de l'entreprise</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40AD9D9A"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5F83EBFE"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63016150"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6FF256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hideMark/>
          </w:tcPr>
          <w:p w14:paraId="454BF854" w14:textId="77777777" w:rsidR="00A257A7" w:rsidRPr="00C34735" w:rsidRDefault="00A257A7" w:rsidP="00A97DA3">
            <w:pPr>
              <w:rPr>
                <w:rFonts w:eastAsia="Times New Roman"/>
                <w:sz w:val="16"/>
                <w:lang w:val="fr-CH" w:eastAsia="fr-CH" w:bidi="ar-SA"/>
              </w:rPr>
            </w:pPr>
          </w:p>
        </w:tc>
      </w:tr>
      <w:tr w:rsidR="00A257A7" w:rsidRPr="004258C9" w14:paraId="4A921BCA" w14:textId="77777777" w:rsidTr="00A97DA3">
        <w:trPr>
          <w:trHeight w:val="276"/>
        </w:trPr>
        <w:tc>
          <w:tcPr>
            <w:tcW w:w="4111" w:type="dxa"/>
            <w:tcBorders>
              <w:top w:val="nil"/>
              <w:left w:val="single" w:sz="4" w:space="0" w:color="auto"/>
              <w:bottom w:val="single" w:sz="4" w:space="0" w:color="auto"/>
              <w:right w:val="nil"/>
            </w:tcBorders>
            <w:shd w:val="clear" w:color="auto" w:fill="auto"/>
            <w:vAlign w:val="center"/>
            <w:hideMark/>
          </w:tcPr>
          <w:p w14:paraId="3FDB668F" w14:textId="77777777" w:rsidR="00A257A7" w:rsidRPr="002D429B" w:rsidRDefault="00A257A7" w:rsidP="00A97DA3">
            <w:pPr>
              <w:rPr>
                <w:rFonts w:eastAsia="Times New Roman"/>
                <w:strike/>
                <w:sz w:val="16"/>
                <w:lang w:val="fr-CH" w:eastAsia="fr-CH" w:bidi="ar-SA"/>
              </w:rPr>
            </w:pPr>
            <w:r w:rsidRPr="002D429B">
              <w:rPr>
                <w:rFonts w:eastAsia="Times New Roman"/>
                <w:strike/>
                <w:sz w:val="16"/>
                <w:lang w:val="fr-CH" w:eastAsia="fr-CH" w:bidi="ar-SA"/>
              </w:rPr>
              <w:t>Connaît la protection des données spécifique à l'entreprise</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5EFA5BA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459A2DF8"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46E24DF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72D5285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hideMark/>
          </w:tcPr>
          <w:p w14:paraId="767A3D64" w14:textId="77777777" w:rsidR="00A257A7" w:rsidRPr="00C34735" w:rsidRDefault="00A257A7" w:rsidP="00A97DA3">
            <w:pPr>
              <w:rPr>
                <w:rFonts w:eastAsia="Times New Roman"/>
                <w:sz w:val="16"/>
                <w:lang w:val="fr-CH" w:eastAsia="fr-CH" w:bidi="ar-SA"/>
              </w:rPr>
            </w:pPr>
          </w:p>
        </w:tc>
      </w:tr>
      <w:tr w:rsidR="00A257A7" w:rsidRPr="00C34735" w14:paraId="0D679BCC" w14:textId="77777777" w:rsidTr="00A97DA3">
        <w:trPr>
          <w:trHeight w:val="360"/>
        </w:trPr>
        <w:tc>
          <w:tcPr>
            <w:tcW w:w="4111" w:type="dxa"/>
            <w:tcBorders>
              <w:top w:val="nil"/>
              <w:left w:val="single" w:sz="4" w:space="0" w:color="auto"/>
              <w:bottom w:val="single" w:sz="4" w:space="0" w:color="auto"/>
              <w:right w:val="nil"/>
            </w:tcBorders>
            <w:shd w:val="clear" w:color="auto" w:fill="auto"/>
            <w:noWrap/>
            <w:vAlign w:val="center"/>
            <w:hideMark/>
          </w:tcPr>
          <w:p w14:paraId="6240F4F7" w14:textId="77777777" w:rsidR="00A257A7" w:rsidRPr="00C34735" w:rsidRDefault="00A257A7" w:rsidP="00A97DA3">
            <w:pPr>
              <w:rPr>
                <w:rFonts w:eastAsia="Times New Roman"/>
                <w:sz w:val="16"/>
                <w:lang w:val="fr-CH" w:eastAsia="fr-CH" w:bidi="ar-SA"/>
              </w:rPr>
            </w:pPr>
            <w:r w:rsidRPr="00C34735">
              <w:rPr>
                <w:rFonts w:eastAsia="Times New Roman"/>
                <w:sz w:val="16"/>
                <w:vertAlign w:val="superscript"/>
                <w:lang w:val="fr-CH" w:eastAsia="fr-CH" w:bidi="ar-SA"/>
              </w:rPr>
              <w:t>1)</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710286B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08F7E6CB"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295D9D0A"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5E5151"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auto" w:fill="auto"/>
            <w:noWrap/>
            <w:vAlign w:val="center"/>
            <w:hideMark/>
          </w:tcPr>
          <w:p w14:paraId="48624B3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auto" w:fill="auto"/>
            <w:noWrap/>
            <w:vAlign w:val="center"/>
            <w:hideMark/>
          </w:tcPr>
          <w:p w14:paraId="7DED79EA"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auto" w:fill="auto"/>
            <w:noWrap/>
            <w:vAlign w:val="center"/>
            <w:hideMark/>
          </w:tcPr>
          <w:p w14:paraId="1A6AF188"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172" w:type="dxa"/>
            <w:tcBorders>
              <w:top w:val="single" w:sz="4" w:space="0" w:color="auto"/>
              <w:left w:val="nil"/>
              <w:bottom w:val="single" w:sz="4" w:space="0" w:color="auto"/>
              <w:right w:val="nil"/>
            </w:tcBorders>
            <w:shd w:val="clear" w:color="auto" w:fill="auto"/>
            <w:noWrap/>
            <w:vAlign w:val="center"/>
            <w:hideMark/>
          </w:tcPr>
          <w:p w14:paraId="13C0BB10"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single" w:sz="4" w:space="0" w:color="auto"/>
              <w:left w:val="nil"/>
              <w:bottom w:val="single" w:sz="4" w:space="0" w:color="auto"/>
              <w:right w:val="nil"/>
            </w:tcBorders>
            <w:shd w:val="clear" w:color="auto" w:fill="auto"/>
            <w:noWrap/>
            <w:vAlign w:val="center"/>
            <w:hideMark/>
          </w:tcPr>
          <w:p w14:paraId="63D50151"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541" w:type="dxa"/>
            <w:tcBorders>
              <w:top w:val="single" w:sz="4" w:space="0" w:color="auto"/>
              <w:left w:val="nil"/>
              <w:bottom w:val="single" w:sz="4" w:space="0" w:color="auto"/>
              <w:right w:val="nil"/>
            </w:tcBorders>
            <w:shd w:val="clear" w:color="auto" w:fill="auto"/>
            <w:noWrap/>
            <w:vAlign w:val="center"/>
            <w:hideMark/>
          </w:tcPr>
          <w:p w14:paraId="7DA07C9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single" w:sz="4" w:space="0" w:color="auto"/>
              <w:left w:val="nil"/>
              <w:bottom w:val="single" w:sz="4" w:space="0" w:color="auto"/>
              <w:right w:val="nil"/>
            </w:tcBorders>
            <w:shd w:val="clear" w:color="auto" w:fill="auto"/>
            <w:noWrap/>
            <w:vAlign w:val="center"/>
            <w:hideMark/>
          </w:tcPr>
          <w:p w14:paraId="10D8392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4" w:type="dxa"/>
            <w:tcBorders>
              <w:top w:val="single" w:sz="4" w:space="0" w:color="auto"/>
              <w:left w:val="nil"/>
              <w:bottom w:val="single" w:sz="4" w:space="0" w:color="auto"/>
              <w:right w:val="single" w:sz="4" w:space="0" w:color="auto"/>
            </w:tcBorders>
            <w:shd w:val="clear" w:color="auto" w:fill="auto"/>
            <w:noWrap/>
            <w:vAlign w:val="center"/>
            <w:hideMark/>
          </w:tcPr>
          <w:p w14:paraId="52151230"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r w:rsidR="00A257A7" w:rsidRPr="00C34735" w14:paraId="5FB572C1" w14:textId="77777777" w:rsidTr="00A97DA3">
        <w:trPr>
          <w:trHeight w:val="103"/>
        </w:trPr>
        <w:tc>
          <w:tcPr>
            <w:tcW w:w="4111" w:type="dxa"/>
            <w:tcBorders>
              <w:top w:val="single" w:sz="4" w:space="0" w:color="auto"/>
              <w:left w:val="single" w:sz="4" w:space="0" w:color="auto"/>
              <w:bottom w:val="single" w:sz="4" w:space="0" w:color="auto"/>
              <w:right w:val="nil"/>
            </w:tcBorders>
            <w:shd w:val="clear" w:color="000000" w:fill="BFBFBF"/>
            <w:noWrap/>
            <w:vAlign w:val="center"/>
            <w:hideMark/>
          </w:tcPr>
          <w:p w14:paraId="5AD0AB36"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Travail systématique</w:t>
            </w:r>
          </w:p>
        </w:tc>
        <w:tc>
          <w:tcPr>
            <w:tcW w:w="413" w:type="dxa"/>
            <w:tcBorders>
              <w:top w:val="single" w:sz="4" w:space="0" w:color="auto"/>
              <w:left w:val="nil"/>
              <w:bottom w:val="single" w:sz="4" w:space="0" w:color="auto"/>
              <w:right w:val="nil"/>
            </w:tcBorders>
            <w:shd w:val="clear" w:color="000000" w:fill="BFBFBF"/>
            <w:noWrap/>
            <w:vAlign w:val="center"/>
            <w:hideMark/>
          </w:tcPr>
          <w:p w14:paraId="1245291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BFBFBF"/>
            <w:noWrap/>
            <w:vAlign w:val="center"/>
            <w:hideMark/>
          </w:tcPr>
          <w:p w14:paraId="0246DFA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BFBFBF"/>
            <w:noWrap/>
            <w:vAlign w:val="center"/>
            <w:hideMark/>
          </w:tcPr>
          <w:p w14:paraId="73FDEFC3"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single" w:sz="4" w:space="0" w:color="auto"/>
              <w:left w:val="nil"/>
              <w:bottom w:val="single" w:sz="4" w:space="0" w:color="auto"/>
              <w:right w:val="single" w:sz="4" w:space="0" w:color="auto"/>
            </w:tcBorders>
            <w:shd w:val="clear" w:color="000000" w:fill="BFBFBF"/>
            <w:vAlign w:val="center"/>
            <w:hideMark/>
          </w:tcPr>
          <w:p w14:paraId="6FE40898"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single" w:sz="4" w:space="0" w:color="auto"/>
              <w:bottom w:val="single" w:sz="4" w:space="0" w:color="auto"/>
              <w:right w:val="nil"/>
            </w:tcBorders>
            <w:shd w:val="clear" w:color="000000" w:fill="BFBFBF"/>
            <w:vAlign w:val="center"/>
            <w:hideMark/>
          </w:tcPr>
          <w:p w14:paraId="1A2AB09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BFBFBF"/>
            <w:vAlign w:val="center"/>
            <w:hideMark/>
          </w:tcPr>
          <w:p w14:paraId="72C691E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BFBFBF"/>
            <w:vAlign w:val="center"/>
            <w:hideMark/>
          </w:tcPr>
          <w:p w14:paraId="46D882CB"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172" w:type="dxa"/>
            <w:tcBorders>
              <w:top w:val="single" w:sz="4" w:space="0" w:color="auto"/>
              <w:left w:val="nil"/>
              <w:bottom w:val="single" w:sz="4" w:space="0" w:color="auto"/>
              <w:right w:val="nil"/>
            </w:tcBorders>
            <w:shd w:val="clear" w:color="000000" w:fill="BFBFBF"/>
            <w:vAlign w:val="center"/>
            <w:hideMark/>
          </w:tcPr>
          <w:p w14:paraId="7B1E75FE"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single" w:sz="4" w:space="0" w:color="auto"/>
              <w:left w:val="nil"/>
              <w:bottom w:val="single" w:sz="4" w:space="0" w:color="auto"/>
              <w:right w:val="nil"/>
            </w:tcBorders>
            <w:shd w:val="clear" w:color="000000" w:fill="BFBFBF"/>
            <w:vAlign w:val="center"/>
            <w:hideMark/>
          </w:tcPr>
          <w:p w14:paraId="5AA17FB7"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541" w:type="dxa"/>
            <w:tcBorders>
              <w:top w:val="single" w:sz="4" w:space="0" w:color="auto"/>
              <w:left w:val="nil"/>
              <w:bottom w:val="single" w:sz="4" w:space="0" w:color="auto"/>
              <w:right w:val="nil"/>
            </w:tcBorders>
            <w:shd w:val="clear" w:color="000000" w:fill="BFBFBF"/>
            <w:vAlign w:val="center"/>
            <w:hideMark/>
          </w:tcPr>
          <w:p w14:paraId="00AD85C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single" w:sz="4" w:space="0" w:color="auto"/>
              <w:left w:val="nil"/>
              <w:bottom w:val="single" w:sz="4" w:space="0" w:color="auto"/>
              <w:right w:val="nil"/>
            </w:tcBorders>
            <w:shd w:val="clear" w:color="000000" w:fill="BFBFBF"/>
            <w:vAlign w:val="center"/>
            <w:hideMark/>
          </w:tcPr>
          <w:p w14:paraId="1BF28F5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4" w:type="dxa"/>
            <w:tcBorders>
              <w:top w:val="single" w:sz="4" w:space="0" w:color="auto"/>
              <w:left w:val="nil"/>
              <w:bottom w:val="single" w:sz="4" w:space="0" w:color="auto"/>
              <w:right w:val="single" w:sz="4" w:space="0" w:color="auto"/>
            </w:tcBorders>
            <w:shd w:val="clear" w:color="000000" w:fill="BFBFBF"/>
            <w:noWrap/>
            <w:vAlign w:val="center"/>
            <w:hideMark/>
          </w:tcPr>
          <w:p w14:paraId="4370F6B6"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w:t>
            </w:r>
          </w:p>
        </w:tc>
      </w:tr>
      <w:tr w:rsidR="00A257A7" w:rsidRPr="004258C9" w14:paraId="1A00416D" w14:textId="77777777" w:rsidTr="00A97DA3">
        <w:trPr>
          <w:trHeight w:val="333"/>
        </w:trPr>
        <w:tc>
          <w:tcPr>
            <w:tcW w:w="4111" w:type="dxa"/>
            <w:tcBorders>
              <w:top w:val="nil"/>
              <w:left w:val="single" w:sz="4" w:space="0" w:color="auto"/>
              <w:bottom w:val="single" w:sz="4" w:space="0" w:color="auto"/>
              <w:right w:val="nil"/>
            </w:tcBorders>
            <w:shd w:val="clear" w:color="auto" w:fill="auto"/>
            <w:vAlign w:val="center"/>
            <w:hideMark/>
          </w:tcPr>
          <w:p w14:paraId="4F0034F9"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Se procure les informations de manière ciblée et autonome</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55FD0CA6" w14:textId="6F374EC0"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hideMark/>
          </w:tcPr>
          <w:p w14:paraId="67DB0E20" w14:textId="78ACD321"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hideMark/>
          </w:tcPr>
          <w:p w14:paraId="59B9C8F3" w14:textId="5F6C8DA2"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5EFEA0"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225B0CA1" w14:textId="053AC7BF" w:rsidR="00A257A7" w:rsidRPr="00C34735" w:rsidRDefault="00A257A7" w:rsidP="00A97DA3">
            <w:pPr>
              <w:rPr>
                <w:rFonts w:eastAsia="Times New Roman"/>
                <w:sz w:val="16"/>
                <w:lang w:val="fr-CH" w:eastAsia="fr-CH" w:bidi="ar-SA"/>
              </w:rPr>
            </w:pPr>
          </w:p>
        </w:tc>
      </w:tr>
      <w:tr w:rsidR="00A257A7" w:rsidRPr="004258C9" w14:paraId="6685B8C0" w14:textId="77777777" w:rsidTr="00A97DA3">
        <w:trPr>
          <w:trHeight w:val="98"/>
        </w:trPr>
        <w:tc>
          <w:tcPr>
            <w:tcW w:w="4111" w:type="dxa"/>
            <w:tcBorders>
              <w:top w:val="nil"/>
              <w:left w:val="single" w:sz="4" w:space="0" w:color="auto"/>
              <w:bottom w:val="single" w:sz="4" w:space="0" w:color="auto"/>
              <w:right w:val="nil"/>
            </w:tcBorders>
            <w:shd w:val="clear" w:color="auto" w:fill="auto"/>
            <w:noWrap/>
            <w:vAlign w:val="center"/>
            <w:hideMark/>
          </w:tcPr>
          <w:p w14:paraId="16DAAA46" w14:textId="77777777" w:rsidR="00A257A7" w:rsidRPr="00B95DEE" w:rsidRDefault="00A257A7" w:rsidP="00A97DA3">
            <w:pPr>
              <w:rPr>
                <w:rFonts w:eastAsia="Times New Roman"/>
                <w:strike/>
                <w:sz w:val="16"/>
                <w:lang w:val="fr-CH" w:eastAsia="fr-CH" w:bidi="ar-SA"/>
              </w:rPr>
            </w:pPr>
            <w:r w:rsidRPr="00B95DEE">
              <w:rPr>
                <w:rFonts w:eastAsia="Times New Roman"/>
                <w:strike/>
                <w:sz w:val="16"/>
                <w:lang w:val="fr-CH" w:eastAsia="fr-CH" w:bidi="ar-SA"/>
              </w:rPr>
              <w:t>Etablit et actualise le calendrier</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5DC2F15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1AB122A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188BDD5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8B6A5E0"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22064B5B" w14:textId="77777777" w:rsidR="00A257A7" w:rsidRPr="00C34735" w:rsidRDefault="00A257A7" w:rsidP="00A97DA3">
            <w:pPr>
              <w:rPr>
                <w:rFonts w:eastAsia="Times New Roman"/>
                <w:sz w:val="16"/>
                <w:lang w:val="fr-CH" w:eastAsia="fr-CH" w:bidi="ar-SA"/>
              </w:rPr>
            </w:pPr>
          </w:p>
        </w:tc>
      </w:tr>
      <w:tr w:rsidR="00A257A7" w:rsidRPr="004258C9" w14:paraId="6E989C64" w14:textId="77777777" w:rsidTr="00C10A55">
        <w:trPr>
          <w:trHeight w:val="185"/>
        </w:trPr>
        <w:tc>
          <w:tcPr>
            <w:tcW w:w="4111" w:type="dxa"/>
            <w:tcBorders>
              <w:top w:val="nil"/>
              <w:left w:val="single" w:sz="4" w:space="0" w:color="auto"/>
              <w:bottom w:val="single" w:sz="4" w:space="0" w:color="auto"/>
              <w:right w:val="nil"/>
            </w:tcBorders>
            <w:shd w:val="clear" w:color="auto" w:fill="auto"/>
            <w:vAlign w:val="center"/>
            <w:hideMark/>
          </w:tcPr>
          <w:p w14:paraId="330D7DA9"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Elabore, examine, justifie, de manière autonome, des variantes de solutions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279A830E" w14:textId="5EF46E8B"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6DA26E93" w14:textId="52F36848"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0B78E9FA" w14:textId="015C74A4"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38B4D6F1" w14:textId="37E90473"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0CA69B18" w14:textId="399583AB" w:rsidR="00A257A7" w:rsidRPr="00C34735" w:rsidRDefault="00A257A7" w:rsidP="00A97DA3">
            <w:pPr>
              <w:rPr>
                <w:rFonts w:eastAsia="Times New Roman"/>
                <w:sz w:val="16"/>
                <w:lang w:val="fr-CH" w:eastAsia="fr-CH" w:bidi="ar-SA"/>
              </w:rPr>
            </w:pPr>
          </w:p>
        </w:tc>
      </w:tr>
      <w:tr w:rsidR="00A257A7" w:rsidRPr="004258C9" w14:paraId="6B0DD2BC" w14:textId="77777777" w:rsidTr="00C10A55">
        <w:trPr>
          <w:trHeight w:val="91"/>
        </w:trPr>
        <w:tc>
          <w:tcPr>
            <w:tcW w:w="4111" w:type="dxa"/>
            <w:tcBorders>
              <w:top w:val="nil"/>
              <w:left w:val="single" w:sz="4" w:space="0" w:color="auto"/>
              <w:bottom w:val="single" w:sz="4" w:space="0" w:color="auto"/>
              <w:right w:val="nil"/>
            </w:tcBorders>
            <w:shd w:val="clear" w:color="auto" w:fill="auto"/>
            <w:noWrap/>
            <w:vAlign w:val="center"/>
            <w:hideMark/>
          </w:tcPr>
          <w:p w14:paraId="6FB49CC4"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Prend des décisions et fixe les priorités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7EEEEF87" w14:textId="3EAC9C73"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2F6816A3" w14:textId="74B77FBE"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47394A26" w14:textId="0CCB7796"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7BDE72F6" w14:textId="6241AE60"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1FED3B6F" w14:textId="77777777" w:rsidR="00A257A7" w:rsidRPr="00C34735" w:rsidRDefault="00A257A7" w:rsidP="00A97DA3">
            <w:pPr>
              <w:rPr>
                <w:rFonts w:eastAsia="Times New Roman"/>
                <w:sz w:val="16"/>
                <w:lang w:val="fr-CH" w:eastAsia="fr-CH" w:bidi="ar-SA"/>
              </w:rPr>
            </w:pPr>
          </w:p>
        </w:tc>
      </w:tr>
      <w:tr w:rsidR="00A257A7" w:rsidRPr="004258C9" w14:paraId="6521355A" w14:textId="77777777" w:rsidTr="00C10A55">
        <w:trPr>
          <w:trHeight w:val="179"/>
        </w:trPr>
        <w:tc>
          <w:tcPr>
            <w:tcW w:w="4111" w:type="dxa"/>
            <w:tcBorders>
              <w:top w:val="nil"/>
              <w:left w:val="single" w:sz="4" w:space="0" w:color="auto"/>
              <w:bottom w:val="single" w:sz="4" w:space="0" w:color="auto"/>
              <w:right w:val="nil"/>
            </w:tcBorders>
            <w:shd w:val="clear" w:color="auto" w:fill="auto"/>
            <w:noWrap/>
            <w:vAlign w:val="center"/>
            <w:hideMark/>
          </w:tcPr>
          <w:p w14:paraId="0C5A6618" w14:textId="77777777" w:rsidR="00A257A7" w:rsidRPr="00B95DEE" w:rsidRDefault="00A257A7" w:rsidP="00A97DA3">
            <w:pPr>
              <w:rPr>
                <w:rFonts w:eastAsia="Times New Roman"/>
                <w:strike/>
                <w:sz w:val="16"/>
                <w:lang w:val="fr-CH" w:eastAsia="fr-CH" w:bidi="ar-SA"/>
              </w:rPr>
            </w:pPr>
            <w:r w:rsidRPr="00B95DEE">
              <w:rPr>
                <w:rFonts w:eastAsia="Times New Roman"/>
                <w:strike/>
                <w:sz w:val="16"/>
                <w:lang w:val="fr-CH" w:eastAsia="fr-CH" w:bidi="ar-SA"/>
              </w:rPr>
              <w:t>Peut traiter plusieurs mandats en parallèle</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030B5A80" w14:textId="6CDC1660"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659B8151" w14:textId="4BD95D46"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19BCEFB3" w14:textId="76D105D3"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00446665" w14:textId="7EFACE80"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5B18E54A" w14:textId="6DC698A5" w:rsidR="00A257A7" w:rsidRPr="00C34735" w:rsidRDefault="00A257A7" w:rsidP="00A97DA3">
            <w:pPr>
              <w:rPr>
                <w:rFonts w:eastAsia="Times New Roman"/>
                <w:sz w:val="16"/>
                <w:lang w:val="fr-CH" w:eastAsia="fr-CH" w:bidi="ar-SA"/>
              </w:rPr>
            </w:pPr>
          </w:p>
        </w:tc>
      </w:tr>
      <w:tr w:rsidR="00A257A7" w:rsidRPr="004258C9" w14:paraId="7E2B2016" w14:textId="77777777" w:rsidTr="00C10A55">
        <w:trPr>
          <w:trHeight w:val="409"/>
        </w:trPr>
        <w:tc>
          <w:tcPr>
            <w:tcW w:w="4111" w:type="dxa"/>
            <w:tcBorders>
              <w:top w:val="nil"/>
              <w:left w:val="single" w:sz="4" w:space="0" w:color="auto"/>
              <w:bottom w:val="single" w:sz="4" w:space="0" w:color="auto"/>
              <w:right w:val="nil"/>
            </w:tcBorders>
            <w:shd w:val="clear" w:color="auto" w:fill="auto"/>
            <w:vAlign w:val="center"/>
            <w:hideMark/>
          </w:tcPr>
          <w:p w14:paraId="4608B462" w14:textId="77777777" w:rsidR="00A257A7" w:rsidRPr="00B95DEE" w:rsidRDefault="00A257A7" w:rsidP="00A97DA3">
            <w:pPr>
              <w:rPr>
                <w:rFonts w:eastAsia="Times New Roman"/>
                <w:strike/>
                <w:sz w:val="16"/>
                <w:lang w:val="fr-CH" w:eastAsia="fr-CH" w:bidi="ar-SA"/>
              </w:rPr>
            </w:pPr>
            <w:r w:rsidRPr="00B95DEE">
              <w:rPr>
                <w:rFonts w:eastAsia="Times New Roman"/>
                <w:strike/>
                <w:sz w:val="16"/>
                <w:lang w:val="fr-CH" w:eastAsia="fr-CH" w:bidi="ar-SA"/>
              </w:rPr>
              <w:t>Planifie les entretiens à temps et informe le supérieur professionnel tous les jours des points critiques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56FCE2A6" w14:textId="25C4311B"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3E8FEC59" w14:textId="113B29ED"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326AD758" w14:textId="62A93AA1"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47D4099C" w14:textId="525359CF"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2C8179D1" w14:textId="77777777" w:rsidR="00A257A7" w:rsidRPr="00C34735" w:rsidRDefault="00A257A7" w:rsidP="00A97DA3">
            <w:pPr>
              <w:rPr>
                <w:rFonts w:eastAsia="Times New Roman"/>
                <w:sz w:val="16"/>
                <w:lang w:val="fr-CH" w:eastAsia="fr-CH" w:bidi="ar-SA"/>
              </w:rPr>
            </w:pPr>
          </w:p>
        </w:tc>
      </w:tr>
      <w:tr w:rsidR="00A257A7" w:rsidRPr="004258C9" w14:paraId="6D6F8814" w14:textId="77777777" w:rsidTr="00C10A55">
        <w:trPr>
          <w:trHeight w:val="289"/>
        </w:trPr>
        <w:tc>
          <w:tcPr>
            <w:tcW w:w="4111" w:type="dxa"/>
            <w:tcBorders>
              <w:top w:val="nil"/>
              <w:left w:val="single" w:sz="4" w:space="0" w:color="auto"/>
              <w:bottom w:val="single" w:sz="4" w:space="0" w:color="auto"/>
              <w:right w:val="nil"/>
            </w:tcBorders>
            <w:shd w:val="clear" w:color="auto" w:fill="auto"/>
            <w:vAlign w:val="center"/>
            <w:hideMark/>
          </w:tcPr>
          <w:p w14:paraId="577AF20A"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Documente de manière détaillée les différentes parties du travail et le résultat final</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22A441D3" w14:textId="18F82AC3"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127E0D7A" w14:textId="422B7A1B"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08D7C249" w14:textId="7DF1D954"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58453080" w14:textId="729CA1A3"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7162915D" w14:textId="77777777" w:rsidR="00A257A7" w:rsidRPr="00C34735" w:rsidRDefault="00A257A7" w:rsidP="00A97DA3">
            <w:pPr>
              <w:rPr>
                <w:rFonts w:eastAsia="Times New Roman"/>
                <w:sz w:val="16"/>
                <w:lang w:val="fr-CH" w:eastAsia="fr-CH" w:bidi="ar-SA"/>
              </w:rPr>
            </w:pPr>
          </w:p>
        </w:tc>
      </w:tr>
      <w:tr w:rsidR="00A257A7" w:rsidRPr="004258C9" w14:paraId="49FEA5C2" w14:textId="77777777" w:rsidTr="00C10A55">
        <w:trPr>
          <w:trHeight w:val="181"/>
        </w:trPr>
        <w:tc>
          <w:tcPr>
            <w:tcW w:w="4111" w:type="dxa"/>
            <w:tcBorders>
              <w:top w:val="nil"/>
              <w:left w:val="single" w:sz="4" w:space="0" w:color="auto"/>
              <w:bottom w:val="single" w:sz="4" w:space="0" w:color="auto"/>
              <w:right w:val="nil"/>
            </w:tcBorders>
            <w:shd w:val="clear" w:color="auto" w:fill="auto"/>
            <w:noWrap/>
            <w:vAlign w:val="center"/>
            <w:hideMark/>
          </w:tcPr>
          <w:p w14:paraId="6AC46BA9" w14:textId="77777777" w:rsidR="00A257A7" w:rsidRPr="00B95DEE" w:rsidRDefault="00A257A7" w:rsidP="00A97DA3">
            <w:pPr>
              <w:rPr>
                <w:rFonts w:eastAsia="Times New Roman"/>
                <w:strike/>
                <w:sz w:val="16"/>
                <w:lang w:val="fr-CH" w:eastAsia="fr-CH" w:bidi="ar-SA"/>
              </w:rPr>
            </w:pPr>
            <w:r w:rsidRPr="00B95DEE">
              <w:rPr>
                <w:rFonts w:eastAsia="Times New Roman"/>
                <w:strike/>
                <w:sz w:val="16"/>
                <w:lang w:val="fr-CH" w:eastAsia="fr-CH" w:bidi="ar-SA"/>
              </w:rPr>
              <w:t>Evalue la procédure de travail et le résultat</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0C63311A" w14:textId="450CD3C1"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545F6BEA" w14:textId="2D0C1EF8"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6BBBD60F" w14:textId="5D58A704"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200FE66D" w14:textId="038D4339"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1D07A982" w14:textId="77777777" w:rsidR="00A257A7" w:rsidRPr="00C34735" w:rsidRDefault="00A257A7" w:rsidP="00A97DA3">
            <w:pPr>
              <w:rPr>
                <w:rFonts w:eastAsia="Times New Roman"/>
                <w:sz w:val="16"/>
                <w:lang w:val="fr-CH" w:eastAsia="fr-CH" w:bidi="ar-SA"/>
              </w:rPr>
            </w:pPr>
          </w:p>
        </w:tc>
      </w:tr>
      <w:tr w:rsidR="00B95DEE" w:rsidRPr="004258C9" w14:paraId="726090ED" w14:textId="77777777" w:rsidTr="00A97DA3">
        <w:trPr>
          <w:trHeight w:val="181"/>
        </w:trPr>
        <w:tc>
          <w:tcPr>
            <w:tcW w:w="4111" w:type="dxa"/>
            <w:tcBorders>
              <w:top w:val="nil"/>
              <w:left w:val="single" w:sz="4" w:space="0" w:color="auto"/>
              <w:bottom w:val="single" w:sz="4" w:space="0" w:color="auto"/>
              <w:right w:val="nil"/>
            </w:tcBorders>
            <w:shd w:val="clear" w:color="auto" w:fill="auto"/>
            <w:noWrap/>
            <w:vAlign w:val="center"/>
          </w:tcPr>
          <w:p w14:paraId="70354F28" w14:textId="1103B05E" w:rsidR="00B95DEE" w:rsidRPr="00C34735" w:rsidRDefault="00B95DEE" w:rsidP="00B95DEE">
            <w:pPr>
              <w:rPr>
                <w:rFonts w:eastAsia="Times New Roman"/>
                <w:sz w:val="16"/>
                <w:lang w:val="fr-CH" w:eastAsia="fr-CH" w:bidi="ar-SA"/>
              </w:rPr>
            </w:pPr>
            <w:r w:rsidRPr="001B6766">
              <w:rPr>
                <w:rFonts w:eastAsia="Times New Roman"/>
                <w:sz w:val="16"/>
                <w:vertAlign w:val="superscript"/>
                <w:lang w:val="fr-CH" w:eastAsia="fr-CH" w:bidi="ar-SA"/>
              </w:rPr>
              <w:t xml:space="preserve">1) </w:t>
            </w:r>
            <w:r w:rsidRPr="001B6766">
              <w:rPr>
                <w:rFonts w:eastAsia="Times New Roman"/>
                <w:sz w:val="16"/>
                <w:lang w:val="fr-CH" w:eastAsia="fr-CH" w:bidi="ar-SA"/>
              </w:rPr>
              <w:t>Respecte les consignes données dans le cahier des charges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482A9BB4" w14:textId="77777777" w:rsidR="00B95DEE" w:rsidRPr="00C34735" w:rsidRDefault="00B95DEE" w:rsidP="00B95DEE">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25A43111" w14:textId="77777777" w:rsidR="00B95DEE" w:rsidRPr="00C34735" w:rsidRDefault="00B95DEE" w:rsidP="00B95DEE">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26FB2980" w14:textId="18246DC7" w:rsidR="00B95DEE" w:rsidRPr="00C34735" w:rsidRDefault="00B95DEE" w:rsidP="00B95DEE">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0C73E28E" w14:textId="77777777" w:rsidR="00B95DEE" w:rsidRPr="00C34735" w:rsidRDefault="00B95DEE" w:rsidP="00B95DEE">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54C706E6" w14:textId="77777777" w:rsidR="00B95DEE" w:rsidRPr="00C34735" w:rsidRDefault="00B95DEE" w:rsidP="00B95DEE">
            <w:pPr>
              <w:rPr>
                <w:rFonts w:eastAsia="Times New Roman"/>
                <w:sz w:val="16"/>
                <w:lang w:val="fr-CH" w:eastAsia="fr-CH" w:bidi="ar-SA"/>
              </w:rPr>
            </w:pPr>
          </w:p>
        </w:tc>
      </w:tr>
      <w:tr w:rsidR="005A21D1" w:rsidRPr="004258C9" w14:paraId="700C234E" w14:textId="77777777" w:rsidTr="00C10A55">
        <w:trPr>
          <w:trHeight w:val="360"/>
        </w:trPr>
        <w:tc>
          <w:tcPr>
            <w:tcW w:w="4111" w:type="dxa"/>
            <w:tcBorders>
              <w:top w:val="nil"/>
              <w:left w:val="single" w:sz="4" w:space="0" w:color="auto"/>
              <w:bottom w:val="single" w:sz="4" w:space="0" w:color="auto"/>
              <w:right w:val="nil"/>
            </w:tcBorders>
            <w:shd w:val="clear" w:color="auto" w:fill="auto"/>
            <w:noWrap/>
            <w:vAlign w:val="center"/>
            <w:hideMark/>
          </w:tcPr>
          <w:p w14:paraId="4929F2E5" w14:textId="52432407" w:rsidR="005A21D1" w:rsidRPr="00C34735" w:rsidRDefault="005A21D1" w:rsidP="00B95DEE">
            <w:pPr>
              <w:rPr>
                <w:rFonts w:eastAsia="Times New Roman"/>
                <w:sz w:val="16"/>
                <w:lang w:val="fr-CH" w:eastAsia="fr-CH" w:bidi="ar-SA"/>
              </w:rPr>
            </w:pPr>
            <w:r w:rsidRPr="00C34735">
              <w:rPr>
                <w:rFonts w:eastAsia="Times New Roman"/>
                <w:sz w:val="16"/>
                <w:vertAlign w:val="superscript"/>
                <w:lang w:val="fr-CH" w:eastAsia="fr-CH" w:bidi="ar-SA"/>
              </w:rPr>
              <w:t>1)</w:t>
            </w:r>
            <w:r w:rsidRPr="001B6766">
              <w:rPr>
                <w:rFonts w:eastAsia="Times New Roman"/>
                <w:sz w:val="16"/>
                <w:vertAlign w:val="superscript"/>
                <w:lang w:val="fr-CH" w:eastAsia="fr-CH" w:bidi="ar-SA"/>
              </w:rPr>
              <w:t xml:space="preserve"> </w:t>
            </w:r>
            <w:r w:rsidRPr="001B6766">
              <w:rPr>
                <w:rFonts w:eastAsia="Times New Roman"/>
                <w:sz w:val="16"/>
                <w:lang w:val="fr-CH" w:eastAsia="fr-CH" w:bidi="ar-SA"/>
              </w:rPr>
              <w:t>Utilise les ressources mises à disposition de manière adéquate et professionnelle</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695818D9" w14:textId="1557C2BD" w:rsidR="005A21D1" w:rsidRPr="00C34735" w:rsidRDefault="005A21D1" w:rsidP="00B95DEE">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73BE3EFB" w14:textId="3F50AF09" w:rsidR="005A21D1" w:rsidRPr="00C34735" w:rsidRDefault="005A21D1" w:rsidP="00B95DEE">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64831094" w14:textId="25656E99" w:rsidR="005A21D1" w:rsidRPr="00C34735" w:rsidRDefault="005A21D1" w:rsidP="00B95DEE">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131FDF1A" w14:textId="79F0C93F" w:rsidR="005A21D1" w:rsidRPr="00C34735" w:rsidRDefault="005A21D1" w:rsidP="00B95DEE">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6DB5BC77" w14:textId="48943CE4" w:rsidR="005A21D1" w:rsidRPr="00C34735" w:rsidRDefault="005A21D1" w:rsidP="00B95DEE">
            <w:pPr>
              <w:rPr>
                <w:rFonts w:eastAsia="Times New Roman"/>
                <w:sz w:val="16"/>
                <w:lang w:val="fr-CH" w:eastAsia="fr-CH" w:bidi="ar-SA"/>
              </w:rPr>
            </w:pPr>
          </w:p>
        </w:tc>
      </w:tr>
      <w:tr w:rsidR="00A257A7" w:rsidRPr="00C34735" w14:paraId="15197AB9" w14:textId="77777777" w:rsidTr="00A97DA3">
        <w:trPr>
          <w:trHeight w:val="96"/>
        </w:trPr>
        <w:tc>
          <w:tcPr>
            <w:tcW w:w="4111" w:type="dxa"/>
            <w:tcBorders>
              <w:top w:val="single" w:sz="4" w:space="0" w:color="auto"/>
              <w:left w:val="single" w:sz="4" w:space="0" w:color="auto"/>
              <w:bottom w:val="single" w:sz="4" w:space="0" w:color="auto"/>
              <w:right w:val="nil"/>
            </w:tcBorders>
            <w:shd w:val="clear" w:color="000000" w:fill="C0C0C0"/>
            <w:noWrap/>
            <w:vAlign w:val="center"/>
            <w:hideMark/>
          </w:tcPr>
          <w:p w14:paraId="1CB34DC4"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Communication </w:t>
            </w:r>
          </w:p>
        </w:tc>
        <w:tc>
          <w:tcPr>
            <w:tcW w:w="413" w:type="dxa"/>
            <w:tcBorders>
              <w:top w:val="single" w:sz="4" w:space="0" w:color="auto"/>
              <w:left w:val="nil"/>
              <w:bottom w:val="single" w:sz="4" w:space="0" w:color="auto"/>
              <w:right w:val="nil"/>
            </w:tcBorders>
            <w:shd w:val="clear" w:color="000000" w:fill="C0C0C0"/>
            <w:noWrap/>
            <w:vAlign w:val="center"/>
            <w:hideMark/>
          </w:tcPr>
          <w:p w14:paraId="25BB175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157C4FB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5D0AB56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single" w:sz="4" w:space="0" w:color="auto"/>
              <w:left w:val="nil"/>
              <w:bottom w:val="single" w:sz="4" w:space="0" w:color="auto"/>
              <w:right w:val="single" w:sz="4" w:space="0" w:color="auto"/>
            </w:tcBorders>
            <w:shd w:val="clear" w:color="000000" w:fill="C0C0C0"/>
            <w:vAlign w:val="center"/>
            <w:hideMark/>
          </w:tcPr>
          <w:p w14:paraId="7EDF45A0"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single" w:sz="4" w:space="0" w:color="auto"/>
              <w:bottom w:val="single" w:sz="4" w:space="0" w:color="auto"/>
              <w:right w:val="nil"/>
            </w:tcBorders>
            <w:shd w:val="clear" w:color="000000" w:fill="C0C0C0"/>
            <w:vAlign w:val="center"/>
            <w:hideMark/>
          </w:tcPr>
          <w:p w14:paraId="567F1751"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64AE5291"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0EA2843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172" w:type="dxa"/>
            <w:tcBorders>
              <w:top w:val="single" w:sz="4" w:space="0" w:color="auto"/>
              <w:left w:val="nil"/>
              <w:bottom w:val="single" w:sz="4" w:space="0" w:color="auto"/>
              <w:right w:val="nil"/>
            </w:tcBorders>
            <w:shd w:val="clear" w:color="000000" w:fill="C0C0C0"/>
            <w:vAlign w:val="center"/>
            <w:hideMark/>
          </w:tcPr>
          <w:p w14:paraId="0BB69E9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single" w:sz="4" w:space="0" w:color="auto"/>
              <w:left w:val="nil"/>
              <w:bottom w:val="single" w:sz="4" w:space="0" w:color="auto"/>
              <w:right w:val="nil"/>
            </w:tcBorders>
            <w:shd w:val="clear" w:color="000000" w:fill="C0C0C0"/>
            <w:vAlign w:val="center"/>
            <w:hideMark/>
          </w:tcPr>
          <w:p w14:paraId="77EE458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541" w:type="dxa"/>
            <w:tcBorders>
              <w:top w:val="single" w:sz="4" w:space="0" w:color="auto"/>
              <w:left w:val="nil"/>
              <w:bottom w:val="single" w:sz="4" w:space="0" w:color="auto"/>
              <w:right w:val="nil"/>
            </w:tcBorders>
            <w:shd w:val="clear" w:color="000000" w:fill="C0C0C0"/>
            <w:vAlign w:val="center"/>
            <w:hideMark/>
          </w:tcPr>
          <w:p w14:paraId="0AEDCA2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single" w:sz="4" w:space="0" w:color="auto"/>
              <w:left w:val="nil"/>
              <w:bottom w:val="single" w:sz="4" w:space="0" w:color="auto"/>
              <w:right w:val="nil"/>
            </w:tcBorders>
            <w:shd w:val="clear" w:color="000000" w:fill="C0C0C0"/>
            <w:vAlign w:val="center"/>
            <w:hideMark/>
          </w:tcPr>
          <w:p w14:paraId="5F71BF2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4" w:type="dxa"/>
            <w:tcBorders>
              <w:top w:val="single" w:sz="4" w:space="0" w:color="auto"/>
              <w:left w:val="nil"/>
              <w:bottom w:val="single" w:sz="4" w:space="0" w:color="auto"/>
              <w:right w:val="single" w:sz="4" w:space="0" w:color="auto"/>
            </w:tcBorders>
            <w:shd w:val="clear" w:color="000000" w:fill="C0C0C0"/>
            <w:noWrap/>
            <w:vAlign w:val="center"/>
            <w:hideMark/>
          </w:tcPr>
          <w:p w14:paraId="29BEBB05"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r w:rsidR="00A257A7" w:rsidRPr="004258C9" w14:paraId="28D0977E" w14:textId="77777777" w:rsidTr="00C10A55">
        <w:trPr>
          <w:trHeight w:val="70"/>
        </w:trPr>
        <w:tc>
          <w:tcPr>
            <w:tcW w:w="4111" w:type="dxa"/>
            <w:tcBorders>
              <w:top w:val="nil"/>
              <w:left w:val="single" w:sz="4" w:space="0" w:color="auto"/>
              <w:bottom w:val="single" w:sz="4" w:space="0" w:color="auto"/>
              <w:right w:val="nil"/>
            </w:tcBorders>
            <w:shd w:val="clear" w:color="auto" w:fill="auto"/>
            <w:hideMark/>
          </w:tcPr>
          <w:p w14:paraId="0D85BEC3"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Communique avec un esprit d'ouverture, de manière objective et compréhensible</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5EF3F11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tcPr>
          <w:p w14:paraId="4F75E12B" w14:textId="31023E1F"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784BFD38" w14:textId="2F497B0C"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163E3BF1" w14:textId="3E2BBEF4"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6C8E43EC" w14:textId="77777777" w:rsidR="00A257A7" w:rsidRPr="00C34735" w:rsidRDefault="00A257A7" w:rsidP="00A97DA3">
            <w:pPr>
              <w:rPr>
                <w:rFonts w:eastAsia="Times New Roman"/>
                <w:sz w:val="16"/>
                <w:lang w:val="fr-CH" w:eastAsia="fr-CH" w:bidi="ar-SA"/>
              </w:rPr>
            </w:pPr>
          </w:p>
        </w:tc>
      </w:tr>
      <w:tr w:rsidR="00A257A7" w:rsidRPr="004258C9" w14:paraId="5C44FE05" w14:textId="77777777" w:rsidTr="00A97DA3">
        <w:trPr>
          <w:trHeight w:val="89"/>
        </w:trPr>
        <w:tc>
          <w:tcPr>
            <w:tcW w:w="10065" w:type="dxa"/>
            <w:gridSpan w:val="14"/>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65507FD5"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Aptitude au travail en équipe, capacité à gérer les conflits</w:t>
            </w:r>
          </w:p>
        </w:tc>
      </w:tr>
      <w:tr w:rsidR="00A257A7" w:rsidRPr="004258C9" w14:paraId="161212A0" w14:textId="77777777" w:rsidTr="00C10A55">
        <w:trPr>
          <w:trHeight w:val="177"/>
        </w:trPr>
        <w:tc>
          <w:tcPr>
            <w:tcW w:w="4111" w:type="dxa"/>
            <w:tcBorders>
              <w:top w:val="nil"/>
              <w:left w:val="single" w:sz="4" w:space="0" w:color="auto"/>
              <w:bottom w:val="single" w:sz="4" w:space="0" w:color="auto"/>
              <w:right w:val="nil"/>
            </w:tcBorders>
            <w:shd w:val="clear" w:color="auto" w:fill="auto"/>
            <w:vAlign w:val="center"/>
            <w:hideMark/>
          </w:tcPr>
          <w:p w14:paraId="5DD1F861"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Collabore, si nécessaire, avec d'autres professionnels, sollicite de l'aide si justifiée, sinon travaille de manière autonome</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5B32970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3ED8AFB3"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tcPr>
          <w:p w14:paraId="19D93CCC" w14:textId="6CE5B297"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3DFE1EA0" w14:textId="3E15FF08"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58E9A2A9" w14:textId="77777777" w:rsidR="00A257A7" w:rsidRPr="00C34735" w:rsidRDefault="00A257A7" w:rsidP="00A97DA3">
            <w:pPr>
              <w:rPr>
                <w:rFonts w:eastAsia="Times New Roman"/>
                <w:sz w:val="16"/>
                <w:lang w:val="fr-CH" w:eastAsia="fr-CH" w:bidi="ar-SA"/>
              </w:rPr>
            </w:pPr>
          </w:p>
        </w:tc>
      </w:tr>
      <w:tr w:rsidR="00A257A7" w:rsidRPr="004258C9" w14:paraId="04FAB562" w14:textId="77777777" w:rsidTr="00C10A55">
        <w:trPr>
          <w:trHeight w:val="70"/>
        </w:trPr>
        <w:tc>
          <w:tcPr>
            <w:tcW w:w="4111" w:type="dxa"/>
            <w:tcBorders>
              <w:top w:val="nil"/>
              <w:left w:val="single" w:sz="4" w:space="0" w:color="auto"/>
              <w:bottom w:val="single" w:sz="4" w:space="0" w:color="auto"/>
              <w:right w:val="nil"/>
            </w:tcBorders>
            <w:shd w:val="clear" w:color="auto" w:fill="auto"/>
            <w:noWrap/>
            <w:vAlign w:val="center"/>
            <w:hideMark/>
          </w:tcPr>
          <w:p w14:paraId="4E6146D0"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Accepte les décisions prises et les applique</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04E6665E"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15F1DE98"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tcPr>
          <w:p w14:paraId="7AF53AC4" w14:textId="21E044B0"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2CDC7155" w14:textId="43013F25"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1FF494BC" w14:textId="77777777" w:rsidR="00A257A7" w:rsidRPr="00C34735" w:rsidRDefault="00A257A7" w:rsidP="00A97DA3">
            <w:pPr>
              <w:rPr>
                <w:rFonts w:eastAsia="Times New Roman"/>
                <w:sz w:val="16"/>
                <w:lang w:val="fr-CH" w:eastAsia="fr-CH" w:bidi="ar-SA"/>
              </w:rPr>
            </w:pPr>
          </w:p>
        </w:tc>
      </w:tr>
      <w:tr w:rsidR="00A257A7" w:rsidRPr="004258C9" w14:paraId="1B6D7394" w14:textId="77777777" w:rsidTr="00C10A55">
        <w:trPr>
          <w:trHeight w:val="286"/>
        </w:trPr>
        <w:tc>
          <w:tcPr>
            <w:tcW w:w="4111" w:type="dxa"/>
            <w:tcBorders>
              <w:top w:val="nil"/>
              <w:left w:val="single" w:sz="4" w:space="0" w:color="auto"/>
              <w:bottom w:val="single" w:sz="4" w:space="0" w:color="auto"/>
              <w:right w:val="nil"/>
            </w:tcBorders>
            <w:shd w:val="clear" w:color="auto" w:fill="auto"/>
            <w:vAlign w:val="center"/>
            <w:hideMark/>
          </w:tcPr>
          <w:p w14:paraId="210D3636"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Aborde la critique de manière constructive et réagit de manière calme et réfléchie</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12E585A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0A44BE1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tcPr>
          <w:p w14:paraId="0A3E6110" w14:textId="2CCE9AA8"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161E6653" w14:textId="33B7CA09"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27484AE1" w14:textId="77777777" w:rsidR="00A257A7" w:rsidRPr="00C34735" w:rsidRDefault="00A257A7" w:rsidP="00A97DA3">
            <w:pPr>
              <w:rPr>
                <w:rFonts w:eastAsia="Times New Roman"/>
                <w:sz w:val="16"/>
                <w:lang w:val="fr-CH" w:eastAsia="fr-CH" w:bidi="ar-SA"/>
              </w:rPr>
            </w:pPr>
          </w:p>
        </w:tc>
      </w:tr>
      <w:tr w:rsidR="00A257A7" w:rsidRPr="004258C9" w14:paraId="4C849014" w14:textId="77777777" w:rsidTr="00A97DA3">
        <w:trPr>
          <w:trHeight w:val="70"/>
        </w:trPr>
        <w:tc>
          <w:tcPr>
            <w:tcW w:w="10065" w:type="dxa"/>
            <w:gridSpan w:val="14"/>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50F7C670"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Faculté d'apprendre, aptitude aux changements</w:t>
            </w:r>
          </w:p>
        </w:tc>
      </w:tr>
      <w:tr w:rsidR="00A257A7" w:rsidRPr="004258C9" w14:paraId="298BA3F1" w14:textId="77777777" w:rsidTr="00A97DA3">
        <w:trPr>
          <w:trHeight w:val="70"/>
        </w:trPr>
        <w:tc>
          <w:tcPr>
            <w:tcW w:w="4111" w:type="dxa"/>
            <w:tcBorders>
              <w:top w:val="nil"/>
              <w:left w:val="single" w:sz="4" w:space="0" w:color="auto"/>
              <w:bottom w:val="single" w:sz="4" w:space="0" w:color="auto"/>
              <w:right w:val="nil"/>
            </w:tcBorders>
            <w:shd w:val="clear" w:color="auto" w:fill="auto"/>
            <w:vAlign w:val="center"/>
            <w:hideMark/>
          </w:tcPr>
          <w:p w14:paraId="14981D7E" w14:textId="77777777" w:rsidR="00A257A7" w:rsidRPr="00B9042B" w:rsidRDefault="00A257A7" w:rsidP="00A97DA3">
            <w:pPr>
              <w:rPr>
                <w:rFonts w:eastAsia="Times New Roman"/>
                <w:strike/>
                <w:sz w:val="16"/>
                <w:lang w:val="fr-CH" w:eastAsia="fr-CH" w:bidi="ar-SA"/>
              </w:rPr>
            </w:pPr>
            <w:r w:rsidRPr="00B9042B">
              <w:rPr>
                <w:rFonts w:eastAsia="Times New Roman"/>
                <w:strike/>
                <w:sz w:val="16"/>
                <w:lang w:val="fr-CH" w:eastAsia="fr-CH" w:bidi="ar-SA"/>
              </w:rPr>
              <w:t>Met en œuvre seul ou en équipe les nouvelles aptitudes et connaissances, accepte les changements</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2AB03687"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4528A50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434F91B3"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E95548B"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21D95481" w14:textId="77777777" w:rsidR="00A257A7" w:rsidRPr="00C34735" w:rsidRDefault="00A257A7" w:rsidP="00A97DA3">
            <w:pPr>
              <w:rPr>
                <w:rFonts w:eastAsia="Times New Roman"/>
                <w:sz w:val="16"/>
                <w:lang w:val="fr-CH" w:eastAsia="fr-CH" w:bidi="ar-SA"/>
              </w:rPr>
            </w:pPr>
          </w:p>
        </w:tc>
      </w:tr>
      <w:tr w:rsidR="00A257A7" w:rsidRPr="004258C9" w14:paraId="2608241A" w14:textId="77777777" w:rsidTr="00C10A55">
        <w:trPr>
          <w:trHeight w:val="133"/>
        </w:trPr>
        <w:tc>
          <w:tcPr>
            <w:tcW w:w="4111" w:type="dxa"/>
            <w:tcBorders>
              <w:top w:val="nil"/>
              <w:left w:val="single" w:sz="4" w:space="0" w:color="auto"/>
              <w:bottom w:val="single" w:sz="4" w:space="0" w:color="auto"/>
              <w:right w:val="nil"/>
            </w:tcBorders>
            <w:shd w:val="clear" w:color="auto" w:fill="auto"/>
            <w:vAlign w:val="center"/>
            <w:hideMark/>
          </w:tcPr>
          <w:p w14:paraId="6D1D2E8A"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Réagit correctement à la découverte d'erreurs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138F43BF" w14:textId="24EC73F4"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7A26A12B" w14:textId="5853E105"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3701E3F6" w14:textId="5D8527C7"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5E93193A" w14:textId="62D697A9"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4C3B9D23" w14:textId="77777777" w:rsidR="00A257A7" w:rsidRPr="00C34735" w:rsidRDefault="00A257A7" w:rsidP="00A97DA3">
            <w:pPr>
              <w:rPr>
                <w:rFonts w:eastAsia="Times New Roman"/>
                <w:sz w:val="16"/>
                <w:lang w:val="fr-CH" w:eastAsia="fr-CH" w:bidi="ar-SA"/>
              </w:rPr>
            </w:pPr>
          </w:p>
        </w:tc>
      </w:tr>
      <w:tr w:rsidR="00A257A7" w:rsidRPr="00C10A55" w14:paraId="780AB770" w14:textId="77777777" w:rsidTr="00C10A55">
        <w:trPr>
          <w:trHeight w:val="79"/>
        </w:trPr>
        <w:tc>
          <w:tcPr>
            <w:tcW w:w="4111" w:type="dxa"/>
            <w:tcBorders>
              <w:top w:val="nil"/>
              <w:left w:val="single" w:sz="4" w:space="0" w:color="auto"/>
              <w:bottom w:val="single" w:sz="4" w:space="0" w:color="auto"/>
              <w:right w:val="nil"/>
            </w:tcBorders>
            <w:shd w:val="clear" w:color="auto" w:fill="auto"/>
            <w:noWrap/>
            <w:vAlign w:val="center"/>
            <w:hideMark/>
          </w:tcPr>
          <w:p w14:paraId="215DD1DD"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Est engagé, travaille rapidement</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2748CBA7" w14:textId="64CD9721"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2EB97A45" w14:textId="2241B51E"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1C94702D" w14:textId="0884AC2B"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05A0304A" w14:textId="2C425A08"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6D69345D" w14:textId="1E292A24" w:rsidR="00A257A7" w:rsidRPr="00C34735" w:rsidRDefault="00A257A7" w:rsidP="00A97DA3">
            <w:pPr>
              <w:rPr>
                <w:rFonts w:eastAsia="Times New Roman"/>
                <w:sz w:val="16"/>
                <w:lang w:val="fr-CH" w:eastAsia="fr-CH" w:bidi="ar-SA"/>
              </w:rPr>
            </w:pPr>
          </w:p>
        </w:tc>
      </w:tr>
      <w:tr w:rsidR="00A257A7" w:rsidRPr="00C34735" w14:paraId="7DCD9856" w14:textId="77777777" w:rsidTr="00A97DA3">
        <w:trPr>
          <w:trHeight w:val="70"/>
        </w:trPr>
        <w:tc>
          <w:tcPr>
            <w:tcW w:w="4111" w:type="dxa"/>
            <w:tcBorders>
              <w:top w:val="single" w:sz="4" w:space="0" w:color="auto"/>
              <w:left w:val="single" w:sz="4" w:space="0" w:color="auto"/>
              <w:bottom w:val="single" w:sz="4" w:space="0" w:color="auto"/>
              <w:right w:val="nil"/>
            </w:tcBorders>
            <w:shd w:val="clear" w:color="000000" w:fill="C0C0C0"/>
            <w:noWrap/>
            <w:vAlign w:val="center"/>
            <w:hideMark/>
          </w:tcPr>
          <w:p w14:paraId="4E2C3401"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Civilité</w:t>
            </w:r>
          </w:p>
        </w:tc>
        <w:tc>
          <w:tcPr>
            <w:tcW w:w="413" w:type="dxa"/>
            <w:tcBorders>
              <w:top w:val="single" w:sz="4" w:space="0" w:color="auto"/>
              <w:left w:val="nil"/>
              <w:bottom w:val="single" w:sz="4" w:space="0" w:color="auto"/>
              <w:right w:val="nil"/>
            </w:tcBorders>
            <w:shd w:val="clear" w:color="000000" w:fill="C0C0C0"/>
            <w:noWrap/>
            <w:vAlign w:val="center"/>
            <w:hideMark/>
          </w:tcPr>
          <w:p w14:paraId="10D3EEF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2D845DF1"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4A14ADF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single" w:sz="4" w:space="0" w:color="auto"/>
              <w:left w:val="nil"/>
              <w:bottom w:val="single" w:sz="4" w:space="0" w:color="auto"/>
              <w:right w:val="single" w:sz="4" w:space="0" w:color="auto"/>
            </w:tcBorders>
            <w:shd w:val="clear" w:color="000000" w:fill="C0C0C0"/>
            <w:vAlign w:val="center"/>
            <w:hideMark/>
          </w:tcPr>
          <w:p w14:paraId="16626DD1"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single" w:sz="4" w:space="0" w:color="auto"/>
              <w:bottom w:val="single" w:sz="4" w:space="0" w:color="auto"/>
              <w:right w:val="nil"/>
            </w:tcBorders>
            <w:shd w:val="clear" w:color="000000" w:fill="C0C0C0"/>
            <w:vAlign w:val="center"/>
            <w:hideMark/>
          </w:tcPr>
          <w:p w14:paraId="591BAE4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15FA0BA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349EA791"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172" w:type="dxa"/>
            <w:tcBorders>
              <w:top w:val="single" w:sz="4" w:space="0" w:color="auto"/>
              <w:left w:val="nil"/>
              <w:bottom w:val="single" w:sz="4" w:space="0" w:color="auto"/>
              <w:right w:val="nil"/>
            </w:tcBorders>
            <w:shd w:val="clear" w:color="000000" w:fill="C0C0C0"/>
            <w:vAlign w:val="center"/>
            <w:hideMark/>
          </w:tcPr>
          <w:p w14:paraId="458F369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single" w:sz="4" w:space="0" w:color="auto"/>
              <w:left w:val="nil"/>
              <w:bottom w:val="single" w:sz="4" w:space="0" w:color="auto"/>
              <w:right w:val="nil"/>
            </w:tcBorders>
            <w:shd w:val="clear" w:color="000000" w:fill="C0C0C0"/>
            <w:vAlign w:val="center"/>
            <w:hideMark/>
          </w:tcPr>
          <w:p w14:paraId="222E6C0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541" w:type="dxa"/>
            <w:tcBorders>
              <w:top w:val="single" w:sz="4" w:space="0" w:color="auto"/>
              <w:left w:val="nil"/>
              <w:bottom w:val="single" w:sz="4" w:space="0" w:color="auto"/>
              <w:right w:val="nil"/>
            </w:tcBorders>
            <w:shd w:val="clear" w:color="000000" w:fill="C0C0C0"/>
            <w:vAlign w:val="center"/>
            <w:hideMark/>
          </w:tcPr>
          <w:p w14:paraId="69F2A68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single" w:sz="4" w:space="0" w:color="auto"/>
              <w:left w:val="nil"/>
              <w:bottom w:val="single" w:sz="4" w:space="0" w:color="auto"/>
              <w:right w:val="nil"/>
            </w:tcBorders>
            <w:shd w:val="clear" w:color="000000" w:fill="C0C0C0"/>
            <w:vAlign w:val="center"/>
            <w:hideMark/>
          </w:tcPr>
          <w:p w14:paraId="1CEB510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4" w:type="dxa"/>
            <w:tcBorders>
              <w:top w:val="single" w:sz="4" w:space="0" w:color="auto"/>
              <w:left w:val="nil"/>
              <w:bottom w:val="single" w:sz="4" w:space="0" w:color="auto"/>
              <w:right w:val="single" w:sz="4" w:space="0" w:color="auto"/>
            </w:tcBorders>
            <w:shd w:val="clear" w:color="000000" w:fill="C0C0C0"/>
            <w:noWrap/>
            <w:vAlign w:val="center"/>
            <w:hideMark/>
          </w:tcPr>
          <w:p w14:paraId="0A91288E"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r w:rsidR="00A257A7" w:rsidRPr="004258C9" w14:paraId="056E39B2" w14:textId="77777777" w:rsidTr="00C10A55">
        <w:trPr>
          <w:trHeight w:val="114"/>
        </w:trPr>
        <w:tc>
          <w:tcPr>
            <w:tcW w:w="4111" w:type="dxa"/>
            <w:tcBorders>
              <w:top w:val="nil"/>
              <w:left w:val="single" w:sz="4" w:space="0" w:color="auto"/>
              <w:bottom w:val="single" w:sz="4" w:space="0" w:color="auto"/>
              <w:right w:val="nil"/>
            </w:tcBorders>
            <w:shd w:val="clear" w:color="auto" w:fill="auto"/>
            <w:vAlign w:val="center"/>
            <w:hideMark/>
          </w:tcPr>
          <w:p w14:paraId="535A29C1"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Adopte un comportement poli et respectueux avec les personnes de l'environnement de travail</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4500BD89" w14:textId="0EF88FDE"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4874043D" w14:textId="44D73427"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25D37F57" w14:textId="345BE7C5"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3DC8E4A7" w14:textId="0D0FDB47"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5EF8AF69" w14:textId="77777777" w:rsidR="00A257A7" w:rsidRPr="00C34735" w:rsidRDefault="00A257A7" w:rsidP="00A97DA3">
            <w:pPr>
              <w:rPr>
                <w:rFonts w:eastAsia="Times New Roman"/>
                <w:sz w:val="16"/>
                <w:lang w:val="fr-CH" w:eastAsia="fr-CH" w:bidi="ar-SA"/>
              </w:rPr>
            </w:pPr>
          </w:p>
        </w:tc>
      </w:tr>
      <w:tr w:rsidR="00A257A7" w:rsidRPr="004258C9" w14:paraId="78D9AA05" w14:textId="77777777" w:rsidTr="00C10A55">
        <w:trPr>
          <w:trHeight w:val="70"/>
        </w:trPr>
        <w:tc>
          <w:tcPr>
            <w:tcW w:w="4111" w:type="dxa"/>
            <w:tcBorders>
              <w:top w:val="nil"/>
              <w:left w:val="single" w:sz="4" w:space="0" w:color="auto"/>
              <w:bottom w:val="single" w:sz="4" w:space="0" w:color="auto"/>
              <w:right w:val="nil"/>
            </w:tcBorders>
            <w:shd w:val="clear" w:color="auto" w:fill="auto"/>
            <w:noWrap/>
            <w:vAlign w:val="center"/>
            <w:hideMark/>
          </w:tcPr>
          <w:p w14:paraId="70A82060"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Est ponctuel, consciencieux et ordonné</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7CEF0459" w14:textId="7C89486A"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7886C5BC" w14:textId="2F5F77F2"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655CC3CB" w14:textId="036E0917"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32D01E62" w14:textId="40B1E369"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752A750F" w14:textId="70B3E700" w:rsidR="00A257A7" w:rsidRPr="00C34735" w:rsidRDefault="00A257A7" w:rsidP="00A97DA3">
            <w:pPr>
              <w:rPr>
                <w:rFonts w:eastAsia="Times New Roman"/>
                <w:sz w:val="16"/>
                <w:lang w:val="fr-CH" w:eastAsia="fr-CH" w:bidi="ar-SA"/>
              </w:rPr>
            </w:pPr>
          </w:p>
        </w:tc>
      </w:tr>
      <w:tr w:rsidR="00A257A7" w:rsidRPr="004258C9" w14:paraId="172AB09E" w14:textId="77777777" w:rsidTr="00A97DA3">
        <w:trPr>
          <w:trHeight w:val="70"/>
        </w:trPr>
        <w:tc>
          <w:tcPr>
            <w:tcW w:w="4111" w:type="dxa"/>
            <w:tcBorders>
              <w:top w:val="single" w:sz="4" w:space="0" w:color="auto"/>
              <w:left w:val="single" w:sz="4" w:space="0" w:color="auto"/>
              <w:bottom w:val="single" w:sz="4" w:space="0" w:color="auto"/>
              <w:right w:val="nil"/>
            </w:tcBorders>
            <w:shd w:val="clear" w:color="000000" w:fill="C0C0C0"/>
            <w:noWrap/>
            <w:vAlign w:val="center"/>
            <w:hideMark/>
          </w:tcPr>
          <w:p w14:paraId="515C7F78"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Sécurité au travail et protection de la santé</w:t>
            </w:r>
          </w:p>
        </w:tc>
        <w:tc>
          <w:tcPr>
            <w:tcW w:w="413" w:type="dxa"/>
            <w:tcBorders>
              <w:top w:val="single" w:sz="4" w:space="0" w:color="auto"/>
              <w:left w:val="nil"/>
              <w:bottom w:val="single" w:sz="4" w:space="0" w:color="auto"/>
              <w:right w:val="nil"/>
            </w:tcBorders>
            <w:shd w:val="clear" w:color="000000" w:fill="C0C0C0"/>
            <w:noWrap/>
            <w:vAlign w:val="center"/>
            <w:hideMark/>
          </w:tcPr>
          <w:p w14:paraId="64930FF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78D8236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16D270B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single" w:sz="4" w:space="0" w:color="auto"/>
              <w:left w:val="nil"/>
              <w:bottom w:val="single" w:sz="4" w:space="0" w:color="auto"/>
              <w:right w:val="single" w:sz="4" w:space="0" w:color="auto"/>
            </w:tcBorders>
            <w:shd w:val="clear" w:color="000000" w:fill="C0C0C0"/>
            <w:vAlign w:val="center"/>
            <w:hideMark/>
          </w:tcPr>
          <w:p w14:paraId="223A2D8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single" w:sz="4" w:space="0" w:color="auto"/>
              <w:bottom w:val="single" w:sz="4" w:space="0" w:color="auto"/>
              <w:right w:val="nil"/>
            </w:tcBorders>
            <w:shd w:val="clear" w:color="000000" w:fill="C0C0C0"/>
            <w:vAlign w:val="center"/>
            <w:hideMark/>
          </w:tcPr>
          <w:p w14:paraId="2CF0D40E"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2E03F248"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68727BC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172" w:type="dxa"/>
            <w:tcBorders>
              <w:top w:val="single" w:sz="4" w:space="0" w:color="auto"/>
              <w:left w:val="nil"/>
              <w:bottom w:val="single" w:sz="4" w:space="0" w:color="auto"/>
              <w:right w:val="nil"/>
            </w:tcBorders>
            <w:shd w:val="clear" w:color="000000" w:fill="C0C0C0"/>
            <w:vAlign w:val="center"/>
            <w:hideMark/>
          </w:tcPr>
          <w:p w14:paraId="0B03C0B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single" w:sz="4" w:space="0" w:color="auto"/>
              <w:left w:val="nil"/>
              <w:bottom w:val="single" w:sz="4" w:space="0" w:color="auto"/>
              <w:right w:val="nil"/>
            </w:tcBorders>
            <w:shd w:val="clear" w:color="000000" w:fill="C0C0C0"/>
            <w:vAlign w:val="center"/>
            <w:hideMark/>
          </w:tcPr>
          <w:p w14:paraId="2A05C9A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541" w:type="dxa"/>
            <w:tcBorders>
              <w:top w:val="single" w:sz="4" w:space="0" w:color="auto"/>
              <w:left w:val="nil"/>
              <w:bottom w:val="single" w:sz="4" w:space="0" w:color="auto"/>
              <w:right w:val="nil"/>
            </w:tcBorders>
            <w:shd w:val="clear" w:color="000000" w:fill="C0C0C0"/>
            <w:vAlign w:val="center"/>
            <w:hideMark/>
          </w:tcPr>
          <w:p w14:paraId="3B16184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single" w:sz="4" w:space="0" w:color="auto"/>
              <w:left w:val="nil"/>
              <w:bottom w:val="single" w:sz="4" w:space="0" w:color="auto"/>
              <w:right w:val="nil"/>
            </w:tcBorders>
            <w:shd w:val="clear" w:color="000000" w:fill="C0C0C0"/>
            <w:vAlign w:val="center"/>
            <w:hideMark/>
          </w:tcPr>
          <w:p w14:paraId="59AF6637"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4" w:type="dxa"/>
            <w:tcBorders>
              <w:top w:val="single" w:sz="4" w:space="0" w:color="auto"/>
              <w:left w:val="nil"/>
              <w:bottom w:val="single" w:sz="4" w:space="0" w:color="auto"/>
              <w:right w:val="single" w:sz="4" w:space="0" w:color="auto"/>
            </w:tcBorders>
            <w:shd w:val="clear" w:color="000000" w:fill="C0C0C0"/>
            <w:noWrap/>
            <w:vAlign w:val="center"/>
            <w:hideMark/>
          </w:tcPr>
          <w:p w14:paraId="38F12BD1"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r w:rsidR="00A257A7" w:rsidRPr="004258C9" w14:paraId="66A68D52" w14:textId="77777777" w:rsidTr="00A97DA3">
        <w:trPr>
          <w:trHeight w:val="169"/>
        </w:trPr>
        <w:tc>
          <w:tcPr>
            <w:tcW w:w="4111" w:type="dxa"/>
            <w:tcBorders>
              <w:top w:val="nil"/>
              <w:left w:val="single" w:sz="4" w:space="0" w:color="auto"/>
              <w:bottom w:val="single" w:sz="4" w:space="0" w:color="auto"/>
              <w:right w:val="nil"/>
            </w:tcBorders>
            <w:shd w:val="clear" w:color="auto" w:fill="auto"/>
            <w:vAlign w:val="center"/>
            <w:hideMark/>
          </w:tcPr>
          <w:p w14:paraId="5BC66002" w14:textId="77777777" w:rsidR="00A257A7" w:rsidRPr="00B95DEE" w:rsidRDefault="00A257A7" w:rsidP="00A97DA3">
            <w:pPr>
              <w:rPr>
                <w:rFonts w:eastAsia="Times New Roman"/>
                <w:strike/>
                <w:sz w:val="16"/>
                <w:lang w:val="fr-CH" w:eastAsia="fr-CH" w:bidi="ar-SA"/>
              </w:rPr>
            </w:pPr>
            <w:r w:rsidRPr="00B95DEE">
              <w:rPr>
                <w:rFonts w:eastAsia="Times New Roman"/>
                <w:strike/>
                <w:sz w:val="16"/>
                <w:lang w:val="fr-CH" w:eastAsia="fr-CH" w:bidi="ar-SA"/>
              </w:rPr>
              <w:t>Connaît les prescriptions relatives à la sécurité au travail et utilise correctement l'équipement de protection personnelle</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645E18E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08EEFAAB"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531318E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EB0661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704A1F7A" w14:textId="77777777" w:rsidR="00A257A7" w:rsidRPr="00C34735" w:rsidRDefault="00A257A7" w:rsidP="00A97DA3">
            <w:pPr>
              <w:rPr>
                <w:rFonts w:eastAsia="Times New Roman"/>
                <w:sz w:val="16"/>
                <w:lang w:val="fr-CH" w:eastAsia="fr-CH" w:bidi="ar-SA"/>
              </w:rPr>
            </w:pPr>
          </w:p>
        </w:tc>
      </w:tr>
      <w:tr w:rsidR="00A257A7" w:rsidRPr="004258C9" w14:paraId="59C7A9CD" w14:textId="77777777" w:rsidTr="00A97DA3">
        <w:trPr>
          <w:trHeight w:val="70"/>
        </w:trPr>
        <w:tc>
          <w:tcPr>
            <w:tcW w:w="4111" w:type="dxa"/>
            <w:tcBorders>
              <w:top w:val="nil"/>
              <w:left w:val="single" w:sz="4" w:space="0" w:color="auto"/>
              <w:bottom w:val="single" w:sz="4" w:space="0" w:color="auto"/>
              <w:right w:val="nil"/>
            </w:tcBorders>
            <w:shd w:val="clear" w:color="auto" w:fill="auto"/>
            <w:noWrap/>
            <w:vAlign w:val="center"/>
            <w:hideMark/>
          </w:tcPr>
          <w:p w14:paraId="1E886253" w14:textId="77777777" w:rsidR="00A257A7" w:rsidRPr="00B95DEE" w:rsidRDefault="00A257A7" w:rsidP="00A97DA3">
            <w:pPr>
              <w:rPr>
                <w:rFonts w:eastAsia="Times New Roman"/>
                <w:strike/>
                <w:sz w:val="16"/>
                <w:lang w:val="fr-CH" w:eastAsia="fr-CH" w:bidi="ar-SA"/>
              </w:rPr>
            </w:pPr>
            <w:r w:rsidRPr="00B95DEE">
              <w:rPr>
                <w:rFonts w:eastAsia="Times New Roman"/>
                <w:strike/>
                <w:sz w:val="16"/>
                <w:lang w:val="fr-CH" w:eastAsia="fr-CH" w:bidi="ar-SA"/>
              </w:rPr>
              <w:t>Reconnaît les dangers et prend les mesures appropriées</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7130D45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794E93F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568FA23B"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F4F8520"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08B318B6" w14:textId="77777777" w:rsidR="00A257A7" w:rsidRPr="00C34735" w:rsidRDefault="00A257A7" w:rsidP="00A97DA3">
            <w:pPr>
              <w:rPr>
                <w:rFonts w:eastAsia="Times New Roman"/>
                <w:sz w:val="16"/>
                <w:lang w:val="fr-CH" w:eastAsia="fr-CH" w:bidi="ar-SA"/>
              </w:rPr>
            </w:pPr>
          </w:p>
        </w:tc>
      </w:tr>
      <w:tr w:rsidR="00A257A7" w:rsidRPr="004258C9" w14:paraId="7CC166DE" w14:textId="77777777" w:rsidTr="00C10A55">
        <w:trPr>
          <w:trHeight w:val="70"/>
        </w:trPr>
        <w:tc>
          <w:tcPr>
            <w:tcW w:w="4111" w:type="dxa"/>
            <w:tcBorders>
              <w:top w:val="nil"/>
              <w:left w:val="single" w:sz="4" w:space="0" w:color="auto"/>
              <w:bottom w:val="single" w:sz="4" w:space="0" w:color="auto"/>
              <w:right w:val="nil"/>
            </w:tcBorders>
            <w:shd w:val="clear" w:color="auto" w:fill="auto"/>
            <w:noWrap/>
            <w:vAlign w:val="center"/>
            <w:hideMark/>
          </w:tcPr>
          <w:p w14:paraId="5BC9F357"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Aménage le poste de travail de manière ergonomique</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6D89309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tcPr>
          <w:p w14:paraId="4319DE7B" w14:textId="7649732A"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5278F56A" w14:textId="193A8D3F"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056BD075" w14:textId="39AC11FB"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1428D007" w14:textId="77777777" w:rsidR="00A257A7" w:rsidRPr="00C34735" w:rsidRDefault="00A257A7" w:rsidP="00A97DA3">
            <w:pPr>
              <w:rPr>
                <w:rFonts w:eastAsia="Times New Roman"/>
                <w:sz w:val="16"/>
                <w:lang w:val="fr-CH" w:eastAsia="fr-CH" w:bidi="ar-SA"/>
              </w:rPr>
            </w:pPr>
          </w:p>
        </w:tc>
      </w:tr>
      <w:tr w:rsidR="00A257A7" w:rsidRPr="00C34735" w14:paraId="43109145" w14:textId="77777777" w:rsidTr="00B95DEE">
        <w:trPr>
          <w:trHeight w:val="228"/>
        </w:trPr>
        <w:tc>
          <w:tcPr>
            <w:tcW w:w="4111" w:type="dxa"/>
            <w:tcBorders>
              <w:top w:val="nil"/>
              <w:left w:val="single" w:sz="4" w:space="0" w:color="auto"/>
              <w:bottom w:val="single" w:sz="4" w:space="0" w:color="auto"/>
              <w:right w:val="nil"/>
            </w:tcBorders>
            <w:shd w:val="clear" w:color="auto" w:fill="auto"/>
            <w:noWrap/>
            <w:vAlign w:val="center"/>
            <w:hideMark/>
          </w:tcPr>
          <w:p w14:paraId="22945A0C" w14:textId="77777777" w:rsidR="00A257A7" w:rsidRPr="00C34735" w:rsidRDefault="00A257A7" w:rsidP="00A97DA3">
            <w:pPr>
              <w:rPr>
                <w:rFonts w:eastAsia="Times New Roman"/>
                <w:sz w:val="16"/>
                <w:lang w:val="fr-CH" w:eastAsia="fr-CH" w:bidi="ar-SA"/>
              </w:rPr>
            </w:pPr>
            <w:r w:rsidRPr="00C34735">
              <w:rPr>
                <w:rFonts w:eastAsia="Times New Roman"/>
                <w:sz w:val="16"/>
                <w:vertAlign w:val="superscript"/>
                <w:lang w:val="fr-CH" w:eastAsia="fr-CH" w:bidi="ar-SA"/>
              </w:rPr>
              <w:t>1)</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304F3A87"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6A85216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105FA738"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409EBC4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24AAAF37" w14:textId="77777777" w:rsidR="00A257A7" w:rsidRPr="00C34735" w:rsidRDefault="00A257A7" w:rsidP="00A97DA3">
            <w:pPr>
              <w:rPr>
                <w:rFonts w:eastAsia="Times New Roman"/>
                <w:sz w:val="16"/>
                <w:lang w:val="fr-CH" w:eastAsia="fr-CH" w:bidi="ar-SA"/>
              </w:rPr>
            </w:pPr>
          </w:p>
        </w:tc>
      </w:tr>
      <w:tr w:rsidR="00A257A7" w:rsidRPr="00C34735" w14:paraId="662FB65C" w14:textId="77777777" w:rsidTr="00A97DA3">
        <w:trPr>
          <w:trHeight w:val="70"/>
        </w:trPr>
        <w:tc>
          <w:tcPr>
            <w:tcW w:w="4111" w:type="dxa"/>
            <w:tcBorders>
              <w:top w:val="single" w:sz="4" w:space="0" w:color="auto"/>
              <w:left w:val="single" w:sz="4" w:space="0" w:color="auto"/>
              <w:bottom w:val="single" w:sz="4" w:space="0" w:color="auto"/>
              <w:right w:val="nil"/>
            </w:tcBorders>
            <w:shd w:val="clear" w:color="000000" w:fill="C0C0C0"/>
            <w:noWrap/>
            <w:vAlign w:val="center"/>
            <w:hideMark/>
          </w:tcPr>
          <w:p w14:paraId="6DA1D80F"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Protection de l'environnement</w:t>
            </w:r>
          </w:p>
        </w:tc>
        <w:tc>
          <w:tcPr>
            <w:tcW w:w="413" w:type="dxa"/>
            <w:tcBorders>
              <w:top w:val="single" w:sz="4" w:space="0" w:color="auto"/>
              <w:left w:val="nil"/>
              <w:bottom w:val="single" w:sz="4" w:space="0" w:color="auto"/>
              <w:right w:val="nil"/>
            </w:tcBorders>
            <w:shd w:val="clear" w:color="000000" w:fill="C0C0C0"/>
            <w:noWrap/>
            <w:vAlign w:val="center"/>
            <w:hideMark/>
          </w:tcPr>
          <w:p w14:paraId="74EAA90A"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6963CC8E"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nil"/>
              <w:bottom w:val="single" w:sz="4" w:space="0" w:color="auto"/>
              <w:right w:val="nil"/>
            </w:tcBorders>
            <w:shd w:val="clear" w:color="000000" w:fill="C0C0C0"/>
            <w:noWrap/>
            <w:vAlign w:val="center"/>
            <w:hideMark/>
          </w:tcPr>
          <w:p w14:paraId="34AB616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single" w:sz="4" w:space="0" w:color="auto"/>
              <w:left w:val="nil"/>
              <w:bottom w:val="single" w:sz="4" w:space="0" w:color="auto"/>
              <w:right w:val="single" w:sz="4" w:space="0" w:color="auto"/>
            </w:tcBorders>
            <w:shd w:val="clear" w:color="000000" w:fill="C0C0C0"/>
            <w:vAlign w:val="center"/>
            <w:hideMark/>
          </w:tcPr>
          <w:p w14:paraId="2DC4123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single" w:sz="4" w:space="0" w:color="auto"/>
              <w:bottom w:val="single" w:sz="4" w:space="0" w:color="auto"/>
              <w:right w:val="nil"/>
            </w:tcBorders>
            <w:shd w:val="clear" w:color="000000" w:fill="C0C0C0"/>
            <w:vAlign w:val="center"/>
            <w:hideMark/>
          </w:tcPr>
          <w:p w14:paraId="55FACBF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116FF80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000000" w:fill="C0C0C0"/>
            <w:vAlign w:val="center"/>
            <w:hideMark/>
          </w:tcPr>
          <w:p w14:paraId="0F8C20C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172" w:type="dxa"/>
            <w:tcBorders>
              <w:top w:val="single" w:sz="4" w:space="0" w:color="auto"/>
              <w:left w:val="nil"/>
              <w:bottom w:val="single" w:sz="4" w:space="0" w:color="auto"/>
              <w:right w:val="nil"/>
            </w:tcBorders>
            <w:shd w:val="clear" w:color="000000" w:fill="C0C0C0"/>
            <w:vAlign w:val="center"/>
            <w:hideMark/>
          </w:tcPr>
          <w:p w14:paraId="0DD3520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single" w:sz="4" w:space="0" w:color="auto"/>
              <w:left w:val="nil"/>
              <w:bottom w:val="single" w:sz="4" w:space="0" w:color="auto"/>
              <w:right w:val="nil"/>
            </w:tcBorders>
            <w:shd w:val="clear" w:color="000000" w:fill="C0C0C0"/>
            <w:vAlign w:val="center"/>
            <w:hideMark/>
          </w:tcPr>
          <w:p w14:paraId="7EFDE207"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541" w:type="dxa"/>
            <w:tcBorders>
              <w:top w:val="single" w:sz="4" w:space="0" w:color="auto"/>
              <w:left w:val="nil"/>
              <w:bottom w:val="single" w:sz="4" w:space="0" w:color="auto"/>
              <w:right w:val="nil"/>
            </w:tcBorders>
            <w:shd w:val="clear" w:color="000000" w:fill="C0C0C0"/>
            <w:vAlign w:val="center"/>
            <w:hideMark/>
          </w:tcPr>
          <w:p w14:paraId="6CD5156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single" w:sz="4" w:space="0" w:color="auto"/>
              <w:left w:val="nil"/>
              <w:bottom w:val="single" w:sz="4" w:space="0" w:color="auto"/>
              <w:right w:val="nil"/>
            </w:tcBorders>
            <w:shd w:val="clear" w:color="000000" w:fill="C0C0C0"/>
            <w:vAlign w:val="center"/>
            <w:hideMark/>
          </w:tcPr>
          <w:p w14:paraId="45A43CE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4" w:type="dxa"/>
            <w:tcBorders>
              <w:top w:val="single" w:sz="4" w:space="0" w:color="auto"/>
              <w:left w:val="nil"/>
              <w:bottom w:val="single" w:sz="4" w:space="0" w:color="auto"/>
              <w:right w:val="single" w:sz="4" w:space="0" w:color="auto"/>
            </w:tcBorders>
            <w:shd w:val="clear" w:color="000000" w:fill="C0C0C0"/>
            <w:noWrap/>
            <w:vAlign w:val="center"/>
            <w:hideMark/>
          </w:tcPr>
          <w:p w14:paraId="48C26F2C"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r w:rsidR="00A257A7" w:rsidRPr="004258C9" w14:paraId="1747118F" w14:textId="77777777" w:rsidTr="00A97DA3">
        <w:trPr>
          <w:trHeight w:val="139"/>
        </w:trPr>
        <w:tc>
          <w:tcPr>
            <w:tcW w:w="4111" w:type="dxa"/>
            <w:tcBorders>
              <w:top w:val="nil"/>
              <w:left w:val="single" w:sz="4" w:space="0" w:color="auto"/>
              <w:bottom w:val="single" w:sz="4" w:space="0" w:color="auto"/>
              <w:right w:val="nil"/>
            </w:tcBorders>
            <w:shd w:val="clear" w:color="auto" w:fill="auto"/>
            <w:vAlign w:val="center"/>
            <w:hideMark/>
          </w:tcPr>
          <w:p w14:paraId="4F73DD49" w14:textId="77777777" w:rsidR="00A257A7" w:rsidRPr="00B95DEE" w:rsidRDefault="00A257A7" w:rsidP="00A97DA3">
            <w:pPr>
              <w:rPr>
                <w:rFonts w:eastAsia="Times New Roman"/>
                <w:strike/>
                <w:sz w:val="16"/>
                <w:lang w:val="fr-CH" w:eastAsia="fr-CH" w:bidi="ar-SA"/>
              </w:rPr>
            </w:pPr>
            <w:r w:rsidRPr="00B95DEE">
              <w:rPr>
                <w:rFonts w:eastAsia="Times New Roman"/>
                <w:strike/>
                <w:sz w:val="16"/>
                <w:lang w:val="fr-CH" w:eastAsia="fr-CH" w:bidi="ar-SA"/>
              </w:rPr>
              <w:t xml:space="preserve">Utilise les ressources de manière efficace et économique </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2AFD08A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4841749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122285B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5171AF67"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1162D30B" w14:textId="77777777" w:rsidR="00A257A7" w:rsidRPr="00C34735" w:rsidRDefault="00A257A7" w:rsidP="00A97DA3">
            <w:pPr>
              <w:rPr>
                <w:rFonts w:eastAsia="Times New Roman"/>
                <w:sz w:val="16"/>
                <w:lang w:val="fr-CH" w:eastAsia="fr-CH" w:bidi="ar-SA"/>
              </w:rPr>
            </w:pPr>
          </w:p>
        </w:tc>
      </w:tr>
      <w:tr w:rsidR="00A257A7" w:rsidRPr="004258C9" w14:paraId="235E90CD" w14:textId="77777777" w:rsidTr="00A97DA3">
        <w:trPr>
          <w:trHeight w:val="173"/>
        </w:trPr>
        <w:tc>
          <w:tcPr>
            <w:tcW w:w="4111" w:type="dxa"/>
            <w:tcBorders>
              <w:top w:val="nil"/>
              <w:left w:val="single" w:sz="4" w:space="0" w:color="auto"/>
              <w:bottom w:val="single" w:sz="4" w:space="0" w:color="auto"/>
              <w:right w:val="nil"/>
            </w:tcBorders>
            <w:shd w:val="clear" w:color="auto" w:fill="auto"/>
            <w:vAlign w:val="center"/>
            <w:hideMark/>
          </w:tcPr>
          <w:p w14:paraId="1C795625" w14:textId="77777777" w:rsidR="00A257A7" w:rsidRPr="00B95DEE" w:rsidRDefault="00A257A7" w:rsidP="00A97DA3">
            <w:pPr>
              <w:rPr>
                <w:rFonts w:eastAsia="Times New Roman"/>
                <w:strike/>
                <w:sz w:val="16"/>
                <w:lang w:val="fr-CH" w:eastAsia="fr-CH" w:bidi="ar-SA"/>
              </w:rPr>
            </w:pPr>
            <w:r w:rsidRPr="00B95DEE">
              <w:rPr>
                <w:rFonts w:eastAsia="Times New Roman"/>
                <w:strike/>
                <w:sz w:val="16"/>
                <w:lang w:val="fr-CH" w:eastAsia="fr-CH" w:bidi="ar-SA"/>
              </w:rPr>
              <w:t>Elimine les déchets dans les règles de l'art</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75EA8FF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42A1343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3D5C309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14C1D7B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6B7C8747" w14:textId="77777777" w:rsidR="00A257A7" w:rsidRPr="00C34735" w:rsidRDefault="00A257A7" w:rsidP="00A97DA3">
            <w:pPr>
              <w:rPr>
                <w:rFonts w:eastAsia="Times New Roman"/>
                <w:sz w:val="16"/>
                <w:lang w:val="fr-CH" w:eastAsia="fr-CH" w:bidi="ar-SA"/>
              </w:rPr>
            </w:pPr>
          </w:p>
        </w:tc>
      </w:tr>
      <w:tr w:rsidR="00A257A7" w:rsidRPr="00C34735" w14:paraId="245F4A04" w14:textId="77777777" w:rsidTr="00B95DEE">
        <w:trPr>
          <w:trHeight w:val="230"/>
        </w:trPr>
        <w:tc>
          <w:tcPr>
            <w:tcW w:w="4111" w:type="dxa"/>
            <w:tcBorders>
              <w:top w:val="nil"/>
              <w:left w:val="single" w:sz="4" w:space="0" w:color="auto"/>
              <w:bottom w:val="single" w:sz="4" w:space="0" w:color="auto"/>
              <w:right w:val="nil"/>
            </w:tcBorders>
            <w:shd w:val="clear" w:color="auto" w:fill="auto"/>
            <w:noWrap/>
            <w:vAlign w:val="center"/>
            <w:hideMark/>
          </w:tcPr>
          <w:p w14:paraId="7DE5D26C" w14:textId="77777777" w:rsidR="00A257A7" w:rsidRPr="00C34735" w:rsidRDefault="00A257A7" w:rsidP="00A97DA3">
            <w:pPr>
              <w:rPr>
                <w:rFonts w:eastAsia="Times New Roman"/>
                <w:sz w:val="16"/>
                <w:lang w:val="fr-CH" w:eastAsia="fr-CH" w:bidi="ar-SA"/>
              </w:rPr>
            </w:pPr>
            <w:r w:rsidRPr="00C34735">
              <w:rPr>
                <w:rFonts w:eastAsia="Times New Roman"/>
                <w:sz w:val="16"/>
                <w:vertAlign w:val="superscript"/>
                <w:lang w:val="fr-CH" w:eastAsia="fr-CH" w:bidi="ar-SA"/>
              </w:rPr>
              <w:t>1)</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74C6842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7EC89D03"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713C7BF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86D9B83"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5FF3BB24" w14:textId="77777777" w:rsidR="00A257A7" w:rsidRPr="00C34735" w:rsidRDefault="00A257A7" w:rsidP="00A97DA3">
            <w:pPr>
              <w:rPr>
                <w:rFonts w:eastAsia="Times New Roman"/>
                <w:sz w:val="16"/>
                <w:lang w:val="fr-CH" w:eastAsia="fr-CH" w:bidi="ar-SA"/>
              </w:rPr>
            </w:pPr>
          </w:p>
        </w:tc>
      </w:tr>
      <w:tr w:rsidR="00A257A7" w:rsidRPr="00C34735" w14:paraId="012FEC17" w14:textId="77777777" w:rsidTr="00A97DA3">
        <w:trPr>
          <w:trHeight w:val="70"/>
        </w:trPr>
        <w:tc>
          <w:tcPr>
            <w:tcW w:w="4111" w:type="dxa"/>
            <w:tcBorders>
              <w:top w:val="single" w:sz="4" w:space="0" w:color="auto"/>
              <w:bottom w:val="nil"/>
              <w:right w:val="nil"/>
            </w:tcBorders>
            <w:shd w:val="clear" w:color="auto" w:fill="auto"/>
            <w:noWrap/>
            <w:vAlign w:val="center"/>
            <w:hideMark/>
          </w:tcPr>
          <w:p w14:paraId="76A7518B" w14:textId="77777777" w:rsidR="00A257A7" w:rsidRPr="00C34735" w:rsidRDefault="00A257A7" w:rsidP="00A97DA3">
            <w:pPr>
              <w:rPr>
                <w:rFonts w:eastAsia="Times New Roman"/>
                <w:sz w:val="8"/>
                <w:szCs w:val="8"/>
                <w:lang w:val="fr-CH" w:eastAsia="fr-CH" w:bidi="ar-SA"/>
              </w:rPr>
            </w:pPr>
            <w:r w:rsidRPr="00C34735">
              <w:rPr>
                <w:rFonts w:eastAsia="Times New Roman"/>
                <w:sz w:val="8"/>
                <w:szCs w:val="8"/>
                <w:lang w:val="fr-CH" w:eastAsia="fr-CH" w:bidi="ar-SA"/>
              </w:rPr>
              <w:t> </w:t>
            </w:r>
          </w:p>
        </w:tc>
        <w:tc>
          <w:tcPr>
            <w:tcW w:w="413" w:type="dxa"/>
            <w:tcBorders>
              <w:top w:val="single" w:sz="4" w:space="0" w:color="auto"/>
              <w:left w:val="nil"/>
              <w:bottom w:val="nil"/>
              <w:right w:val="nil"/>
            </w:tcBorders>
            <w:shd w:val="clear" w:color="auto" w:fill="auto"/>
            <w:noWrap/>
            <w:vAlign w:val="center"/>
            <w:hideMark/>
          </w:tcPr>
          <w:p w14:paraId="0BF03663" w14:textId="77777777" w:rsidR="00A257A7" w:rsidRPr="00C34735" w:rsidRDefault="00A257A7" w:rsidP="00A97DA3">
            <w:pPr>
              <w:rPr>
                <w:rFonts w:eastAsia="Times New Roman"/>
                <w:sz w:val="8"/>
                <w:szCs w:val="8"/>
                <w:lang w:val="fr-CH" w:eastAsia="fr-CH" w:bidi="ar-SA"/>
              </w:rPr>
            </w:pPr>
          </w:p>
        </w:tc>
        <w:tc>
          <w:tcPr>
            <w:tcW w:w="412" w:type="dxa"/>
            <w:tcBorders>
              <w:top w:val="single" w:sz="4" w:space="0" w:color="auto"/>
              <w:left w:val="nil"/>
              <w:bottom w:val="nil"/>
              <w:right w:val="nil"/>
            </w:tcBorders>
            <w:shd w:val="clear" w:color="auto" w:fill="auto"/>
            <w:noWrap/>
            <w:vAlign w:val="center"/>
            <w:hideMark/>
          </w:tcPr>
          <w:p w14:paraId="1963353B" w14:textId="77777777" w:rsidR="00A257A7" w:rsidRPr="00C34735" w:rsidRDefault="00A257A7" w:rsidP="00A97DA3">
            <w:pPr>
              <w:rPr>
                <w:rFonts w:eastAsia="Times New Roman"/>
                <w:sz w:val="8"/>
                <w:szCs w:val="8"/>
                <w:lang w:val="fr-CH" w:eastAsia="fr-CH" w:bidi="ar-SA"/>
              </w:rPr>
            </w:pPr>
          </w:p>
        </w:tc>
        <w:tc>
          <w:tcPr>
            <w:tcW w:w="412" w:type="dxa"/>
            <w:tcBorders>
              <w:top w:val="single" w:sz="4" w:space="0" w:color="auto"/>
              <w:left w:val="nil"/>
              <w:bottom w:val="nil"/>
              <w:right w:val="nil"/>
            </w:tcBorders>
            <w:shd w:val="clear" w:color="auto" w:fill="auto"/>
            <w:noWrap/>
            <w:vAlign w:val="center"/>
            <w:hideMark/>
          </w:tcPr>
          <w:p w14:paraId="0DFDD3EE" w14:textId="77777777" w:rsidR="00A257A7" w:rsidRPr="00C34735" w:rsidRDefault="00A257A7" w:rsidP="00A97DA3">
            <w:pPr>
              <w:rPr>
                <w:rFonts w:eastAsia="Times New Roman"/>
                <w:sz w:val="8"/>
                <w:szCs w:val="8"/>
                <w:lang w:val="fr-CH" w:eastAsia="fr-CH" w:bidi="ar-SA"/>
              </w:rPr>
            </w:pPr>
          </w:p>
        </w:tc>
        <w:tc>
          <w:tcPr>
            <w:tcW w:w="412" w:type="dxa"/>
            <w:gridSpan w:val="2"/>
            <w:tcBorders>
              <w:top w:val="single" w:sz="4" w:space="0" w:color="auto"/>
              <w:left w:val="nil"/>
              <w:bottom w:val="nil"/>
              <w:right w:val="nil"/>
            </w:tcBorders>
            <w:shd w:val="clear" w:color="auto" w:fill="auto"/>
            <w:vAlign w:val="center"/>
            <w:hideMark/>
          </w:tcPr>
          <w:p w14:paraId="5DB80D7A" w14:textId="77777777" w:rsidR="00A257A7" w:rsidRPr="00C34735" w:rsidRDefault="00A257A7" w:rsidP="00A97DA3">
            <w:pPr>
              <w:jc w:val="center"/>
              <w:rPr>
                <w:rFonts w:eastAsia="Times New Roman"/>
                <w:sz w:val="8"/>
                <w:szCs w:val="8"/>
                <w:lang w:val="fr-CH" w:eastAsia="fr-CH" w:bidi="ar-SA"/>
              </w:rPr>
            </w:pPr>
          </w:p>
        </w:tc>
        <w:tc>
          <w:tcPr>
            <w:tcW w:w="217" w:type="dxa"/>
            <w:tcBorders>
              <w:top w:val="single" w:sz="4" w:space="0" w:color="auto"/>
              <w:left w:val="nil"/>
              <w:bottom w:val="nil"/>
              <w:right w:val="nil"/>
            </w:tcBorders>
            <w:shd w:val="clear" w:color="auto" w:fill="auto"/>
            <w:vAlign w:val="center"/>
            <w:hideMark/>
          </w:tcPr>
          <w:p w14:paraId="78E9EE1D" w14:textId="77777777" w:rsidR="00A257A7" w:rsidRPr="00C34735" w:rsidRDefault="00A257A7" w:rsidP="00A97DA3">
            <w:pPr>
              <w:jc w:val="center"/>
              <w:rPr>
                <w:rFonts w:eastAsia="Times New Roman"/>
                <w:sz w:val="8"/>
                <w:szCs w:val="8"/>
                <w:lang w:val="fr-CH" w:eastAsia="fr-CH" w:bidi="ar-SA"/>
              </w:rPr>
            </w:pPr>
          </w:p>
        </w:tc>
        <w:tc>
          <w:tcPr>
            <w:tcW w:w="217" w:type="dxa"/>
            <w:tcBorders>
              <w:top w:val="single" w:sz="4" w:space="0" w:color="auto"/>
              <w:left w:val="nil"/>
              <w:bottom w:val="nil"/>
              <w:right w:val="nil"/>
            </w:tcBorders>
            <w:shd w:val="clear" w:color="auto" w:fill="auto"/>
            <w:vAlign w:val="center"/>
            <w:hideMark/>
          </w:tcPr>
          <w:p w14:paraId="4160C4D9" w14:textId="77777777" w:rsidR="00A257A7" w:rsidRPr="00C34735" w:rsidRDefault="00A257A7" w:rsidP="00A97DA3">
            <w:pPr>
              <w:jc w:val="center"/>
              <w:rPr>
                <w:rFonts w:eastAsia="Times New Roman"/>
                <w:sz w:val="8"/>
                <w:szCs w:val="8"/>
                <w:lang w:val="fr-CH" w:eastAsia="fr-CH" w:bidi="ar-SA"/>
              </w:rPr>
            </w:pPr>
          </w:p>
        </w:tc>
        <w:tc>
          <w:tcPr>
            <w:tcW w:w="217" w:type="dxa"/>
            <w:tcBorders>
              <w:top w:val="single" w:sz="4" w:space="0" w:color="auto"/>
              <w:left w:val="nil"/>
              <w:bottom w:val="nil"/>
              <w:right w:val="nil"/>
            </w:tcBorders>
            <w:shd w:val="clear" w:color="auto" w:fill="auto"/>
            <w:vAlign w:val="center"/>
            <w:hideMark/>
          </w:tcPr>
          <w:p w14:paraId="386C8B7B" w14:textId="77777777" w:rsidR="00A257A7" w:rsidRPr="00C34735" w:rsidRDefault="00A257A7" w:rsidP="00A97DA3">
            <w:pPr>
              <w:jc w:val="center"/>
              <w:rPr>
                <w:rFonts w:eastAsia="Times New Roman"/>
                <w:sz w:val="8"/>
                <w:szCs w:val="8"/>
                <w:lang w:val="fr-CH" w:eastAsia="fr-CH" w:bidi="ar-SA"/>
              </w:rPr>
            </w:pPr>
          </w:p>
        </w:tc>
        <w:tc>
          <w:tcPr>
            <w:tcW w:w="1172" w:type="dxa"/>
            <w:tcBorders>
              <w:top w:val="single" w:sz="4" w:space="0" w:color="auto"/>
              <w:left w:val="nil"/>
              <w:bottom w:val="nil"/>
              <w:right w:val="nil"/>
            </w:tcBorders>
            <w:shd w:val="clear" w:color="auto" w:fill="auto"/>
            <w:vAlign w:val="center"/>
            <w:hideMark/>
          </w:tcPr>
          <w:p w14:paraId="372FAE93" w14:textId="77777777" w:rsidR="00A257A7" w:rsidRPr="00C34735" w:rsidRDefault="00A257A7" w:rsidP="00A97DA3">
            <w:pPr>
              <w:jc w:val="center"/>
              <w:rPr>
                <w:rFonts w:eastAsia="Times New Roman"/>
                <w:sz w:val="8"/>
                <w:szCs w:val="8"/>
                <w:lang w:val="fr-CH" w:eastAsia="fr-CH" w:bidi="ar-SA"/>
              </w:rPr>
            </w:pPr>
          </w:p>
        </w:tc>
        <w:tc>
          <w:tcPr>
            <w:tcW w:w="425" w:type="dxa"/>
            <w:tcBorders>
              <w:top w:val="single" w:sz="4" w:space="0" w:color="auto"/>
              <w:left w:val="nil"/>
              <w:bottom w:val="nil"/>
              <w:right w:val="nil"/>
            </w:tcBorders>
            <w:shd w:val="clear" w:color="auto" w:fill="auto"/>
            <w:vAlign w:val="center"/>
            <w:hideMark/>
          </w:tcPr>
          <w:p w14:paraId="3B48FC6B" w14:textId="77777777" w:rsidR="00A257A7" w:rsidRPr="00C34735" w:rsidRDefault="00A257A7" w:rsidP="00A97DA3">
            <w:pPr>
              <w:jc w:val="center"/>
              <w:rPr>
                <w:rFonts w:eastAsia="Times New Roman"/>
                <w:sz w:val="8"/>
                <w:szCs w:val="8"/>
                <w:lang w:val="fr-CH" w:eastAsia="fr-CH" w:bidi="ar-SA"/>
              </w:rPr>
            </w:pPr>
          </w:p>
        </w:tc>
        <w:tc>
          <w:tcPr>
            <w:tcW w:w="1541" w:type="dxa"/>
            <w:tcBorders>
              <w:top w:val="single" w:sz="4" w:space="0" w:color="auto"/>
              <w:left w:val="nil"/>
              <w:bottom w:val="nil"/>
              <w:right w:val="nil"/>
            </w:tcBorders>
            <w:shd w:val="clear" w:color="auto" w:fill="auto"/>
            <w:vAlign w:val="center"/>
            <w:hideMark/>
          </w:tcPr>
          <w:p w14:paraId="7A08657E" w14:textId="77777777" w:rsidR="00A257A7" w:rsidRPr="00C34735" w:rsidRDefault="00A257A7" w:rsidP="00A97DA3">
            <w:pPr>
              <w:jc w:val="center"/>
              <w:rPr>
                <w:rFonts w:eastAsia="Times New Roman"/>
                <w:sz w:val="8"/>
                <w:szCs w:val="8"/>
                <w:lang w:val="fr-CH" w:eastAsia="fr-CH" w:bidi="ar-SA"/>
              </w:rPr>
            </w:pPr>
          </w:p>
        </w:tc>
        <w:tc>
          <w:tcPr>
            <w:tcW w:w="302" w:type="dxa"/>
            <w:tcBorders>
              <w:top w:val="single" w:sz="4" w:space="0" w:color="auto"/>
              <w:left w:val="nil"/>
              <w:bottom w:val="nil"/>
              <w:right w:val="nil"/>
            </w:tcBorders>
            <w:shd w:val="clear" w:color="auto" w:fill="auto"/>
            <w:vAlign w:val="center"/>
            <w:hideMark/>
          </w:tcPr>
          <w:p w14:paraId="2F2A7DB3" w14:textId="77777777" w:rsidR="00A257A7" w:rsidRPr="00C34735" w:rsidRDefault="00A257A7" w:rsidP="00A97DA3">
            <w:pPr>
              <w:jc w:val="center"/>
              <w:rPr>
                <w:rFonts w:eastAsia="Times New Roman"/>
                <w:sz w:val="8"/>
                <w:szCs w:val="8"/>
                <w:lang w:val="fr-CH" w:eastAsia="fr-CH" w:bidi="ar-SA"/>
              </w:rPr>
            </w:pPr>
          </w:p>
        </w:tc>
        <w:tc>
          <w:tcPr>
            <w:tcW w:w="214" w:type="dxa"/>
            <w:tcBorders>
              <w:top w:val="single" w:sz="4" w:space="0" w:color="auto"/>
              <w:left w:val="nil"/>
              <w:bottom w:val="nil"/>
            </w:tcBorders>
            <w:shd w:val="clear" w:color="auto" w:fill="auto"/>
            <w:vAlign w:val="center"/>
            <w:hideMark/>
          </w:tcPr>
          <w:p w14:paraId="0C24F74D" w14:textId="77777777" w:rsidR="00A257A7" w:rsidRPr="00C34735" w:rsidRDefault="00A257A7" w:rsidP="00A97DA3">
            <w:pPr>
              <w:jc w:val="center"/>
              <w:rPr>
                <w:rFonts w:eastAsia="Times New Roman"/>
                <w:sz w:val="8"/>
                <w:szCs w:val="8"/>
                <w:lang w:val="fr-CH" w:eastAsia="fr-CH" w:bidi="ar-SA"/>
              </w:rPr>
            </w:pPr>
            <w:r w:rsidRPr="00C34735">
              <w:rPr>
                <w:rFonts w:eastAsia="Times New Roman"/>
                <w:sz w:val="8"/>
                <w:szCs w:val="8"/>
                <w:lang w:val="fr-CH" w:eastAsia="fr-CH" w:bidi="ar-SA"/>
              </w:rPr>
              <w:t> </w:t>
            </w:r>
          </w:p>
        </w:tc>
      </w:tr>
      <w:tr w:rsidR="00A257A7" w:rsidRPr="00C34735" w14:paraId="56878EC8" w14:textId="77777777" w:rsidTr="00A97DA3">
        <w:trPr>
          <w:trHeight w:val="343"/>
        </w:trPr>
        <w:tc>
          <w:tcPr>
            <w:tcW w:w="4111" w:type="dxa"/>
            <w:tcBorders>
              <w:top w:val="nil"/>
              <w:bottom w:val="nil"/>
              <w:right w:val="nil"/>
            </w:tcBorders>
            <w:shd w:val="clear" w:color="auto" w:fill="auto"/>
            <w:noWrap/>
            <w:vAlign w:val="center"/>
            <w:hideMark/>
          </w:tcPr>
          <w:p w14:paraId="2680DACA" w14:textId="77777777" w:rsidR="00A257A7" w:rsidRPr="00C34735" w:rsidRDefault="00A257A7" w:rsidP="00A97DA3">
            <w:pPr>
              <w:jc w:val="right"/>
              <w:rPr>
                <w:rFonts w:eastAsia="Times New Roman"/>
                <w:sz w:val="16"/>
                <w:lang w:val="fr-CH" w:eastAsia="fr-CH" w:bidi="ar-SA"/>
              </w:rPr>
            </w:pPr>
            <w:r w:rsidRPr="00C34735">
              <w:rPr>
                <w:rFonts w:eastAsia="Times New Roman"/>
                <w:sz w:val="16"/>
                <w:lang w:val="fr-CH" w:eastAsia="fr-CH" w:bidi="ar-SA"/>
              </w:rPr>
              <w:t>Total intermédiaire</w:t>
            </w:r>
          </w:p>
        </w:tc>
        <w:tc>
          <w:tcPr>
            <w:tcW w:w="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64636"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 -</w:t>
            </w:r>
          </w:p>
        </w:tc>
        <w:tc>
          <w:tcPr>
            <w:tcW w:w="412" w:type="dxa"/>
            <w:tcBorders>
              <w:top w:val="single" w:sz="4" w:space="0" w:color="auto"/>
              <w:left w:val="nil"/>
              <w:bottom w:val="single" w:sz="4" w:space="0" w:color="auto"/>
              <w:right w:val="single" w:sz="4" w:space="0" w:color="auto"/>
            </w:tcBorders>
            <w:shd w:val="clear" w:color="auto" w:fill="auto"/>
            <w:noWrap/>
            <w:vAlign w:val="center"/>
            <w:hideMark/>
          </w:tcPr>
          <w:p w14:paraId="60D047E4"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 -</w:t>
            </w:r>
          </w:p>
        </w:tc>
        <w:tc>
          <w:tcPr>
            <w:tcW w:w="412" w:type="dxa"/>
            <w:tcBorders>
              <w:top w:val="single" w:sz="4" w:space="0" w:color="auto"/>
              <w:left w:val="nil"/>
              <w:bottom w:val="single" w:sz="4" w:space="0" w:color="auto"/>
              <w:right w:val="single" w:sz="4" w:space="0" w:color="auto"/>
            </w:tcBorders>
            <w:shd w:val="clear" w:color="auto" w:fill="auto"/>
            <w:noWrap/>
            <w:vAlign w:val="center"/>
            <w:hideMark/>
          </w:tcPr>
          <w:p w14:paraId="3162D5E3" w14:textId="77777777" w:rsidR="00A257A7" w:rsidRPr="00C34735" w:rsidRDefault="00A257A7" w:rsidP="00A97DA3">
            <w:pPr>
              <w:jc w:val="center"/>
              <w:rPr>
                <w:rFonts w:eastAsia="Times New Roman"/>
                <w:b/>
                <w:bCs/>
                <w:sz w:val="16"/>
                <w:lang w:val="fr-CH" w:eastAsia="fr-CH" w:bidi="ar-SA"/>
              </w:rPr>
            </w:pPr>
            <w:r w:rsidRPr="00C34735">
              <w:rPr>
                <w:rFonts w:eastAsia="Times New Roman"/>
                <w:b/>
                <w:bCs/>
                <w:sz w:val="16"/>
                <w:lang w:val="fr-CH" w:eastAsia="fr-CH" w:bidi="ar-SA"/>
              </w:rPr>
              <w:t>0</w:t>
            </w:r>
          </w:p>
        </w:tc>
        <w:tc>
          <w:tcPr>
            <w:tcW w:w="4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B43A0F"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 +</w:t>
            </w:r>
          </w:p>
        </w:tc>
        <w:tc>
          <w:tcPr>
            <w:tcW w:w="217" w:type="dxa"/>
            <w:tcBorders>
              <w:top w:val="nil"/>
              <w:left w:val="nil"/>
              <w:bottom w:val="nil"/>
              <w:right w:val="nil"/>
            </w:tcBorders>
            <w:shd w:val="clear" w:color="auto" w:fill="auto"/>
            <w:noWrap/>
            <w:vAlign w:val="center"/>
            <w:hideMark/>
          </w:tcPr>
          <w:p w14:paraId="18242E10" w14:textId="77777777" w:rsidR="00A257A7" w:rsidRPr="00C34735" w:rsidRDefault="00A257A7" w:rsidP="00A97DA3">
            <w:pPr>
              <w:rPr>
                <w:rFonts w:eastAsia="Times New Roman"/>
                <w:sz w:val="16"/>
                <w:lang w:val="fr-CH" w:eastAsia="fr-CH" w:bidi="ar-SA"/>
              </w:rPr>
            </w:pPr>
          </w:p>
        </w:tc>
        <w:tc>
          <w:tcPr>
            <w:tcW w:w="217" w:type="dxa"/>
            <w:tcBorders>
              <w:top w:val="nil"/>
              <w:left w:val="nil"/>
              <w:bottom w:val="nil"/>
              <w:right w:val="nil"/>
            </w:tcBorders>
            <w:shd w:val="clear" w:color="auto" w:fill="auto"/>
            <w:noWrap/>
            <w:vAlign w:val="center"/>
            <w:hideMark/>
          </w:tcPr>
          <w:p w14:paraId="3F07E2C5" w14:textId="77777777" w:rsidR="00A257A7" w:rsidRPr="00C34735" w:rsidRDefault="00A257A7" w:rsidP="00A97DA3">
            <w:pPr>
              <w:rPr>
                <w:rFonts w:eastAsia="Times New Roman"/>
                <w:sz w:val="16"/>
                <w:lang w:val="fr-CH" w:eastAsia="fr-CH" w:bidi="ar-SA"/>
              </w:rPr>
            </w:pPr>
          </w:p>
        </w:tc>
        <w:tc>
          <w:tcPr>
            <w:tcW w:w="1389" w:type="dxa"/>
            <w:gridSpan w:val="2"/>
            <w:tcBorders>
              <w:top w:val="nil"/>
              <w:left w:val="nil"/>
              <w:bottom w:val="nil"/>
              <w:right w:val="nil"/>
            </w:tcBorders>
            <w:shd w:val="clear" w:color="auto" w:fill="auto"/>
            <w:vAlign w:val="center"/>
            <w:hideMark/>
          </w:tcPr>
          <w:p w14:paraId="2C9379EE"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Points proposés supérieur prof.</w:t>
            </w:r>
          </w:p>
        </w:tc>
        <w:tc>
          <w:tcPr>
            <w:tcW w:w="425" w:type="dxa"/>
            <w:tcBorders>
              <w:top w:val="nil"/>
              <w:left w:val="nil"/>
              <w:bottom w:val="nil"/>
              <w:right w:val="nil"/>
            </w:tcBorders>
            <w:shd w:val="clear" w:color="auto" w:fill="auto"/>
            <w:noWrap/>
            <w:vAlign w:val="center"/>
            <w:hideMark/>
          </w:tcPr>
          <w:p w14:paraId="30B97B8D" w14:textId="77777777" w:rsidR="00A257A7" w:rsidRPr="00C34735" w:rsidRDefault="00A257A7" w:rsidP="00A97DA3">
            <w:pPr>
              <w:rPr>
                <w:rFonts w:eastAsia="Times New Roman"/>
                <w:sz w:val="16"/>
                <w:lang w:val="fr-CH" w:eastAsia="fr-CH" w:bidi="ar-SA"/>
              </w:rPr>
            </w:pPr>
          </w:p>
        </w:tc>
        <w:tc>
          <w:tcPr>
            <w:tcW w:w="1541" w:type="dxa"/>
            <w:tcBorders>
              <w:top w:val="nil"/>
              <w:left w:val="nil"/>
              <w:bottom w:val="nil"/>
              <w:right w:val="nil"/>
            </w:tcBorders>
            <w:shd w:val="clear" w:color="auto" w:fill="auto"/>
            <w:vAlign w:val="center"/>
            <w:hideMark/>
          </w:tcPr>
          <w:p w14:paraId="56C58CC3"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Points attribués par lesexperts</w:t>
            </w:r>
            <w:r w:rsidRPr="00C34735">
              <w:rPr>
                <w:rFonts w:eastAsia="Times New Roman"/>
                <w:sz w:val="16"/>
                <w:vertAlign w:val="superscript"/>
                <w:lang w:val="fr-CH" w:eastAsia="fr-CH" w:bidi="ar-SA"/>
              </w:rPr>
              <w:t>3)</w:t>
            </w:r>
          </w:p>
        </w:tc>
        <w:tc>
          <w:tcPr>
            <w:tcW w:w="302" w:type="dxa"/>
            <w:tcBorders>
              <w:top w:val="nil"/>
              <w:left w:val="nil"/>
              <w:bottom w:val="nil"/>
              <w:right w:val="nil"/>
            </w:tcBorders>
            <w:shd w:val="clear" w:color="auto" w:fill="auto"/>
            <w:noWrap/>
            <w:vAlign w:val="center"/>
            <w:hideMark/>
          </w:tcPr>
          <w:p w14:paraId="73B60C0C" w14:textId="77777777" w:rsidR="00A257A7" w:rsidRPr="00C34735" w:rsidRDefault="00A257A7" w:rsidP="00A97DA3">
            <w:pPr>
              <w:rPr>
                <w:rFonts w:eastAsia="Times New Roman"/>
                <w:sz w:val="16"/>
                <w:lang w:val="fr-CH" w:eastAsia="fr-CH" w:bidi="ar-SA"/>
              </w:rPr>
            </w:pPr>
          </w:p>
        </w:tc>
        <w:tc>
          <w:tcPr>
            <w:tcW w:w="214" w:type="dxa"/>
            <w:tcBorders>
              <w:top w:val="nil"/>
              <w:left w:val="nil"/>
              <w:bottom w:val="nil"/>
            </w:tcBorders>
            <w:shd w:val="clear" w:color="auto" w:fill="auto"/>
            <w:noWrap/>
            <w:vAlign w:val="center"/>
            <w:hideMark/>
          </w:tcPr>
          <w:p w14:paraId="29F92830"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r w:rsidR="00A257A7" w:rsidRPr="00C34735" w14:paraId="6AFC81DD" w14:textId="77777777" w:rsidTr="00A97DA3">
        <w:trPr>
          <w:trHeight w:val="70"/>
        </w:trPr>
        <w:tc>
          <w:tcPr>
            <w:tcW w:w="4111" w:type="dxa"/>
            <w:tcBorders>
              <w:top w:val="nil"/>
              <w:bottom w:val="nil"/>
              <w:right w:val="nil"/>
            </w:tcBorders>
            <w:shd w:val="clear" w:color="auto" w:fill="auto"/>
            <w:noWrap/>
            <w:vAlign w:val="center"/>
            <w:hideMark/>
          </w:tcPr>
          <w:p w14:paraId="297D643A" w14:textId="77777777" w:rsidR="00A257A7" w:rsidRPr="00C34735" w:rsidRDefault="00A257A7" w:rsidP="00A97DA3">
            <w:pPr>
              <w:jc w:val="right"/>
              <w:rPr>
                <w:rFonts w:eastAsia="Times New Roman"/>
                <w:sz w:val="8"/>
                <w:szCs w:val="8"/>
                <w:lang w:val="fr-CH" w:eastAsia="fr-CH" w:bidi="ar-SA"/>
              </w:rPr>
            </w:pPr>
            <w:r w:rsidRPr="00C34735">
              <w:rPr>
                <w:rFonts w:eastAsia="Times New Roman"/>
                <w:sz w:val="8"/>
                <w:szCs w:val="8"/>
                <w:lang w:val="fr-CH" w:eastAsia="fr-CH" w:bidi="ar-SA"/>
              </w:rPr>
              <w:t> </w:t>
            </w:r>
          </w:p>
        </w:tc>
        <w:tc>
          <w:tcPr>
            <w:tcW w:w="413" w:type="dxa"/>
            <w:tcBorders>
              <w:top w:val="nil"/>
              <w:left w:val="nil"/>
              <w:bottom w:val="single" w:sz="4" w:space="0" w:color="auto"/>
              <w:right w:val="nil"/>
            </w:tcBorders>
            <w:shd w:val="clear" w:color="auto" w:fill="auto"/>
            <w:noWrap/>
            <w:vAlign w:val="center"/>
            <w:hideMark/>
          </w:tcPr>
          <w:p w14:paraId="4A7AC92E"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412" w:type="dxa"/>
            <w:tcBorders>
              <w:top w:val="nil"/>
              <w:left w:val="nil"/>
              <w:bottom w:val="single" w:sz="4" w:space="0" w:color="auto"/>
              <w:right w:val="nil"/>
            </w:tcBorders>
            <w:shd w:val="clear" w:color="auto" w:fill="auto"/>
            <w:noWrap/>
            <w:vAlign w:val="center"/>
            <w:hideMark/>
          </w:tcPr>
          <w:p w14:paraId="6384C7D2"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412" w:type="dxa"/>
            <w:tcBorders>
              <w:top w:val="nil"/>
              <w:left w:val="nil"/>
              <w:bottom w:val="nil"/>
              <w:right w:val="nil"/>
            </w:tcBorders>
            <w:shd w:val="clear" w:color="auto" w:fill="auto"/>
            <w:noWrap/>
            <w:vAlign w:val="center"/>
            <w:hideMark/>
          </w:tcPr>
          <w:p w14:paraId="77F2A285" w14:textId="77777777" w:rsidR="00A257A7" w:rsidRPr="00C34735" w:rsidRDefault="00A257A7" w:rsidP="00A97DA3">
            <w:pPr>
              <w:jc w:val="center"/>
              <w:rPr>
                <w:rFonts w:eastAsia="Times New Roman"/>
                <w:b/>
                <w:bCs/>
                <w:sz w:val="8"/>
                <w:szCs w:val="8"/>
                <w:lang w:val="fr-CH" w:eastAsia="fr-CH" w:bidi="ar-SA"/>
              </w:rPr>
            </w:pPr>
          </w:p>
        </w:tc>
        <w:tc>
          <w:tcPr>
            <w:tcW w:w="412" w:type="dxa"/>
            <w:gridSpan w:val="2"/>
            <w:tcBorders>
              <w:top w:val="nil"/>
              <w:left w:val="nil"/>
              <w:bottom w:val="single" w:sz="4" w:space="0" w:color="auto"/>
              <w:right w:val="nil"/>
            </w:tcBorders>
            <w:shd w:val="clear" w:color="auto" w:fill="auto"/>
            <w:noWrap/>
            <w:vAlign w:val="center"/>
            <w:hideMark/>
          </w:tcPr>
          <w:p w14:paraId="3251C35A"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217" w:type="dxa"/>
            <w:tcBorders>
              <w:top w:val="nil"/>
              <w:left w:val="nil"/>
              <w:bottom w:val="nil"/>
              <w:right w:val="nil"/>
            </w:tcBorders>
            <w:shd w:val="clear" w:color="auto" w:fill="auto"/>
            <w:noWrap/>
            <w:vAlign w:val="center"/>
            <w:hideMark/>
          </w:tcPr>
          <w:p w14:paraId="05C01111" w14:textId="77777777" w:rsidR="00A257A7" w:rsidRPr="00C34735" w:rsidRDefault="00A257A7" w:rsidP="00A97DA3">
            <w:pPr>
              <w:rPr>
                <w:rFonts w:eastAsia="Times New Roman"/>
                <w:sz w:val="8"/>
                <w:szCs w:val="8"/>
                <w:lang w:val="fr-CH" w:eastAsia="fr-CH" w:bidi="ar-SA"/>
              </w:rPr>
            </w:pPr>
          </w:p>
        </w:tc>
        <w:tc>
          <w:tcPr>
            <w:tcW w:w="217" w:type="dxa"/>
            <w:tcBorders>
              <w:top w:val="nil"/>
              <w:left w:val="nil"/>
              <w:bottom w:val="nil"/>
              <w:right w:val="nil"/>
            </w:tcBorders>
            <w:shd w:val="clear" w:color="auto" w:fill="auto"/>
            <w:noWrap/>
            <w:vAlign w:val="center"/>
            <w:hideMark/>
          </w:tcPr>
          <w:p w14:paraId="345B6396" w14:textId="77777777" w:rsidR="00A257A7" w:rsidRPr="00C34735" w:rsidRDefault="00A257A7" w:rsidP="00A97DA3">
            <w:pPr>
              <w:rPr>
                <w:rFonts w:eastAsia="Times New Roman"/>
                <w:sz w:val="8"/>
                <w:szCs w:val="8"/>
                <w:lang w:val="fr-CH" w:eastAsia="fr-CH" w:bidi="ar-SA"/>
              </w:rPr>
            </w:pPr>
          </w:p>
        </w:tc>
        <w:tc>
          <w:tcPr>
            <w:tcW w:w="1389" w:type="dxa"/>
            <w:gridSpan w:val="2"/>
            <w:tcBorders>
              <w:top w:val="nil"/>
              <w:left w:val="nil"/>
              <w:bottom w:val="nil"/>
              <w:right w:val="nil"/>
            </w:tcBorders>
            <w:shd w:val="clear" w:color="auto" w:fill="auto"/>
            <w:hideMark/>
          </w:tcPr>
          <w:p w14:paraId="310843FD" w14:textId="77777777" w:rsidR="00A257A7" w:rsidRPr="00C34735" w:rsidRDefault="00A257A7" w:rsidP="00A97DA3">
            <w:pPr>
              <w:jc w:val="center"/>
              <w:rPr>
                <w:rFonts w:eastAsia="Times New Roman"/>
                <w:sz w:val="8"/>
                <w:szCs w:val="8"/>
                <w:lang w:val="fr-CH" w:eastAsia="fr-CH" w:bidi="ar-SA"/>
              </w:rPr>
            </w:pPr>
          </w:p>
        </w:tc>
        <w:tc>
          <w:tcPr>
            <w:tcW w:w="425" w:type="dxa"/>
            <w:tcBorders>
              <w:top w:val="nil"/>
              <w:left w:val="nil"/>
              <w:bottom w:val="nil"/>
              <w:right w:val="nil"/>
            </w:tcBorders>
            <w:shd w:val="clear" w:color="auto" w:fill="auto"/>
            <w:noWrap/>
            <w:vAlign w:val="center"/>
            <w:hideMark/>
          </w:tcPr>
          <w:p w14:paraId="25251A3A" w14:textId="77777777" w:rsidR="00A257A7" w:rsidRPr="00C34735" w:rsidRDefault="00A257A7" w:rsidP="00A97DA3">
            <w:pPr>
              <w:rPr>
                <w:rFonts w:eastAsia="Times New Roman"/>
                <w:sz w:val="8"/>
                <w:szCs w:val="8"/>
                <w:lang w:val="fr-CH" w:eastAsia="fr-CH" w:bidi="ar-SA"/>
              </w:rPr>
            </w:pPr>
          </w:p>
        </w:tc>
        <w:tc>
          <w:tcPr>
            <w:tcW w:w="1541" w:type="dxa"/>
            <w:tcBorders>
              <w:top w:val="nil"/>
              <w:left w:val="nil"/>
              <w:bottom w:val="nil"/>
              <w:right w:val="nil"/>
            </w:tcBorders>
            <w:shd w:val="clear" w:color="auto" w:fill="auto"/>
            <w:hideMark/>
          </w:tcPr>
          <w:p w14:paraId="1B6BEA54" w14:textId="77777777" w:rsidR="00A257A7" w:rsidRPr="00C34735" w:rsidRDefault="00A257A7" w:rsidP="00A97DA3">
            <w:pPr>
              <w:jc w:val="center"/>
              <w:rPr>
                <w:rFonts w:eastAsia="Times New Roman"/>
                <w:sz w:val="8"/>
                <w:szCs w:val="8"/>
                <w:lang w:val="fr-CH" w:eastAsia="fr-CH" w:bidi="ar-SA"/>
              </w:rPr>
            </w:pPr>
          </w:p>
        </w:tc>
        <w:tc>
          <w:tcPr>
            <w:tcW w:w="302" w:type="dxa"/>
            <w:tcBorders>
              <w:top w:val="nil"/>
              <w:left w:val="nil"/>
              <w:bottom w:val="nil"/>
              <w:right w:val="nil"/>
            </w:tcBorders>
            <w:shd w:val="clear" w:color="auto" w:fill="auto"/>
            <w:noWrap/>
            <w:vAlign w:val="center"/>
            <w:hideMark/>
          </w:tcPr>
          <w:p w14:paraId="16096864" w14:textId="77777777" w:rsidR="00A257A7" w:rsidRPr="00C34735" w:rsidRDefault="00A257A7" w:rsidP="00A97DA3">
            <w:pPr>
              <w:rPr>
                <w:rFonts w:eastAsia="Times New Roman"/>
                <w:sz w:val="8"/>
                <w:szCs w:val="8"/>
                <w:lang w:val="fr-CH" w:eastAsia="fr-CH" w:bidi="ar-SA"/>
              </w:rPr>
            </w:pPr>
          </w:p>
        </w:tc>
        <w:tc>
          <w:tcPr>
            <w:tcW w:w="214" w:type="dxa"/>
            <w:tcBorders>
              <w:top w:val="nil"/>
              <w:left w:val="nil"/>
              <w:bottom w:val="nil"/>
            </w:tcBorders>
            <w:shd w:val="clear" w:color="auto" w:fill="auto"/>
            <w:noWrap/>
            <w:vAlign w:val="center"/>
            <w:hideMark/>
          </w:tcPr>
          <w:p w14:paraId="01F68FEF" w14:textId="77777777" w:rsidR="00A257A7" w:rsidRPr="00C34735" w:rsidRDefault="00A257A7" w:rsidP="00A97DA3">
            <w:pPr>
              <w:rPr>
                <w:rFonts w:eastAsia="Times New Roman"/>
                <w:sz w:val="8"/>
                <w:szCs w:val="8"/>
                <w:lang w:val="fr-CH" w:eastAsia="fr-CH" w:bidi="ar-SA"/>
              </w:rPr>
            </w:pPr>
            <w:r w:rsidRPr="00C34735">
              <w:rPr>
                <w:rFonts w:eastAsia="Times New Roman"/>
                <w:sz w:val="8"/>
                <w:szCs w:val="8"/>
                <w:lang w:val="fr-CH" w:eastAsia="fr-CH" w:bidi="ar-SA"/>
              </w:rPr>
              <w:t> </w:t>
            </w:r>
          </w:p>
        </w:tc>
      </w:tr>
      <w:tr w:rsidR="00A257A7" w:rsidRPr="00C34735" w14:paraId="6CCAE9C7" w14:textId="77777777" w:rsidTr="00A97DA3">
        <w:trPr>
          <w:trHeight w:val="345"/>
        </w:trPr>
        <w:tc>
          <w:tcPr>
            <w:tcW w:w="4111" w:type="dxa"/>
            <w:tcBorders>
              <w:top w:val="nil"/>
              <w:bottom w:val="nil"/>
              <w:right w:val="nil"/>
            </w:tcBorders>
            <w:shd w:val="clear" w:color="auto" w:fill="auto"/>
            <w:noWrap/>
            <w:vAlign w:val="center"/>
            <w:hideMark/>
          </w:tcPr>
          <w:p w14:paraId="740EE469" w14:textId="77777777" w:rsidR="00A257A7" w:rsidRPr="00C34735" w:rsidRDefault="00A257A7" w:rsidP="00A97DA3">
            <w:pPr>
              <w:jc w:val="right"/>
              <w:rPr>
                <w:rFonts w:eastAsia="Times New Roman"/>
                <w:sz w:val="16"/>
                <w:lang w:val="fr-CH" w:eastAsia="fr-CH" w:bidi="ar-SA"/>
              </w:rPr>
            </w:pPr>
            <w:r w:rsidRPr="00C34735">
              <w:rPr>
                <w:rFonts w:eastAsia="Times New Roman"/>
                <w:sz w:val="16"/>
                <w:lang w:val="fr-CH" w:eastAsia="fr-CH" w:bidi="ar-SA"/>
              </w:rPr>
              <w:t xml:space="preserve">Total </w:t>
            </w:r>
          </w:p>
        </w:tc>
        <w:tc>
          <w:tcPr>
            <w:tcW w:w="82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5D7AEA"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xml:space="preserve"> -</w:t>
            </w:r>
          </w:p>
        </w:tc>
        <w:tc>
          <w:tcPr>
            <w:tcW w:w="412" w:type="dxa"/>
            <w:tcBorders>
              <w:top w:val="nil"/>
              <w:left w:val="nil"/>
              <w:bottom w:val="nil"/>
              <w:right w:val="nil"/>
            </w:tcBorders>
            <w:shd w:val="clear" w:color="auto" w:fill="auto"/>
            <w:noWrap/>
            <w:vAlign w:val="center"/>
            <w:hideMark/>
          </w:tcPr>
          <w:p w14:paraId="6F415D10" w14:textId="77777777" w:rsidR="00A257A7" w:rsidRPr="00C34735" w:rsidRDefault="00A257A7" w:rsidP="00A97DA3">
            <w:pPr>
              <w:jc w:val="center"/>
              <w:rPr>
                <w:rFonts w:eastAsia="Times New Roman"/>
                <w:b/>
                <w:bCs/>
                <w:sz w:val="16"/>
                <w:lang w:val="fr-CH" w:eastAsia="fr-CH" w:bidi="ar-SA"/>
              </w:rPr>
            </w:pPr>
            <w:r w:rsidRPr="00C34735">
              <w:rPr>
                <w:rFonts w:eastAsia="Times New Roman"/>
                <w:b/>
                <w:bCs/>
                <w:sz w:val="16"/>
                <w:lang w:val="fr-CH" w:eastAsia="fr-CH" w:bidi="ar-SA"/>
              </w:rPr>
              <w:t>+</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399C2AF8"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xml:space="preserve"> +</w:t>
            </w:r>
          </w:p>
        </w:tc>
        <w:tc>
          <w:tcPr>
            <w:tcW w:w="217" w:type="dxa"/>
            <w:tcBorders>
              <w:top w:val="nil"/>
              <w:left w:val="nil"/>
              <w:bottom w:val="nil"/>
              <w:right w:val="nil"/>
            </w:tcBorders>
            <w:shd w:val="clear" w:color="auto" w:fill="auto"/>
            <w:vAlign w:val="center"/>
            <w:hideMark/>
          </w:tcPr>
          <w:p w14:paraId="3729452F" w14:textId="77777777" w:rsidR="00A257A7" w:rsidRPr="00C34735" w:rsidRDefault="00A257A7" w:rsidP="00A97DA3">
            <w:pPr>
              <w:jc w:val="center"/>
              <w:rPr>
                <w:rFonts w:eastAsia="Times New Roman"/>
                <w:sz w:val="16"/>
                <w:lang w:val="fr-CH" w:eastAsia="fr-CH" w:bidi="ar-SA"/>
              </w:rPr>
            </w:pPr>
          </w:p>
        </w:tc>
        <w:tc>
          <w:tcPr>
            <w:tcW w:w="217" w:type="dxa"/>
            <w:tcBorders>
              <w:top w:val="nil"/>
              <w:left w:val="nil"/>
              <w:bottom w:val="nil"/>
              <w:right w:val="nil"/>
            </w:tcBorders>
            <w:shd w:val="clear" w:color="auto" w:fill="auto"/>
            <w:vAlign w:val="center"/>
            <w:hideMark/>
          </w:tcPr>
          <w:p w14:paraId="454FF4CA" w14:textId="77777777" w:rsidR="00A257A7" w:rsidRPr="00C34735" w:rsidRDefault="00A257A7" w:rsidP="00A97DA3">
            <w:pPr>
              <w:jc w:val="center"/>
              <w:rPr>
                <w:rFonts w:eastAsia="Times New Roman"/>
                <w:b/>
                <w:bCs/>
                <w:sz w:val="16"/>
                <w:lang w:val="fr-CH" w:eastAsia="fr-CH" w:bidi="ar-SA"/>
              </w:rPr>
            </w:pPr>
            <w:r w:rsidRPr="00C34735">
              <w:rPr>
                <w:rFonts w:eastAsia="Times New Roman"/>
                <w:b/>
                <w:bCs/>
                <w:sz w:val="16"/>
                <w:lang w:val="fr-CH" w:eastAsia="fr-CH" w:bidi="ar-SA"/>
              </w:rPr>
              <w:t>=</w:t>
            </w:r>
          </w:p>
        </w:tc>
        <w:tc>
          <w:tcPr>
            <w:tcW w:w="138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6EC59F"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nil"/>
              <w:left w:val="nil"/>
              <w:bottom w:val="nil"/>
              <w:right w:val="nil"/>
            </w:tcBorders>
            <w:shd w:val="clear" w:color="auto" w:fill="auto"/>
            <w:vAlign w:val="center"/>
            <w:hideMark/>
          </w:tcPr>
          <w:p w14:paraId="5FA02F3D" w14:textId="77777777" w:rsidR="00A257A7" w:rsidRPr="00C34735" w:rsidRDefault="00A257A7" w:rsidP="00A97DA3">
            <w:pPr>
              <w:jc w:val="center"/>
              <w:rPr>
                <w:rFonts w:eastAsia="Times New Roman"/>
                <w:sz w:val="16"/>
                <w:lang w:val="fr-CH" w:eastAsia="fr-CH" w:bidi="ar-SA"/>
              </w:rPr>
            </w:pPr>
            <w:r w:rsidRPr="00C34735">
              <w:rPr>
                <w:rFonts w:eastAsia="Times New Roman"/>
                <w:noProof/>
                <w:sz w:val="16"/>
                <w:lang w:val="fr-CH" w:eastAsia="fr-CH" w:bidi="ar-SA"/>
              </w:rPr>
              <mc:AlternateContent>
                <mc:Choice Requires="wps">
                  <w:drawing>
                    <wp:anchor distT="0" distB="0" distL="114300" distR="114300" simplePos="0" relativeHeight="251659264" behindDoc="0" locked="0" layoutInCell="1" allowOverlap="1" wp14:anchorId="3F14C6BE" wp14:editId="1B194B5B">
                      <wp:simplePos x="0" y="0"/>
                      <wp:positionH relativeFrom="column">
                        <wp:posOffset>7620</wp:posOffset>
                      </wp:positionH>
                      <wp:positionV relativeFrom="paragraph">
                        <wp:posOffset>8890</wp:posOffset>
                      </wp:positionV>
                      <wp:extent cx="208915" cy="171450"/>
                      <wp:effectExtent l="0" t="25400" r="45085" b="57150"/>
                      <wp:wrapNone/>
                      <wp:docPr id="113" name="Pfeil nach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29540"/>
                              </a:xfrm>
                              <a:prstGeom prst="rightArrow">
                                <a:avLst>
                                  <a:gd name="adj1" fmla="val 50000"/>
                                  <a:gd name="adj2" fmla="val 43255"/>
                                </a:avLst>
                              </a:prstGeom>
                              <a:solidFill>
                                <a:srgbClr val="FFFFFF"/>
                              </a:solidFill>
                              <a:ln w="9525" algn="ctr">
                                <a:solidFill>
                                  <a:srgbClr val="000000"/>
                                </a:solidFill>
                                <a:round/>
                                <a:headEnd/>
                                <a:tailEnd/>
                              </a:ln>
                            </wps:spPr>
                            <wps:bodyPr/>
                          </wps:wsp>
                        </a:graphicData>
                      </a:graphic>
                    </wp:anchor>
                  </w:drawing>
                </mc:Choice>
                <mc:Fallback>
                  <w:pict>
                    <v:shapetype w14:anchorId="207ABF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6pt;margin-top:.7pt;width:16.4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" adj="14982">
                      <v:stroke joinstyle="round"/>
                    </v:shape>
                  </w:pict>
                </mc:Fallback>
              </mc:AlternateContent>
            </w:r>
          </w:p>
        </w:tc>
        <w:tc>
          <w:tcPr>
            <w:tcW w:w="1541" w:type="dxa"/>
            <w:tcBorders>
              <w:top w:val="double" w:sz="6" w:space="0" w:color="auto"/>
              <w:left w:val="double" w:sz="6" w:space="0" w:color="auto"/>
              <w:bottom w:val="double" w:sz="6" w:space="0" w:color="auto"/>
              <w:right w:val="double" w:sz="6" w:space="0" w:color="auto"/>
            </w:tcBorders>
            <w:shd w:val="clear" w:color="auto" w:fill="auto"/>
            <w:vAlign w:val="center"/>
            <w:hideMark/>
          </w:tcPr>
          <w:p w14:paraId="1F412622"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nil"/>
              <w:left w:val="nil"/>
              <w:bottom w:val="nil"/>
              <w:right w:val="nil"/>
            </w:tcBorders>
            <w:shd w:val="clear" w:color="auto" w:fill="auto"/>
            <w:vAlign w:val="center"/>
            <w:hideMark/>
          </w:tcPr>
          <w:p w14:paraId="21609A34" w14:textId="77777777" w:rsidR="00A257A7" w:rsidRPr="00C34735" w:rsidRDefault="00A257A7" w:rsidP="00A97DA3">
            <w:pPr>
              <w:jc w:val="center"/>
              <w:rPr>
                <w:rFonts w:eastAsia="Times New Roman"/>
                <w:sz w:val="16"/>
                <w:lang w:val="fr-CH" w:eastAsia="fr-CH" w:bidi="ar-SA"/>
              </w:rPr>
            </w:pPr>
          </w:p>
        </w:tc>
        <w:tc>
          <w:tcPr>
            <w:tcW w:w="214" w:type="dxa"/>
            <w:tcBorders>
              <w:top w:val="nil"/>
              <w:left w:val="nil"/>
              <w:bottom w:val="nil"/>
            </w:tcBorders>
            <w:shd w:val="clear" w:color="auto" w:fill="auto"/>
            <w:noWrap/>
            <w:vAlign w:val="center"/>
            <w:hideMark/>
          </w:tcPr>
          <w:p w14:paraId="12088B0B"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bl>
    <w:p w14:paraId="3F776DC1" w14:textId="77777777" w:rsidR="00A257A7" w:rsidRPr="00C34735" w:rsidRDefault="00A257A7" w:rsidP="00A257A7">
      <w:pPr>
        <w:ind w:left="142"/>
        <w:rPr>
          <w:sz w:val="16"/>
          <w:lang w:val="fr-CH"/>
        </w:rPr>
      </w:pPr>
      <w:r w:rsidRPr="00C34735">
        <w:rPr>
          <w:sz w:val="16"/>
          <w:vertAlign w:val="superscript"/>
          <w:lang w:val="fr-CH"/>
        </w:rPr>
        <w:t xml:space="preserve">1) </w:t>
      </w:r>
      <w:r w:rsidRPr="00C34735">
        <w:rPr>
          <w:sz w:val="16"/>
          <w:lang w:val="fr-CH"/>
        </w:rPr>
        <w:t>Critères supplémentaires</w:t>
      </w:r>
    </w:p>
    <w:p w14:paraId="63BA65B2" w14:textId="77777777" w:rsidR="00A257A7" w:rsidRPr="00C34735" w:rsidRDefault="00A257A7" w:rsidP="00A257A7">
      <w:pPr>
        <w:ind w:left="284" w:hanging="142"/>
        <w:rPr>
          <w:sz w:val="16"/>
          <w:lang w:val="fr-CH"/>
        </w:rPr>
      </w:pPr>
      <w:r w:rsidRPr="00C34735">
        <w:rPr>
          <w:sz w:val="16"/>
          <w:vertAlign w:val="superscript"/>
          <w:lang w:val="fr-CH"/>
        </w:rPr>
        <w:t>2)</w:t>
      </w:r>
      <w:r w:rsidRPr="00C34735">
        <w:rPr>
          <w:sz w:val="16"/>
          <w:lang w:val="fr-CH"/>
        </w:rPr>
        <w:t xml:space="preserve"> Les aspects positifs et négatifs doivent toujours être justifiés. Une justification peut être demandée par le collège d'expert sous</w:t>
      </w:r>
      <w:proofErr w:type="gramStart"/>
      <w:r w:rsidRPr="00C34735">
        <w:rPr>
          <w:sz w:val="16"/>
          <w:lang w:val="fr-CH"/>
        </w:rPr>
        <w:t xml:space="preserve"> «Aucune</w:t>
      </w:r>
      <w:proofErr w:type="gramEnd"/>
      <w:r w:rsidRPr="00C34735">
        <w:rPr>
          <w:sz w:val="16"/>
          <w:lang w:val="fr-CH"/>
        </w:rPr>
        <w:t xml:space="preserve"> critique», si celle-ci est d’importance pour la traçabilité et la plausibilité de l'évaluation</w:t>
      </w:r>
    </w:p>
    <w:p w14:paraId="00DC3CAD" w14:textId="77777777" w:rsidR="00A257A7" w:rsidRPr="00C34735" w:rsidRDefault="00A257A7" w:rsidP="00A257A7">
      <w:pPr>
        <w:ind w:left="142"/>
        <w:rPr>
          <w:sz w:val="16"/>
          <w:lang w:val="fr-CH"/>
        </w:rPr>
      </w:pPr>
      <w:r w:rsidRPr="00C34735">
        <w:rPr>
          <w:sz w:val="16"/>
          <w:vertAlign w:val="superscript"/>
          <w:lang w:val="fr-CH"/>
        </w:rPr>
        <w:t xml:space="preserve">3) </w:t>
      </w:r>
      <w:r w:rsidRPr="00C34735">
        <w:rPr>
          <w:sz w:val="16"/>
          <w:lang w:val="fr-CH"/>
        </w:rPr>
        <w:t>Report des points dans l'échelle des notes</w:t>
      </w:r>
      <w:proofErr w:type="gramStart"/>
      <w:r w:rsidRPr="00C34735">
        <w:rPr>
          <w:sz w:val="16"/>
          <w:lang w:val="fr-CH"/>
        </w:rPr>
        <w:t xml:space="preserve"> «Compétences</w:t>
      </w:r>
      <w:proofErr w:type="gramEnd"/>
      <w:r w:rsidRPr="00C34735">
        <w:rPr>
          <w:sz w:val="16"/>
          <w:lang w:val="fr-CH"/>
        </w:rPr>
        <w:t xml:space="preserve"> professionnelles globales»</w:t>
      </w:r>
    </w:p>
    <w:p w14:paraId="1C10789D" w14:textId="77777777" w:rsidR="00A257A7" w:rsidRPr="00C34735" w:rsidRDefault="00A257A7" w:rsidP="00A257A7">
      <w:pPr>
        <w:ind w:left="142"/>
        <w:rPr>
          <w:sz w:val="8"/>
          <w:szCs w:val="8"/>
          <w:lang w:val="fr-CH"/>
        </w:rPr>
      </w:pPr>
    </w:p>
    <w:p w14:paraId="3EEFE89E"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szCs w:val="20"/>
          <w:lang w:val="fr-CH"/>
        </w:rPr>
      </w:pPr>
      <w:r w:rsidRPr="00C34735">
        <w:rPr>
          <w:lang w:val="fr-CH"/>
        </w:rPr>
        <w:t>Appréciation du TPI</w:t>
      </w:r>
      <w:r w:rsidRPr="00C34735">
        <w:rPr>
          <w:lang w:val="fr-CH"/>
        </w:rPr>
        <w:tab/>
        <w:t>TPI Electroniciens</w:t>
      </w:r>
      <w:r w:rsidRPr="00C34735">
        <w:rPr>
          <w:lang w:val="fr-CH"/>
        </w:rPr>
        <w:tab/>
        <w:t>Page 2/4</w:t>
      </w:r>
    </w:p>
    <w:p w14:paraId="14BBC29D" w14:textId="77777777" w:rsidR="00A257A7" w:rsidRPr="00C34735" w:rsidRDefault="00A257A7" w:rsidP="00A257A7">
      <w:pPr>
        <w:rPr>
          <w:szCs w:val="20"/>
          <w:lang w:val="fr-CH"/>
        </w:rPr>
      </w:pPr>
      <w:r w:rsidRPr="00C34735">
        <w:rPr>
          <w:szCs w:val="20"/>
          <w:lang w:val="fr-CH"/>
        </w:rPr>
        <w:br w:type="page"/>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520"/>
        <w:gridCol w:w="2410"/>
      </w:tblGrid>
      <w:tr w:rsidR="00A257A7" w:rsidRPr="00C34735" w14:paraId="619BF749" w14:textId="77777777" w:rsidTr="00A97DA3">
        <w:trPr>
          <w:trHeight w:val="839"/>
        </w:trPr>
        <w:tc>
          <w:tcPr>
            <w:tcW w:w="993" w:type="dxa"/>
            <w:tcBorders>
              <w:top w:val="nil"/>
              <w:left w:val="nil"/>
              <w:bottom w:val="nil"/>
              <w:right w:val="nil"/>
            </w:tcBorders>
            <w:shd w:val="clear" w:color="auto" w:fill="auto"/>
          </w:tcPr>
          <w:p w14:paraId="0225CEAA" w14:textId="77777777" w:rsidR="00A257A7" w:rsidRPr="00C34735" w:rsidRDefault="00A257A7" w:rsidP="00A97DA3">
            <w:pPr>
              <w:rPr>
                <w:sz w:val="16"/>
                <w:lang w:val="fr-CH"/>
              </w:rPr>
            </w:pPr>
            <w:r w:rsidRPr="00C34735">
              <w:rPr>
                <w:noProof/>
                <w:lang w:val="fr-CH" w:eastAsia="fr-CH" w:bidi="ar-SA"/>
              </w:rPr>
              <w:lastRenderedPageBreak/>
              <w:drawing>
                <wp:inline distT="0" distB="0" distL="0" distR="0" wp14:anchorId="346C9DDA" wp14:editId="45F08C16">
                  <wp:extent cx="262255" cy="508000"/>
                  <wp:effectExtent l="0" t="0" r="0" b="0"/>
                  <wp:docPr id="125" name="Picture 2" descr="Description : Description : 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Description : Description : ecusson_seite_2_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520" w:type="dxa"/>
            <w:tcBorders>
              <w:top w:val="nil"/>
              <w:left w:val="nil"/>
              <w:bottom w:val="nil"/>
              <w:right w:val="single" w:sz="4" w:space="0" w:color="auto"/>
            </w:tcBorders>
            <w:shd w:val="clear" w:color="auto" w:fill="auto"/>
          </w:tcPr>
          <w:p w14:paraId="7F760A20" w14:textId="77777777" w:rsidR="00A257A7" w:rsidRPr="00C34735" w:rsidRDefault="00A257A7" w:rsidP="00A97DA3">
            <w:pPr>
              <w:spacing w:after="120"/>
              <w:rPr>
                <w:sz w:val="24"/>
                <w:lang w:val="fr-CH"/>
              </w:rPr>
            </w:pPr>
            <w:r w:rsidRPr="00C34735">
              <w:rPr>
                <w:sz w:val="24"/>
                <w:lang w:val="fr-CH"/>
              </w:rPr>
              <w:t>Domaine de qualification</w:t>
            </w:r>
            <w:proofErr w:type="gramStart"/>
            <w:r w:rsidRPr="00C34735">
              <w:rPr>
                <w:sz w:val="24"/>
                <w:lang w:val="fr-CH"/>
              </w:rPr>
              <w:t xml:space="preserve"> «Travail</w:t>
            </w:r>
            <w:proofErr w:type="gramEnd"/>
            <w:r w:rsidRPr="00C34735">
              <w:rPr>
                <w:sz w:val="24"/>
                <w:lang w:val="fr-CH"/>
              </w:rPr>
              <w:t xml:space="preserve"> pratique individuel»</w:t>
            </w:r>
          </w:p>
          <w:p w14:paraId="6E6F5A92" w14:textId="77777777" w:rsidR="00A257A7" w:rsidRPr="00C34735" w:rsidRDefault="00A257A7" w:rsidP="00A97DA3">
            <w:pPr>
              <w:spacing w:after="120"/>
              <w:rPr>
                <w:b/>
                <w:sz w:val="32"/>
                <w:szCs w:val="32"/>
                <w:lang w:val="fr-CH"/>
              </w:rPr>
            </w:pPr>
            <w:r w:rsidRPr="00C34735">
              <w:rPr>
                <w:b/>
                <w:sz w:val="32"/>
                <w:szCs w:val="32"/>
                <w:lang w:val="fr-CH"/>
              </w:rPr>
              <w:t>Appréciation</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0F28801" w14:textId="77777777" w:rsidR="00A257A7" w:rsidRPr="00C34735" w:rsidRDefault="00A257A7" w:rsidP="00A97DA3">
            <w:pPr>
              <w:rPr>
                <w:szCs w:val="20"/>
                <w:lang w:val="fr-CH"/>
              </w:rPr>
            </w:pPr>
            <w:r w:rsidRPr="00C34735">
              <w:rPr>
                <w:szCs w:val="20"/>
                <w:lang w:val="fr-CH"/>
              </w:rPr>
              <w:t>Candidat</w:t>
            </w:r>
          </w:p>
          <w:p w14:paraId="335856AC" w14:textId="77777777" w:rsidR="00A257A7" w:rsidRPr="00C34735" w:rsidRDefault="00A257A7" w:rsidP="00A97DA3">
            <w:pPr>
              <w:rPr>
                <w:szCs w:val="20"/>
                <w:lang w:val="fr-CH"/>
              </w:rPr>
            </w:pPr>
          </w:p>
          <w:p w14:paraId="5F01C2D3" w14:textId="1C31193E" w:rsidR="00A257A7" w:rsidRPr="00C34735" w:rsidRDefault="00C10A55" w:rsidP="00A97DA3">
            <w:pPr>
              <w:rPr>
                <w:szCs w:val="20"/>
                <w:lang w:val="fr-CH"/>
              </w:rPr>
            </w:pPr>
            <w:r w:rsidRPr="00AC0F88">
              <w:rPr>
                <w:noProof/>
                <w:sz w:val="28"/>
                <w:szCs w:val="28"/>
                <w:lang w:val="fr-CH"/>
              </w:rPr>
              <w:t>2</w:t>
            </w:r>
            <w:r>
              <w:rPr>
                <w:noProof/>
                <w:sz w:val="28"/>
                <w:szCs w:val="28"/>
                <w:lang w:val="fr-CH"/>
              </w:rPr>
              <w:t>x</w:t>
            </w:r>
            <w:r w:rsidRPr="00AC0F88">
              <w:rPr>
                <w:noProof/>
                <w:sz w:val="28"/>
                <w:szCs w:val="28"/>
                <w:lang w:val="fr-CH"/>
              </w:rPr>
              <w:t>FR</w:t>
            </w:r>
            <w:r>
              <w:rPr>
                <w:noProof/>
                <w:sz w:val="28"/>
                <w:szCs w:val="28"/>
                <w:lang w:val="fr-CH"/>
              </w:rPr>
              <w:t>xx</w:t>
            </w:r>
          </w:p>
        </w:tc>
      </w:tr>
    </w:tbl>
    <w:p w14:paraId="376A952B" w14:textId="77777777" w:rsidR="00A257A7" w:rsidRPr="00C34735" w:rsidRDefault="00A257A7" w:rsidP="00A257A7">
      <w:pPr>
        <w:tabs>
          <w:tab w:val="left" w:pos="284"/>
          <w:tab w:val="left" w:pos="709"/>
          <w:tab w:val="left" w:pos="1423"/>
          <w:tab w:val="left" w:pos="2127"/>
          <w:tab w:val="left" w:pos="2836"/>
          <w:tab w:val="left" w:pos="3545"/>
          <w:tab w:val="left" w:pos="4254"/>
          <w:tab w:val="left" w:pos="4963"/>
          <w:tab w:val="left" w:pos="5672"/>
          <w:tab w:val="left" w:pos="6381"/>
          <w:tab w:val="left" w:pos="7090"/>
          <w:tab w:val="left" w:pos="9060"/>
        </w:tabs>
        <w:rPr>
          <w:szCs w:val="20"/>
          <w:lang w:val="fr-CH"/>
        </w:rPr>
      </w:pPr>
    </w:p>
    <w:p w14:paraId="0EE970CF" w14:textId="77777777" w:rsidR="00A257A7" w:rsidRPr="00C34735" w:rsidRDefault="00A257A7" w:rsidP="00A257A7">
      <w:pPr>
        <w:numPr>
          <w:ilvl w:val="0"/>
          <w:numId w:val="22"/>
        </w:numPr>
        <w:rPr>
          <w:b/>
          <w:szCs w:val="20"/>
          <w:lang w:val="fr-CH" w:eastAsia="de-DE" w:bidi="ar-SA"/>
        </w:rPr>
      </w:pPr>
      <w:r w:rsidRPr="00C34735">
        <w:rPr>
          <w:b/>
          <w:szCs w:val="20"/>
          <w:lang w:val="fr-CH" w:eastAsia="de-DE" w:bidi="ar-SA"/>
        </w:rPr>
        <w:t>Résultat et efficience</w:t>
      </w:r>
    </w:p>
    <w:p w14:paraId="2C99750A" w14:textId="77777777" w:rsidR="00A257A7" w:rsidRPr="00C34735" w:rsidRDefault="00A257A7" w:rsidP="00A257A7">
      <w:pPr>
        <w:spacing w:after="60"/>
        <w:ind w:left="142"/>
        <w:rPr>
          <w:b/>
          <w:i/>
          <w:sz w:val="16"/>
          <w:lang w:val="fr-CH" w:eastAsia="de-DE" w:bidi="ar-SA"/>
        </w:rPr>
      </w:pPr>
      <w:r w:rsidRPr="00C34735">
        <w:rPr>
          <w:b/>
          <w:i/>
          <w:sz w:val="16"/>
          <w:lang w:val="fr-CH" w:eastAsia="de-DE" w:bidi="ar-SA"/>
        </w:rPr>
        <w:t>Exactement 12 critères sont à évaluer pour les formations de 3 et 4 ans, exactement 6critères pour la formation de 2 ans</w:t>
      </w:r>
    </w:p>
    <w:p w14:paraId="162BD12F" w14:textId="77777777" w:rsidR="00A257A7" w:rsidRPr="00C34735" w:rsidRDefault="00A257A7" w:rsidP="00A257A7">
      <w:pPr>
        <w:spacing w:after="60"/>
        <w:ind w:left="142"/>
        <w:rPr>
          <w:i/>
          <w:sz w:val="16"/>
          <w:lang w:val="fr-CH" w:eastAsia="de-DE" w:bidi="ar-SA"/>
        </w:rPr>
      </w:pPr>
      <w:r w:rsidRPr="00C34735">
        <w:rPr>
          <w:i/>
          <w:sz w:val="16"/>
          <w:lang w:val="fr-CH" w:eastAsia="de-DE" w:bidi="ar-SA"/>
        </w:rPr>
        <w:t>(Tous les critères non évalués et les champs restés libres doivent être biffés, au maximum 3 critères peuvent être ajoutés dans l'espace</w:t>
      </w:r>
    </w:p>
    <w:p w14:paraId="2A04B5AB" w14:textId="77777777" w:rsidR="00A257A7" w:rsidRPr="00C34735" w:rsidRDefault="00A257A7" w:rsidP="00A257A7">
      <w:pPr>
        <w:spacing w:after="60"/>
        <w:ind w:left="142"/>
        <w:rPr>
          <w:i/>
          <w:sz w:val="16"/>
          <w:lang w:val="fr-CH" w:eastAsia="de-DE" w:bidi="ar-SA"/>
        </w:rPr>
      </w:pPr>
      <w:proofErr w:type="gramStart"/>
      <w:r w:rsidRPr="00C34735">
        <w:rPr>
          <w:i/>
          <w:sz w:val="16"/>
          <w:lang w:val="fr-CH" w:eastAsia="de-DE" w:bidi="ar-SA"/>
        </w:rPr>
        <w:t>réservé</w:t>
      </w:r>
      <w:proofErr w:type="gramEnd"/>
      <w:r w:rsidRPr="00C34735">
        <w:rPr>
          <w:i/>
          <w:sz w:val="16"/>
          <w:lang w:val="fr-CH" w:eastAsia="de-DE" w:bidi="ar-SA"/>
        </w:rPr>
        <w:t xml:space="preserve"> à cet effet)</w:t>
      </w:r>
    </w:p>
    <w:tbl>
      <w:tblPr>
        <w:tblW w:w="10065" w:type="dxa"/>
        <w:tblInd w:w="70" w:type="dxa"/>
        <w:tblLayout w:type="fixed"/>
        <w:tblCellMar>
          <w:left w:w="70" w:type="dxa"/>
          <w:right w:w="70" w:type="dxa"/>
        </w:tblCellMar>
        <w:tblLook w:val="04A0" w:firstRow="1" w:lastRow="0" w:firstColumn="1" w:lastColumn="0" w:noHBand="0" w:noVBand="1"/>
      </w:tblPr>
      <w:tblGrid>
        <w:gridCol w:w="4111"/>
        <w:gridCol w:w="413"/>
        <w:gridCol w:w="412"/>
        <w:gridCol w:w="412"/>
        <w:gridCol w:w="392"/>
        <w:gridCol w:w="20"/>
        <w:gridCol w:w="217"/>
        <w:gridCol w:w="217"/>
        <w:gridCol w:w="217"/>
        <w:gridCol w:w="1172"/>
        <w:gridCol w:w="425"/>
        <w:gridCol w:w="1541"/>
        <w:gridCol w:w="302"/>
        <w:gridCol w:w="214"/>
      </w:tblGrid>
      <w:tr w:rsidR="00A257A7" w:rsidRPr="004258C9" w14:paraId="2E06F398" w14:textId="77777777" w:rsidTr="00A97DA3">
        <w:trPr>
          <w:trHeight w:val="70"/>
        </w:trPr>
        <w:tc>
          <w:tcPr>
            <w:tcW w:w="4111" w:type="dxa"/>
            <w:tcBorders>
              <w:top w:val="single" w:sz="4" w:space="0" w:color="auto"/>
              <w:left w:val="single" w:sz="4" w:space="0" w:color="auto"/>
              <w:bottom w:val="single" w:sz="4" w:space="0" w:color="auto"/>
              <w:right w:val="nil"/>
            </w:tcBorders>
            <w:shd w:val="clear" w:color="auto" w:fill="auto"/>
            <w:noWrap/>
            <w:vAlign w:val="center"/>
            <w:hideMark/>
          </w:tcPr>
          <w:p w14:paraId="11BA2070" w14:textId="77777777" w:rsidR="00A257A7" w:rsidRPr="00C34735" w:rsidRDefault="00A257A7" w:rsidP="00A97DA3">
            <w:pPr>
              <w:jc w:val="right"/>
              <w:rPr>
                <w:rFonts w:eastAsia="Times New Roman"/>
                <w:b/>
                <w:bCs/>
                <w:sz w:val="16"/>
                <w:lang w:val="fr-CH" w:eastAsia="fr-CH" w:bidi="ar-SA"/>
              </w:rPr>
            </w:pPr>
            <w:r w:rsidRPr="00C34735">
              <w:rPr>
                <w:rFonts w:eastAsia="Times New Roman"/>
                <w:b/>
                <w:bCs/>
                <w:sz w:val="16"/>
                <w:lang w:val="fr-CH" w:eastAsia="fr-CH" w:bidi="ar-SA"/>
              </w:rPr>
              <w:t xml:space="preserve">Aspects négatifs mineurs </w:t>
            </w:r>
            <w:r w:rsidRPr="00C34735">
              <w:rPr>
                <w:rFonts w:eastAsia="Times New Roman"/>
                <w:sz w:val="16"/>
                <w:lang w:val="fr-CH" w:eastAsia="fr-CH" w:bidi="ar-SA"/>
              </w:rPr>
              <w:t>(-1)</w:t>
            </w:r>
          </w:p>
        </w:tc>
        <w:tc>
          <w:tcPr>
            <w:tcW w:w="413" w:type="dxa"/>
            <w:tcBorders>
              <w:top w:val="single" w:sz="4" w:space="0" w:color="auto"/>
              <w:left w:val="nil"/>
              <w:bottom w:val="single" w:sz="4" w:space="0" w:color="auto"/>
              <w:right w:val="nil"/>
            </w:tcBorders>
            <w:shd w:val="clear" w:color="auto" w:fill="auto"/>
            <w:noWrap/>
            <w:vAlign w:val="bottom"/>
            <w:hideMark/>
          </w:tcPr>
          <w:p w14:paraId="2C7B2ED2" w14:textId="77777777" w:rsidR="00A257A7" w:rsidRPr="00C34735" w:rsidRDefault="00A257A7" w:rsidP="00A97DA3">
            <w:pPr>
              <w:rPr>
                <w:rFonts w:eastAsia="Times New Roman"/>
                <w:sz w:val="16"/>
                <w:lang w:val="fr-CH" w:eastAsia="fr-CH" w:bidi="ar-SA"/>
              </w:rPr>
            </w:pPr>
          </w:p>
        </w:tc>
        <w:tc>
          <w:tcPr>
            <w:tcW w:w="412" w:type="dxa"/>
            <w:tcBorders>
              <w:top w:val="single" w:sz="4" w:space="0" w:color="auto"/>
              <w:left w:val="nil"/>
              <w:right w:val="single" w:sz="4" w:space="0" w:color="auto"/>
            </w:tcBorders>
            <w:shd w:val="clear" w:color="auto" w:fill="auto"/>
            <w:noWrap/>
            <w:vAlign w:val="center"/>
            <w:hideMark/>
          </w:tcPr>
          <w:p w14:paraId="0CC008BB"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tcBorders>
              <w:top w:val="single" w:sz="4" w:space="0" w:color="auto"/>
              <w:left w:val="single" w:sz="4" w:space="0" w:color="auto"/>
              <w:right w:val="nil"/>
            </w:tcBorders>
            <w:shd w:val="clear" w:color="000000" w:fill="FFCC00"/>
            <w:noWrap/>
            <w:vAlign w:val="center"/>
            <w:hideMark/>
          </w:tcPr>
          <w:p w14:paraId="3E1BAAA0"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392" w:type="dxa"/>
            <w:tcBorders>
              <w:top w:val="single" w:sz="4" w:space="0" w:color="auto"/>
              <w:left w:val="nil"/>
              <w:bottom w:val="single" w:sz="4" w:space="0" w:color="auto"/>
            </w:tcBorders>
            <w:shd w:val="clear" w:color="000000" w:fill="FFCC00"/>
            <w:noWrap/>
            <w:vAlign w:val="center"/>
            <w:hideMark/>
          </w:tcPr>
          <w:p w14:paraId="466D9AE9" w14:textId="77777777" w:rsidR="00A257A7" w:rsidRPr="00C34735" w:rsidRDefault="00A257A7" w:rsidP="00A97DA3">
            <w:pPr>
              <w:rPr>
                <w:rFonts w:eastAsia="Times New Roman"/>
                <w:b/>
                <w:bCs/>
                <w:sz w:val="16"/>
                <w:lang w:val="fr-CH" w:eastAsia="fr-CH" w:bidi="ar-SA"/>
              </w:rPr>
            </w:pPr>
          </w:p>
        </w:tc>
        <w:tc>
          <w:tcPr>
            <w:tcW w:w="4325" w:type="dxa"/>
            <w:gridSpan w:val="9"/>
            <w:tcBorders>
              <w:top w:val="single" w:sz="4" w:space="0" w:color="auto"/>
              <w:left w:val="nil"/>
              <w:bottom w:val="single" w:sz="4" w:space="0" w:color="auto"/>
              <w:right w:val="single" w:sz="4" w:space="0" w:color="auto"/>
            </w:tcBorders>
            <w:shd w:val="clear" w:color="000000" w:fill="FFCC00"/>
            <w:vAlign w:val="center"/>
          </w:tcPr>
          <w:p w14:paraId="75DCADDD"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Aucune </w:t>
            </w:r>
            <w:proofErr w:type="gramStart"/>
            <w:r w:rsidRPr="00C34735">
              <w:rPr>
                <w:rFonts w:eastAsia="Times New Roman"/>
                <w:b/>
                <w:bCs/>
                <w:sz w:val="16"/>
                <w:lang w:val="fr-CH" w:eastAsia="fr-CH" w:bidi="ar-SA"/>
              </w:rPr>
              <w:t>critique:</w:t>
            </w:r>
            <w:proofErr w:type="gramEnd"/>
            <w:r w:rsidRPr="00C34735">
              <w:rPr>
                <w:rFonts w:eastAsia="Times New Roman"/>
                <w:b/>
                <w:bCs/>
                <w:sz w:val="16"/>
                <w:lang w:val="fr-CH" w:eastAsia="fr-CH" w:bidi="ar-SA"/>
              </w:rPr>
              <w:t xml:space="preserve"> 0 point; correspond à la note 5.0 </w:t>
            </w:r>
            <w:r w:rsidRPr="00C34735">
              <w:rPr>
                <w:rFonts w:eastAsia="Times New Roman"/>
                <w:b/>
                <w:bCs/>
                <w:sz w:val="16"/>
                <w:vertAlign w:val="superscript"/>
                <w:lang w:val="fr-CH" w:eastAsia="fr-CH" w:bidi="ar-SA"/>
              </w:rPr>
              <w:t>2)</w:t>
            </w:r>
          </w:p>
        </w:tc>
      </w:tr>
      <w:tr w:rsidR="00A257A7" w:rsidRPr="00C34735" w14:paraId="4647ADD0" w14:textId="77777777" w:rsidTr="00A97DA3">
        <w:trPr>
          <w:trHeight w:val="121"/>
        </w:trPr>
        <w:tc>
          <w:tcPr>
            <w:tcW w:w="4111" w:type="dxa"/>
            <w:tcBorders>
              <w:top w:val="single" w:sz="4" w:space="0" w:color="auto"/>
              <w:left w:val="single" w:sz="4" w:space="0" w:color="auto"/>
              <w:bottom w:val="single" w:sz="4" w:space="0" w:color="auto"/>
              <w:right w:val="nil"/>
            </w:tcBorders>
            <w:shd w:val="clear" w:color="auto" w:fill="auto"/>
            <w:noWrap/>
            <w:vAlign w:val="center"/>
            <w:hideMark/>
          </w:tcPr>
          <w:p w14:paraId="5BBBCEE1" w14:textId="77777777" w:rsidR="00A257A7" w:rsidRPr="00C34735" w:rsidRDefault="00A257A7" w:rsidP="00A97DA3">
            <w:pPr>
              <w:jc w:val="right"/>
              <w:rPr>
                <w:rFonts w:eastAsia="Times New Roman"/>
                <w:b/>
                <w:bCs/>
                <w:sz w:val="16"/>
                <w:lang w:val="fr-CH" w:eastAsia="fr-CH" w:bidi="ar-SA"/>
              </w:rPr>
            </w:pPr>
            <w:r w:rsidRPr="00C34735">
              <w:rPr>
                <w:rFonts w:eastAsia="Times New Roman"/>
                <w:b/>
                <w:bCs/>
                <w:sz w:val="16"/>
                <w:lang w:val="fr-CH" w:eastAsia="fr-CH" w:bidi="ar-SA"/>
              </w:rPr>
              <w:t xml:space="preserve">Aspects négatifs graves </w:t>
            </w:r>
            <w:r w:rsidRPr="00C34735">
              <w:rPr>
                <w:rFonts w:eastAsia="Times New Roman"/>
                <w:bCs/>
                <w:sz w:val="16"/>
                <w:lang w:val="fr-CH" w:eastAsia="fr-CH" w:bidi="ar-SA"/>
              </w:rPr>
              <w:t>(-3)</w:t>
            </w:r>
          </w:p>
        </w:tc>
        <w:tc>
          <w:tcPr>
            <w:tcW w:w="413" w:type="dxa"/>
            <w:tcBorders>
              <w:top w:val="single" w:sz="4" w:space="0" w:color="auto"/>
              <w:left w:val="nil"/>
              <w:right w:val="single" w:sz="4" w:space="0" w:color="auto"/>
            </w:tcBorders>
            <w:shd w:val="clear" w:color="auto" w:fill="auto"/>
            <w:noWrap/>
            <w:vAlign w:val="center"/>
            <w:hideMark/>
          </w:tcPr>
          <w:p w14:paraId="4EFC8493"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right w:val="nil"/>
            </w:tcBorders>
            <w:shd w:val="clear" w:color="auto" w:fill="auto"/>
            <w:noWrap/>
            <w:vAlign w:val="center"/>
            <w:hideMark/>
          </w:tcPr>
          <w:p w14:paraId="4876D863" w14:textId="77777777" w:rsidR="00A257A7" w:rsidRPr="00C34735" w:rsidRDefault="00A257A7" w:rsidP="00A97DA3">
            <w:pPr>
              <w:rPr>
                <w:rFonts w:eastAsia="Times New Roman"/>
                <w:sz w:val="16"/>
                <w:lang w:val="fr-CH" w:eastAsia="fr-CH" w:bidi="ar-SA"/>
              </w:rPr>
            </w:pPr>
          </w:p>
        </w:tc>
        <w:tc>
          <w:tcPr>
            <w:tcW w:w="412" w:type="dxa"/>
            <w:tcBorders>
              <w:top w:val="nil"/>
              <w:left w:val="single" w:sz="4" w:space="0" w:color="auto"/>
              <w:right w:val="single" w:sz="4" w:space="0" w:color="auto"/>
            </w:tcBorders>
            <w:shd w:val="clear" w:color="000000" w:fill="FFCC00"/>
            <w:noWrap/>
            <w:vAlign w:val="center"/>
            <w:hideMark/>
          </w:tcPr>
          <w:p w14:paraId="125837C4"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392" w:type="dxa"/>
            <w:tcBorders>
              <w:top w:val="single" w:sz="4" w:space="0" w:color="auto"/>
              <w:left w:val="nil"/>
              <w:bottom w:val="nil"/>
            </w:tcBorders>
            <w:shd w:val="clear" w:color="auto" w:fill="auto"/>
            <w:noWrap/>
            <w:vAlign w:val="center"/>
            <w:hideMark/>
          </w:tcPr>
          <w:p w14:paraId="5D601FF6" w14:textId="77777777" w:rsidR="00A257A7" w:rsidRPr="00C34735" w:rsidRDefault="00A257A7" w:rsidP="00A97DA3">
            <w:pPr>
              <w:rPr>
                <w:rFonts w:eastAsia="Times New Roman"/>
                <w:sz w:val="16"/>
                <w:lang w:val="fr-CH" w:eastAsia="fr-CH" w:bidi="ar-SA"/>
              </w:rPr>
            </w:pPr>
          </w:p>
        </w:tc>
        <w:tc>
          <w:tcPr>
            <w:tcW w:w="4325" w:type="dxa"/>
            <w:gridSpan w:val="9"/>
            <w:tcBorders>
              <w:top w:val="single" w:sz="4" w:space="0" w:color="auto"/>
              <w:left w:val="nil"/>
              <w:bottom w:val="nil"/>
              <w:right w:val="single" w:sz="4" w:space="0" w:color="auto"/>
            </w:tcBorders>
            <w:shd w:val="clear" w:color="auto" w:fill="auto"/>
            <w:vAlign w:val="center"/>
          </w:tcPr>
          <w:p w14:paraId="4BB6FE54" w14:textId="77777777" w:rsidR="00A257A7" w:rsidRPr="00C34735" w:rsidRDefault="00A257A7" w:rsidP="00A97DA3">
            <w:pPr>
              <w:rPr>
                <w:rFonts w:eastAsia="Times New Roman"/>
                <w:sz w:val="16"/>
                <w:lang w:val="fr-CH" w:eastAsia="fr-CH" w:bidi="ar-SA"/>
              </w:rPr>
            </w:pPr>
            <w:r w:rsidRPr="00C34735">
              <w:rPr>
                <w:rFonts w:eastAsia="Times New Roman"/>
                <w:b/>
                <w:bCs/>
                <w:sz w:val="16"/>
                <w:lang w:val="fr-CH" w:eastAsia="fr-CH" w:bidi="ar-SA"/>
              </w:rPr>
              <w:t xml:space="preserve">Aspects particulièrement positifs </w:t>
            </w:r>
            <w:r w:rsidRPr="00C34735">
              <w:rPr>
                <w:rFonts w:eastAsia="Times New Roman"/>
                <w:sz w:val="16"/>
                <w:lang w:val="fr-CH" w:eastAsia="fr-CH" w:bidi="ar-SA"/>
              </w:rPr>
              <w:t>(+2)</w:t>
            </w:r>
          </w:p>
        </w:tc>
      </w:tr>
      <w:tr w:rsidR="00A257A7" w:rsidRPr="004258C9" w14:paraId="129D36A4" w14:textId="77777777" w:rsidTr="00A97DA3">
        <w:trPr>
          <w:trHeight w:val="209"/>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3E179"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Critères d'évaluation</w:t>
            </w:r>
          </w:p>
        </w:tc>
        <w:tc>
          <w:tcPr>
            <w:tcW w:w="413" w:type="dxa"/>
            <w:tcBorders>
              <w:left w:val="nil"/>
              <w:bottom w:val="single" w:sz="4" w:space="0" w:color="auto"/>
              <w:right w:val="single" w:sz="4" w:space="0" w:color="auto"/>
            </w:tcBorders>
            <w:shd w:val="clear" w:color="auto" w:fill="auto"/>
            <w:noWrap/>
            <w:vAlign w:val="center"/>
            <w:hideMark/>
          </w:tcPr>
          <w:p w14:paraId="2F4DC1CA"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tcBorders>
              <w:left w:val="nil"/>
              <w:bottom w:val="single" w:sz="4" w:space="0" w:color="auto"/>
              <w:right w:val="nil"/>
            </w:tcBorders>
            <w:shd w:val="clear" w:color="auto" w:fill="auto"/>
            <w:noWrap/>
            <w:vAlign w:val="center"/>
            <w:hideMark/>
          </w:tcPr>
          <w:p w14:paraId="55102C43"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tcBorders>
              <w:left w:val="single" w:sz="4" w:space="0" w:color="auto"/>
              <w:bottom w:val="single" w:sz="4" w:space="0" w:color="auto"/>
              <w:right w:val="single" w:sz="4" w:space="0" w:color="auto"/>
            </w:tcBorders>
            <w:shd w:val="clear" w:color="000000" w:fill="FFCC00"/>
            <w:noWrap/>
            <w:vAlign w:val="center"/>
            <w:hideMark/>
          </w:tcPr>
          <w:p w14:paraId="687EE3EC"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left w:val="nil"/>
              <w:bottom w:val="single" w:sz="4" w:space="0" w:color="auto"/>
              <w:right w:val="single" w:sz="4" w:space="0" w:color="auto"/>
            </w:tcBorders>
            <w:shd w:val="clear" w:color="auto" w:fill="auto"/>
            <w:noWrap/>
            <w:vAlign w:val="center"/>
            <w:hideMark/>
          </w:tcPr>
          <w:p w14:paraId="66FACFEA"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hideMark/>
          </w:tcPr>
          <w:p w14:paraId="3F073586" w14:textId="77777777" w:rsidR="00A257A7" w:rsidRPr="00C34735" w:rsidRDefault="00A257A7" w:rsidP="00A97DA3">
            <w:pPr>
              <w:rPr>
                <w:sz w:val="12"/>
                <w:szCs w:val="12"/>
                <w:lang w:val="fr-CH"/>
              </w:rPr>
            </w:pPr>
            <w:r w:rsidRPr="00C34735">
              <w:rPr>
                <w:rFonts w:eastAsia="Times New Roman"/>
                <w:b/>
                <w:bCs/>
                <w:sz w:val="16"/>
                <w:lang w:val="fr-CH" w:eastAsia="fr-CH" w:bidi="ar-SA"/>
              </w:rPr>
              <w:t xml:space="preserve">Remarques </w:t>
            </w:r>
            <w:r w:rsidRPr="00C34735">
              <w:rPr>
                <w:rFonts w:eastAsia="Times New Roman"/>
                <w:sz w:val="16"/>
                <w:lang w:val="fr-CH" w:eastAsia="fr-CH" w:bidi="ar-SA"/>
              </w:rPr>
              <w:t>(les aspects positifs et négatifs doivent toujours être justifiés)</w:t>
            </w:r>
          </w:p>
        </w:tc>
      </w:tr>
      <w:tr w:rsidR="00A257A7" w:rsidRPr="004258C9" w14:paraId="78B058E9" w14:textId="77777777" w:rsidTr="00A97DA3">
        <w:trPr>
          <w:trHeight w:val="115"/>
        </w:trPr>
        <w:tc>
          <w:tcPr>
            <w:tcW w:w="10065" w:type="dxa"/>
            <w:gridSpan w:val="14"/>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3445E6B4"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Exécution du travail </w:t>
            </w:r>
            <w:r w:rsidRPr="00C34735">
              <w:rPr>
                <w:rFonts w:eastAsia="Times New Roman"/>
                <w:bCs/>
                <w:sz w:val="16"/>
                <w:lang w:val="fr-CH" w:eastAsia="fr-CH" w:bidi="ar-SA"/>
              </w:rPr>
              <w:t>(formations de 3 et 4 ans 8 critères, formation de 2 ans 4 critères)</w:t>
            </w:r>
          </w:p>
        </w:tc>
      </w:tr>
      <w:tr w:rsidR="00A257A7" w:rsidRPr="004258C9" w14:paraId="69CCEE72" w14:textId="77777777" w:rsidTr="00C10A55">
        <w:trPr>
          <w:trHeight w:val="284"/>
        </w:trPr>
        <w:tc>
          <w:tcPr>
            <w:tcW w:w="4111" w:type="dxa"/>
            <w:tcBorders>
              <w:top w:val="nil"/>
              <w:left w:val="single" w:sz="4" w:space="0" w:color="auto"/>
              <w:bottom w:val="single" w:sz="4" w:space="0" w:color="auto"/>
              <w:right w:val="nil"/>
            </w:tcBorders>
            <w:shd w:val="clear" w:color="auto" w:fill="auto"/>
            <w:vAlign w:val="center"/>
            <w:hideMark/>
          </w:tcPr>
          <w:p w14:paraId="204FD476"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Exécute le travail en tenant compte des coûts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31968969" w14:textId="40080CC3"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7722531D" w14:textId="05F5C15F"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7ADB74CB" w14:textId="32C9E227"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501C9A4A" w14:textId="7AD404D2"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7457DD2D" w14:textId="77777777" w:rsidR="00A257A7" w:rsidRPr="00C34735" w:rsidRDefault="00A257A7" w:rsidP="00A97DA3">
            <w:pPr>
              <w:rPr>
                <w:rFonts w:eastAsia="Times New Roman"/>
                <w:sz w:val="16"/>
                <w:lang w:val="fr-CH" w:eastAsia="fr-CH" w:bidi="ar-SA"/>
              </w:rPr>
            </w:pPr>
          </w:p>
        </w:tc>
      </w:tr>
      <w:tr w:rsidR="00A257A7" w:rsidRPr="004258C9" w14:paraId="7C54B478" w14:textId="77777777" w:rsidTr="00C10A55">
        <w:trPr>
          <w:trHeight w:val="416"/>
        </w:trPr>
        <w:tc>
          <w:tcPr>
            <w:tcW w:w="4111" w:type="dxa"/>
            <w:tcBorders>
              <w:top w:val="nil"/>
              <w:left w:val="single" w:sz="4" w:space="0" w:color="auto"/>
              <w:bottom w:val="single" w:sz="4" w:space="0" w:color="auto"/>
              <w:right w:val="nil"/>
            </w:tcBorders>
            <w:shd w:val="clear" w:color="auto" w:fill="auto"/>
            <w:vAlign w:val="center"/>
            <w:hideMark/>
          </w:tcPr>
          <w:p w14:paraId="75E48937"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xml:space="preserve">Exécute le travail correctement d'un point de vue technique et en tenant compte des spécifications d'usinage selon instructions </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5B710235" w14:textId="461CFE82"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196E9594" w14:textId="665E2E24"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426D1EF0" w14:textId="671D33EE"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6F48C4A9" w14:textId="64AD4AD8"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55AD81AD" w14:textId="0FDE77F9" w:rsidR="00A257A7" w:rsidRPr="00C34735" w:rsidRDefault="00A257A7" w:rsidP="00A97DA3">
            <w:pPr>
              <w:rPr>
                <w:rFonts w:eastAsia="Times New Roman"/>
                <w:sz w:val="16"/>
                <w:lang w:val="fr-CH" w:eastAsia="fr-CH" w:bidi="ar-SA"/>
              </w:rPr>
            </w:pPr>
          </w:p>
        </w:tc>
      </w:tr>
      <w:tr w:rsidR="00A257A7" w:rsidRPr="004258C9" w14:paraId="66C7C9E0" w14:textId="77777777" w:rsidTr="00C10A55">
        <w:trPr>
          <w:trHeight w:val="275"/>
        </w:trPr>
        <w:tc>
          <w:tcPr>
            <w:tcW w:w="4111" w:type="dxa"/>
            <w:tcBorders>
              <w:top w:val="nil"/>
              <w:left w:val="single" w:sz="4" w:space="0" w:color="auto"/>
              <w:bottom w:val="single" w:sz="4" w:space="0" w:color="auto"/>
              <w:right w:val="nil"/>
            </w:tcBorders>
            <w:shd w:val="clear" w:color="auto" w:fill="auto"/>
            <w:vAlign w:val="center"/>
            <w:hideMark/>
          </w:tcPr>
          <w:p w14:paraId="589C4BA4"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Exécute le travail dans les délais impartis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7F0EA9B7" w14:textId="5FE2BA96"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7091DB32" w14:textId="6FCE7EC8"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269307F9" w14:textId="5BEEB625"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71A5AA34" w14:textId="38EC4A64"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7B7F896B" w14:textId="615C9C7D" w:rsidR="00A257A7" w:rsidRPr="00C34735" w:rsidRDefault="00A257A7" w:rsidP="00A97DA3">
            <w:pPr>
              <w:rPr>
                <w:rFonts w:eastAsia="Times New Roman"/>
                <w:sz w:val="16"/>
                <w:lang w:val="fr-CH" w:eastAsia="fr-CH" w:bidi="ar-SA"/>
              </w:rPr>
            </w:pPr>
          </w:p>
        </w:tc>
      </w:tr>
      <w:tr w:rsidR="00A257A7" w:rsidRPr="004258C9" w14:paraId="1512DE6E" w14:textId="77777777" w:rsidTr="00C10A55">
        <w:trPr>
          <w:trHeight w:val="278"/>
        </w:trPr>
        <w:tc>
          <w:tcPr>
            <w:tcW w:w="4111" w:type="dxa"/>
            <w:tcBorders>
              <w:top w:val="nil"/>
              <w:left w:val="single" w:sz="4" w:space="0" w:color="auto"/>
              <w:bottom w:val="single" w:sz="4" w:space="0" w:color="auto"/>
              <w:right w:val="nil"/>
            </w:tcBorders>
            <w:shd w:val="clear" w:color="auto" w:fill="auto"/>
            <w:vAlign w:val="center"/>
            <w:hideMark/>
          </w:tcPr>
          <w:p w14:paraId="199887E5"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Respecte les directives et processus de l'entreprise</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0BA216CA" w14:textId="198550AF"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6450F881" w14:textId="1A99CE20"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115A64C0" w14:textId="2A40FF95"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53D7E534" w14:textId="181CF71E"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1C80D25C" w14:textId="77777777" w:rsidR="00A257A7" w:rsidRPr="00C34735" w:rsidRDefault="00A257A7" w:rsidP="00A97DA3">
            <w:pPr>
              <w:rPr>
                <w:rFonts w:eastAsia="Times New Roman"/>
                <w:sz w:val="16"/>
                <w:lang w:val="fr-CH" w:eastAsia="fr-CH" w:bidi="ar-SA"/>
              </w:rPr>
            </w:pPr>
          </w:p>
        </w:tc>
      </w:tr>
      <w:tr w:rsidR="00A257A7" w:rsidRPr="004258C9" w14:paraId="3A159221" w14:textId="77777777" w:rsidTr="00C10A55">
        <w:trPr>
          <w:trHeight w:val="279"/>
        </w:trPr>
        <w:tc>
          <w:tcPr>
            <w:tcW w:w="4111" w:type="dxa"/>
            <w:tcBorders>
              <w:top w:val="nil"/>
              <w:left w:val="single" w:sz="4" w:space="0" w:color="auto"/>
              <w:bottom w:val="single" w:sz="4" w:space="0" w:color="auto"/>
              <w:right w:val="nil"/>
            </w:tcBorders>
            <w:shd w:val="clear" w:color="auto" w:fill="auto"/>
            <w:vAlign w:val="center"/>
            <w:hideMark/>
          </w:tcPr>
          <w:p w14:paraId="0FEBCE9F" w14:textId="77777777" w:rsidR="00A257A7" w:rsidRPr="00344E1E" w:rsidRDefault="00A257A7" w:rsidP="00A97DA3">
            <w:pPr>
              <w:rPr>
                <w:rFonts w:eastAsia="Times New Roman"/>
                <w:strike/>
                <w:sz w:val="16"/>
                <w:lang w:val="fr-CH" w:eastAsia="fr-CH" w:bidi="ar-SA"/>
              </w:rPr>
            </w:pPr>
            <w:r w:rsidRPr="00344E1E">
              <w:rPr>
                <w:rFonts w:eastAsia="Times New Roman"/>
                <w:strike/>
                <w:sz w:val="16"/>
                <w:lang w:val="fr-CH" w:eastAsia="fr-CH" w:bidi="ar-SA"/>
              </w:rPr>
              <w:t>Respecte les normes spécifiées (prescriptions de sécurité, directives)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64626720" w14:textId="349A9C28"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2E1B2DC3" w14:textId="1A1BB926"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63B76456" w14:textId="658428BD"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0D91108F" w14:textId="2A74FFC0"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11350536" w14:textId="77777777" w:rsidR="00A257A7" w:rsidRPr="00C34735" w:rsidRDefault="00A257A7" w:rsidP="00A97DA3">
            <w:pPr>
              <w:rPr>
                <w:rFonts w:eastAsia="Times New Roman"/>
                <w:sz w:val="16"/>
                <w:lang w:val="fr-CH" w:eastAsia="fr-CH" w:bidi="ar-SA"/>
              </w:rPr>
            </w:pPr>
          </w:p>
        </w:tc>
      </w:tr>
      <w:tr w:rsidR="00A257A7" w:rsidRPr="004258C9" w14:paraId="0A496063" w14:textId="77777777" w:rsidTr="00C10A55">
        <w:trPr>
          <w:trHeight w:val="285"/>
        </w:trPr>
        <w:tc>
          <w:tcPr>
            <w:tcW w:w="4111" w:type="dxa"/>
            <w:tcBorders>
              <w:top w:val="nil"/>
              <w:left w:val="single" w:sz="4" w:space="0" w:color="auto"/>
              <w:bottom w:val="single" w:sz="4" w:space="0" w:color="auto"/>
              <w:right w:val="nil"/>
            </w:tcBorders>
            <w:shd w:val="clear" w:color="auto" w:fill="auto"/>
            <w:vAlign w:val="center"/>
            <w:hideMark/>
          </w:tcPr>
          <w:p w14:paraId="6893C797"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Met en œuvre les décisions et les optimisations décelées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085CD043" w14:textId="195443B5"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6BAE5D19" w14:textId="01865414"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1B368238" w14:textId="0FB72EAD"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152E54D2" w14:textId="2A656A99"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2D78B1CA" w14:textId="77777777" w:rsidR="00A257A7" w:rsidRPr="00C34735" w:rsidRDefault="00A257A7" w:rsidP="00A97DA3">
            <w:pPr>
              <w:rPr>
                <w:rFonts w:eastAsia="Times New Roman"/>
                <w:sz w:val="16"/>
                <w:lang w:val="fr-CH" w:eastAsia="fr-CH" w:bidi="ar-SA"/>
              </w:rPr>
            </w:pPr>
          </w:p>
        </w:tc>
      </w:tr>
      <w:tr w:rsidR="00A257A7" w:rsidRPr="004258C9" w14:paraId="442EEB3B" w14:textId="77777777" w:rsidTr="00C10A55">
        <w:trPr>
          <w:trHeight w:val="281"/>
        </w:trPr>
        <w:tc>
          <w:tcPr>
            <w:tcW w:w="4111" w:type="dxa"/>
            <w:tcBorders>
              <w:top w:val="nil"/>
              <w:left w:val="single" w:sz="4" w:space="0" w:color="auto"/>
              <w:bottom w:val="single" w:sz="4" w:space="0" w:color="auto"/>
              <w:right w:val="nil"/>
            </w:tcBorders>
            <w:shd w:val="clear" w:color="auto" w:fill="auto"/>
            <w:vAlign w:val="center"/>
            <w:hideMark/>
          </w:tcPr>
          <w:p w14:paraId="3C036CD0"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Elabore une solution appropriée et judicieuse</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6A723FE7" w14:textId="0BE443E6"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3C0A60AD" w14:textId="50C40AEF"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752BABEE" w14:textId="627C2C80"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276FB68F" w14:textId="78B568A3"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03BB5169" w14:textId="50B63253" w:rsidR="00A257A7" w:rsidRPr="00C34735" w:rsidRDefault="00A257A7" w:rsidP="00A97DA3">
            <w:pPr>
              <w:rPr>
                <w:rFonts w:eastAsia="Times New Roman"/>
                <w:sz w:val="16"/>
                <w:lang w:val="fr-CH" w:eastAsia="fr-CH" w:bidi="ar-SA"/>
              </w:rPr>
            </w:pPr>
          </w:p>
        </w:tc>
      </w:tr>
      <w:tr w:rsidR="00A257A7" w:rsidRPr="004258C9" w14:paraId="5B50EF53" w14:textId="77777777" w:rsidTr="00C10A55">
        <w:trPr>
          <w:trHeight w:val="276"/>
        </w:trPr>
        <w:tc>
          <w:tcPr>
            <w:tcW w:w="4111" w:type="dxa"/>
            <w:tcBorders>
              <w:top w:val="nil"/>
              <w:left w:val="single" w:sz="4" w:space="0" w:color="auto"/>
              <w:bottom w:val="single" w:sz="4" w:space="0" w:color="auto"/>
              <w:right w:val="nil"/>
            </w:tcBorders>
            <w:shd w:val="clear" w:color="auto" w:fill="auto"/>
            <w:vAlign w:val="center"/>
            <w:hideMark/>
          </w:tcPr>
          <w:p w14:paraId="57031837" w14:textId="77777777" w:rsidR="00A257A7" w:rsidRPr="00344E1E" w:rsidRDefault="00A257A7" w:rsidP="00A97DA3">
            <w:pPr>
              <w:rPr>
                <w:rFonts w:eastAsia="Times New Roman"/>
                <w:strike/>
                <w:sz w:val="16"/>
                <w:lang w:val="fr-CH" w:eastAsia="fr-CH" w:bidi="ar-SA"/>
              </w:rPr>
            </w:pPr>
            <w:r w:rsidRPr="00344E1E">
              <w:rPr>
                <w:rFonts w:eastAsia="Times New Roman"/>
                <w:strike/>
                <w:sz w:val="16"/>
                <w:lang w:val="fr-CH" w:eastAsia="fr-CH" w:bidi="ar-SA"/>
              </w:rPr>
              <w:t>Met en œuvre les exigences de qualité</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2CC4D165" w14:textId="034CDD52"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15A1DA3F" w14:textId="13C4E333"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7D3E7275" w14:textId="5755DB24"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5FB9EEF5" w14:textId="4F0D968F"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7B1121F7" w14:textId="77777777" w:rsidR="00A257A7" w:rsidRPr="00C34735" w:rsidRDefault="00A257A7" w:rsidP="00A97DA3">
            <w:pPr>
              <w:rPr>
                <w:rFonts w:eastAsia="Times New Roman"/>
                <w:sz w:val="16"/>
                <w:lang w:val="fr-CH" w:eastAsia="fr-CH" w:bidi="ar-SA"/>
              </w:rPr>
            </w:pPr>
          </w:p>
        </w:tc>
      </w:tr>
      <w:tr w:rsidR="00A257A7" w:rsidRPr="00C34735" w14:paraId="31479549" w14:textId="77777777" w:rsidTr="00C10A55">
        <w:trPr>
          <w:trHeight w:val="276"/>
        </w:trPr>
        <w:tc>
          <w:tcPr>
            <w:tcW w:w="4111" w:type="dxa"/>
            <w:tcBorders>
              <w:top w:val="nil"/>
              <w:left w:val="single" w:sz="4" w:space="0" w:color="auto"/>
              <w:bottom w:val="single" w:sz="4" w:space="0" w:color="auto"/>
              <w:right w:val="nil"/>
            </w:tcBorders>
            <w:shd w:val="clear" w:color="auto" w:fill="auto"/>
            <w:vAlign w:val="center"/>
            <w:hideMark/>
          </w:tcPr>
          <w:p w14:paraId="4AFA20E3"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Documente les modifications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78CC8738" w14:textId="2765DD4B"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596C589E" w14:textId="0828FC5B"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2C90872E" w14:textId="5F3ED2C7"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3F9ECB20" w14:textId="36D33256"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49E3552E" w14:textId="77777777" w:rsidR="00A257A7" w:rsidRPr="00C34735" w:rsidRDefault="00A257A7" w:rsidP="00A97DA3">
            <w:pPr>
              <w:rPr>
                <w:rFonts w:eastAsia="Times New Roman"/>
                <w:sz w:val="16"/>
                <w:lang w:val="fr-CH" w:eastAsia="fr-CH" w:bidi="ar-SA"/>
              </w:rPr>
            </w:pPr>
          </w:p>
        </w:tc>
      </w:tr>
      <w:tr w:rsidR="005A21D1" w:rsidRPr="004258C9" w14:paraId="49F743EC" w14:textId="77777777" w:rsidTr="00C10A55">
        <w:trPr>
          <w:trHeight w:val="360"/>
        </w:trPr>
        <w:tc>
          <w:tcPr>
            <w:tcW w:w="4111" w:type="dxa"/>
            <w:tcBorders>
              <w:top w:val="nil"/>
              <w:left w:val="single" w:sz="4" w:space="0" w:color="auto"/>
              <w:bottom w:val="single" w:sz="4" w:space="0" w:color="auto"/>
              <w:right w:val="nil"/>
            </w:tcBorders>
            <w:shd w:val="clear" w:color="auto" w:fill="auto"/>
            <w:noWrap/>
            <w:vAlign w:val="center"/>
            <w:hideMark/>
          </w:tcPr>
          <w:p w14:paraId="2236E79D" w14:textId="20C0612C" w:rsidR="005A21D1" w:rsidRPr="00C34735" w:rsidRDefault="005A21D1" w:rsidP="00FF06EE">
            <w:pPr>
              <w:rPr>
                <w:rFonts w:eastAsia="Times New Roman"/>
                <w:sz w:val="16"/>
                <w:lang w:val="fr-CH" w:eastAsia="fr-CH" w:bidi="ar-SA"/>
              </w:rPr>
            </w:pPr>
            <w:r w:rsidRPr="001B6766">
              <w:rPr>
                <w:rFonts w:eastAsia="Times New Roman"/>
                <w:sz w:val="16"/>
                <w:vertAlign w:val="superscript"/>
                <w:lang w:val="fr-CH" w:eastAsia="fr-CH" w:bidi="ar-SA"/>
              </w:rPr>
              <w:t xml:space="preserve">1) </w:t>
            </w:r>
            <w:r w:rsidRPr="001B6766">
              <w:rPr>
                <w:rFonts w:eastAsia="Times New Roman"/>
                <w:sz w:val="16"/>
                <w:lang w:val="fr-CH" w:eastAsia="fr-CH" w:bidi="ar-SA"/>
              </w:rPr>
              <w:t>Respecte les conventions liées au métier</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2F604090" w14:textId="664C7BB7" w:rsidR="005A21D1" w:rsidRPr="00C34735" w:rsidRDefault="005A21D1" w:rsidP="00FF06EE">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1A999594" w14:textId="7032C214" w:rsidR="005A21D1" w:rsidRPr="00C34735" w:rsidRDefault="005A21D1" w:rsidP="00FF06EE">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110C0A43" w14:textId="07089B19" w:rsidR="005A21D1" w:rsidRPr="00C34735" w:rsidRDefault="005A21D1" w:rsidP="00FF06EE">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15F2685C" w14:textId="09E73C7F" w:rsidR="005A21D1" w:rsidRPr="00C34735" w:rsidRDefault="005A21D1" w:rsidP="00FF06EE">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3458B3D2" w14:textId="202EBFD1" w:rsidR="005A21D1" w:rsidRPr="00C34735" w:rsidRDefault="005A21D1" w:rsidP="00FF06EE">
            <w:pPr>
              <w:rPr>
                <w:rFonts w:eastAsia="Times New Roman"/>
                <w:sz w:val="16"/>
                <w:lang w:val="fr-CH" w:eastAsia="fr-CH" w:bidi="ar-SA"/>
              </w:rPr>
            </w:pPr>
          </w:p>
        </w:tc>
      </w:tr>
      <w:tr w:rsidR="005A21D1" w:rsidRPr="004258C9" w14:paraId="66AF532E" w14:textId="77777777" w:rsidTr="00C10A55">
        <w:trPr>
          <w:trHeight w:val="360"/>
        </w:trPr>
        <w:tc>
          <w:tcPr>
            <w:tcW w:w="4111" w:type="dxa"/>
            <w:tcBorders>
              <w:top w:val="nil"/>
              <w:left w:val="single" w:sz="4" w:space="0" w:color="auto"/>
              <w:bottom w:val="single" w:sz="4" w:space="0" w:color="auto"/>
              <w:right w:val="nil"/>
            </w:tcBorders>
            <w:shd w:val="clear" w:color="auto" w:fill="auto"/>
            <w:noWrap/>
            <w:vAlign w:val="center"/>
            <w:hideMark/>
          </w:tcPr>
          <w:p w14:paraId="2DF59D43" w14:textId="6EB7A856" w:rsidR="005A21D1" w:rsidRPr="00C34735" w:rsidRDefault="005A21D1" w:rsidP="00FF06EE">
            <w:pPr>
              <w:rPr>
                <w:rFonts w:eastAsia="Times New Roman"/>
                <w:sz w:val="16"/>
                <w:lang w:val="fr-CH" w:eastAsia="fr-CH" w:bidi="ar-SA"/>
              </w:rPr>
            </w:pPr>
            <w:r w:rsidRPr="001B6766">
              <w:rPr>
                <w:rFonts w:eastAsia="Times New Roman"/>
                <w:sz w:val="16"/>
                <w:vertAlign w:val="superscript"/>
                <w:lang w:val="fr-CH" w:eastAsia="fr-CH" w:bidi="ar-SA"/>
              </w:rPr>
              <w:t xml:space="preserve">1) </w:t>
            </w:r>
            <w:r w:rsidRPr="001B6766">
              <w:rPr>
                <w:rFonts w:eastAsia="Times New Roman"/>
                <w:sz w:val="16"/>
                <w:lang w:val="fr-CH" w:eastAsia="fr-CH" w:bidi="ar-SA"/>
              </w:rPr>
              <w:t>Contrôle et protocole précisément le fonctionnement et les résultats obtenus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429ED5BA" w14:textId="45894EAA" w:rsidR="005A21D1" w:rsidRPr="00C34735" w:rsidRDefault="005A21D1" w:rsidP="00FF06EE">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627A17DC" w14:textId="5EC84EF1" w:rsidR="005A21D1" w:rsidRPr="00C34735" w:rsidRDefault="005A21D1" w:rsidP="00FF06EE">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00F24438" w14:textId="23B12AEB" w:rsidR="005A21D1" w:rsidRPr="00C34735" w:rsidRDefault="005A21D1" w:rsidP="00FF06EE">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692FBE08" w14:textId="0258CCB0" w:rsidR="005A21D1" w:rsidRPr="00C34735" w:rsidRDefault="005A21D1" w:rsidP="00FF06EE">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2DFD3A38" w14:textId="1F32FE77" w:rsidR="005A21D1" w:rsidRPr="00C34735" w:rsidRDefault="005A21D1" w:rsidP="00FF06EE">
            <w:pPr>
              <w:rPr>
                <w:rFonts w:eastAsia="Times New Roman"/>
                <w:sz w:val="16"/>
                <w:lang w:val="fr-CH" w:eastAsia="fr-CH" w:bidi="ar-SA"/>
              </w:rPr>
            </w:pPr>
          </w:p>
        </w:tc>
      </w:tr>
      <w:tr w:rsidR="00A257A7" w:rsidRPr="004258C9" w14:paraId="5CBEC067" w14:textId="77777777" w:rsidTr="00A97DA3">
        <w:trPr>
          <w:trHeight w:val="87"/>
        </w:trPr>
        <w:tc>
          <w:tcPr>
            <w:tcW w:w="10065" w:type="dxa"/>
            <w:gridSpan w:val="1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F16E792"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Documentation </w:t>
            </w:r>
            <w:r w:rsidRPr="00C34735">
              <w:rPr>
                <w:rFonts w:eastAsia="Times New Roman"/>
                <w:bCs/>
                <w:sz w:val="16"/>
                <w:lang w:val="fr-CH" w:eastAsia="fr-CH" w:bidi="ar-SA"/>
              </w:rPr>
              <w:t>(tous les critères doivent être choisis, formation de 2 ans pas de documentation)</w:t>
            </w:r>
          </w:p>
        </w:tc>
      </w:tr>
      <w:tr w:rsidR="00A257A7" w:rsidRPr="004258C9" w14:paraId="0B08F6AC" w14:textId="77777777" w:rsidTr="00C10A55">
        <w:trPr>
          <w:trHeight w:val="317"/>
        </w:trPr>
        <w:tc>
          <w:tcPr>
            <w:tcW w:w="4111" w:type="dxa"/>
            <w:tcBorders>
              <w:top w:val="nil"/>
              <w:left w:val="single" w:sz="4" w:space="0" w:color="auto"/>
              <w:bottom w:val="single" w:sz="4" w:space="0" w:color="auto"/>
              <w:right w:val="nil"/>
            </w:tcBorders>
            <w:shd w:val="clear" w:color="auto" w:fill="auto"/>
            <w:vAlign w:val="center"/>
            <w:hideMark/>
          </w:tcPr>
          <w:p w14:paraId="1CE80CB5"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Journal de travail actualisé quotidiennement, est retraçable, Les aides sont mentionnées</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0D3C34B4" w14:textId="52BE069C"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59BE92AA" w14:textId="27CF3201"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7F0D6337" w14:textId="510E2C88"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3FA41E8E" w14:textId="3F9BA4CD"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163504E1" w14:textId="77777777" w:rsidR="00A257A7" w:rsidRPr="00C34735" w:rsidRDefault="00A257A7" w:rsidP="00A97DA3">
            <w:pPr>
              <w:rPr>
                <w:rFonts w:eastAsia="Times New Roman"/>
                <w:sz w:val="16"/>
                <w:lang w:val="fr-CH" w:eastAsia="fr-CH" w:bidi="ar-SA"/>
              </w:rPr>
            </w:pPr>
          </w:p>
        </w:tc>
      </w:tr>
      <w:tr w:rsidR="00A257A7" w:rsidRPr="004258C9" w14:paraId="3FCAA188" w14:textId="77777777" w:rsidTr="00C10A55">
        <w:trPr>
          <w:trHeight w:val="98"/>
        </w:trPr>
        <w:tc>
          <w:tcPr>
            <w:tcW w:w="4111" w:type="dxa"/>
            <w:tcBorders>
              <w:top w:val="nil"/>
              <w:left w:val="single" w:sz="4" w:space="0" w:color="auto"/>
              <w:bottom w:val="single" w:sz="4" w:space="0" w:color="auto"/>
              <w:right w:val="nil"/>
            </w:tcBorders>
            <w:shd w:val="clear" w:color="auto" w:fill="auto"/>
            <w:noWrap/>
            <w:vAlign w:val="center"/>
            <w:hideMark/>
          </w:tcPr>
          <w:p w14:paraId="71EBCA2C"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xml:space="preserve">Documentation juste sur le plan technique, élaborée selon les dispositions d'exécution </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7DB7E1D5" w14:textId="2C011296"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125F9F4B" w14:textId="24A012E1"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796EBDE9" w14:textId="1F1FDE4E"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2878804B" w14:textId="167199A4"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31DE7F69" w14:textId="5F107BFE" w:rsidR="00A257A7" w:rsidRPr="00C34735" w:rsidRDefault="00A257A7" w:rsidP="00A97DA3">
            <w:pPr>
              <w:rPr>
                <w:rFonts w:eastAsia="Times New Roman"/>
                <w:sz w:val="16"/>
                <w:lang w:val="fr-CH" w:eastAsia="fr-CH" w:bidi="ar-SA"/>
              </w:rPr>
            </w:pPr>
          </w:p>
        </w:tc>
      </w:tr>
      <w:tr w:rsidR="00A257A7" w:rsidRPr="00C10A55" w14:paraId="387CB126" w14:textId="77777777" w:rsidTr="00C10A55">
        <w:trPr>
          <w:trHeight w:val="284"/>
        </w:trPr>
        <w:tc>
          <w:tcPr>
            <w:tcW w:w="4111" w:type="dxa"/>
            <w:tcBorders>
              <w:top w:val="nil"/>
              <w:left w:val="single" w:sz="4" w:space="0" w:color="auto"/>
              <w:bottom w:val="single" w:sz="4" w:space="0" w:color="auto"/>
              <w:right w:val="nil"/>
            </w:tcBorders>
            <w:shd w:val="clear" w:color="auto" w:fill="auto"/>
            <w:vAlign w:val="center"/>
            <w:hideMark/>
          </w:tcPr>
          <w:p w14:paraId="5BA3B5B2"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Documentation propre et correcte</w:t>
            </w:r>
          </w:p>
        </w:tc>
        <w:tc>
          <w:tcPr>
            <w:tcW w:w="413" w:type="dxa"/>
            <w:tcBorders>
              <w:top w:val="nil"/>
              <w:left w:val="single" w:sz="4" w:space="0" w:color="auto"/>
              <w:bottom w:val="single" w:sz="4" w:space="0" w:color="auto"/>
              <w:right w:val="single" w:sz="4" w:space="0" w:color="auto"/>
            </w:tcBorders>
            <w:shd w:val="clear" w:color="auto" w:fill="auto"/>
            <w:noWrap/>
            <w:vAlign w:val="center"/>
          </w:tcPr>
          <w:p w14:paraId="327E5EF5" w14:textId="4D4BD03F"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single" w:sz="4" w:space="0" w:color="auto"/>
            </w:tcBorders>
            <w:shd w:val="clear" w:color="auto" w:fill="auto"/>
            <w:noWrap/>
            <w:vAlign w:val="center"/>
          </w:tcPr>
          <w:p w14:paraId="350DA90F" w14:textId="006F6A40" w:rsidR="00A257A7" w:rsidRPr="00C34735" w:rsidRDefault="00A257A7" w:rsidP="00A97DA3">
            <w:pPr>
              <w:jc w:val="center"/>
              <w:rPr>
                <w:rFonts w:eastAsia="Times New Roman"/>
                <w:sz w:val="16"/>
                <w:lang w:val="fr-CH" w:eastAsia="fr-CH" w:bidi="ar-SA"/>
              </w:rPr>
            </w:pPr>
          </w:p>
        </w:tc>
        <w:tc>
          <w:tcPr>
            <w:tcW w:w="412" w:type="dxa"/>
            <w:tcBorders>
              <w:top w:val="nil"/>
              <w:left w:val="nil"/>
              <w:bottom w:val="single" w:sz="4" w:space="0" w:color="auto"/>
              <w:right w:val="nil"/>
            </w:tcBorders>
            <w:shd w:val="clear" w:color="000000" w:fill="FFCC00"/>
            <w:noWrap/>
            <w:vAlign w:val="center"/>
          </w:tcPr>
          <w:p w14:paraId="681B65EF" w14:textId="2EF4CD29" w:rsidR="00A257A7" w:rsidRPr="00C34735" w:rsidRDefault="00A257A7" w:rsidP="00A97DA3">
            <w:pPr>
              <w:jc w:val="center"/>
              <w:rPr>
                <w:rFonts w:eastAsia="Times New Roman"/>
                <w:sz w:val="16"/>
                <w:lang w:val="fr-CH" w:eastAsia="fr-CH" w:bidi="ar-SA"/>
              </w:rPr>
            </w:pP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tcPr>
          <w:p w14:paraId="7E227895" w14:textId="7A79D532" w:rsidR="00A257A7" w:rsidRPr="00C34735" w:rsidRDefault="00A257A7" w:rsidP="00A97DA3">
            <w:pPr>
              <w:jc w:val="center"/>
              <w:rPr>
                <w:rFonts w:eastAsia="Times New Roman"/>
                <w:sz w:val="16"/>
                <w:lang w:val="fr-CH" w:eastAsia="fr-CH" w:bidi="ar-SA"/>
              </w:rPr>
            </w:pP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tcPr>
          <w:p w14:paraId="0B78E883" w14:textId="4032DDF5" w:rsidR="00A257A7" w:rsidRPr="00C34735" w:rsidRDefault="00A257A7" w:rsidP="00A97DA3">
            <w:pPr>
              <w:rPr>
                <w:rFonts w:eastAsia="Times New Roman"/>
                <w:sz w:val="16"/>
                <w:lang w:val="fr-CH" w:eastAsia="fr-CH" w:bidi="ar-SA"/>
              </w:rPr>
            </w:pPr>
          </w:p>
        </w:tc>
      </w:tr>
      <w:tr w:rsidR="00A257A7" w:rsidRPr="00C34735" w14:paraId="31B39BF4" w14:textId="77777777" w:rsidTr="00A97DA3">
        <w:trPr>
          <w:trHeight w:val="357"/>
        </w:trPr>
        <w:tc>
          <w:tcPr>
            <w:tcW w:w="4111" w:type="dxa"/>
            <w:tcBorders>
              <w:top w:val="nil"/>
              <w:left w:val="single" w:sz="4" w:space="0" w:color="auto"/>
              <w:bottom w:val="single" w:sz="4" w:space="0" w:color="auto"/>
              <w:right w:val="nil"/>
            </w:tcBorders>
            <w:shd w:val="clear" w:color="auto" w:fill="auto"/>
            <w:noWrap/>
            <w:vAlign w:val="center"/>
            <w:hideMark/>
          </w:tcPr>
          <w:p w14:paraId="22A4C431" w14:textId="77777777" w:rsidR="00A257A7" w:rsidRPr="00C34735" w:rsidRDefault="00A257A7" w:rsidP="00A97DA3">
            <w:pPr>
              <w:rPr>
                <w:rFonts w:eastAsia="Times New Roman"/>
                <w:sz w:val="16"/>
                <w:lang w:val="fr-CH" w:eastAsia="fr-CH" w:bidi="ar-SA"/>
              </w:rPr>
            </w:pPr>
            <w:r w:rsidRPr="00C34735">
              <w:rPr>
                <w:rFonts w:eastAsia="Times New Roman"/>
                <w:sz w:val="16"/>
                <w:vertAlign w:val="superscript"/>
                <w:lang w:val="fr-CH" w:eastAsia="fr-CH" w:bidi="ar-SA"/>
              </w:rPr>
              <w:t>1)</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260746E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00388B47"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1443D778"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09ADE4A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auto" w:fill="auto"/>
            <w:noWrap/>
            <w:vAlign w:val="center"/>
            <w:hideMark/>
          </w:tcPr>
          <w:p w14:paraId="6F2A66AA"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auto" w:fill="auto"/>
            <w:noWrap/>
            <w:vAlign w:val="center"/>
            <w:hideMark/>
          </w:tcPr>
          <w:p w14:paraId="48B18565"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c>
          <w:tcPr>
            <w:tcW w:w="217" w:type="dxa"/>
            <w:tcBorders>
              <w:top w:val="single" w:sz="4" w:space="0" w:color="auto"/>
              <w:left w:val="nil"/>
              <w:bottom w:val="single" w:sz="4" w:space="0" w:color="auto"/>
              <w:right w:val="nil"/>
            </w:tcBorders>
            <w:shd w:val="clear" w:color="auto" w:fill="auto"/>
            <w:noWrap/>
            <w:vAlign w:val="center"/>
            <w:hideMark/>
          </w:tcPr>
          <w:p w14:paraId="5D57467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172" w:type="dxa"/>
            <w:tcBorders>
              <w:top w:val="single" w:sz="4" w:space="0" w:color="auto"/>
              <w:left w:val="nil"/>
              <w:bottom w:val="single" w:sz="4" w:space="0" w:color="auto"/>
              <w:right w:val="nil"/>
            </w:tcBorders>
            <w:shd w:val="clear" w:color="auto" w:fill="auto"/>
            <w:noWrap/>
            <w:vAlign w:val="center"/>
            <w:hideMark/>
          </w:tcPr>
          <w:p w14:paraId="7837F83B"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single" w:sz="4" w:space="0" w:color="auto"/>
              <w:left w:val="nil"/>
              <w:bottom w:val="single" w:sz="4" w:space="0" w:color="auto"/>
              <w:right w:val="nil"/>
            </w:tcBorders>
            <w:shd w:val="clear" w:color="auto" w:fill="auto"/>
            <w:noWrap/>
            <w:vAlign w:val="center"/>
            <w:hideMark/>
          </w:tcPr>
          <w:p w14:paraId="163AF2F0"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1541" w:type="dxa"/>
            <w:tcBorders>
              <w:top w:val="single" w:sz="4" w:space="0" w:color="auto"/>
              <w:left w:val="nil"/>
              <w:bottom w:val="single" w:sz="4" w:space="0" w:color="auto"/>
              <w:right w:val="nil"/>
            </w:tcBorders>
            <w:shd w:val="clear" w:color="auto" w:fill="auto"/>
            <w:noWrap/>
            <w:vAlign w:val="center"/>
            <w:hideMark/>
          </w:tcPr>
          <w:p w14:paraId="6E868C4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single" w:sz="4" w:space="0" w:color="auto"/>
              <w:left w:val="nil"/>
              <w:bottom w:val="single" w:sz="4" w:space="0" w:color="auto"/>
              <w:right w:val="nil"/>
            </w:tcBorders>
            <w:shd w:val="clear" w:color="auto" w:fill="auto"/>
            <w:noWrap/>
            <w:vAlign w:val="center"/>
            <w:hideMark/>
          </w:tcPr>
          <w:p w14:paraId="3AC01DEA"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214" w:type="dxa"/>
            <w:tcBorders>
              <w:top w:val="single" w:sz="4" w:space="0" w:color="auto"/>
              <w:left w:val="nil"/>
              <w:bottom w:val="single" w:sz="4" w:space="0" w:color="auto"/>
              <w:right w:val="single" w:sz="4" w:space="0" w:color="auto"/>
            </w:tcBorders>
            <w:shd w:val="clear" w:color="auto" w:fill="auto"/>
            <w:noWrap/>
            <w:vAlign w:val="center"/>
            <w:hideMark/>
          </w:tcPr>
          <w:p w14:paraId="774874BE"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r w:rsidR="00A257A7" w:rsidRPr="00C34735" w14:paraId="01C3CA8E" w14:textId="77777777" w:rsidTr="00A97DA3">
        <w:trPr>
          <w:trHeight w:val="70"/>
        </w:trPr>
        <w:tc>
          <w:tcPr>
            <w:tcW w:w="4111" w:type="dxa"/>
            <w:tcBorders>
              <w:top w:val="single" w:sz="4" w:space="0" w:color="auto"/>
              <w:bottom w:val="nil"/>
              <w:right w:val="nil"/>
            </w:tcBorders>
            <w:shd w:val="clear" w:color="auto" w:fill="auto"/>
            <w:noWrap/>
            <w:vAlign w:val="center"/>
            <w:hideMark/>
          </w:tcPr>
          <w:p w14:paraId="5272AE17" w14:textId="77777777" w:rsidR="00A257A7" w:rsidRPr="00C34735" w:rsidRDefault="00A257A7" w:rsidP="00A97DA3">
            <w:pPr>
              <w:rPr>
                <w:rFonts w:eastAsia="Times New Roman"/>
                <w:sz w:val="8"/>
                <w:szCs w:val="8"/>
                <w:lang w:val="fr-CH" w:eastAsia="fr-CH" w:bidi="ar-SA"/>
              </w:rPr>
            </w:pPr>
            <w:r w:rsidRPr="00C34735">
              <w:rPr>
                <w:rFonts w:eastAsia="Times New Roman"/>
                <w:sz w:val="8"/>
                <w:szCs w:val="8"/>
                <w:lang w:val="fr-CH" w:eastAsia="fr-CH" w:bidi="ar-SA"/>
              </w:rPr>
              <w:t> </w:t>
            </w:r>
          </w:p>
        </w:tc>
        <w:tc>
          <w:tcPr>
            <w:tcW w:w="413" w:type="dxa"/>
            <w:tcBorders>
              <w:top w:val="single" w:sz="4" w:space="0" w:color="auto"/>
              <w:left w:val="nil"/>
              <w:bottom w:val="nil"/>
              <w:right w:val="nil"/>
            </w:tcBorders>
            <w:shd w:val="clear" w:color="auto" w:fill="auto"/>
            <w:noWrap/>
            <w:vAlign w:val="center"/>
            <w:hideMark/>
          </w:tcPr>
          <w:p w14:paraId="148D8904" w14:textId="77777777" w:rsidR="00A257A7" w:rsidRPr="00C34735" w:rsidRDefault="00A257A7" w:rsidP="00A97DA3">
            <w:pPr>
              <w:rPr>
                <w:rFonts w:eastAsia="Times New Roman"/>
                <w:sz w:val="8"/>
                <w:szCs w:val="8"/>
                <w:lang w:val="fr-CH" w:eastAsia="fr-CH" w:bidi="ar-SA"/>
              </w:rPr>
            </w:pPr>
          </w:p>
        </w:tc>
        <w:tc>
          <w:tcPr>
            <w:tcW w:w="412" w:type="dxa"/>
            <w:tcBorders>
              <w:top w:val="single" w:sz="4" w:space="0" w:color="auto"/>
              <w:left w:val="nil"/>
              <w:bottom w:val="nil"/>
              <w:right w:val="nil"/>
            </w:tcBorders>
            <w:shd w:val="clear" w:color="auto" w:fill="auto"/>
            <w:noWrap/>
            <w:vAlign w:val="center"/>
            <w:hideMark/>
          </w:tcPr>
          <w:p w14:paraId="14CE1E12" w14:textId="77777777" w:rsidR="00A257A7" w:rsidRPr="00C34735" w:rsidRDefault="00A257A7" w:rsidP="00A97DA3">
            <w:pPr>
              <w:rPr>
                <w:rFonts w:eastAsia="Times New Roman"/>
                <w:sz w:val="8"/>
                <w:szCs w:val="8"/>
                <w:lang w:val="fr-CH" w:eastAsia="fr-CH" w:bidi="ar-SA"/>
              </w:rPr>
            </w:pPr>
          </w:p>
        </w:tc>
        <w:tc>
          <w:tcPr>
            <w:tcW w:w="412" w:type="dxa"/>
            <w:tcBorders>
              <w:top w:val="single" w:sz="4" w:space="0" w:color="auto"/>
              <w:left w:val="nil"/>
              <w:bottom w:val="nil"/>
              <w:right w:val="nil"/>
            </w:tcBorders>
            <w:shd w:val="clear" w:color="auto" w:fill="auto"/>
            <w:noWrap/>
            <w:vAlign w:val="center"/>
            <w:hideMark/>
          </w:tcPr>
          <w:p w14:paraId="4264542F" w14:textId="77777777" w:rsidR="00A257A7" w:rsidRPr="00C34735" w:rsidRDefault="00A257A7" w:rsidP="00A97DA3">
            <w:pPr>
              <w:rPr>
                <w:rFonts w:eastAsia="Times New Roman"/>
                <w:sz w:val="8"/>
                <w:szCs w:val="8"/>
                <w:lang w:val="fr-CH" w:eastAsia="fr-CH" w:bidi="ar-SA"/>
              </w:rPr>
            </w:pPr>
          </w:p>
        </w:tc>
        <w:tc>
          <w:tcPr>
            <w:tcW w:w="412" w:type="dxa"/>
            <w:gridSpan w:val="2"/>
            <w:tcBorders>
              <w:top w:val="single" w:sz="4" w:space="0" w:color="auto"/>
              <w:left w:val="nil"/>
              <w:bottom w:val="nil"/>
              <w:right w:val="nil"/>
            </w:tcBorders>
            <w:shd w:val="clear" w:color="auto" w:fill="auto"/>
            <w:vAlign w:val="center"/>
            <w:hideMark/>
          </w:tcPr>
          <w:p w14:paraId="1DFE5908" w14:textId="77777777" w:rsidR="00A257A7" w:rsidRPr="00C34735" w:rsidRDefault="00A257A7" w:rsidP="00A97DA3">
            <w:pPr>
              <w:jc w:val="center"/>
              <w:rPr>
                <w:rFonts w:eastAsia="Times New Roman"/>
                <w:sz w:val="8"/>
                <w:szCs w:val="8"/>
                <w:lang w:val="fr-CH" w:eastAsia="fr-CH" w:bidi="ar-SA"/>
              </w:rPr>
            </w:pPr>
          </w:p>
        </w:tc>
        <w:tc>
          <w:tcPr>
            <w:tcW w:w="217" w:type="dxa"/>
            <w:tcBorders>
              <w:top w:val="single" w:sz="4" w:space="0" w:color="auto"/>
              <w:left w:val="nil"/>
              <w:bottom w:val="nil"/>
              <w:right w:val="nil"/>
            </w:tcBorders>
            <w:shd w:val="clear" w:color="auto" w:fill="auto"/>
            <w:vAlign w:val="center"/>
            <w:hideMark/>
          </w:tcPr>
          <w:p w14:paraId="41AA4619" w14:textId="77777777" w:rsidR="00A257A7" w:rsidRPr="00C34735" w:rsidRDefault="00A257A7" w:rsidP="00A97DA3">
            <w:pPr>
              <w:jc w:val="center"/>
              <w:rPr>
                <w:rFonts w:eastAsia="Times New Roman"/>
                <w:sz w:val="8"/>
                <w:szCs w:val="8"/>
                <w:lang w:val="fr-CH" w:eastAsia="fr-CH" w:bidi="ar-SA"/>
              </w:rPr>
            </w:pPr>
          </w:p>
        </w:tc>
        <w:tc>
          <w:tcPr>
            <w:tcW w:w="217" w:type="dxa"/>
            <w:tcBorders>
              <w:top w:val="single" w:sz="4" w:space="0" w:color="auto"/>
              <w:left w:val="nil"/>
              <w:bottom w:val="nil"/>
              <w:right w:val="nil"/>
            </w:tcBorders>
            <w:shd w:val="clear" w:color="auto" w:fill="auto"/>
            <w:vAlign w:val="center"/>
            <w:hideMark/>
          </w:tcPr>
          <w:p w14:paraId="3C4FFDC8" w14:textId="77777777" w:rsidR="00A257A7" w:rsidRPr="00C34735" w:rsidRDefault="00A257A7" w:rsidP="00A97DA3">
            <w:pPr>
              <w:jc w:val="center"/>
              <w:rPr>
                <w:rFonts w:eastAsia="Times New Roman"/>
                <w:sz w:val="8"/>
                <w:szCs w:val="8"/>
                <w:lang w:val="fr-CH" w:eastAsia="fr-CH" w:bidi="ar-SA"/>
              </w:rPr>
            </w:pPr>
          </w:p>
        </w:tc>
        <w:tc>
          <w:tcPr>
            <w:tcW w:w="217" w:type="dxa"/>
            <w:tcBorders>
              <w:top w:val="single" w:sz="4" w:space="0" w:color="auto"/>
              <w:left w:val="nil"/>
              <w:bottom w:val="nil"/>
              <w:right w:val="nil"/>
            </w:tcBorders>
            <w:shd w:val="clear" w:color="auto" w:fill="auto"/>
            <w:vAlign w:val="center"/>
            <w:hideMark/>
          </w:tcPr>
          <w:p w14:paraId="63C7AD2F" w14:textId="77777777" w:rsidR="00A257A7" w:rsidRPr="00C34735" w:rsidRDefault="00A257A7" w:rsidP="00A97DA3">
            <w:pPr>
              <w:jc w:val="center"/>
              <w:rPr>
                <w:rFonts w:eastAsia="Times New Roman"/>
                <w:sz w:val="8"/>
                <w:szCs w:val="8"/>
                <w:lang w:val="fr-CH" w:eastAsia="fr-CH" w:bidi="ar-SA"/>
              </w:rPr>
            </w:pPr>
          </w:p>
        </w:tc>
        <w:tc>
          <w:tcPr>
            <w:tcW w:w="1172" w:type="dxa"/>
            <w:tcBorders>
              <w:top w:val="single" w:sz="4" w:space="0" w:color="auto"/>
              <w:left w:val="nil"/>
              <w:bottom w:val="nil"/>
              <w:right w:val="nil"/>
            </w:tcBorders>
            <w:shd w:val="clear" w:color="auto" w:fill="auto"/>
            <w:vAlign w:val="center"/>
            <w:hideMark/>
          </w:tcPr>
          <w:p w14:paraId="7E4BC182" w14:textId="77777777" w:rsidR="00A257A7" w:rsidRPr="00C34735" w:rsidRDefault="00A257A7" w:rsidP="00A97DA3">
            <w:pPr>
              <w:jc w:val="center"/>
              <w:rPr>
                <w:rFonts w:eastAsia="Times New Roman"/>
                <w:sz w:val="8"/>
                <w:szCs w:val="8"/>
                <w:lang w:val="fr-CH" w:eastAsia="fr-CH" w:bidi="ar-SA"/>
              </w:rPr>
            </w:pPr>
          </w:p>
        </w:tc>
        <w:tc>
          <w:tcPr>
            <w:tcW w:w="425" w:type="dxa"/>
            <w:tcBorders>
              <w:top w:val="single" w:sz="4" w:space="0" w:color="auto"/>
              <w:left w:val="nil"/>
              <w:bottom w:val="nil"/>
              <w:right w:val="nil"/>
            </w:tcBorders>
            <w:shd w:val="clear" w:color="auto" w:fill="auto"/>
            <w:vAlign w:val="center"/>
            <w:hideMark/>
          </w:tcPr>
          <w:p w14:paraId="3B4B8579" w14:textId="77777777" w:rsidR="00A257A7" w:rsidRPr="00C34735" w:rsidRDefault="00A257A7" w:rsidP="00A97DA3">
            <w:pPr>
              <w:jc w:val="center"/>
              <w:rPr>
                <w:rFonts w:eastAsia="Times New Roman"/>
                <w:sz w:val="8"/>
                <w:szCs w:val="8"/>
                <w:lang w:val="fr-CH" w:eastAsia="fr-CH" w:bidi="ar-SA"/>
              </w:rPr>
            </w:pPr>
          </w:p>
        </w:tc>
        <w:tc>
          <w:tcPr>
            <w:tcW w:w="1541" w:type="dxa"/>
            <w:tcBorders>
              <w:top w:val="single" w:sz="4" w:space="0" w:color="auto"/>
              <w:left w:val="nil"/>
              <w:bottom w:val="nil"/>
              <w:right w:val="nil"/>
            </w:tcBorders>
            <w:shd w:val="clear" w:color="auto" w:fill="auto"/>
            <w:vAlign w:val="center"/>
            <w:hideMark/>
          </w:tcPr>
          <w:p w14:paraId="5B4C4680" w14:textId="77777777" w:rsidR="00A257A7" w:rsidRPr="00C34735" w:rsidRDefault="00A257A7" w:rsidP="00A97DA3">
            <w:pPr>
              <w:jc w:val="center"/>
              <w:rPr>
                <w:rFonts w:eastAsia="Times New Roman"/>
                <w:sz w:val="8"/>
                <w:szCs w:val="8"/>
                <w:lang w:val="fr-CH" w:eastAsia="fr-CH" w:bidi="ar-SA"/>
              </w:rPr>
            </w:pPr>
          </w:p>
        </w:tc>
        <w:tc>
          <w:tcPr>
            <w:tcW w:w="302" w:type="dxa"/>
            <w:tcBorders>
              <w:top w:val="single" w:sz="4" w:space="0" w:color="auto"/>
              <w:left w:val="nil"/>
              <w:bottom w:val="nil"/>
              <w:right w:val="nil"/>
            </w:tcBorders>
            <w:shd w:val="clear" w:color="auto" w:fill="auto"/>
            <w:vAlign w:val="center"/>
            <w:hideMark/>
          </w:tcPr>
          <w:p w14:paraId="18398AA6" w14:textId="77777777" w:rsidR="00A257A7" w:rsidRPr="00C34735" w:rsidRDefault="00A257A7" w:rsidP="00A97DA3">
            <w:pPr>
              <w:jc w:val="center"/>
              <w:rPr>
                <w:rFonts w:eastAsia="Times New Roman"/>
                <w:sz w:val="8"/>
                <w:szCs w:val="8"/>
                <w:lang w:val="fr-CH" w:eastAsia="fr-CH" w:bidi="ar-SA"/>
              </w:rPr>
            </w:pPr>
          </w:p>
        </w:tc>
        <w:tc>
          <w:tcPr>
            <w:tcW w:w="214" w:type="dxa"/>
            <w:tcBorders>
              <w:top w:val="single" w:sz="4" w:space="0" w:color="auto"/>
              <w:left w:val="nil"/>
              <w:bottom w:val="nil"/>
            </w:tcBorders>
            <w:shd w:val="clear" w:color="auto" w:fill="auto"/>
            <w:vAlign w:val="center"/>
            <w:hideMark/>
          </w:tcPr>
          <w:p w14:paraId="7288B63A" w14:textId="77777777" w:rsidR="00A257A7" w:rsidRPr="00C34735" w:rsidRDefault="00A257A7" w:rsidP="00A97DA3">
            <w:pPr>
              <w:jc w:val="center"/>
              <w:rPr>
                <w:rFonts w:eastAsia="Times New Roman"/>
                <w:sz w:val="8"/>
                <w:szCs w:val="8"/>
                <w:lang w:val="fr-CH" w:eastAsia="fr-CH" w:bidi="ar-SA"/>
              </w:rPr>
            </w:pPr>
            <w:r w:rsidRPr="00C34735">
              <w:rPr>
                <w:rFonts w:eastAsia="Times New Roman"/>
                <w:sz w:val="8"/>
                <w:szCs w:val="8"/>
                <w:lang w:val="fr-CH" w:eastAsia="fr-CH" w:bidi="ar-SA"/>
              </w:rPr>
              <w:t> </w:t>
            </w:r>
          </w:p>
        </w:tc>
      </w:tr>
      <w:tr w:rsidR="00A257A7" w:rsidRPr="004258C9" w14:paraId="310F02FA" w14:textId="77777777" w:rsidTr="00A97DA3">
        <w:trPr>
          <w:trHeight w:val="343"/>
        </w:trPr>
        <w:tc>
          <w:tcPr>
            <w:tcW w:w="4111" w:type="dxa"/>
            <w:tcBorders>
              <w:top w:val="nil"/>
              <w:bottom w:val="nil"/>
              <w:right w:val="nil"/>
            </w:tcBorders>
            <w:shd w:val="clear" w:color="auto" w:fill="auto"/>
            <w:noWrap/>
            <w:vAlign w:val="center"/>
            <w:hideMark/>
          </w:tcPr>
          <w:p w14:paraId="4F3E6A40" w14:textId="77777777" w:rsidR="00A257A7" w:rsidRPr="00C34735" w:rsidRDefault="00A257A7" w:rsidP="00A97DA3">
            <w:pPr>
              <w:jc w:val="right"/>
              <w:rPr>
                <w:rFonts w:eastAsia="Times New Roman"/>
                <w:sz w:val="16"/>
                <w:lang w:val="fr-CH" w:eastAsia="fr-CH" w:bidi="ar-SA"/>
              </w:rPr>
            </w:pPr>
            <w:r w:rsidRPr="00C34735">
              <w:rPr>
                <w:rFonts w:eastAsia="Times New Roman"/>
                <w:sz w:val="16"/>
                <w:lang w:val="fr-CH" w:eastAsia="fr-CH" w:bidi="ar-SA"/>
              </w:rPr>
              <w:t>Total intermédiaire</w:t>
            </w:r>
          </w:p>
        </w:tc>
        <w:tc>
          <w:tcPr>
            <w:tcW w:w="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E9BA"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 -</w:t>
            </w:r>
          </w:p>
        </w:tc>
        <w:tc>
          <w:tcPr>
            <w:tcW w:w="412" w:type="dxa"/>
            <w:tcBorders>
              <w:top w:val="single" w:sz="4" w:space="0" w:color="auto"/>
              <w:left w:val="nil"/>
              <w:bottom w:val="single" w:sz="4" w:space="0" w:color="auto"/>
              <w:right w:val="single" w:sz="4" w:space="0" w:color="auto"/>
            </w:tcBorders>
            <w:shd w:val="clear" w:color="auto" w:fill="auto"/>
            <w:noWrap/>
            <w:vAlign w:val="center"/>
            <w:hideMark/>
          </w:tcPr>
          <w:p w14:paraId="27D95233"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 -</w:t>
            </w:r>
          </w:p>
        </w:tc>
        <w:tc>
          <w:tcPr>
            <w:tcW w:w="412" w:type="dxa"/>
            <w:tcBorders>
              <w:top w:val="single" w:sz="4" w:space="0" w:color="auto"/>
              <w:left w:val="nil"/>
              <w:bottom w:val="single" w:sz="4" w:space="0" w:color="auto"/>
              <w:right w:val="single" w:sz="4" w:space="0" w:color="auto"/>
            </w:tcBorders>
            <w:shd w:val="clear" w:color="auto" w:fill="auto"/>
            <w:noWrap/>
            <w:vAlign w:val="center"/>
            <w:hideMark/>
          </w:tcPr>
          <w:p w14:paraId="573328E5" w14:textId="77777777" w:rsidR="00A257A7" w:rsidRPr="00C34735" w:rsidRDefault="00A257A7" w:rsidP="00A97DA3">
            <w:pPr>
              <w:jc w:val="center"/>
              <w:rPr>
                <w:rFonts w:eastAsia="Times New Roman"/>
                <w:b/>
                <w:bCs/>
                <w:sz w:val="16"/>
                <w:lang w:val="fr-CH" w:eastAsia="fr-CH" w:bidi="ar-SA"/>
              </w:rPr>
            </w:pPr>
            <w:r w:rsidRPr="00C34735">
              <w:rPr>
                <w:rFonts w:eastAsia="Times New Roman"/>
                <w:b/>
                <w:bCs/>
                <w:sz w:val="16"/>
                <w:lang w:val="fr-CH" w:eastAsia="fr-CH" w:bidi="ar-SA"/>
              </w:rPr>
              <w:t>0</w:t>
            </w:r>
          </w:p>
        </w:tc>
        <w:tc>
          <w:tcPr>
            <w:tcW w:w="41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0B4C623"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 +</w:t>
            </w:r>
          </w:p>
        </w:tc>
        <w:tc>
          <w:tcPr>
            <w:tcW w:w="217" w:type="dxa"/>
            <w:tcBorders>
              <w:top w:val="nil"/>
              <w:left w:val="nil"/>
              <w:bottom w:val="nil"/>
              <w:right w:val="nil"/>
            </w:tcBorders>
            <w:shd w:val="clear" w:color="auto" w:fill="auto"/>
            <w:noWrap/>
            <w:vAlign w:val="center"/>
            <w:hideMark/>
          </w:tcPr>
          <w:p w14:paraId="12220A9A" w14:textId="77777777" w:rsidR="00A257A7" w:rsidRPr="00C34735" w:rsidRDefault="00A257A7" w:rsidP="00A97DA3">
            <w:pPr>
              <w:rPr>
                <w:rFonts w:eastAsia="Times New Roman"/>
                <w:sz w:val="16"/>
                <w:lang w:val="fr-CH" w:eastAsia="fr-CH" w:bidi="ar-SA"/>
              </w:rPr>
            </w:pPr>
          </w:p>
        </w:tc>
        <w:tc>
          <w:tcPr>
            <w:tcW w:w="217" w:type="dxa"/>
            <w:tcBorders>
              <w:top w:val="nil"/>
              <w:left w:val="nil"/>
              <w:bottom w:val="nil"/>
              <w:right w:val="nil"/>
            </w:tcBorders>
            <w:shd w:val="clear" w:color="auto" w:fill="auto"/>
            <w:noWrap/>
            <w:vAlign w:val="center"/>
            <w:hideMark/>
          </w:tcPr>
          <w:p w14:paraId="3EFD8046" w14:textId="77777777" w:rsidR="00A257A7" w:rsidRPr="00C34735" w:rsidRDefault="00A257A7" w:rsidP="00A97DA3">
            <w:pPr>
              <w:rPr>
                <w:rFonts w:eastAsia="Times New Roman"/>
                <w:sz w:val="16"/>
                <w:lang w:val="fr-CH" w:eastAsia="fr-CH" w:bidi="ar-SA"/>
              </w:rPr>
            </w:pPr>
          </w:p>
        </w:tc>
        <w:tc>
          <w:tcPr>
            <w:tcW w:w="1389" w:type="dxa"/>
            <w:gridSpan w:val="2"/>
            <w:tcBorders>
              <w:top w:val="nil"/>
              <w:left w:val="nil"/>
              <w:bottom w:val="nil"/>
              <w:right w:val="nil"/>
            </w:tcBorders>
            <w:shd w:val="clear" w:color="auto" w:fill="auto"/>
            <w:vAlign w:val="center"/>
            <w:hideMark/>
          </w:tcPr>
          <w:p w14:paraId="1E2EDE77"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Points proposés supérieur prof.</w:t>
            </w:r>
          </w:p>
        </w:tc>
        <w:tc>
          <w:tcPr>
            <w:tcW w:w="425" w:type="dxa"/>
            <w:tcBorders>
              <w:top w:val="nil"/>
              <w:left w:val="nil"/>
              <w:bottom w:val="nil"/>
              <w:right w:val="nil"/>
            </w:tcBorders>
            <w:shd w:val="clear" w:color="auto" w:fill="auto"/>
            <w:noWrap/>
            <w:vAlign w:val="center"/>
            <w:hideMark/>
          </w:tcPr>
          <w:p w14:paraId="07193754" w14:textId="77777777" w:rsidR="00A257A7" w:rsidRPr="00C34735" w:rsidRDefault="00A257A7" w:rsidP="00A97DA3">
            <w:pPr>
              <w:rPr>
                <w:rFonts w:eastAsia="Times New Roman"/>
                <w:sz w:val="16"/>
                <w:lang w:val="fr-CH" w:eastAsia="fr-CH" w:bidi="ar-SA"/>
              </w:rPr>
            </w:pPr>
          </w:p>
        </w:tc>
        <w:tc>
          <w:tcPr>
            <w:tcW w:w="1541" w:type="dxa"/>
            <w:tcBorders>
              <w:top w:val="nil"/>
              <w:left w:val="nil"/>
              <w:bottom w:val="nil"/>
              <w:right w:val="nil"/>
            </w:tcBorders>
            <w:shd w:val="clear" w:color="auto" w:fill="auto"/>
            <w:vAlign w:val="center"/>
            <w:hideMark/>
          </w:tcPr>
          <w:p w14:paraId="6D6C388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Points attribués par les experts</w:t>
            </w:r>
            <w:r w:rsidRPr="00C34735">
              <w:rPr>
                <w:rFonts w:eastAsia="Times New Roman"/>
                <w:sz w:val="16"/>
                <w:vertAlign w:val="superscript"/>
                <w:lang w:val="fr-CH" w:eastAsia="fr-CH" w:bidi="ar-SA"/>
              </w:rPr>
              <w:t>4)</w:t>
            </w:r>
          </w:p>
        </w:tc>
        <w:tc>
          <w:tcPr>
            <w:tcW w:w="302" w:type="dxa"/>
            <w:tcBorders>
              <w:top w:val="nil"/>
              <w:left w:val="nil"/>
              <w:bottom w:val="nil"/>
              <w:right w:val="nil"/>
            </w:tcBorders>
            <w:shd w:val="clear" w:color="auto" w:fill="auto"/>
            <w:noWrap/>
            <w:vAlign w:val="center"/>
            <w:hideMark/>
          </w:tcPr>
          <w:p w14:paraId="6BC26B69" w14:textId="77777777" w:rsidR="00A257A7" w:rsidRPr="00C34735" w:rsidRDefault="00A257A7" w:rsidP="00A97DA3">
            <w:pPr>
              <w:rPr>
                <w:rFonts w:eastAsia="Times New Roman"/>
                <w:sz w:val="16"/>
                <w:lang w:val="fr-CH" w:eastAsia="fr-CH" w:bidi="ar-SA"/>
              </w:rPr>
            </w:pPr>
          </w:p>
        </w:tc>
        <w:tc>
          <w:tcPr>
            <w:tcW w:w="214" w:type="dxa"/>
            <w:tcBorders>
              <w:top w:val="nil"/>
              <w:left w:val="nil"/>
              <w:bottom w:val="nil"/>
            </w:tcBorders>
            <w:shd w:val="clear" w:color="auto" w:fill="auto"/>
            <w:noWrap/>
            <w:vAlign w:val="center"/>
            <w:hideMark/>
          </w:tcPr>
          <w:p w14:paraId="1C9F9475"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r w:rsidR="00A257A7" w:rsidRPr="004258C9" w14:paraId="385F52EA" w14:textId="77777777" w:rsidTr="00A97DA3">
        <w:trPr>
          <w:trHeight w:val="70"/>
        </w:trPr>
        <w:tc>
          <w:tcPr>
            <w:tcW w:w="4111" w:type="dxa"/>
            <w:tcBorders>
              <w:top w:val="nil"/>
              <w:bottom w:val="nil"/>
              <w:right w:val="nil"/>
            </w:tcBorders>
            <w:shd w:val="clear" w:color="auto" w:fill="auto"/>
            <w:noWrap/>
            <w:vAlign w:val="center"/>
            <w:hideMark/>
          </w:tcPr>
          <w:p w14:paraId="27F20CAF" w14:textId="77777777" w:rsidR="00A257A7" w:rsidRPr="00C34735" w:rsidRDefault="00A257A7" w:rsidP="00A97DA3">
            <w:pPr>
              <w:jc w:val="right"/>
              <w:rPr>
                <w:rFonts w:eastAsia="Times New Roman"/>
                <w:sz w:val="8"/>
                <w:szCs w:val="8"/>
                <w:lang w:val="fr-CH" w:eastAsia="fr-CH" w:bidi="ar-SA"/>
              </w:rPr>
            </w:pPr>
            <w:r w:rsidRPr="00C34735">
              <w:rPr>
                <w:rFonts w:eastAsia="Times New Roman"/>
                <w:sz w:val="8"/>
                <w:szCs w:val="8"/>
                <w:lang w:val="fr-CH" w:eastAsia="fr-CH" w:bidi="ar-SA"/>
              </w:rPr>
              <w:t> </w:t>
            </w:r>
          </w:p>
        </w:tc>
        <w:tc>
          <w:tcPr>
            <w:tcW w:w="413" w:type="dxa"/>
            <w:tcBorders>
              <w:top w:val="nil"/>
              <w:left w:val="nil"/>
              <w:bottom w:val="single" w:sz="4" w:space="0" w:color="auto"/>
              <w:right w:val="nil"/>
            </w:tcBorders>
            <w:shd w:val="clear" w:color="auto" w:fill="auto"/>
            <w:noWrap/>
            <w:vAlign w:val="center"/>
            <w:hideMark/>
          </w:tcPr>
          <w:p w14:paraId="0BDD6394"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412" w:type="dxa"/>
            <w:tcBorders>
              <w:top w:val="nil"/>
              <w:left w:val="nil"/>
              <w:bottom w:val="single" w:sz="4" w:space="0" w:color="auto"/>
              <w:right w:val="nil"/>
            </w:tcBorders>
            <w:shd w:val="clear" w:color="auto" w:fill="auto"/>
            <w:noWrap/>
            <w:vAlign w:val="center"/>
            <w:hideMark/>
          </w:tcPr>
          <w:p w14:paraId="4741DB9D"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412" w:type="dxa"/>
            <w:tcBorders>
              <w:top w:val="nil"/>
              <w:left w:val="nil"/>
              <w:bottom w:val="nil"/>
              <w:right w:val="nil"/>
            </w:tcBorders>
            <w:shd w:val="clear" w:color="auto" w:fill="auto"/>
            <w:noWrap/>
            <w:vAlign w:val="center"/>
            <w:hideMark/>
          </w:tcPr>
          <w:p w14:paraId="4492EE60" w14:textId="77777777" w:rsidR="00A257A7" w:rsidRPr="00C34735" w:rsidRDefault="00A257A7" w:rsidP="00A97DA3">
            <w:pPr>
              <w:jc w:val="center"/>
              <w:rPr>
                <w:rFonts w:eastAsia="Times New Roman"/>
                <w:b/>
                <w:bCs/>
                <w:sz w:val="8"/>
                <w:szCs w:val="8"/>
                <w:lang w:val="fr-CH" w:eastAsia="fr-CH" w:bidi="ar-SA"/>
              </w:rPr>
            </w:pPr>
          </w:p>
        </w:tc>
        <w:tc>
          <w:tcPr>
            <w:tcW w:w="412" w:type="dxa"/>
            <w:gridSpan w:val="2"/>
            <w:tcBorders>
              <w:top w:val="nil"/>
              <w:left w:val="nil"/>
              <w:bottom w:val="single" w:sz="4" w:space="0" w:color="auto"/>
              <w:right w:val="nil"/>
            </w:tcBorders>
            <w:shd w:val="clear" w:color="auto" w:fill="auto"/>
            <w:noWrap/>
            <w:vAlign w:val="center"/>
            <w:hideMark/>
          </w:tcPr>
          <w:p w14:paraId="53CFB8A2"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217" w:type="dxa"/>
            <w:tcBorders>
              <w:top w:val="nil"/>
              <w:left w:val="nil"/>
              <w:bottom w:val="nil"/>
              <w:right w:val="nil"/>
            </w:tcBorders>
            <w:shd w:val="clear" w:color="auto" w:fill="auto"/>
            <w:noWrap/>
            <w:vAlign w:val="center"/>
            <w:hideMark/>
          </w:tcPr>
          <w:p w14:paraId="62EAFDEF" w14:textId="77777777" w:rsidR="00A257A7" w:rsidRPr="00C34735" w:rsidRDefault="00A257A7" w:rsidP="00A97DA3">
            <w:pPr>
              <w:rPr>
                <w:rFonts w:eastAsia="Times New Roman"/>
                <w:sz w:val="8"/>
                <w:szCs w:val="8"/>
                <w:lang w:val="fr-CH" w:eastAsia="fr-CH" w:bidi="ar-SA"/>
              </w:rPr>
            </w:pPr>
          </w:p>
        </w:tc>
        <w:tc>
          <w:tcPr>
            <w:tcW w:w="217" w:type="dxa"/>
            <w:tcBorders>
              <w:top w:val="nil"/>
              <w:left w:val="nil"/>
              <w:bottom w:val="nil"/>
              <w:right w:val="nil"/>
            </w:tcBorders>
            <w:shd w:val="clear" w:color="auto" w:fill="auto"/>
            <w:noWrap/>
            <w:vAlign w:val="center"/>
            <w:hideMark/>
          </w:tcPr>
          <w:p w14:paraId="6C1CA6EB" w14:textId="77777777" w:rsidR="00A257A7" w:rsidRPr="00C34735" w:rsidRDefault="00A257A7" w:rsidP="00A97DA3">
            <w:pPr>
              <w:rPr>
                <w:rFonts w:eastAsia="Times New Roman"/>
                <w:sz w:val="8"/>
                <w:szCs w:val="8"/>
                <w:lang w:val="fr-CH" w:eastAsia="fr-CH" w:bidi="ar-SA"/>
              </w:rPr>
            </w:pPr>
          </w:p>
        </w:tc>
        <w:tc>
          <w:tcPr>
            <w:tcW w:w="1389" w:type="dxa"/>
            <w:gridSpan w:val="2"/>
            <w:tcBorders>
              <w:top w:val="nil"/>
              <w:left w:val="nil"/>
              <w:bottom w:val="nil"/>
              <w:right w:val="nil"/>
            </w:tcBorders>
            <w:shd w:val="clear" w:color="auto" w:fill="auto"/>
            <w:hideMark/>
          </w:tcPr>
          <w:p w14:paraId="223C7132" w14:textId="77777777" w:rsidR="00A257A7" w:rsidRPr="00C34735" w:rsidRDefault="00A257A7" w:rsidP="00A97DA3">
            <w:pPr>
              <w:jc w:val="center"/>
              <w:rPr>
                <w:rFonts w:eastAsia="Times New Roman"/>
                <w:sz w:val="8"/>
                <w:szCs w:val="8"/>
                <w:lang w:val="fr-CH" w:eastAsia="fr-CH" w:bidi="ar-SA"/>
              </w:rPr>
            </w:pPr>
          </w:p>
        </w:tc>
        <w:tc>
          <w:tcPr>
            <w:tcW w:w="425" w:type="dxa"/>
            <w:tcBorders>
              <w:top w:val="nil"/>
              <w:left w:val="nil"/>
              <w:bottom w:val="nil"/>
              <w:right w:val="nil"/>
            </w:tcBorders>
            <w:shd w:val="clear" w:color="auto" w:fill="auto"/>
            <w:noWrap/>
            <w:vAlign w:val="center"/>
            <w:hideMark/>
          </w:tcPr>
          <w:p w14:paraId="03CF4D54" w14:textId="77777777" w:rsidR="00A257A7" w:rsidRPr="00C34735" w:rsidRDefault="00A257A7" w:rsidP="00A97DA3">
            <w:pPr>
              <w:rPr>
                <w:rFonts w:eastAsia="Times New Roman"/>
                <w:sz w:val="8"/>
                <w:szCs w:val="8"/>
                <w:lang w:val="fr-CH" w:eastAsia="fr-CH" w:bidi="ar-SA"/>
              </w:rPr>
            </w:pPr>
          </w:p>
        </w:tc>
        <w:tc>
          <w:tcPr>
            <w:tcW w:w="1541" w:type="dxa"/>
            <w:tcBorders>
              <w:top w:val="nil"/>
              <w:left w:val="nil"/>
              <w:bottom w:val="nil"/>
              <w:right w:val="nil"/>
            </w:tcBorders>
            <w:shd w:val="clear" w:color="auto" w:fill="auto"/>
            <w:hideMark/>
          </w:tcPr>
          <w:p w14:paraId="42D651E7" w14:textId="77777777" w:rsidR="00A257A7" w:rsidRPr="00C34735" w:rsidRDefault="00A257A7" w:rsidP="00A97DA3">
            <w:pPr>
              <w:jc w:val="center"/>
              <w:rPr>
                <w:rFonts w:eastAsia="Times New Roman"/>
                <w:sz w:val="8"/>
                <w:szCs w:val="8"/>
                <w:lang w:val="fr-CH" w:eastAsia="fr-CH" w:bidi="ar-SA"/>
              </w:rPr>
            </w:pPr>
          </w:p>
        </w:tc>
        <w:tc>
          <w:tcPr>
            <w:tcW w:w="302" w:type="dxa"/>
            <w:tcBorders>
              <w:top w:val="nil"/>
              <w:left w:val="nil"/>
              <w:bottom w:val="nil"/>
              <w:right w:val="nil"/>
            </w:tcBorders>
            <w:shd w:val="clear" w:color="auto" w:fill="auto"/>
            <w:noWrap/>
            <w:vAlign w:val="center"/>
            <w:hideMark/>
          </w:tcPr>
          <w:p w14:paraId="3310E236" w14:textId="77777777" w:rsidR="00A257A7" w:rsidRPr="00C34735" w:rsidRDefault="00A257A7" w:rsidP="00A97DA3">
            <w:pPr>
              <w:rPr>
                <w:rFonts w:eastAsia="Times New Roman"/>
                <w:sz w:val="8"/>
                <w:szCs w:val="8"/>
                <w:lang w:val="fr-CH" w:eastAsia="fr-CH" w:bidi="ar-SA"/>
              </w:rPr>
            </w:pPr>
          </w:p>
        </w:tc>
        <w:tc>
          <w:tcPr>
            <w:tcW w:w="214" w:type="dxa"/>
            <w:tcBorders>
              <w:top w:val="nil"/>
              <w:left w:val="nil"/>
              <w:bottom w:val="nil"/>
            </w:tcBorders>
            <w:shd w:val="clear" w:color="auto" w:fill="auto"/>
            <w:noWrap/>
            <w:vAlign w:val="center"/>
            <w:hideMark/>
          </w:tcPr>
          <w:p w14:paraId="29C2FC8C" w14:textId="77777777" w:rsidR="00A257A7" w:rsidRPr="00C34735" w:rsidRDefault="00A257A7" w:rsidP="00A97DA3">
            <w:pPr>
              <w:rPr>
                <w:rFonts w:eastAsia="Times New Roman"/>
                <w:sz w:val="8"/>
                <w:szCs w:val="8"/>
                <w:lang w:val="fr-CH" w:eastAsia="fr-CH" w:bidi="ar-SA"/>
              </w:rPr>
            </w:pPr>
            <w:r w:rsidRPr="00C34735">
              <w:rPr>
                <w:rFonts w:eastAsia="Times New Roman"/>
                <w:sz w:val="8"/>
                <w:szCs w:val="8"/>
                <w:lang w:val="fr-CH" w:eastAsia="fr-CH" w:bidi="ar-SA"/>
              </w:rPr>
              <w:t> </w:t>
            </w:r>
          </w:p>
        </w:tc>
      </w:tr>
      <w:tr w:rsidR="00A257A7" w:rsidRPr="00C34735" w14:paraId="6BE7124C" w14:textId="77777777" w:rsidTr="00A97DA3">
        <w:trPr>
          <w:trHeight w:val="345"/>
        </w:trPr>
        <w:tc>
          <w:tcPr>
            <w:tcW w:w="4111" w:type="dxa"/>
            <w:tcBorders>
              <w:top w:val="nil"/>
              <w:bottom w:val="nil"/>
              <w:right w:val="nil"/>
            </w:tcBorders>
            <w:shd w:val="clear" w:color="auto" w:fill="auto"/>
            <w:noWrap/>
            <w:vAlign w:val="center"/>
            <w:hideMark/>
          </w:tcPr>
          <w:p w14:paraId="3BFC9C7F" w14:textId="77777777" w:rsidR="00A257A7" w:rsidRPr="00C34735" w:rsidRDefault="00A257A7" w:rsidP="00A97DA3">
            <w:pPr>
              <w:jc w:val="right"/>
              <w:rPr>
                <w:rFonts w:eastAsia="Times New Roman"/>
                <w:sz w:val="16"/>
                <w:lang w:val="fr-CH" w:eastAsia="fr-CH" w:bidi="ar-SA"/>
              </w:rPr>
            </w:pPr>
            <w:r w:rsidRPr="00C34735">
              <w:rPr>
                <w:rFonts w:eastAsia="Times New Roman"/>
                <w:sz w:val="16"/>
                <w:lang w:val="fr-CH" w:eastAsia="fr-CH" w:bidi="ar-SA"/>
              </w:rPr>
              <w:t xml:space="preserve">Total </w:t>
            </w:r>
          </w:p>
        </w:tc>
        <w:tc>
          <w:tcPr>
            <w:tcW w:w="82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50C8488"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xml:space="preserve"> -</w:t>
            </w:r>
          </w:p>
        </w:tc>
        <w:tc>
          <w:tcPr>
            <w:tcW w:w="412" w:type="dxa"/>
            <w:tcBorders>
              <w:top w:val="nil"/>
              <w:left w:val="nil"/>
              <w:bottom w:val="nil"/>
              <w:right w:val="nil"/>
            </w:tcBorders>
            <w:shd w:val="clear" w:color="auto" w:fill="auto"/>
            <w:noWrap/>
            <w:vAlign w:val="center"/>
            <w:hideMark/>
          </w:tcPr>
          <w:p w14:paraId="2C4551CA" w14:textId="77777777" w:rsidR="00A257A7" w:rsidRPr="00C34735" w:rsidRDefault="00A257A7" w:rsidP="00A97DA3">
            <w:pPr>
              <w:jc w:val="center"/>
              <w:rPr>
                <w:rFonts w:eastAsia="Times New Roman"/>
                <w:b/>
                <w:bCs/>
                <w:sz w:val="16"/>
                <w:lang w:val="fr-CH" w:eastAsia="fr-CH" w:bidi="ar-SA"/>
              </w:rPr>
            </w:pPr>
            <w:r w:rsidRPr="00C34735">
              <w:rPr>
                <w:rFonts w:eastAsia="Times New Roman"/>
                <w:b/>
                <w:bCs/>
                <w:sz w:val="16"/>
                <w:lang w:val="fr-CH" w:eastAsia="fr-CH" w:bidi="ar-SA"/>
              </w:rPr>
              <w:t>+</w:t>
            </w:r>
          </w:p>
        </w:tc>
        <w:tc>
          <w:tcPr>
            <w:tcW w:w="412" w:type="dxa"/>
            <w:gridSpan w:val="2"/>
            <w:tcBorders>
              <w:top w:val="nil"/>
              <w:left w:val="single" w:sz="4" w:space="0" w:color="auto"/>
              <w:bottom w:val="single" w:sz="4" w:space="0" w:color="auto"/>
              <w:right w:val="single" w:sz="4" w:space="0" w:color="auto"/>
            </w:tcBorders>
            <w:shd w:val="clear" w:color="auto" w:fill="auto"/>
            <w:noWrap/>
            <w:vAlign w:val="center"/>
            <w:hideMark/>
          </w:tcPr>
          <w:p w14:paraId="7A5F79F0"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xml:space="preserve"> +</w:t>
            </w:r>
          </w:p>
        </w:tc>
        <w:tc>
          <w:tcPr>
            <w:tcW w:w="217" w:type="dxa"/>
            <w:tcBorders>
              <w:top w:val="nil"/>
              <w:left w:val="nil"/>
              <w:bottom w:val="nil"/>
              <w:right w:val="nil"/>
            </w:tcBorders>
            <w:shd w:val="clear" w:color="auto" w:fill="auto"/>
            <w:vAlign w:val="center"/>
            <w:hideMark/>
          </w:tcPr>
          <w:p w14:paraId="3BD5D7EF" w14:textId="77777777" w:rsidR="00A257A7" w:rsidRPr="00C34735" w:rsidRDefault="00A257A7" w:rsidP="00A97DA3">
            <w:pPr>
              <w:jc w:val="center"/>
              <w:rPr>
                <w:rFonts w:eastAsia="Times New Roman"/>
                <w:sz w:val="16"/>
                <w:lang w:val="fr-CH" w:eastAsia="fr-CH" w:bidi="ar-SA"/>
              </w:rPr>
            </w:pPr>
          </w:p>
        </w:tc>
        <w:tc>
          <w:tcPr>
            <w:tcW w:w="217" w:type="dxa"/>
            <w:tcBorders>
              <w:top w:val="nil"/>
              <w:left w:val="nil"/>
              <w:bottom w:val="nil"/>
              <w:right w:val="nil"/>
            </w:tcBorders>
            <w:shd w:val="clear" w:color="auto" w:fill="auto"/>
            <w:vAlign w:val="center"/>
            <w:hideMark/>
          </w:tcPr>
          <w:p w14:paraId="15C9CD75" w14:textId="77777777" w:rsidR="00A257A7" w:rsidRPr="00C34735" w:rsidRDefault="00A257A7" w:rsidP="00A97DA3">
            <w:pPr>
              <w:jc w:val="center"/>
              <w:rPr>
                <w:rFonts w:eastAsia="Times New Roman"/>
                <w:b/>
                <w:bCs/>
                <w:sz w:val="16"/>
                <w:lang w:val="fr-CH" w:eastAsia="fr-CH" w:bidi="ar-SA"/>
              </w:rPr>
            </w:pPr>
            <w:r w:rsidRPr="00C34735">
              <w:rPr>
                <w:rFonts w:eastAsia="Times New Roman"/>
                <w:b/>
                <w:bCs/>
                <w:sz w:val="16"/>
                <w:lang w:val="fr-CH" w:eastAsia="fr-CH" w:bidi="ar-SA"/>
              </w:rPr>
              <w:t>=</w:t>
            </w:r>
          </w:p>
        </w:tc>
        <w:tc>
          <w:tcPr>
            <w:tcW w:w="138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DBCEFA"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nil"/>
              <w:left w:val="nil"/>
              <w:bottom w:val="nil"/>
              <w:right w:val="nil"/>
            </w:tcBorders>
            <w:shd w:val="clear" w:color="auto" w:fill="auto"/>
            <w:vAlign w:val="center"/>
            <w:hideMark/>
          </w:tcPr>
          <w:p w14:paraId="00A045FC" w14:textId="77777777" w:rsidR="00A257A7" w:rsidRPr="00C34735" w:rsidRDefault="00A257A7" w:rsidP="00A97DA3">
            <w:pPr>
              <w:jc w:val="center"/>
              <w:rPr>
                <w:rFonts w:eastAsia="Times New Roman"/>
                <w:sz w:val="16"/>
                <w:lang w:val="fr-CH" w:eastAsia="fr-CH" w:bidi="ar-SA"/>
              </w:rPr>
            </w:pPr>
            <w:r w:rsidRPr="00C34735">
              <w:rPr>
                <w:rFonts w:eastAsia="Times New Roman"/>
                <w:noProof/>
                <w:sz w:val="16"/>
                <w:lang w:val="fr-CH" w:eastAsia="fr-CH" w:bidi="ar-SA"/>
              </w:rPr>
              <mc:AlternateContent>
                <mc:Choice Requires="wps">
                  <w:drawing>
                    <wp:anchor distT="0" distB="0" distL="114300" distR="114300" simplePos="0" relativeHeight="251660288" behindDoc="0" locked="0" layoutInCell="1" allowOverlap="1" wp14:anchorId="383B044E" wp14:editId="4B20F5C8">
                      <wp:simplePos x="0" y="0"/>
                      <wp:positionH relativeFrom="column">
                        <wp:posOffset>7620</wp:posOffset>
                      </wp:positionH>
                      <wp:positionV relativeFrom="paragraph">
                        <wp:posOffset>8890</wp:posOffset>
                      </wp:positionV>
                      <wp:extent cx="208915" cy="171450"/>
                      <wp:effectExtent l="0" t="25400" r="45085" b="57150"/>
                      <wp:wrapNone/>
                      <wp:docPr id="114" name="Pfeil nach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29540"/>
                              </a:xfrm>
                              <a:prstGeom prst="rightArrow">
                                <a:avLst>
                                  <a:gd name="adj1" fmla="val 50000"/>
                                  <a:gd name="adj2" fmla="val 43255"/>
                                </a:avLst>
                              </a:prstGeom>
                              <a:solidFill>
                                <a:srgbClr val="FFFFFF"/>
                              </a:solidFill>
                              <a:ln w="9525" algn="ctr">
                                <a:solidFill>
                                  <a:srgbClr val="000000"/>
                                </a:solidFill>
                                <a:round/>
                                <a:headEnd/>
                                <a:tailEnd/>
                              </a:ln>
                            </wps:spPr>
                            <wps:bodyPr/>
                          </wps:wsp>
                        </a:graphicData>
                      </a:graphic>
                    </wp:anchor>
                  </w:drawing>
                </mc:Choice>
                <mc:Fallback>
                  <w:pict>
                    <v:shape w14:anchorId="7375813B" id="Pfeil nach rechts 5" o:spid="_x0000_s1026" type="#_x0000_t13" style="position:absolute;margin-left:.6pt;margin-top:.7pt;width:16.4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" adj="14982">
                      <v:stroke joinstyle="round"/>
                    </v:shape>
                  </w:pict>
                </mc:Fallback>
              </mc:AlternateContent>
            </w:r>
          </w:p>
        </w:tc>
        <w:tc>
          <w:tcPr>
            <w:tcW w:w="1541" w:type="dxa"/>
            <w:tcBorders>
              <w:top w:val="double" w:sz="6" w:space="0" w:color="auto"/>
              <w:left w:val="double" w:sz="6" w:space="0" w:color="auto"/>
              <w:bottom w:val="double" w:sz="6" w:space="0" w:color="auto"/>
              <w:right w:val="double" w:sz="6" w:space="0" w:color="auto"/>
            </w:tcBorders>
            <w:shd w:val="clear" w:color="auto" w:fill="auto"/>
            <w:vAlign w:val="center"/>
            <w:hideMark/>
          </w:tcPr>
          <w:p w14:paraId="1FA97D16"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nil"/>
              <w:left w:val="nil"/>
              <w:bottom w:val="nil"/>
              <w:right w:val="nil"/>
            </w:tcBorders>
            <w:shd w:val="clear" w:color="auto" w:fill="auto"/>
            <w:vAlign w:val="center"/>
            <w:hideMark/>
          </w:tcPr>
          <w:p w14:paraId="443072BC" w14:textId="77777777" w:rsidR="00A257A7" w:rsidRPr="00C34735" w:rsidRDefault="00A257A7" w:rsidP="00A97DA3">
            <w:pPr>
              <w:jc w:val="center"/>
              <w:rPr>
                <w:rFonts w:eastAsia="Times New Roman"/>
                <w:sz w:val="16"/>
                <w:lang w:val="fr-CH" w:eastAsia="fr-CH" w:bidi="ar-SA"/>
              </w:rPr>
            </w:pPr>
          </w:p>
        </w:tc>
        <w:tc>
          <w:tcPr>
            <w:tcW w:w="214" w:type="dxa"/>
            <w:tcBorders>
              <w:top w:val="nil"/>
              <w:left w:val="nil"/>
              <w:bottom w:val="nil"/>
            </w:tcBorders>
            <w:shd w:val="clear" w:color="auto" w:fill="auto"/>
            <w:noWrap/>
            <w:vAlign w:val="center"/>
            <w:hideMark/>
          </w:tcPr>
          <w:p w14:paraId="11AE6F0D"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bl>
    <w:p w14:paraId="1AB5DFE1" w14:textId="77777777" w:rsidR="00A257A7" w:rsidRPr="00C34735" w:rsidRDefault="00A257A7" w:rsidP="00A257A7">
      <w:pPr>
        <w:rPr>
          <w:sz w:val="8"/>
          <w:szCs w:val="8"/>
          <w:lang w:val="fr-CH"/>
        </w:rPr>
      </w:pPr>
    </w:p>
    <w:tbl>
      <w:tblPr>
        <w:tblW w:w="10070" w:type="dxa"/>
        <w:tblInd w:w="65" w:type="dxa"/>
        <w:tblBorders>
          <w:bottom w:val="single" w:sz="4" w:space="0" w:color="auto"/>
        </w:tblBorders>
        <w:tblCellMar>
          <w:left w:w="70" w:type="dxa"/>
          <w:right w:w="70" w:type="dxa"/>
        </w:tblCellMar>
        <w:tblLook w:val="04A0" w:firstRow="1" w:lastRow="0" w:firstColumn="1" w:lastColumn="0" w:noHBand="0" w:noVBand="1"/>
      </w:tblPr>
      <w:tblGrid>
        <w:gridCol w:w="4400"/>
        <w:gridCol w:w="164"/>
        <w:gridCol w:w="191"/>
        <w:gridCol w:w="1062"/>
        <w:gridCol w:w="160"/>
        <w:gridCol w:w="1948"/>
        <w:gridCol w:w="160"/>
        <w:gridCol w:w="1985"/>
      </w:tblGrid>
      <w:tr w:rsidR="00A257A7" w:rsidRPr="00C34735" w14:paraId="7BC02BEB" w14:textId="77777777" w:rsidTr="00A97DA3">
        <w:trPr>
          <w:trHeight w:val="390"/>
        </w:trPr>
        <w:tc>
          <w:tcPr>
            <w:tcW w:w="4400" w:type="dxa"/>
            <w:tcBorders>
              <w:bottom w:val="nil"/>
            </w:tcBorders>
            <w:shd w:val="clear" w:color="auto" w:fill="auto"/>
            <w:vAlign w:val="center"/>
            <w:hideMark/>
          </w:tcPr>
          <w:p w14:paraId="4E5A6E5D" w14:textId="77777777" w:rsidR="00A257A7" w:rsidRPr="00C34735" w:rsidRDefault="00A257A7" w:rsidP="00A97DA3">
            <w:pPr>
              <w:rPr>
                <w:rFonts w:eastAsia="Times New Roman"/>
                <w:b/>
                <w:bCs/>
                <w:sz w:val="18"/>
                <w:szCs w:val="18"/>
                <w:lang w:val="fr-CH" w:eastAsia="fr-CH" w:bidi="ar-SA"/>
              </w:rPr>
            </w:pPr>
            <w:r w:rsidRPr="00C34735">
              <w:rPr>
                <w:rFonts w:eastAsia="Times New Roman"/>
                <w:b/>
                <w:bCs/>
                <w:sz w:val="18"/>
                <w:szCs w:val="18"/>
                <w:lang w:val="fr-CH" w:eastAsia="fr-CH" w:bidi="ar-SA"/>
              </w:rPr>
              <w:t>Le supérieur professionnel</w:t>
            </w:r>
          </w:p>
        </w:tc>
        <w:tc>
          <w:tcPr>
            <w:tcW w:w="164" w:type="dxa"/>
            <w:tcBorders>
              <w:bottom w:val="nil"/>
              <w:right w:val="nil"/>
            </w:tcBorders>
            <w:shd w:val="clear" w:color="auto" w:fill="auto"/>
            <w:noWrap/>
            <w:vAlign w:val="center"/>
            <w:hideMark/>
          </w:tcPr>
          <w:p w14:paraId="7E48C564" w14:textId="77777777" w:rsidR="00A257A7" w:rsidRPr="00C34735" w:rsidRDefault="00A257A7" w:rsidP="00A97DA3">
            <w:pPr>
              <w:ind w:left="-118"/>
              <w:rPr>
                <w:rFonts w:eastAsia="Times New Roman"/>
                <w:sz w:val="18"/>
                <w:szCs w:val="18"/>
                <w:lang w:val="fr-CH" w:eastAsia="fr-CH" w:bidi="ar-SA"/>
              </w:rPr>
            </w:pPr>
          </w:p>
        </w:tc>
        <w:tc>
          <w:tcPr>
            <w:tcW w:w="191" w:type="dxa"/>
            <w:tcBorders>
              <w:left w:val="nil"/>
              <w:bottom w:val="nil"/>
            </w:tcBorders>
            <w:shd w:val="clear" w:color="auto" w:fill="auto"/>
            <w:noWrap/>
            <w:vAlign w:val="center"/>
            <w:hideMark/>
          </w:tcPr>
          <w:p w14:paraId="48C984D7" w14:textId="77777777" w:rsidR="00A257A7" w:rsidRPr="00C34735" w:rsidRDefault="00A257A7" w:rsidP="00A97DA3">
            <w:pPr>
              <w:ind w:left="-118"/>
              <w:jc w:val="center"/>
              <w:rPr>
                <w:rFonts w:eastAsia="Times New Roman"/>
                <w:sz w:val="18"/>
                <w:szCs w:val="18"/>
                <w:lang w:val="fr-CH" w:eastAsia="fr-CH" w:bidi="ar-SA"/>
              </w:rPr>
            </w:pPr>
            <w:r w:rsidRPr="00C34735">
              <w:rPr>
                <w:rFonts w:eastAsia="Times New Roman"/>
                <w:sz w:val="18"/>
                <w:szCs w:val="18"/>
                <w:lang w:val="fr-CH" w:eastAsia="fr-CH" w:bidi="ar-SA"/>
              </w:rPr>
              <w:t> </w:t>
            </w:r>
          </w:p>
        </w:tc>
        <w:tc>
          <w:tcPr>
            <w:tcW w:w="1062" w:type="dxa"/>
            <w:tcBorders>
              <w:bottom w:val="nil"/>
            </w:tcBorders>
            <w:shd w:val="clear" w:color="auto" w:fill="auto"/>
            <w:noWrap/>
            <w:vAlign w:val="center"/>
            <w:hideMark/>
          </w:tcPr>
          <w:p w14:paraId="75F9FB27" w14:textId="77777777" w:rsidR="00A257A7" w:rsidRPr="00C34735" w:rsidRDefault="00A257A7" w:rsidP="00A97DA3">
            <w:pPr>
              <w:ind w:left="-118"/>
              <w:jc w:val="center"/>
              <w:rPr>
                <w:rFonts w:eastAsia="Times New Roman"/>
                <w:sz w:val="18"/>
                <w:szCs w:val="18"/>
                <w:lang w:val="fr-CH" w:eastAsia="fr-CH" w:bidi="ar-SA"/>
              </w:rPr>
            </w:pPr>
          </w:p>
        </w:tc>
        <w:tc>
          <w:tcPr>
            <w:tcW w:w="160" w:type="dxa"/>
            <w:tcBorders>
              <w:bottom w:val="nil"/>
            </w:tcBorders>
            <w:shd w:val="clear" w:color="auto" w:fill="auto"/>
            <w:noWrap/>
            <w:vAlign w:val="center"/>
            <w:hideMark/>
          </w:tcPr>
          <w:p w14:paraId="1224F936" w14:textId="77777777" w:rsidR="00A257A7" w:rsidRPr="00C34735" w:rsidRDefault="00A257A7" w:rsidP="00A97DA3">
            <w:pPr>
              <w:ind w:left="-118"/>
              <w:jc w:val="center"/>
              <w:rPr>
                <w:rFonts w:eastAsia="Times New Roman"/>
                <w:sz w:val="18"/>
                <w:szCs w:val="18"/>
                <w:lang w:val="fr-CH" w:eastAsia="fr-CH" w:bidi="ar-SA"/>
              </w:rPr>
            </w:pPr>
          </w:p>
        </w:tc>
        <w:tc>
          <w:tcPr>
            <w:tcW w:w="1948" w:type="dxa"/>
            <w:tcBorders>
              <w:bottom w:val="nil"/>
            </w:tcBorders>
            <w:shd w:val="clear" w:color="auto" w:fill="auto"/>
            <w:noWrap/>
            <w:vAlign w:val="center"/>
            <w:hideMark/>
          </w:tcPr>
          <w:p w14:paraId="2F7951C7" w14:textId="77777777" w:rsidR="00A257A7" w:rsidRPr="00C34735" w:rsidRDefault="00A257A7" w:rsidP="00A97DA3">
            <w:pPr>
              <w:rPr>
                <w:rFonts w:eastAsia="Times New Roman"/>
                <w:sz w:val="18"/>
                <w:szCs w:val="18"/>
                <w:lang w:val="fr-CH" w:eastAsia="fr-CH" w:bidi="ar-SA"/>
              </w:rPr>
            </w:pPr>
            <w:r w:rsidRPr="00C34735">
              <w:rPr>
                <w:rFonts w:eastAsia="Times New Roman"/>
                <w:b/>
                <w:bCs/>
                <w:sz w:val="18"/>
                <w:szCs w:val="18"/>
                <w:lang w:val="fr-CH" w:eastAsia="fr-CH" w:bidi="ar-SA"/>
              </w:rPr>
              <w:t>Expert 1</w:t>
            </w:r>
          </w:p>
        </w:tc>
        <w:tc>
          <w:tcPr>
            <w:tcW w:w="160" w:type="dxa"/>
            <w:tcBorders>
              <w:bottom w:val="nil"/>
            </w:tcBorders>
            <w:shd w:val="clear" w:color="auto" w:fill="auto"/>
            <w:noWrap/>
            <w:vAlign w:val="center"/>
            <w:hideMark/>
          </w:tcPr>
          <w:p w14:paraId="5C430BDE" w14:textId="77777777" w:rsidR="00A257A7" w:rsidRPr="00C34735" w:rsidRDefault="00A257A7" w:rsidP="00A97DA3">
            <w:pPr>
              <w:ind w:left="-118"/>
              <w:jc w:val="center"/>
              <w:rPr>
                <w:rFonts w:eastAsia="Times New Roman"/>
                <w:sz w:val="18"/>
                <w:szCs w:val="18"/>
                <w:lang w:val="fr-CH" w:eastAsia="fr-CH" w:bidi="ar-SA"/>
              </w:rPr>
            </w:pPr>
          </w:p>
        </w:tc>
        <w:tc>
          <w:tcPr>
            <w:tcW w:w="1985" w:type="dxa"/>
            <w:tcBorders>
              <w:bottom w:val="nil"/>
            </w:tcBorders>
            <w:shd w:val="clear" w:color="auto" w:fill="auto"/>
            <w:noWrap/>
            <w:vAlign w:val="center"/>
            <w:hideMark/>
          </w:tcPr>
          <w:p w14:paraId="132B35EB"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 </w:t>
            </w:r>
            <w:r w:rsidRPr="00C34735">
              <w:rPr>
                <w:rFonts w:eastAsia="Times New Roman"/>
                <w:b/>
                <w:bCs/>
                <w:sz w:val="18"/>
                <w:szCs w:val="18"/>
                <w:lang w:val="fr-CH" w:eastAsia="fr-CH" w:bidi="ar-SA"/>
              </w:rPr>
              <w:t>Expert 2</w:t>
            </w:r>
          </w:p>
        </w:tc>
      </w:tr>
      <w:tr w:rsidR="00A257A7" w:rsidRPr="00C34735" w14:paraId="39FB0F08" w14:textId="77777777" w:rsidTr="00A97DA3">
        <w:trPr>
          <w:trHeight w:val="390"/>
        </w:trPr>
        <w:tc>
          <w:tcPr>
            <w:tcW w:w="4400" w:type="dxa"/>
            <w:tcBorders>
              <w:bottom w:val="nil"/>
            </w:tcBorders>
            <w:shd w:val="clear" w:color="auto" w:fill="auto"/>
            <w:noWrap/>
            <w:vAlign w:val="center"/>
            <w:hideMark/>
          </w:tcPr>
          <w:p w14:paraId="1661D561"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Date ....................... Signature ....................................</w:t>
            </w:r>
          </w:p>
        </w:tc>
        <w:tc>
          <w:tcPr>
            <w:tcW w:w="164" w:type="dxa"/>
            <w:tcBorders>
              <w:bottom w:val="nil"/>
              <w:right w:val="nil"/>
            </w:tcBorders>
            <w:shd w:val="clear" w:color="auto" w:fill="auto"/>
            <w:noWrap/>
            <w:vAlign w:val="center"/>
            <w:hideMark/>
          </w:tcPr>
          <w:p w14:paraId="42439938" w14:textId="77777777" w:rsidR="00A257A7" w:rsidRPr="00C34735" w:rsidRDefault="00A257A7" w:rsidP="00A97DA3">
            <w:pPr>
              <w:rPr>
                <w:rFonts w:eastAsia="Times New Roman"/>
                <w:sz w:val="18"/>
                <w:szCs w:val="18"/>
                <w:lang w:val="fr-CH" w:eastAsia="fr-CH" w:bidi="ar-SA"/>
              </w:rPr>
            </w:pPr>
          </w:p>
        </w:tc>
        <w:tc>
          <w:tcPr>
            <w:tcW w:w="191" w:type="dxa"/>
            <w:tcBorders>
              <w:left w:val="nil"/>
              <w:bottom w:val="nil"/>
            </w:tcBorders>
            <w:shd w:val="clear" w:color="auto" w:fill="auto"/>
            <w:noWrap/>
            <w:vAlign w:val="center"/>
            <w:hideMark/>
          </w:tcPr>
          <w:p w14:paraId="3659CEE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 </w:t>
            </w:r>
          </w:p>
        </w:tc>
        <w:tc>
          <w:tcPr>
            <w:tcW w:w="1062" w:type="dxa"/>
            <w:tcBorders>
              <w:bottom w:val="nil"/>
            </w:tcBorders>
            <w:shd w:val="clear" w:color="auto" w:fill="auto"/>
            <w:noWrap/>
            <w:vAlign w:val="center"/>
            <w:hideMark/>
          </w:tcPr>
          <w:p w14:paraId="2E63AB1E" w14:textId="77777777" w:rsidR="00A257A7" w:rsidRPr="00C34735" w:rsidRDefault="00A257A7" w:rsidP="00A97DA3">
            <w:pPr>
              <w:jc w:val="right"/>
              <w:rPr>
                <w:rFonts w:eastAsia="Times New Roman"/>
                <w:sz w:val="18"/>
                <w:szCs w:val="18"/>
                <w:lang w:val="fr-CH" w:eastAsia="fr-CH" w:bidi="ar-SA"/>
              </w:rPr>
            </w:pPr>
            <w:r w:rsidRPr="00C34735">
              <w:rPr>
                <w:rFonts w:eastAsia="Times New Roman"/>
                <w:sz w:val="18"/>
                <w:szCs w:val="18"/>
                <w:lang w:val="fr-CH" w:eastAsia="fr-CH" w:bidi="ar-SA"/>
              </w:rPr>
              <w:t xml:space="preserve">Date </w:t>
            </w:r>
          </w:p>
        </w:tc>
        <w:tc>
          <w:tcPr>
            <w:tcW w:w="160" w:type="dxa"/>
            <w:tcBorders>
              <w:bottom w:val="nil"/>
            </w:tcBorders>
            <w:shd w:val="clear" w:color="auto" w:fill="auto"/>
            <w:noWrap/>
            <w:vAlign w:val="center"/>
            <w:hideMark/>
          </w:tcPr>
          <w:p w14:paraId="40A87C02" w14:textId="77777777" w:rsidR="00A257A7" w:rsidRPr="00C34735" w:rsidRDefault="00A257A7" w:rsidP="00A97DA3">
            <w:pPr>
              <w:jc w:val="center"/>
              <w:rPr>
                <w:rFonts w:eastAsia="Times New Roman"/>
                <w:sz w:val="18"/>
                <w:szCs w:val="18"/>
                <w:lang w:val="fr-CH" w:eastAsia="fr-CH" w:bidi="ar-SA"/>
              </w:rPr>
            </w:pPr>
          </w:p>
        </w:tc>
        <w:tc>
          <w:tcPr>
            <w:tcW w:w="1948" w:type="dxa"/>
            <w:tcBorders>
              <w:bottom w:val="nil"/>
            </w:tcBorders>
            <w:shd w:val="clear" w:color="auto" w:fill="auto"/>
            <w:noWrap/>
            <w:vAlign w:val="center"/>
            <w:hideMark/>
          </w:tcPr>
          <w:p w14:paraId="1AAA37F7"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w:t>
            </w:r>
          </w:p>
        </w:tc>
        <w:tc>
          <w:tcPr>
            <w:tcW w:w="160" w:type="dxa"/>
            <w:tcBorders>
              <w:bottom w:val="nil"/>
            </w:tcBorders>
            <w:shd w:val="clear" w:color="auto" w:fill="auto"/>
            <w:noWrap/>
            <w:vAlign w:val="center"/>
            <w:hideMark/>
          </w:tcPr>
          <w:p w14:paraId="0F31AD0A" w14:textId="77777777" w:rsidR="00A257A7" w:rsidRPr="00C34735" w:rsidRDefault="00A257A7" w:rsidP="00A97DA3">
            <w:pPr>
              <w:jc w:val="center"/>
              <w:rPr>
                <w:rFonts w:eastAsia="Times New Roman"/>
                <w:sz w:val="18"/>
                <w:szCs w:val="18"/>
                <w:lang w:val="fr-CH" w:eastAsia="fr-CH" w:bidi="ar-SA"/>
              </w:rPr>
            </w:pPr>
          </w:p>
        </w:tc>
        <w:tc>
          <w:tcPr>
            <w:tcW w:w="1985" w:type="dxa"/>
            <w:tcBorders>
              <w:bottom w:val="nil"/>
            </w:tcBorders>
            <w:shd w:val="clear" w:color="auto" w:fill="auto"/>
            <w:vAlign w:val="center"/>
          </w:tcPr>
          <w:p w14:paraId="7FC815D8"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w:t>
            </w:r>
          </w:p>
        </w:tc>
      </w:tr>
      <w:tr w:rsidR="00A257A7" w:rsidRPr="00C34735" w14:paraId="494D382A" w14:textId="77777777" w:rsidTr="00A97DA3">
        <w:trPr>
          <w:trHeight w:val="435"/>
        </w:trPr>
        <w:tc>
          <w:tcPr>
            <w:tcW w:w="4400" w:type="dxa"/>
            <w:tcBorders>
              <w:bottom w:val="nil"/>
            </w:tcBorders>
            <w:shd w:val="clear" w:color="auto" w:fill="auto"/>
            <w:noWrap/>
            <w:vAlign w:val="center"/>
            <w:hideMark/>
          </w:tcPr>
          <w:p w14:paraId="6F7C80A4" w14:textId="77777777" w:rsidR="00A257A7" w:rsidRPr="00C34735" w:rsidRDefault="00A257A7" w:rsidP="00A97DA3">
            <w:pPr>
              <w:ind w:left="-118"/>
              <w:rPr>
                <w:rFonts w:eastAsia="Times New Roman"/>
                <w:sz w:val="18"/>
                <w:szCs w:val="18"/>
                <w:lang w:val="fr-CH" w:eastAsia="fr-CH" w:bidi="ar-SA"/>
              </w:rPr>
            </w:pPr>
            <w:r w:rsidRPr="00C34735">
              <w:rPr>
                <w:rFonts w:eastAsia="Times New Roman"/>
                <w:sz w:val="18"/>
                <w:szCs w:val="18"/>
                <w:lang w:val="fr-CH" w:eastAsia="fr-CH" w:bidi="ar-SA"/>
              </w:rPr>
              <w:t> </w:t>
            </w:r>
          </w:p>
        </w:tc>
        <w:tc>
          <w:tcPr>
            <w:tcW w:w="164" w:type="dxa"/>
            <w:tcBorders>
              <w:bottom w:val="nil"/>
              <w:right w:val="nil"/>
            </w:tcBorders>
            <w:shd w:val="clear" w:color="auto" w:fill="auto"/>
            <w:noWrap/>
            <w:vAlign w:val="center"/>
            <w:hideMark/>
          </w:tcPr>
          <w:p w14:paraId="16601282" w14:textId="77777777" w:rsidR="00A257A7" w:rsidRPr="00C34735" w:rsidRDefault="00A257A7" w:rsidP="00A97DA3">
            <w:pPr>
              <w:ind w:left="-118"/>
              <w:rPr>
                <w:rFonts w:eastAsia="Times New Roman"/>
                <w:sz w:val="18"/>
                <w:szCs w:val="18"/>
                <w:lang w:val="fr-CH" w:eastAsia="fr-CH" w:bidi="ar-SA"/>
              </w:rPr>
            </w:pPr>
            <w:r w:rsidRPr="00C34735">
              <w:rPr>
                <w:rFonts w:eastAsia="Times New Roman"/>
                <w:sz w:val="18"/>
                <w:szCs w:val="18"/>
                <w:lang w:val="fr-CH" w:eastAsia="fr-CH" w:bidi="ar-SA"/>
              </w:rPr>
              <w:t> </w:t>
            </w:r>
          </w:p>
        </w:tc>
        <w:tc>
          <w:tcPr>
            <w:tcW w:w="191" w:type="dxa"/>
            <w:tcBorders>
              <w:left w:val="nil"/>
              <w:bottom w:val="nil"/>
            </w:tcBorders>
            <w:shd w:val="clear" w:color="auto" w:fill="auto"/>
            <w:noWrap/>
            <w:vAlign w:val="center"/>
            <w:hideMark/>
          </w:tcPr>
          <w:p w14:paraId="7EB2D3AC" w14:textId="77777777" w:rsidR="00A257A7" w:rsidRPr="00C34735" w:rsidRDefault="00A257A7" w:rsidP="00A97DA3">
            <w:pPr>
              <w:ind w:left="-118"/>
              <w:rPr>
                <w:rFonts w:eastAsia="Times New Roman"/>
                <w:sz w:val="18"/>
                <w:szCs w:val="18"/>
                <w:lang w:val="fr-CH" w:eastAsia="fr-CH" w:bidi="ar-SA"/>
              </w:rPr>
            </w:pPr>
            <w:r w:rsidRPr="00C34735">
              <w:rPr>
                <w:rFonts w:eastAsia="Times New Roman"/>
                <w:sz w:val="18"/>
                <w:szCs w:val="18"/>
                <w:lang w:val="fr-CH" w:eastAsia="fr-CH" w:bidi="ar-SA"/>
              </w:rPr>
              <w:t> </w:t>
            </w:r>
          </w:p>
        </w:tc>
        <w:tc>
          <w:tcPr>
            <w:tcW w:w="1062" w:type="dxa"/>
            <w:tcBorders>
              <w:bottom w:val="nil"/>
            </w:tcBorders>
            <w:shd w:val="clear" w:color="auto" w:fill="auto"/>
            <w:noWrap/>
            <w:vAlign w:val="center"/>
            <w:hideMark/>
          </w:tcPr>
          <w:p w14:paraId="2D6F7482" w14:textId="77777777" w:rsidR="00A257A7" w:rsidRPr="00C34735" w:rsidRDefault="00A257A7" w:rsidP="00A97DA3">
            <w:pPr>
              <w:ind w:left="-118"/>
              <w:jc w:val="right"/>
              <w:rPr>
                <w:rFonts w:eastAsia="Times New Roman"/>
                <w:sz w:val="18"/>
                <w:szCs w:val="18"/>
                <w:lang w:val="fr-CH" w:eastAsia="fr-CH" w:bidi="ar-SA"/>
              </w:rPr>
            </w:pPr>
            <w:r w:rsidRPr="00C34735">
              <w:rPr>
                <w:rFonts w:eastAsia="Times New Roman"/>
                <w:sz w:val="18"/>
                <w:szCs w:val="18"/>
                <w:lang w:val="fr-CH" w:eastAsia="fr-CH" w:bidi="ar-SA"/>
              </w:rPr>
              <w:t>Signature</w:t>
            </w:r>
          </w:p>
        </w:tc>
        <w:tc>
          <w:tcPr>
            <w:tcW w:w="160" w:type="dxa"/>
            <w:tcBorders>
              <w:bottom w:val="nil"/>
            </w:tcBorders>
            <w:shd w:val="clear" w:color="auto" w:fill="auto"/>
            <w:noWrap/>
            <w:vAlign w:val="center"/>
            <w:hideMark/>
          </w:tcPr>
          <w:p w14:paraId="27D55EFE" w14:textId="77777777" w:rsidR="00A257A7" w:rsidRPr="00C34735" w:rsidRDefault="00A257A7" w:rsidP="00A97DA3">
            <w:pPr>
              <w:ind w:left="-118"/>
              <w:rPr>
                <w:rFonts w:eastAsia="Times New Roman"/>
                <w:sz w:val="18"/>
                <w:szCs w:val="18"/>
                <w:lang w:val="fr-CH" w:eastAsia="fr-CH" w:bidi="ar-SA"/>
              </w:rPr>
            </w:pPr>
            <w:r w:rsidRPr="00C34735">
              <w:rPr>
                <w:rFonts w:eastAsia="Times New Roman"/>
                <w:sz w:val="18"/>
                <w:szCs w:val="18"/>
                <w:lang w:val="fr-CH" w:eastAsia="fr-CH" w:bidi="ar-SA"/>
              </w:rPr>
              <w:t> </w:t>
            </w:r>
          </w:p>
        </w:tc>
        <w:tc>
          <w:tcPr>
            <w:tcW w:w="1948" w:type="dxa"/>
            <w:tcBorders>
              <w:bottom w:val="nil"/>
            </w:tcBorders>
            <w:shd w:val="clear" w:color="auto" w:fill="auto"/>
            <w:noWrap/>
            <w:vAlign w:val="center"/>
            <w:hideMark/>
          </w:tcPr>
          <w:p w14:paraId="3FA9FFDA"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w:t>
            </w:r>
          </w:p>
        </w:tc>
        <w:tc>
          <w:tcPr>
            <w:tcW w:w="160" w:type="dxa"/>
            <w:tcBorders>
              <w:bottom w:val="nil"/>
            </w:tcBorders>
            <w:shd w:val="clear" w:color="auto" w:fill="auto"/>
            <w:noWrap/>
            <w:vAlign w:val="center"/>
            <w:hideMark/>
          </w:tcPr>
          <w:p w14:paraId="77C93645" w14:textId="77777777" w:rsidR="00A257A7" w:rsidRPr="00C34735" w:rsidRDefault="00A257A7" w:rsidP="00A97DA3">
            <w:pPr>
              <w:ind w:left="-118"/>
              <w:rPr>
                <w:rFonts w:eastAsia="Times New Roman"/>
                <w:sz w:val="18"/>
                <w:szCs w:val="18"/>
                <w:lang w:val="fr-CH" w:eastAsia="fr-CH" w:bidi="ar-SA"/>
              </w:rPr>
            </w:pPr>
            <w:r w:rsidRPr="00C34735">
              <w:rPr>
                <w:rFonts w:eastAsia="Times New Roman"/>
                <w:sz w:val="18"/>
                <w:szCs w:val="18"/>
                <w:lang w:val="fr-CH" w:eastAsia="fr-CH" w:bidi="ar-SA"/>
              </w:rPr>
              <w:t> </w:t>
            </w:r>
          </w:p>
        </w:tc>
        <w:tc>
          <w:tcPr>
            <w:tcW w:w="1985" w:type="dxa"/>
            <w:tcBorders>
              <w:bottom w:val="nil"/>
            </w:tcBorders>
            <w:shd w:val="clear" w:color="auto" w:fill="auto"/>
            <w:noWrap/>
            <w:vAlign w:val="center"/>
            <w:hideMark/>
          </w:tcPr>
          <w:p w14:paraId="7D33DA5E"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w:t>
            </w:r>
          </w:p>
        </w:tc>
      </w:tr>
    </w:tbl>
    <w:p w14:paraId="32709261" w14:textId="77777777" w:rsidR="00A257A7" w:rsidRPr="00C34735" w:rsidRDefault="00A257A7" w:rsidP="00A257A7">
      <w:pPr>
        <w:rPr>
          <w:sz w:val="8"/>
          <w:szCs w:val="8"/>
          <w:lang w:val="fr-CH"/>
        </w:rPr>
      </w:pPr>
    </w:p>
    <w:p w14:paraId="23AC5507" w14:textId="77777777" w:rsidR="00A257A7" w:rsidRPr="00C34735" w:rsidRDefault="00A257A7" w:rsidP="00A257A7">
      <w:pPr>
        <w:numPr>
          <w:ilvl w:val="0"/>
          <w:numId w:val="22"/>
        </w:numPr>
        <w:rPr>
          <w:b/>
          <w:szCs w:val="20"/>
          <w:lang w:val="fr-CH" w:eastAsia="de-DE" w:bidi="ar-SA"/>
        </w:rPr>
      </w:pPr>
      <w:r w:rsidRPr="00C34735">
        <w:rPr>
          <w:b/>
          <w:szCs w:val="20"/>
          <w:lang w:val="fr-CH" w:eastAsia="de-DE" w:bidi="ar-SA"/>
        </w:rPr>
        <w:t>Présentation et entretien professionnel</w:t>
      </w:r>
    </w:p>
    <w:tbl>
      <w:tblPr>
        <w:tblW w:w="10065" w:type="dxa"/>
        <w:tblInd w:w="70" w:type="dxa"/>
        <w:tblLayout w:type="fixed"/>
        <w:tblCellMar>
          <w:left w:w="70" w:type="dxa"/>
          <w:right w:w="70" w:type="dxa"/>
        </w:tblCellMar>
        <w:tblLook w:val="04A0" w:firstRow="1" w:lastRow="0" w:firstColumn="1" w:lastColumn="0" w:noHBand="0" w:noVBand="1"/>
      </w:tblPr>
      <w:tblGrid>
        <w:gridCol w:w="4111"/>
        <w:gridCol w:w="413"/>
        <w:gridCol w:w="412"/>
        <w:gridCol w:w="412"/>
        <w:gridCol w:w="412"/>
        <w:gridCol w:w="217"/>
        <w:gridCol w:w="217"/>
        <w:gridCol w:w="217"/>
        <w:gridCol w:w="1172"/>
        <w:gridCol w:w="425"/>
        <w:gridCol w:w="1541"/>
        <w:gridCol w:w="302"/>
        <w:gridCol w:w="214"/>
      </w:tblGrid>
      <w:tr w:rsidR="00A257A7" w:rsidRPr="00C34735" w14:paraId="245F2EAD" w14:textId="77777777" w:rsidTr="00A97DA3">
        <w:trPr>
          <w:trHeight w:val="115"/>
        </w:trPr>
        <w:tc>
          <w:tcPr>
            <w:tcW w:w="10065" w:type="dxa"/>
            <w:gridSpan w:val="13"/>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2546B374"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Présentation </w:t>
            </w:r>
            <w:r w:rsidRPr="00C34735">
              <w:rPr>
                <w:rFonts w:eastAsia="Times New Roman"/>
                <w:b/>
                <w:bCs/>
                <w:sz w:val="16"/>
                <w:vertAlign w:val="superscript"/>
                <w:lang w:val="fr-CH" w:eastAsia="fr-CH" w:bidi="ar-SA"/>
              </w:rPr>
              <w:t>3)</w:t>
            </w:r>
          </w:p>
        </w:tc>
      </w:tr>
      <w:tr w:rsidR="00A257A7" w:rsidRPr="004258C9" w14:paraId="60229581" w14:textId="77777777" w:rsidTr="00A97DA3">
        <w:trPr>
          <w:trHeight w:val="340"/>
        </w:trPr>
        <w:tc>
          <w:tcPr>
            <w:tcW w:w="4111" w:type="dxa"/>
            <w:tcBorders>
              <w:top w:val="nil"/>
              <w:left w:val="single" w:sz="4" w:space="0" w:color="auto"/>
              <w:bottom w:val="single" w:sz="4" w:space="0" w:color="auto"/>
              <w:right w:val="nil"/>
            </w:tcBorders>
            <w:shd w:val="clear" w:color="auto" w:fill="auto"/>
            <w:vAlign w:val="center"/>
            <w:hideMark/>
          </w:tcPr>
          <w:p w14:paraId="728E6BE6"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Report du total du protocole</w:t>
            </w:r>
            <w:proofErr w:type="gramStart"/>
            <w:r w:rsidRPr="00C34735">
              <w:rPr>
                <w:rFonts w:eastAsia="Times New Roman"/>
                <w:sz w:val="16"/>
                <w:lang w:val="fr-CH" w:eastAsia="fr-CH" w:bidi="ar-SA"/>
              </w:rPr>
              <w:t xml:space="preserve"> «Présentation</w:t>
            </w:r>
            <w:proofErr w:type="gramEnd"/>
            <w:r w:rsidRPr="00C34735">
              <w:rPr>
                <w:rFonts w:eastAsia="Times New Roman"/>
                <w:sz w:val="16"/>
                <w:lang w:val="fr-CH" w:eastAsia="fr-CH" w:bidi="ar-SA"/>
              </w:rPr>
              <w:t xml:space="preserve">» </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5CCE5A94"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7375BBB3"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06AEBD5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single" w:sz="4" w:space="0" w:color="auto"/>
              <w:bottom w:val="single" w:sz="4" w:space="0" w:color="auto"/>
              <w:right w:val="single" w:sz="4" w:space="0" w:color="auto"/>
            </w:tcBorders>
            <w:shd w:val="clear" w:color="auto" w:fill="auto"/>
            <w:noWrap/>
            <w:vAlign w:val="center"/>
            <w:hideMark/>
          </w:tcPr>
          <w:p w14:paraId="78A34BA9"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hideMark/>
          </w:tcPr>
          <w:p w14:paraId="2B9A790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r>
      <w:tr w:rsidR="00A257A7" w:rsidRPr="00C34735" w14:paraId="6ABA9F39" w14:textId="77777777" w:rsidTr="00A97DA3">
        <w:trPr>
          <w:trHeight w:val="87"/>
        </w:trPr>
        <w:tc>
          <w:tcPr>
            <w:tcW w:w="10065" w:type="dxa"/>
            <w:gridSpan w:val="1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9CE4F08"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Entretien professionnel </w:t>
            </w:r>
          </w:p>
        </w:tc>
      </w:tr>
      <w:tr w:rsidR="00A257A7" w:rsidRPr="004258C9" w14:paraId="725AB072" w14:textId="77777777" w:rsidTr="00A97DA3">
        <w:trPr>
          <w:trHeight w:val="340"/>
        </w:trPr>
        <w:tc>
          <w:tcPr>
            <w:tcW w:w="4111" w:type="dxa"/>
            <w:tcBorders>
              <w:top w:val="nil"/>
              <w:left w:val="single" w:sz="4" w:space="0" w:color="auto"/>
              <w:bottom w:val="single" w:sz="4" w:space="0" w:color="auto"/>
              <w:right w:val="nil"/>
            </w:tcBorders>
            <w:shd w:val="clear" w:color="auto" w:fill="auto"/>
            <w:vAlign w:val="center"/>
            <w:hideMark/>
          </w:tcPr>
          <w:p w14:paraId="147B4C30"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Report du total du protocole</w:t>
            </w:r>
            <w:proofErr w:type="gramStart"/>
            <w:r w:rsidRPr="00C34735">
              <w:rPr>
                <w:rFonts w:eastAsia="Times New Roman"/>
                <w:sz w:val="16"/>
                <w:lang w:val="fr-CH" w:eastAsia="fr-CH" w:bidi="ar-SA"/>
              </w:rPr>
              <w:t xml:space="preserve"> «Entretien</w:t>
            </w:r>
            <w:proofErr w:type="gramEnd"/>
            <w:r w:rsidRPr="00C34735">
              <w:rPr>
                <w:rFonts w:eastAsia="Times New Roman"/>
                <w:sz w:val="16"/>
                <w:lang w:val="fr-CH" w:eastAsia="fr-CH" w:bidi="ar-SA"/>
              </w:rPr>
              <w:t xml:space="preserve"> professionnel»</w:t>
            </w:r>
          </w:p>
        </w:tc>
        <w:tc>
          <w:tcPr>
            <w:tcW w:w="413" w:type="dxa"/>
            <w:tcBorders>
              <w:top w:val="nil"/>
              <w:left w:val="single" w:sz="4" w:space="0" w:color="auto"/>
              <w:bottom w:val="single" w:sz="4" w:space="0" w:color="auto"/>
              <w:right w:val="single" w:sz="4" w:space="0" w:color="auto"/>
            </w:tcBorders>
            <w:shd w:val="clear" w:color="auto" w:fill="auto"/>
            <w:noWrap/>
            <w:vAlign w:val="center"/>
            <w:hideMark/>
          </w:tcPr>
          <w:p w14:paraId="5926984A"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single" w:sz="4" w:space="0" w:color="auto"/>
            </w:tcBorders>
            <w:shd w:val="clear" w:color="auto" w:fill="auto"/>
            <w:noWrap/>
            <w:vAlign w:val="center"/>
            <w:hideMark/>
          </w:tcPr>
          <w:p w14:paraId="38AD3A55"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nil"/>
              <w:bottom w:val="single" w:sz="4" w:space="0" w:color="auto"/>
              <w:right w:val="nil"/>
            </w:tcBorders>
            <w:shd w:val="clear" w:color="000000" w:fill="FFCC00"/>
            <w:noWrap/>
            <w:vAlign w:val="center"/>
            <w:hideMark/>
          </w:tcPr>
          <w:p w14:paraId="68A3947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12" w:type="dxa"/>
            <w:tcBorders>
              <w:top w:val="nil"/>
              <w:left w:val="single" w:sz="4" w:space="0" w:color="auto"/>
              <w:bottom w:val="single" w:sz="4" w:space="0" w:color="auto"/>
              <w:right w:val="single" w:sz="4" w:space="0" w:color="auto"/>
            </w:tcBorders>
            <w:shd w:val="clear" w:color="auto" w:fill="auto"/>
            <w:noWrap/>
            <w:vAlign w:val="center"/>
            <w:hideMark/>
          </w:tcPr>
          <w:p w14:paraId="66844F6E"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305" w:type="dxa"/>
            <w:gridSpan w:val="8"/>
            <w:tcBorders>
              <w:top w:val="single" w:sz="4" w:space="0" w:color="auto"/>
              <w:left w:val="nil"/>
              <w:bottom w:val="single" w:sz="4" w:space="0" w:color="auto"/>
              <w:right w:val="single" w:sz="4" w:space="0" w:color="auto"/>
            </w:tcBorders>
            <w:shd w:val="clear" w:color="auto" w:fill="auto"/>
            <w:noWrap/>
            <w:vAlign w:val="center"/>
            <w:hideMark/>
          </w:tcPr>
          <w:p w14:paraId="7CE82EDC" w14:textId="77777777" w:rsidR="00A257A7" w:rsidRPr="00C34735" w:rsidRDefault="00A257A7" w:rsidP="00A97DA3">
            <w:pPr>
              <w:rPr>
                <w:rFonts w:eastAsia="Times New Roman"/>
                <w:sz w:val="16"/>
                <w:lang w:val="fr-CH" w:eastAsia="fr-CH" w:bidi="ar-SA"/>
              </w:rPr>
            </w:pPr>
          </w:p>
        </w:tc>
      </w:tr>
      <w:tr w:rsidR="00A257A7" w:rsidRPr="004258C9" w14:paraId="346E7070" w14:textId="77777777" w:rsidTr="00A97DA3">
        <w:trPr>
          <w:trHeight w:val="70"/>
        </w:trPr>
        <w:tc>
          <w:tcPr>
            <w:tcW w:w="4111" w:type="dxa"/>
            <w:tcBorders>
              <w:top w:val="single" w:sz="4" w:space="0" w:color="auto"/>
              <w:bottom w:val="nil"/>
              <w:right w:val="nil"/>
            </w:tcBorders>
            <w:shd w:val="clear" w:color="auto" w:fill="auto"/>
            <w:noWrap/>
            <w:vAlign w:val="center"/>
            <w:hideMark/>
          </w:tcPr>
          <w:p w14:paraId="1C2FEF71" w14:textId="77777777" w:rsidR="00A257A7" w:rsidRPr="00C34735" w:rsidRDefault="00A257A7" w:rsidP="00A97DA3">
            <w:pPr>
              <w:rPr>
                <w:rFonts w:eastAsia="Times New Roman"/>
                <w:sz w:val="8"/>
                <w:szCs w:val="8"/>
                <w:lang w:val="fr-CH" w:eastAsia="fr-CH" w:bidi="ar-SA"/>
              </w:rPr>
            </w:pPr>
            <w:r w:rsidRPr="00C34735">
              <w:rPr>
                <w:rFonts w:eastAsia="Times New Roman"/>
                <w:sz w:val="8"/>
                <w:szCs w:val="8"/>
                <w:lang w:val="fr-CH" w:eastAsia="fr-CH" w:bidi="ar-SA"/>
              </w:rPr>
              <w:t> </w:t>
            </w:r>
          </w:p>
        </w:tc>
        <w:tc>
          <w:tcPr>
            <w:tcW w:w="413" w:type="dxa"/>
            <w:tcBorders>
              <w:top w:val="single" w:sz="4" w:space="0" w:color="auto"/>
              <w:left w:val="nil"/>
              <w:bottom w:val="nil"/>
              <w:right w:val="nil"/>
            </w:tcBorders>
            <w:shd w:val="clear" w:color="auto" w:fill="auto"/>
            <w:noWrap/>
            <w:vAlign w:val="center"/>
            <w:hideMark/>
          </w:tcPr>
          <w:p w14:paraId="7601766C" w14:textId="77777777" w:rsidR="00A257A7" w:rsidRPr="00C34735" w:rsidRDefault="00A257A7" w:rsidP="00A97DA3">
            <w:pPr>
              <w:rPr>
                <w:rFonts w:eastAsia="Times New Roman"/>
                <w:sz w:val="8"/>
                <w:szCs w:val="8"/>
                <w:lang w:val="fr-CH" w:eastAsia="fr-CH" w:bidi="ar-SA"/>
              </w:rPr>
            </w:pPr>
          </w:p>
        </w:tc>
        <w:tc>
          <w:tcPr>
            <w:tcW w:w="412" w:type="dxa"/>
            <w:tcBorders>
              <w:top w:val="single" w:sz="4" w:space="0" w:color="auto"/>
              <w:left w:val="nil"/>
              <w:bottom w:val="nil"/>
              <w:right w:val="nil"/>
            </w:tcBorders>
            <w:shd w:val="clear" w:color="auto" w:fill="auto"/>
            <w:noWrap/>
            <w:vAlign w:val="center"/>
            <w:hideMark/>
          </w:tcPr>
          <w:p w14:paraId="31290C2A" w14:textId="77777777" w:rsidR="00A257A7" w:rsidRPr="00C34735" w:rsidRDefault="00A257A7" w:rsidP="00A97DA3">
            <w:pPr>
              <w:rPr>
                <w:rFonts w:eastAsia="Times New Roman"/>
                <w:sz w:val="8"/>
                <w:szCs w:val="8"/>
                <w:lang w:val="fr-CH" w:eastAsia="fr-CH" w:bidi="ar-SA"/>
              </w:rPr>
            </w:pPr>
          </w:p>
        </w:tc>
        <w:tc>
          <w:tcPr>
            <w:tcW w:w="412" w:type="dxa"/>
            <w:tcBorders>
              <w:top w:val="single" w:sz="4" w:space="0" w:color="auto"/>
              <w:left w:val="nil"/>
              <w:bottom w:val="nil"/>
              <w:right w:val="nil"/>
            </w:tcBorders>
            <w:shd w:val="clear" w:color="auto" w:fill="auto"/>
            <w:noWrap/>
            <w:vAlign w:val="center"/>
            <w:hideMark/>
          </w:tcPr>
          <w:p w14:paraId="0EC475B6" w14:textId="77777777" w:rsidR="00A257A7" w:rsidRPr="00C34735" w:rsidRDefault="00A257A7" w:rsidP="00A97DA3">
            <w:pPr>
              <w:rPr>
                <w:rFonts w:eastAsia="Times New Roman"/>
                <w:sz w:val="8"/>
                <w:szCs w:val="8"/>
                <w:lang w:val="fr-CH" w:eastAsia="fr-CH" w:bidi="ar-SA"/>
              </w:rPr>
            </w:pPr>
          </w:p>
        </w:tc>
        <w:tc>
          <w:tcPr>
            <w:tcW w:w="412" w:type="dxa"/>
            <w:tcBorders>
              <w:top w:val="single" w:sz="4" w:space="0" w:color="auto"/>
              <w:left w:val="nil"/>
              <w:bottom w:val="nil"/>
              <w:right w:val="nil"/>
            </w:tcBorders>
            <w:shd w:val="clear" w:color="auto" w:fill="auto"/>
            <w:vAlign w:val="center"/>
            <w:hideMark/>
          </w:tcPr>
          <w:p w14:paraId="21E4816A" w14:textId="77777777" w:rsidR="00A257A7" w:rsidRPr="00C34735" w:rsidRDefault="00A257A7" w:rsidP="00A97DA3">
            <w:pPr>
              <w:jc w:val="center"/>
              <w:rPr>
                <w:rFonts w:eastAsia="Times New Roman"/>
                <w:sz w:val="8"/>
                <w:szCs w:val="8"/>
                <w:lang w:val="fr-CH" w:eastAsia="fr-CH" w:bidi="ar-SA"/>
              </w:rPr>
            </w:pPr>
          </w:p>
        </w:tc>
        <w:tc>
          <w:tcPr>
            <w:tcW w:w="217" w:type="dxa"/>
            <w:tcBorders>
              <w:top w:val="single" w:sz="4" w:space="0" w:color="auto"/>
              <w:left w:val="nil"/>
              <w:bottom w:val="nil"/>
              <w:right w:val="nil"/>
            </w:tcBorders>
            <w:shd w:val="clear" w:color="auto" w:fill="auto"/>
            <w:vAlign w:val="center"/>
            <w:hideMark/>
          </w:tcPr>
          <w:p w14:paraId="56457F1F" w14:textId="77777777" w:rsidR="00A257A7" w:rsidRPr="00C34735" w:rsidRDefault="00A257A7" w:rsidP="00A97DA3">
            <w:pPr>
              <w:jc w:val="center"/>
              <w:rPr>
                <w:rFonts w:eastAsia="Times New Roman"/>
                <w:sz w:val="8"/>
                <w:szCs w:val="8"/>
                <w:lang w:val="fr-CH" w:eastAsia="fr-CH" w:bidi="ar-SA"/>
              </w:rPr>
            </w:pPr>
          </w:p>
        </w:tc>
        <w:tc>
          <w:tcPr>
            <w:tcW w:w="217" w:type="dxa"/>
            <w:tcBorders>
              <w:top w:val="single" w:sz="4" w:space="0" w:color="auto"/>
              <w:left w:val="nil"/>
              <w:bottom w:val="nil"/>
              <w:right w:val="nil"/>
            </w:tcBorders>
            <w:shd w:val="clear" w:color="auto" w:fill="auto"/>
            <w:vAlign w:val="center"/>
            <w:hideMark/>
          </w:tcPr>
          <w:p w14:paraId="432AAA45" w14:textId="77777777" w:rsidR="00A257A7" w:rsidRPr="00C34735" w:rsidRDefault="00A257A7" w:rsidP="00A97DA3">
            <w:pPr>
              <w:jc w:val="center"/>
              <w:rPr>
                <w:rFonts w:eastAsia="Times New Roman"/>
                <w:sz w:val="8"/>
                <w:szCs w:val="8"/>
                <w:lang w:val="fr-CH" w:eastAsia="fr-CH" w:bidi="ar-SA"/>
              </w:rPr>
            </w:pPr>
          </w:p>
        </w:tc>
        <w:tc>
          <w:tcPr>
            <w:tcW w:w="217" w:type="dxa"/>
            <w:tcBorders>
              <w:top w:val="single" w:sz="4" w:space="0" w:color="auto"/>
              <w:left w:val="nil"/>
              <w:bottom w:val="nil"/>
              <w:right w:val="nil"/>
            </w:tcBorders>
            <w:shd w:val="clear" w:color="auto" w:fill="auto"/>
            <w:vAlign w:val="center"/>
            <w:hideMark/>
          </w:tcPr>
          <w:p w14:paraId="56D2E305" w14:textId="77777777" w:rsidR="00A257A7" w:rsidRPr="00C34735" w:rsidRDefault="00A257A7" w:rsidP="00A97DA3">
            <w:pPr>
              <w:jc w:val="center"/>
              <w:rPr>
                <w:rFonts w:eastAsia="Times New Roman"/>
                <w:sz w:val="8"/>
                <w:szCs w:val="8"/>
                <w:lang w:val="fr-CH" w:eastAsia="fr-CH" w:bidi="ar-SA"/>
              </w:rPr>
            </w:pPr>
          </w:p>
        </w:tc>
        <w:tc>
          <w:tcPr>
            <w:tcW w:w="1172" w:type="dxa"/>
            <w:tcBorders>
              <w:top w:val="single" w:sz="4" w:space="0" w:color="auto"/>
              <w:left w:val="nil"/>
              <w:bottom w:val="nil"/>
              <w:right w:val="nil"/>
            </w:tcBorders>
            <w:shd w:val="clear" w:color="auto" w:fill="auto"/>
            <w:vAlign w:val="center"/>
            <w:hideMark/>
          </w:tcPr>
          <w:p w14:paraId="735C1B5E" w14:textId="77777777" w:rsidR="00A257A7" w:rsidRPr="00C34735" w:rsidRDefault="00A257A7" w:rsidP="00A97DA3">
            <w:pPr>
              <w:jc w:val="center"/>
              <w:rPr>
                <w:rFonts w:eastAsia="Times New Roman"/>
                <w:sz w:val="8"/>
                <w:szCs w:val="8"/>
                <w:lang w:val="fr-CH" w:eastAsia="fr-CH" w:bidi="ar-SA"/>
              </w:rPr>
            </w:pPr>
          </w:p>
        </w:tc>
        <w:tc>
          <w:tcPr>
            <w:tcW w:w="425" w:type="dxa"/>
            <w:tcBorders>
              <w:top w:val="single" w:sz="4" w:space="0" w:color="auto"/>
              <w:left w:val="nil"/>
              <w:bottom w:val="nil"/>
              <w:right w:val="nil"/>
            </w:tcBorders>
            <w:shd w:val="clear" w:color="auto" w:fill="auto"/>
            <w:vAlign w:val="center"/>
            <w:hideMark/>
          </w:tcPr>
          <w:p w14:paraId="2F92DC36" w14:textId="77777777" w:rsidR="00A257A7" w:rsidRPr="00C34735" w:rsidRDefault="00A257A7" w:rsidP="00A97DA3">
            <w:pPr>
              <w:jc w:val="center"/>
              <w:rPr>
                <w:rFonts w:eastAsia="Times New Roman"/>
                <w:sz w:val="8"/>
                <w:szCs w:val="8"/>
                <w:lang w:val="fr-CH" w:eastAsia="fr-CH" w:bidi="ar-SA"/>
              </w:rPr>
            </w:pPr>
          </w:p>
        </w:tc>
        <w:tc>
          <w:tcPr>
            <w:tcW w:w="1541" w:type="dxa"/>
            <w:tcBorders>
              <w:top w:val="single" w:sz="4" w:space="0" w:color="auto"/>
              <w:left w:val="nil"/>
              <w:bottom w:val="nil"/>
              <w:right w:val="nil"/>
            </w:tcBorders>
            <w:shd w:val="clear" w:color="auto" w:fill="auto"/>
            <w:vAlign w:val="center"/>
            <w:hideMark/>
          </w:tcPr>
          <w:p w14:paraId="3016CF39" w14:textId="77777777" w:rsidR="00A257A7" w:rsidRPr="00C34735" w:rsidRDefault="00A257A7" w:rsidP="00A97DA3">
            <w:pPr>
              <w:jc w:val="center"/>
              <w:rPr>
                <w:rFonts w:eastAsia="Times New Roman"/>
                <w:sz w:val="8"/>
                <w:szCs w:val="8"/>
                <w:lang w:val="fr-CH" w:eastAsia="fr-CH" w:bidi="ar-SA"/>
              </w:rPr>
            </w:pPr>
          </w:p>
        </w:tc>
        <w:tc>
          <w:tcPr>
            <w:tcW w:w="302" w:type="dxa"/>
            <w:tcBorders>
              <w:top w:val="single" w:sz="4" w:space="0" w:color="auto"/>
              <w:left w:val="nil"/>
              <w:bottom w:val="nil"/>
              <w:right w:val="nil"/>
            </w:tcBorders>
            <w:shd w:val="clear" w:color="auto" w:fill="auto"/>
            <w:vAlign w:val="center"/>
            <w:hideMark/>
          </w:tcPr>
          <w:p w14:paraId="76187BBF" w14:textId="77777777" w:rsidR="00A257A7" w:rsidRPr="00C34735" w:rsidRDefault="00A257A7" w:rsidP="00A97DA3">
            <w:pPr>
              <w:jc w:val="center"/>
              <w:rPr>
                <w:rFonts w:eastAsia="Times New Roman"/>
                <w:sz w:val="8"/>
                <w:szCs w:val="8"/>
                <w:lang w:val="fr-CH" w:eastAsia="fr-CH" w:bidi="ar-SA"/>
              </w:rPr>
            </w:pPr>
          </w:p>
        </w:tc>
        <w:tc>
          <w:tcPr>
            <w:tcW w:w="214" w:type="dxa"/>
            <w:tcBorders>
              <w:top w:val="single" w:sz="4" w:space="0" w:color="auto"/>
              <w:left w:val="nil"/>
              <w:bottom w:val="nil"/>
            </w:tcBorders>
            <w:shd w:val="clear" w:color="auto" w:fill="auto"/>
            <w:vAlign w:val="center"/>
            <w:hideMark/>
          </w:tcPr>
          <w:p w14:paraId="24503783" w14:textId="77777777" w:rsidR="00A257A7" w:rsidRPr="00C34735" w:rsidRDefault="00A257A7" w:rsidP="00A97DA3">
            <w:pPr>
              <w:jc w:val="center"/>
              <w:rPr>
                <w:rFonts w:eastAsia="Times New Roman"/>
                <w:sz w:val="8"/>
                <w:szCs w:val="8"/>
                <w:lang w:val="fr-CH" w:eastAsia="fr-CH" w:bidi="ar-SA"/>
              </w:rPr>
            </w:pPr>
            <w:r w:rsidRPr="00C34735">
              <w:rPr>
                <w:rFonts w:eastAsia="Times New Roman"/>
                <w:sz w:val="8"/>
                <w:szCs w:val="8"/>
                <w:lang w:val="fr-CH" w:eastAsia="fr-CH" w:bidi="ar-SA"/>
              </w:rPr>
              <w:t> </w:t>
            </w:r>
          </w:p>
        </w:tc>
      </w:tr>
      <w:tr w:rsidR="00A257A7" w:rsidRPr="004258C9" w14:paraId="307B6478" w14:textId="77777777" w:rsidTr="00A97DA3">
        <w:trPr>
          <w:trHeight w:val="343"/>
        </w:trPr>
        <w:tc>
          <w:tcPr>
            <w:tcW w:w="4111" w:type="dxa"/>
            <w:tcBorders>
              <w:top w:val="nil"/>
              <w:bottom w:val="nil"/>
              <w:right w:val="nil"/>
            </w:tcBorders>
            <w:shd w:val="clear" w:color="auto" w:fill="auto"/>
            <w:noWrap/>
            <w:vAlign w:val="center"/>
            <w:hideMark/>
          </w:tcPr>
          <w:p w14:paraId="0BDC35FB" w14:textId="77777777" w:rsidR="00A257A7" w:rsidRPr="00C34735" w:rsidRDefault="00A257A7" w:rsidP="00A97DA3">
            <w:pPr>
              <w:jc w:val="right"/>
              <w:rPr>
                <w:rFonts w:eastAsia="Times New Roman"/>
                <w:sz w:val="16"/>
                <w:lang w:val="fr-CH" w:eastAsia="fr-CH" w:bidi="ar-SA"/>
              </w:rPr>
            </w:pPr>
            <w:r w:rsidRPr="00C34735">
              <w:rPr>
                <w:rFonts w:eastAsia="Times New Roman"/>
                <w:sz w:val="16"/>
                <w:lang w:val="fr-CH" w:eastAsia="fr-CH" w:bidi="ar-SA"/>
              </w:rPr>
              <w:t>Total intermédiaire</w:t>
            </w:r>
          </w:p>
        </w:tc>
        <w:tc>
          <w:tcPr>
            <w:tcW w:w="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FA7FE"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 -</w:t>
            </w:r>
          </w:p>
        </w:tc>
        <w:tc>
          <w:tcPr>
            <w:tcW w:w="412" w:type="dxa"/>
            <w:tcBorders>
              <w:top w:val="single" w:sz="4" w:space="0" w:color="auto"/>
              <w:left w:val="nil"/>
              <w:bottom w:val="single" w:sz="4" w:space="0" w:color="auto"/>
              <w:right w:val="single" w:sz="4" w:space="0" w:color="auto"/>
            </w:tcBorders>
            <w:shd w:val="clear" w:color="auto" w:fill="auto"/>
            <w:noWrap/>
            <w:vAlign w:val="center"/>
            <w:hideMark/>
          </w:tcPr>
          <w:p w14:paraId="65AC6B86"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 -</w:t>
            </w:r>
          </w:p>
        </w:tc>
        <w:tc>
          <w:tcPr>
            <w:tcW w:w="412" w:type="dxa"/>
            <w:tcBorders>
              <w:top w:val="single" w:sz="4" w:space="0" w:color="auto"/>
              <w:left w:val="nil"/>
              <w:bottom w:val="single" w:sz="4" w:space="0" w:color="auto"/>
              <w:right w:val="single" w:sz="4" w:space="0" w:color="auto"/>
            </w:tcBorders>
            <w:shd w:val="clear" w:color="auto" w:fill="auto"/>
            <w:noWrap/>
            <w:vAlign w:val="center"/>
            <w:hideMark/>
          </w:tcPr>
          <w:p w14:paraId="22A5F2FC" w14:textId="77777777" w:rsidR="00A257A7" w:rsidRPr="00C34735" w:rsidRDefault="00A257A7" w:rsidP="00A97DA3">
            <w:pPr>
              <w:jc w:val="center"/>
              <w:rPr>
                <w:rFonts w:eastAsia="Times New Roman"/>
                <w:b/>
                <w:bCs/>
                <w:sz w:val="16"/>
                <w:lang w:val="fr-CH" w:eastAsia="fr-CH" w:bidi="ar-SA"/>
              </w:rPr>
            </w:pPr>
            <w:r w:rsidRPr="00C34735">
              <w:rPr>
                <w:rFonts w:eastAsia="Times New Roman"/>
                <w:b/>
                <w:bCs/>
                <w:sz w:val="16"/>
                <w:lang w:val="fr-CH" w:eastAsia="fr-CH" w:bidi="ar-SA"/>
              </w:rPr>
              <w:t>0</w:t>
            </w:r>
          </w:p>
        </w:tc>
        <w:tc>
          <w:tcPr>
            <w:tcW w:w="412" w:type="dxa"/>
            <w:tcBorders>
              <w:top w:val="single" w:sz="4" w:space="0" w:color="auto"/>
              <w:left w:val="nil"/>
              <w:bottom w:val="single" w:sz="4" w:space="0" w:color="auto"/>
              <w:right w:val="single" w:sz="4" w:space="0" w:color="auto"/>
            </w:tcBorders>
            <w:shd w:val="clear" w:color="auto" w:fill="auto"/>
            <w:noWrap/>
            <w:vAlign w:val="center"/>
            <w:hideMark/>
          </w:tcPr>
          <w:p w14:paraId="53677853" w14:textId="77777777" w:rsidR="00A257A7" w:rsidRPr="00C34735" w:rsidRDefault="00A257A7" w:rsidP="00A97DA3">
            <w:pPr>
              <w:rPr>
                <w:rFonts w:eastAsia="Times New Roman"/>
                <w:b/>
                <w:bCs/>
                <w:sz w:val="16"/>
                <w:lang w:val="fr-CH" w:eastAsia="fr-CH" w:bidi="ar-SA"/>
              </w:rPr>
            </w:pPr>
            <w:r w:rsidRPr="00C34735">
              <w:rPr>
                <w:rFonts w:eastAsia="Times New Roman"/>
                <w:b/>
                <w:bCs/>
                <w:sz w:val="16"/>
                <w:lang w:val="fr-CH" w:eastAsia="fr-CH" w:bidi="ar-SA"/>
              </w:rPr>
              <w:t xml:space="preserve"> +</w:t>
            </w:r>
          </w:p>
        </w:tc>
        <w:tc>
          <w:tcPr>
            <w:tcW w:w="217" w:type="dxa"/>
            <w:tcBorders>
              <w:top w:val="nil"/>
              <w:left w:val="nil"/>
              <w:bottom w:val="nil"/>
              <w:right w:val="nil"/>
            </w:tcBorders>
            <w:shd w:val="clear" w:color="auto" w:fill="auto"/>
            <w:noWrap/>
            <w:vAlign w:val="center"/>
            <w:hideMark/>
          </w:tcPr>
          <w:p w14:paraId="437FECA2" w14:textId="77777777" w:rsidR="00A257A7" w:rsidRPr="00C34735" w:rsidRDefault="00A257A7" w:rsidP="00A97DA3">
            <w:pPr>
              <w:rPr>
                <w:rFonts w:eastAsia="Times New Roman"/>
                <w:sz w:val="16"/>
                <w:lang w:val="fr-CH" w:eastAsia="fr-CH" w:bidi="ar-SA"/>
              </w:rPr>
            </w:pPr>
          </w:p>
        </w:tc>
        <w:tc>
          <w:tcPr>
            <w:tcW w:w="217" w:type="dxa"/>
            <w:tcBorders>
              <w:top w:val="nil"/>
              <w:left w:val="nil"/>
              <w:bottom w:val="nil"/>
              <w:right w:val="nil"/>
            </w:tcBorders>
            <w:shd w:val="clear" w:color="auto" w:fill="auto"/>
            <w:noWrap/>
            <w:vAlign w:val="center"/>
            <w:hideMark/>
          </w:tcPr>
          <w:p w14:paraId="1DA5CC95" w14:textId="77777777" w:rsidR="00A257A7" w:rsidRPr="00C34735" w:rsidRDefault="00A257A7" w:rsidP="00A97DA3">
            <w:pPr>
              <w:rPr>
                <w:rFonts w:eastAsia="Times New Roman"/>
                <w:sz w:val="16"/>
                <w:lang w:val="fr-CH" w:eastAsia="fr-CH" w:bidi="ar-SA"/>
              </w:rPr>
            </w:pPr>
          </w:p>
        </w:tc>
        <w:tc>
          <w:tcPr>
            <w:tcW w:w="1389" w:type="dxa"/>
            <w:gridSpan w:val="2"/>
            <w:tcBorders>
              <w:top w:val="nil"/>
              <w:left w:val="nil"/>
              <w:bottom w:val="nil"/>
              <w:right w:val="nil"/>
            </w:tcBorders>
            <w:shd w:val="clear" w:color="auto" w:fill="auto"/>
            <w:vAlign w:val="center"/>
            <w:hideMark/>
          </w:tcPr>
          <w:p w14:paraId="7CA63FC6" w14:textId="77777777" w:rsidR="00A257A7" w:rsidRPr="00C34735" w:rsidRDefault="00A257A7" w:rsidP="00A97DA3">
            <w:pPr>
              <w:jc w:val="center"/>
              <w:rPr>
                <w:rFonts w:eastAsia="Times New Roman"/>
                <w:sz w:val="16"/>
                <w:lang w:val="fr-CH" w:eastAsia="fr-CH" w:bidi="ar-SA"/>
              </w:rPr>
            </w:pPr>
          </w:p>
        </w:tc>
        <w:tc>
          <w:tcPr>
            <w:tcW w:w="425" w:type="dxa"/>
            <w:tcBorders>
              <w:top w:val="nil"/>
              <w:left w:val="nil"/>
              <w:bottom w:val="nil"/>
              <w:right w:val="nil"/>
            </w:tcBorders>
            <w:shd w:val="clear" w:color="auto" w:fill="auto"/>
            <w:noWrap/>
            <w:vAlign w:val="center"/>
            <w:hideMark/>
          </w:tcPr>
          <w:p w14:paraId="10E9925B" w14:textId="77777777" w:rsidR="00A257A7" w:rsidRPr="00C34735" w:rsidRDefault="00A257A7" w:rsidP="00A97DA3">
            <w:pPr>
              <w:rPr>
                <w:rFonts w:eastAsia="Times New Roman"/>
                <w:sz w:val="16"/>
                <w:lang w:val="fr-CH" w:eastAsia="fr-CH" w:bidi="ar-SA"/>
              </w:rPr>
            </w:pPr>
          </w:p>
        </w:tc>
        <w:tc>
          <w:tcPr>
            <w:tcW w:w="1541" w:type="dxa"/>
            <w:tcBorders>
              <w:top w:val="nil"/>
              <w:left w:val="nil"/>
              <w:bottom w:val="nil"/>
              <w:right w:val="nil"/>
            </w:tcBorders>
            <w:shd w:val="clear" w:color="auto" w:fill="auto"/>
            <w:vAlign w:val="center"/>
            <w:hideMark/>
          </w:tcPr>
          <w:p w14:paraId="6BA0779C"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Points attribués par les experts</w:t>
            </w:r>
            <w:r w:rsidRPr="00C34735">
              <w:rPr>
                <w:rFonts w:eastAsia="Times New Roman"/>
                <w:sz w:val="16"/>
                <w:vertAlign w:val="superscript"/>
                <w:lang w:val="fr-CH" w:eastAsia="fr-CH" w:bidi="ar-SA"/>
              </w:rPr>
              <w:t>5)</w:t>
            </w:r>
          </w:p>
        </w:tc>
        <w:tc>
          <w:tcPr>
            <w:tcW w:w="302" w:type="dxa"/>
            <w:tcBorders>
              <w:top w:val="nil"/>
              <w:left w:val="nil"/>
              <w:bottom w:val="nil"/>
              <w:right w:val="nil"/>
            </w:tcBorders>
            <w:shd w:val="clear" w:color="auto" w:fill="auto"/>
            <w:noWrap/>
            <w:vAlign w:val="center"/>
            <w:hideMark/>
          </w:tcPr>
          <w:p w14:paraId="0619919D" w14:textId="77777777" w:rsidR="00A257A7" w:rsidRPr="00C34735" w:rsidRDefault="00A257A7" w:rsidP="00A97DA3">
            <w:pPr>
              <w:rPr>
                <w:rFonts w:eastAsia="Times New Roman"/>
                <w:sz w:val="16"/>
                <w:lang w:val="fr-CH" w:eastAsia="fr-CH" w:bidi="ar-SA"/>
              </w:rPr>
            </w:pPr>
          </w:p>
        </w:tc>
        <w:tc>
          <w:tcPr>
            <w:tcW w:w="214" w:type="dxa"/>
            <w:tcBorders>
              <w:top w:val="nil"/>
              <w:left w:val="nil"/>
              <w:bottom w:val="nil"/>
            </w:tcBorders>
            <w:shd w:val="clear" w:color="auto" w:fill="auto"/>
            <w:noWrap/>
            <w:vAlign w:val="center"/>
            <w:hideMark/>
          </w:tcPr>
          <w:p w14:paraId="1DF3E3EB"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r w:rsidR="00A257A7" w:rsidRPr="004258C9" w14:paraId="5D18E546" w14:textId="77777777" w:rsidTr="00A97DA3">
        <w:trPr>
          <w:trHeight w:val="70"/>
        </w:trPr>
        <w:tc>
          <w:tcPr>
            <w:tcW w:w="4111" w:type="dxa"/>
            <w:tcBorders>
              <w:top w:val="nil"/>
              <w:bottom w:val="nil"/>
              <w:right w:val="nil"/>
            </w:tcBorders>
            <w:shd w:val="clear" w:color="auto" w:fill="auto"/>
            <w:noWrap/>
            <w:vAlign w:val="center"/>
            <w:hideMark/>
          </w:tcPr>
          <w:p w14:paraId="08CA2EFB" w14:textId="77777777" w:rsidR="00A257A7" w:rsidRPr="00C34735" w:rsidRDefault="00A257A7" w:rsidP="00A97DA3">
            <w:pPr>
              <w:jc w:val="right"/>
              <w:rPr>
                <w:rFonts w:eastAsia="Times New Roman"/>
                <w:sz w:val="8"/>
                <w:szCs w:val="8"/>
                <w:lang w:val="fr-CH" w:eastAsia="fr-CH" w:bidi="ar-SA"/>
              </w:rPr>
            </w:pPr>
            <w:r w:rsidRPr="00C34735">
              <w:rPr>
                <w:rFonts w:eastAsia="Times New Roman"/>
                <w:sz w:val="8"/>
                <w:szCs w:val="8"/>
                <w:lang w:val="fr-CH" w:eastAsia="fr-CH" w:bidi="ar-SA"/>
              </w:rPr>
              <w:t> </w:t>
            </w:r>
          </w:p>
        </w:tc>
        <w:tc>
          <w:tcPr>
            <w:tcW w:w="413" w:type="dxa"/>
            <w:tcBorders>
              <w:top w:val="nil"/>
              <w:left w:val="nil"/>
              <w:bottom w:val="single" w:sz="4" w:space="0" w:color="auto"/>
              <w:right w:val="nil"/>
            </w:tcBorders>
            <w:shd w:val="clear" w:color="auto" w:fill="auto"/>
            <w:noWrap/>
            <w:vAlign w:val="center"/>
            <w:hideMark/>
          </w:tcPr>
          <w:p w14:paraId="4F790F6D"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412" w:type="dxa"/>
            <w:tcBorders>
              <w:top w:val="nil"/>
              <w:left w:val="nil"/>
              <w:bottom w:val="single" w:sz="4" w:space="0" w:color="auto"/>
              <w:right w:val="nil"/>
            </w:tcBorders>
            <w:shd w:val="clear" w:color="auto" w:fill="auto"/>
            <w:noWrap/>
            <w:vAlign w:val="center"/>
            <w:hideMark/>
          </w:tcPr>
          <w:p w14:paraId="7251A3EF"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412" w:type="dxa"/>
            <w:tcBorders>
              <w:top w:val="nil"/>
              <w:left w:val="nil"/>
              <w:bottom w:val="nil"/>
              <w:right w:val="nil"/>
            </w:tcBorders>
            <w:shd w:val="clear" w:color="auto" w:fill="auto"/>
            <w:noWrap/>
            <w:vAlign w:val="center"/>
            <w:hideMark/>
          </w:tcPr>
          <w:p w14:paraId="410AF1C6" w14:textId="77777777" w:rsidR="00A257A7" w:rsidRPr="00C34735" w:rsidRDefault="00A257A7" w:rsidP="00A97DA3">
            <w:pPr>
              <w:jc w:val="center"/>
              <w:rPr>
                <w:rFonts w:eastAsia="Times New Roman"/>
                <w:b/>
                <w:bCs/>
                <w:sz w:val="8"/>
                <w:szCs w:val="8"/>
                <w:lang w:val="fr-CH" w:eastAsia="fr-CH" w:bidi="ar-SA"/>
              </w:rPr>
            </w:pPr>
          </w:p>
        </w:tc>
        <w:tc>
          <w:tcPr>
            <w:tcW w:w="412" w:type="dxa"/>
            <w:tcBorders>
              <w:top w:val="nil"/>
              <w:left w:val="nil"/>
              <w:bottom w:val="single" w:sz="4" w:space="0" w:color="auto"/>
              <w:right w:val="nil"/>
            </w:tcBorders>
            <w:shd w:val="clear" w:color="auto" w:fill="auto"/>
            <w:noWrap/>
            <w:vAlign w:val="center"/>
            <w:hideMark/>
          </w:tcPr>
          <w:p w14:paraId="5BEA0CC6"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217" w:type="dxa"/>
            <w:tcBorders>
              <w:top w:val="nil"/>
              <w:left w:val="nil"/>
              <w:bottom w:val="nil"/>
              <w:right w:val="nil"/>
            </w:tcBorders>
            <w:shd w:val="clear" w:color="auto" w:fill="auto"/>
            <w:noWrap/>
            <w:vAlign w:val="center"/>
            <w:hideMark/>
          </w:tcPr>
          <w:p w14:paraId="3CF8EB96" w14:textId="77777777" w:rsidR="00A257A7" w:rsidRPr="00C34735" w:rsidRDefault="00A257A7" w:rsidP="00A97DA3">
            <w:pPr>
              <w:rPr>
                <w:rFonts w:eastAsia="Times New Roman"/>
                <w:sz w:val="8"/>
                <w:szCs w:val="8"/>
                <w:lang w:val="fr-CH" w:eastAsia="fr-CH" w:bidi="ar-SA"/>
              </w:rPr>
            </w:pPr>
          </w:p>
        </w:tc>
        <w:tc>
          <w:tcPr>
            <w:tcW w:w="217" w:type="dxa"/>
            <w:tcBorders>
              <w:top w:val="nil"/>
              <w:left w:val="nil"/>
              <w:bottom w:val="nil"/>
              <w:right w:val="nil"/>
            </w:tcBorders>
            <w:shd w:val="clear" w:color="auto" w:fill="auto"/>
            <w:noWrap/>
            <w:vAlign w:val="center"/>
            <w:hideMark/>
          </w:tcPr>
          <w:p w14:paraId="3472A34C" w14:textId="77777777" w:rsidR="00A257A7" w:rsidRPr="00C34735" w:rsidRDefault="00A257A7" w:rsidP="00A97DA3">
            <w:pPr>
              <w:rPr>
                <w:rFonts w:eastAsia="Times New Roman"/>
                <w:sz w:val="8"/>
                <w:szCs w:val="8"/>
                <w:lang w:val="fr-CH" w:eastAsia="fr-CH" w:bidi="ar-SA"/>
              </w:rPr>
            </w:pPr>
          </w:p>
        </w:tc>
        <w:tc>
          <w:tcPr>
            <w:tcW w:w="1389" w:type="dxa"/>
            <w:gridSpan w:val="2"/>
            <w:tcBorders>
              <w:top w:val="nil"/>
              <w:left w:val="nil"/>
              <w:right w:val="nil"/>
            </w:tcBorders>
            <w:shd w:val="clear" w:color="auto" w:fill="auto"/>
            <w:hideMark/>
          </w:tcPr>
          <w:p w14:paraId="2CEF713A" w14:textId="77777777" w:rsidR="00A257A7" w:rsidRPr="00C34735" w:rsidRDefault="00A257A7" w:rsidP="00A97DA3">
            <w:pPr>
              <w:jc w:val="center"/>
              <w:rPr>
                <w:rFonts w:eastAsia="Times New Roman"/>
                <w:sz w:val="8"/>
                <w:szCs w:val="8"/>
                <w:lang w:val="fr-CH" w:eastAsia="fr-CH" w:bidi="ar-SA"/>
              </w:rPr>
            </w:pPr>
          </w:p>
        </w:tc>
        <w:tc>
          <w:tcPr>
            <w:tcW w:w="425" w:type="dxa"/>
            <w:tcBorders>
              <w:top w:val="nil"/>
              <w:left w:val="nil"/>
              <w:bottom w:val="nil"/>
              <w:right w:val="nil"/>
            </w:tcBorders>
            <w:shd w:val="clear" w:color="auto" w:fill="auto"/>
            <w:noWrap/>
            <w:vAlign w:val="center"/>
            <w:hideMark/>
          </w:tcPr>
          <w:p w14:paraId="78D79702" w14:textId="77777777" w:rsidR="00A257A7" w:rsidRPr="00C34735" w:rsidRDefault="00A257A7" w:rsidP="00A97DA3">
            <w:pPr>
              <w:rPr>
                <w:rFonts w:eastAsia="Times New Roman"/>
                <w:sz w:val="8"/>
                <w:szCs w:val="8"/>
                <w:lang w:val="fr-CH" w:eastAsia="fr-CH" w:bidi="ar-SA"/>
              </w:rPr>
            </w:pPr>
          </w:p>
        </w:tc>
        <w:tc>
          <w:tcPr>
            <w:tcW w:w="1541" w:type="dxa"/>
            <w:tcBorders>
              <w:top w:val="nil"/>
              <w:left w:val="nil"/>
              <w:bottom w:val="nil"/>
              <w:right w:val="nil"/>
            </w:tcBorders>
            <w:shd w:val="clear" w:color="auto" w:fill="auto"/>
            <w:hideMark/>
          </w:tcPr>
          <w:p w14:paraId="01C918DF" w14:textId="77777777" w:rsidR="00A257A7" w:rsidRPr="00C34735" w:rsidRDefault="00A257A7" w:rsidP="00A97DA3">
            <w:pPr>
              <w:jc w:val="center"/>
              <w:rPr>
                <w:rFonts w:eastAsia="Times New Roman"/>
                <w:sz w:val="8"/>
                <w:szCs w:val="8"/>
                <w:lang w:val="fr-CH" w:eastAsia="fr-CH" w:bidi="ar-SA"/>
              </w:rPr>
            </w:pPr>
          </w:p>
        </w:tc>
        <w:tc>
          <w:tcPr>
            <w:tcW w:w="302" w:type="dxa"/>
            <w:tcBorders>
              <w:top w:val="nil"/>
              <w:left w:val="nil"/>
              <w:bottom w:val="nil"/>
              <w:right w:val="nil"/>
            </w:tcBorders>
            <w:shd w:val="clear" w:color="auto" w:fill="auto"/>
            <w:noWrap/>
            <w:vAlign w:val="center"/>
            <w:hideMark/>
          </w:tcPr>
          <w:p w14:paraId="1ACBE148" w14:textId="77777777" w:rsidR="00A257A7" w:rsidRPr="00C34735" w:rsidRDefault="00A257A7" w:rsidP="00A97DA3">
            <w:pPr>
              <w:rPr>
                <w:rFonts w:eastAsia="Times New Roman"/>
                <w:sz w:val="8"/>
                <w:szCs w:val="8"/>
                <w:lang w:val="fr-CH" w:eastAsia="fr-CH" w:bidi="ar-SA"/>
              </w:rPr>
            </w:pPr>
          </w:p>
        </w:tc>
        <w:tc>
          <w:tcPr>
            <w:tcW w:w="214" w:type="dxa"/>
            <w:tcBorders>
              <w:top w:val="nil"/>
              <w:left w:val="nil"/>
              <w:bottom w:val="nil"/>
            </w:tcBorders>
            <w:shd w:val="clear" w:color="auto" w:fill="auto"/>
            <w:noWrap/>
            <w:vAlign w:val="center"/>
            <w:hideMark/>
          </w:tcPr>
          <w:p w14:paraId="1A8E3877" w14:textId="77777777" w:rsidR="00A257A7" w:rsidRPr="00C34735" w:rsidRDefault="00A257A7" w:rsidP="00A97DA3">
            <w:pPr>
              <w:rPr>
                <w:rFonts w:eastAsia="Times New Roman"/>
                <w:sz w:val="8"/>
                <w:szCs w:val="8"/>
                <w:lang w:val="fr-CH" w:eastAsia="fr-CH" w:bidi="ar-SA"/>
              </w:rPr>
            </w:pPr>
            <w:r w:rsidRPr="00C34735">
              <w:rPr>
                <w:rFonts w:eastAsia="Times New Roman"/>
                <w:sz w:val="8"/>
                <w:szCs w:val="8"/>
                <w:lang w:val="fr-CH" w:eastAsia="fr-CH" w:bidi="ar-SA"/>
              </w:rPr>
              <w:t> </w:t>
            </w:r>
          </w:p>
        </w:tc>
      </w:tr>
      <w:tr w:rsidR="00A257A7" w:rsidRPr="00C34735" w14:paraId="2F0F1CEF" w14:textId="77777777" w:rsidTr="00A97DA3">
        <w:trPr>
          <w:trHeight w:val="345"/>
        </w:trPr>
        <w:tc>
          <w:tcPr>
            <w:tcW w:w="4111" w:type="dxa"/>
            <w:tcBorders>
              <w:top w:val="nil"/>
              <w:bottom w:val="nil"/>
              <w:right w:val="nil"/>
            </w:tcBorders>
            <w:shd w:val="clear" w:color="auto" w:fill="auto"/>
            <w:noWrap/>
            <w:vAlign w:val="center"/>
            <w:hideMark/>
          </w:tcPr>
          <w:p w14:paraId="1F20A98A" w14:textId="77777777" w:rsidR="00A257A7" w:rsidRPr="00C34735" w:rsidRDefault="00A257A7" w:rsidP="00A97DA3">
            <w:pPr>
              <w:jc w:val="right"/>
              <w:rPr>
                <w:rFonts w:eastAsia="Times New Roman"/>
                <w:sz w:val="16"/>
                <w:lang w:val="fr-CH" w:eastAsia="fr-CH" w:bidi="ar-SA"/>
              </w:rPr>
            </w:pPr>
            <w:r w:rsidRPr="00C34735">
              <w:rPr>
                <w:rFonts w:eastAsia="Times New Roman"/>
                <w:sz w:val="16"/>
                <w:lang w:val="fr-CH" w:eastAsia="fr-CH" w:bidi="ar-SA"/>
              </w:rPr>
              <w:t xml:space="preserve">Total </w:t>
            </w:r>
          </w:p>
        </w:tc>
        <w:tc>
          <w:tcPr>
            <w:tcW w:w="82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314D751"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xml:space="preserve"> -</w:t>
            </w:r>
          </w:p>
        </w:tc>
        <w:tc>
          <w:tcPr>
            <w:tcW w:w="412" w:type="dxa"/>
            <w:tcBorders>
              <w:top w:val="nil"/>
              <w:left w:val="nil"/>
              <w:bottom w:val="nil"/>
              <w:right w:val="nil"/>
            </w:tcBorders>
            <w:shd w:val="clear" w:color="auto" w:fill="auto"/>
            <w:noWrap/>
            <w:vAlign w:val="center"/>
            <w:hideMark/>
          </w:tcPr>
          <w:p w14:paraId="11952382" w14:textId="77777777" w:rsidR="00A257A7" w:rsidRPr="00C34735" w:rsidRDefault="00A257A7" w:rsidP="00A97DA3">
            <w:pPr>
              <w:jc w:val="center"/>
              <w:rPr>
                <w:rFonts w:eastAsia="Times New Roman"/>
                <w:b/>
                <w:bCs/>
                <w:sz w:val="16"/>
                <w:lang w:val="fr-CH" w:eastAsia="fr-CH" w:bidi="ar-SA"/>
              </w:rPr>
            </w:pPr>
            <w:r w:rsidRPr="00C34735">
              <w:rPr>
                <w:rFonts w:eastAsia="Times New Roman"/>
                <w:b/>
                <w:bCs/>
                <w:sz w:val="16"/>
                <w:lang w:val="fr-CH" w:eastAsia="fr-CH" w:bidi="ar-SA"/>
              </w:rPr>
              <w:t>+</w:t>
            </w:r>
          </w:p>
        </w:tc>
        <w:tc>
          <w:tcPr>
            <w:tcW w:w="412" w:type="dxa"/>
            <w:tcBorders>
              <w:top w:val="nil"/>
              <w:left w:val="single" w:sz="4" w:space="0" w:color="auto"/>
              <w:bottom w:val="single" w:sz="4" w:space="0" w:color="auto"/>
              <w:right w:val="single" w:sz="4" w:space="0" w:color="auto"/>
            </w:tcBorders>
            <w:shd w:val="clear" w:color="auto" w:fill="auto"/>
            <w:noWrap/>
            <w:vAlign w:val="center"/>
            <w:hideMark/>
          </w:tcPr>
          <w:p w14:paraId="217FE6FA"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xml:space="preserve"> +</w:t>
            </w:r>
          </w:p>
        </w:tc>
        <w:tc>
          <w:tcPr>
            <w:tcW w:w="217" w:type="dxa"/>
            <w:tcBorders>
              <w:top w:val="nil"/>
              <w:left w:val="nil"/>
              <w:bottom w:val="nil"/>
              <w:right w:val="nil"/>
            </w:tcBorders>
            <w:shd w:val="clear" w:color="auto" w:fill="auto"/>
            <w:vAlign w:val="center"/>
            <w:hideMark/>
          </w:tcPr>
          <w:p w14:paraId="42CCD9DD" w14:textId="77777777" w:rsidR="00A257A7" w:rsidRPr="00C34735" w:rsidRDefault="00A257A7" w:rsidP="00A97DA3">
            <w:pPr>
              <w:jc w:val="center"/>
              <w:rPr>
                <w:rFonts w:eastAsia="Times New Roman"/>
                <w:sz w:val="16"/>
                <w:lang w:val="fr-CH" w:eastAsia="fr-CH" w:bidi="ar-SA"/>
              </w:rPr>
            </w:pPr>
          </w:p>
        </w:tc>
        <w:tc>
          <w:tcPr>
            <w:tcW w:w="217" w:type="dxa"/>
            <w:tcBorders>
              <w:top w:val="nil"/>
              <w:left w:val="nil"/>
              <w:bottom w:val="nil"/>
            </w:tcBorders>
            <w:shd w:val="clear" w:color="auto" w:fill="auto"/>
            <w:vAlign w:val="center"/>
            <w:hideMark/>
          </w:tcPr>
          <w:p w14:paraId="47CED358" w14:textId="77777777" w:rsidR="00A257A7" w:rsidRPr="00C34735" w:rsidRDefault="00A257A7" w:rsidP="00A97DA3">
            <w:pPr>
              <w:jc w:val="center"/>
              <w:rPr>
                <w:rFonts w:eastAsia="Times New Roman"/>
                <w:b/>
                <w:bCs/>
                <w:sz w:val="16"/>
                <w:lang w:val="fr-CH" w:eastAsia="fr-CH" w:bidi="ar-SA"/>
              </w:rPr>
            </w:pPr>
            <w:r w:rsidRPr="00C34735">
              <w:rPr>
                <w:rFonts w:eastAsia="Times New Roman"/>
                <w:b/>
                <w:bCs/>
                <w:sz w:val="16"/>
                <w:lang w:val="fr-CH" w:eastAsia="fr-CH" w:bidi="ar-SA"/>
              </w:rPr>
              <w:t>=</w:t>
            </w:r>
          </w:p>
        </w:tc>
        <w:tc>
          <w:tcPr>
            <w:tcW w:w="1389" w:type="dxa"/>
            <w:gridSpan w:val="2"/>
            <w:shd w:val="clear" w:color="auto" w:fill="auto"/>
            <w:vAlign w:val="center"/>
            <w:hideMark/>
          </w:tcPr>
          <w:p w14:paraId="648EAB90"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425" w:type="dxa"/>
            <w:tcBorders>
              <w:top w:val="nil"/>
              <w:left w:val="nil"/>
              <w:bottom w:val="nil"/>
              <w:right w:val="nil"/>
            </w:tcBorders>
            <w:shd w:val="clear" w:color="auto" w:fill="auto"/>
            <w:vAlign w:val="center"/>
            <w:hideMark/>
          </w:tcPr>
          <w:p w14:paraId="50588FEC" w14:textId="77777777" w:rsidR="00A257A7" w:rsidRPr="00C34735" w:rsidRDefault="00A257A7" w:rsidP="00A97DA3">
            <w:pPr>
              <w:jc w:val="center"/>
              <w:rPr>
                <w:rFonts w:eastAsia="Times New Roman"/>
                <w:sz w:val="16"/>
                <w:lang w:val="fr-CH" w:eastAsia="fr-CH" w:bidi="ar-SA"/>
              </w:rPr>
            </w:pPr>
          </w:p>
        </w:tc>
        <w:tc>
          <w:tcPr>
            <w:tcW w:w="1541" w:type="dxa"/>
            <w:tcBorders>
              <w:top w:val="double" w:sz="6" w:space="0" w:color="auto"/>
              <w:left w:val="double" w:sz="6" w:space="0" w:color="auto"/>
              <w:bottom w:val="double" w:sz="6" w:space="0" w:color="auto"/>
              <w:right w:val="double" w:sz="6" w:space="0" w:color="auto"/>
            </w:tcBorders>
            <w:shd w:val="clear" w:color="auto" w:fill="auto"/>
            <w:vAlign w:val="center"/>
            <w:hideMark/>
          </w:tcPr>
          <w:p w14:paraId="70963E0D" w14:textId="77777777" w:rsidR="00A257A7" w:rsidRPr="00C34735" w:rsidRDefault="00A257A7" w:rsidP="00A97DA3">
            <w:pPr>
              <w:jc w:val="center"/>
              <w:rPr>
                <w:rFonts w:eastAsia="Times New Roman"/>
                <w:sz w:val="16"/>
                <w:lang w:val="fr-CH" w:eastAsia="fr-CH" w:bidi="ar-SA"/>
              </w:rPr>
            </w:pPr>
            <w:r w:rsidRPr="00C34735">
              <w:rPr>
                <w:rFonts w:eastAsia="Times New Roman"/>
                <w:sz w:val="16"/>
                <w:lang w:val="fr-CH" w:eastAsia="fr-CH" w:bidi="ar-SA"/>
              </w:rPr>
              <w:t> </w:t>
            </w:r>
          </w:p>
        </w:tc>
        <w:tc>
          <w:tcPr>
            <w:tcW w:w="302" w:type="dxa"/>
            <w:tcBorders>
              <w:top w:val="nil"/>
              <w:left w:val="nil"/>
              <w:bottom w:val="nil"/>
              <w:right w:val="nil"/>
            </w:tcBorders>
            <w:shd w:val="clear" w:color="auto" w:fill="auto"/>
            <w:vAlign w:val="center"/>
            <w:hideMark/>
          </w:tcPr>
          <w:p w14:paraId="4ED77973" w14:textId="77777777" w:rsidR="00A257A7" w:rsidRPr="00C34735" w:rsidRDefault="00A257A7" w:rsidP="00A97DA3">
            <w:pPr>
              <w:jc w:val="center"/>
              <w:rPr>
                <w:rFonts w:eastAsia="Times New Roman"/>
                <w:sz w:val="16"/>
                <w:lang w:val="fr-CH" w:eastAsia="fr-CH" w:bidi="ar-SA"/>
              </w:rPr>
            </w:pPr>
          </w:p>
        </w:tc>
        <w:tc>
          <w:tcPr>
            <w:tcW w:w="214" w:type="dxa"/>
            <w:tcBorders>
              <w:top w:val="nil"/>
              <w:left w:val="nil"/>
              <w:bottom w:val="nil"/>
            </w:tcBorders>
            <w:shd w:val="clear" w:color="auto" w:fill="auto"/>
            <w:noWrap/>
            <w:vAlign w:val="center"/>
            <w:hideMark/>
          </w:tcPr>
          <w:p w14:paraId="3B5B0D04" w14:textId="77777777" w:rsidR="00A257A7" w:rsidRPr="00C34735" w:rsidRDefault="00A257A7" w:rsidP="00A97DA3">
            <w:pPr>
              <w:rPr>
                <w:rFonts w:eastAsia="Times New Roman"/>
                <w:sz w:val="16"/>
                <w:lang w:val="fr-CH" w:eastAsia="fr-CH" w:bidi="ar-SA"/>
              </w:rPr>
            </w:pPr>
            <w:r w:rsidRPr="00C34735">
              <w:rPr>
                <w:rFonts w:eastAsia="Times New Roman"/>
                <w:sz w:val="16"/>
                <w:lang w:val="fr-CH" w:eastAsia="fr-CH" w:bidi="ar-SA"/>
              </w:rPr>
              <w:t> </w:t>
            </w:r>
          </w:p>
        </w:tc>
      </w:tr>
    </w:tbl>
    <w:p w14:paraId="71D5C56D" w14:textId="77777777" w:rsidR="00A257A7" w:rsidRPr="00C34735" w:rsidRDefault="00A257A7" w:rsidP="00A257A7">
      <w:pPr>
        <w:rPr>
          <w:sz w:val="8"/>
          <w:szCs w:val="8"/>
          <w:lang w:val="fr-CH"/>
        </w:rPr>
      </w:pPr>
    </w:p>
    <w:tbl>
      <w:tblPr>
        <w:tblW w:w="10070" w:type="dxa"/>
        <w:tblInd w:w="65" w:type="dxa"/>
        <w:tblCellMar>
          <w:left w:w="70" w:type="dxa"/>
          <w:right w:w="70" w:type="dxa"/>
        </w:tblCellMar>
        <w:tblLook w:val="04A0" w:firstRow="1" w:lastRow="0" w:firstColumn="1" w:lastColumn="0" w:noHBand="0" w:noVBand="1"/>
      </w:tblPr>
      <w:tblGrid>
        <w:gridCol w:w="632"/>
        <w:gridCol w:w="1714"/>
        <w:gridCol w:w="1004"/>
        <w:gridCol w:w="1714"/>
        <w:gridCol w:w="574"/>
        <w:gridCol w:w="1714"/>
        <w:gridCol w:w="1004"/>
        <w:gridCol w:w="1714"/>
      </w:tblGrid>
      <w:tr w:rsidR="00A257A7" w:rsidRPr="00C34735" w14:paraId="271DE627" w14:textId="77777777" w:rsidTr="00A97DA3">
        <w:trPr>
          <w:trHeight w:val="390"/>
        </w:trPr>
        <w:tc>
          <w:tcPr>
            <w:tcW w:w="627" w:type="dxa"/>
            <w:shd w:val="clear" w:color="auto" w:fill="auto"/>
            <w:noWrap/>
            <w:vAlign w:val="center"/>
            <w:hideMark/>
          </w:tcPr>
          <w:p w14:paraId="3103E72D" w14:textId="77777777" w:rsidR="00A257A7" w:rsidRPr="00C34735" w:rsidRDefault="00A257A7" w:rsidP="00A97DA3">
            <w:pPr>
              <w:ind w:left="-118"/>
              <w:jc w:val="center"/>
              <w:rPr>
                <w:rFonts w:eastAsia="Times New Roman"/>
                <w:sz w:val="18"/>
                <w:szCs w:val="18"/>
                <w:lang w:val="fr-CH" w:eastAsia="fr-CH" w:bidi="ar-SA"/>
              </w:rPr>
            </w:pPr>
          </w:p>
        </w:tc>
        <w:tc>
          <w:tcPr>
            <w:tcW w:w="1701" w:type="dxa"/>
            <w:vAlign w:val="center"/>
          </w:tcPr>
          <w:p w14:paraId="7DC8777F" w14:textId="77777777" w:rsidR="00A257A7" w:rsidRPr="00C34735" w:rsidRDefault="00A257A7" w:rsidP="00A97DA3">
            <w:pPr>
              <w:rPr>
                <w:rFonts w:eastAsia="Times New Roman"/>
                <w:sz w:val="18"/>
                <w:szCs w:val="18"/>
                <w:lang w:val="fr-CH" w:eastAsia="fr-CH" w:bidi="ar-SA"/>
              </w:rPr>
            </w:pPr>
            <w:r w:rsidRPr="00C34735">
              <w:rPr>
                <w:rFonts w:eastAsia="Times New Roman"/>
                <w:b/>
                <w:bCs/>
                <w:sz w:val="18"/>
                <w:szCs w:val="18"/>
                <w:lang w:val="fr-CH" w:eastAsia="fr-CH" w:bidi="ar-SA"/>
              </w:rPr>
              <w:t>Expert 1</w:t>
            </w:r>
          </w:p>
        </w:tc>
        <w:tc>
          <w:tcPr>
            <w:tcW w:w="997" w:type="dxa"/>
            <w:shd w:val="clear" w:color="auto" w:fill="auto"/>
            <w:noWrap/>
            <w:vAlign w:val="center"/>
            <w:hideMark/>
          </w:tcPr>
          <w:p w14:paraId="0E9D2E4A" w14:textId="77777777" w:rsidR="00A257A7" w:rsidRPr="00C34735" w:rsidRDefault="00A257A7" w:rsidP="00A97DA3">
            <w:pPr>
              <w:ind w:left="-118"/>
              <w:jc w:val="center"/>
              <w:rPr>
                <w:rFonts w:eastAsia="Times New Roman"/>
                <w:sz w:val="18"/>
                <w:szCs w:val="18"/>
                <w:lang w:val="fr-CH" w:eastAsia="fr-CH" w:bidi="ar-SA"/>
              </w:rPr>
            </w:pPr>
          </w:p>
        </w:tc>
        <w:tc>
          <w:tcPr>
            <w:tcW w:w="1701" w:type="dxa"/>
            <w:shd w:val="clear" w:color="auto" w:fill="auto"/>
            <w:noWrap/>
            <w:vAlign w:val="center"/>
            <w:hideMark/>
          </w:tcPr>
          <w:p w14:paraId="3F0576C5" w14:textId="77777777" w:rsidR="00A257A7" w:rsidRPr="00C34735" w:rsidRDefault="00A257A7" w:rsidP="00A97DA3">
            <w:pPr>
              <w:rPr>
                <w:rFonts w:eastAsia="Times New Roman"/>
                <w:sz w:val="18"/>
                <w:szCs w:val="18"/>
                <w:lang w:val="fr-CH" w:eastAsia="fr-CH" w:bidi="ar-SA"/>
              </w:rPr>
            </w:pPr>
          </w:p>
        </w:tc>
        <w:tc>
          <w:tcPr>
            <w:tcW w:w="570" w:type="dxa"/>
            <w:vAlign w:val="center"/>
          </w:tcPr>
          <w:p w14:paraId="4FAA2BA6" w14:textId="77777777" w:rsidR="00A257A7" w:rsidRPr="00C34735" w:rsidRDefault="00A257A7" w:rsidP="00A97DA3">
            <w:pPr>
              <w:ind w:left="-118"/>
              <w:jc w:val="center"/>
              <w:rPr>
                <w:rFonts w:eastAsia="Times New Roman"/>
                <w:sz w:val="18"/>
                <w:szCs w:val="18"/>
                <w:lang w:val="fr-CH" w:eastAsia="fr-CH" w:bidi="ar-SA"/>
              </w:rPr>
            </w:pPr>
          </w:p>
        </w:tc>
        <w:tc>
          <w:tcPr>
            <w:tcW w:w="1701" w:type="dxa"/>
            <w:vAlign w:val="center"/>
          </w:tcPr>
          <w:p w14:paraId="4E594F1A"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 </w:t>
            </w:r>
            <w:r w:rsidRPr="00C34735">
              <w:rPr>
                <w:rFonts w:eastAsia="Times New Roman"/>
                <w:b/>
                <w:bCs/>
                <w:sz w:val="18"/>
                <w:szCs w:val="18"/>
                <w:lang w:val="fr-CH" w:eastAsia="fr-CH" w:bidi="ar-SA"/>
              </w:rPr>
              <w:t>Expert 2</w:t>
            </w:r>
          </w:p>
        </w:tc>
        <w:tc>
          <w:tcPr>
            <w:tcW w:w="997" w:type="dxa"/>
            <w:shd w:val="clear" w:color="auto" w:fill="auto"/>
            <w:noWrap/>
            <w:vAlign w:val="center"/>
            <w:hideMark/>
          </w:tcPr>
          <w:p w14:paraId="533C8371" w14:textId="77777777" w:rsidR="00A257A7" w:rsidRPr="00C34735" w:rsidRDefault="00A257A7" w:rsidP="00A97DA3">
            <w:pPr>
              <w:ind w:left="-118"/>
              <w:jc w:val="center"/>
              <w:rPr>
                <w:rFonts w:eastAsia="Times New Roman"/>
                <w:sz w:val="18"/>
                <w:szCs w:val="18"/>
                <w:lang w:val="fr-CH" w:eastAsia="fr-CH" w:bidi="ar-SA"/>
              </w:rPr>
            </w:pPr>
          </w:p>
        </w:tc>
        <w:tc>
          <w:tcPr>
            <w:tcW w:w="1701" w:type="dxa"/>
            <w:shd w:val="clear" w:color="auto" w:fill="auto"/>
            <w:noWrap/>
            <w:vAlign w:val="center"/>
            <w:hideMark/>
          </w:tcPr>
          <w:p w14:paraId="538B6E93" w14:textId="77777777" w:rsidR="00A257A7" w:rsidRPr="00C34735" w:rsidRDefault="00A257A7" w:rsidP="00A97DA3">
            <w:pPr>
              <w:rPr>
                <w:rFonts w:eastAsia="Times New Roman"/>
                <w:sz w:val="18"/>
                <w:szCs w:val="18"/>
                <w:lang w:val="fr-CH" w:eastAsia="fr-CH" w:bidi="ar-SA"/>
              </w:rPr>
            </w:pPr>
          </w:p>
        </w:tc>
      </w:tr>
      <w:tr w:rsidR="00A257A7" w:rsidRPr="00C34735" w14:paraId="5B83308E" w14:textId="77777777" w:rsidTr="00A97DA3">
        <w:trPr>
          <w:trHeight w:val="390"/>
        </w:trPr>
        <w:tc>
          <w:tcPr>
            <w:tcW w:w="627" w:type="dxa"/>
            <w:shd w:val="clear" w:color="auto" w:fill="auto"/>
            <w:noWrap/>
            <w:vAlign w:val="center"/>
            <w:hideMark/>
          </w:tcPr>
          <w:p w14:paraId="41133D76" w14:textId="77777777" w:rsidR="00A257A7" w:rsidRPr="00C34735" w:rsidRDefault="00A257A7" w:rsidP="00A97DA3">
            <w:pPr>
              <w:jc w:val="right"/>
              <w:rPr>
                <w:rFonts w:eastAsia="Times New Roman"/>
                <w:sz w:val="18"/>
                <w:szCs w:val="18"/>
                <w:lang w:val="fr-CH" w:eastAsia="fr-CH" w:bidi="ar-SA"/>
              </w:rPr>
            </w:pPr>
            <w:r w:rsidRPr="00C34735">
              <w:rPr>
                <w:rFonts w:eastAsia="Times New Roman"/>
                <w:sz w:val="18"/>
                <w:szCs w:val="18"/>
                <w:lang w:val="fr-CH" w:eastAsia="fr-CH" w:bidi="ar-SA"/>
              </w:rPr>
              <w:t xml:space="preserve">Date </w:t>
            </w:r>
          </w:p>
        </w:tc>
        <w:tc>
          <w:tcPr>
            <w:tcW w:w="1701" w:type="dxa"/>
            <w:tcBorders>
              <w:bottom w:val="dotted" w:sz="4" w:space="0" w:color="auto"/>
            </w:tcBorders>
            <w:vAlign w:val="center"/>
          </w:tcPr>
          <w:p w14:paraId="1A29A2CC"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w:t>
            </w:r>
          </w:p>
        </w:tc>
        <w:tc>
          <w:tcPr>
            <w:tcW w:w="997" w:type="dxa"/>
            <w:shd w:val="clear" w:color="auto" w:fill="auto"/>
            <w:noWrap/>
            <w:vAlign w:val="center"/>
            <w:hideMark/>
          </w:tcPr>
          <w:p w14:paraId="4A573829"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Signature</w:t>
            </w:r>
          </w:p>
        </w:tc>
        <w:tc>
          <w:tcPr>
            <w:tcW w:w="1701" w:type="dxa"/>
            <w:tcBorders>
              <w:bottom w:val="dotted" w:sz="4" w:space="0" w:color="auto"/>
            </w:tcBorders>
            <w:shd w:val="clear" w:color="auto" w:fill="auto"/>
            <w:noWrap/>
            <w:vAlign w:val="center"/>
            <w:hideMark/>
          </w:tcPr>
          <w:p w14:paraId="0F1264C0" w14:textId="77777777" w:rsidR="00A257A7" w:rsidRPr="00C34735" w:rsidRDefault="00A257A7" w:rsidP="00A97DA3">
            <w:pPr>
              <w:rPr>
                <w:rFonts w:eastAsia="Times New Roman"/>
                <w:sz w:val="18"/>
                <w:szCs w:val="18"/>
                <w:lang w:val="fr-CH" w:eastAsia="fr-CH" w:bidi="ar-SA"/>
              </w:rPr>
            </w:pPr>
          </w:p>
        </w:tc>
        <w:tc>
          <w:tcPr>
            <w:tcW w:w="570" w:type="dxa"/>
            <w:vAlign w:val="center"/>
          </w:tcPr>
          <w:p w14:paraId="4FAFC3C9"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Date</w:t>
            </w:r>
          </w:p>
        </w:tc>
        <w:tc>
          <w:tcPr>
            <w:tcW w:w="1701" w:type="dxa"/>
            <w:tcBorders>
              <w:bottom w:val="dotted" w:sz="4" w:space="0" w:color="auto"/>
            </w:tcBorders>
            <w:vAlign w:val="center"/>
          </w:tcPr>
          <w:p w14:paraId="24F6CC0A" w14:textId="77777777" w:rsidR="00A257A7" w:rsidRPr="00C34735" w:rsidRDefault="00A257A7" w:rsidP="00A97DA3">
            <w:pPr>
              <w:rPr>
                <w:rFonts w:eastAsia="Times New Roman"/>
                <w:sz w:val="18"/>
                <w:szCs w:val="18"/>
                <w:lang w:val="fr-CH" w:eastAsia="fr-CH" w:bidi="ar-SA"/>
              </w:rPr>
            </w:pPr>
          </w:p>
        </w:tc>
        <w:tc>
          <w:tcPr>
            <w:tcW w:w="997" w:type="dxa"/>
            <w:shd w:val="clear" w:color="auto" w:fill="auto"/>
            <w:noWrap/>
            <w:vAlign w:val="center"/>
            <w:hideMark/>
          </w:tcPr>
          <w:p w14:paraId="2AFE6331"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Signature</w:t>
            </w:r>
          </w:p>
        </w:tc>
        <w:tc>
          <w:tcPr>
            <w:tcW w:w="1701" w:type="dxa"/>
            <w:tcBorders>
              <w:bottom w:val="dotted" w:sz="4" w:space="0" w:color="auto"/>
            </w:tcBorders>
            <w:shd w:val="clear" w:color="auto" w:fill="auto"/>
            <w:vAlign w:val="center"/>
          </w:tcPr>
          <w:p w14:paraId="7C30142E" w14:textId="77777777" w:rsidR="00A257A7" w:rsidRPr="00C34735" w:rsidRDefault="00A257A7" w:rsidP="00A97DA3">
            <w:pPr>
              <w:rPr>
                <w:rFonts w:eastAsia="Times New Roman"/>
                <w:sz w:val="18"/>
                <w:szCs w:val="18"/>
                <w:lang w:val="fr-CH" w:eastAsia="fr-CH" w:bidi="ar-SA"/>
              </w:rPr>
            </w:pPr>
          </w:p>
        </w:tc>
      </w:tr>
    </w:tbl>
    <w:p w14:paraId="52EA9D90" w14:textId="77777777" w:rsidR="00A257A7" w:rsidRPr="00C34735" w:rsidRDefault="00A257A7" w:rsidP="00A257A7">
      <w:pPr>
        <w:rPr>
          <w:sz w:val="8"/>
          <w:szCs w:val="8"/>
          <w:lang w:val="fr-CH"/>
        </w:rPr>
      </w:pPr>
    </w:p>
    <w:p w14:paraId="0DAB7F52" w14:textId="77777777" w:rsidR="00A257A7" w:rsidRPr="00C34735" w:rsidRDefault="00A257A7" w:rsidP="00A257A7">
      <w:pPr>
        <w:ind w:left="142"/>
        <w:rPr>
          <w:sz w:val="16"/>
          <w:lang w:val="fr-CH"/>
        </w:rPr>
      </w:pPr>
      <w:r w:rsidRPr="00C34735">
        <w:rPr>
          <w:sz w:val="16"/>
          <w:vertAlign w:val="superscript"/>
          <w:lang w:val="fr-CH"/>
        </w:rPr>
        <w:t xml:space="preserve">1) </w:t>
      </w:r>
      <w:r w:rsidRPr="00C34735">
        <w:rPr>
          <w:sz w:val="16"/>
          <w:lang w:val="fr-CH"/>
        </w:rPr>
        <w:t>Critères supplémentaires</w:t>
      </w:r>
    </w:p>
    <w:p w14:paraId="074036BF" w14:textId="77777777" w:rsidR="00A257A7" w:rsidRPr="00C34735" w:rsidRDefault="00A257A7" w:rsidP="00A257A7">
      <w:pPr>
        <w:ind w:left="142"/>
        <w:rPr>
          <w:sz w:val="16"/>
          <w:lang w:val="fr-CH"/>
        </w:rPr>
      </w:pPr>
      <w:r w:rsidRPr="00C34735">
        <w:rPr>
          <w:sz w:val="16"/>
          <w:vertAlign w:val="superscript"/>
          <w:lang w:val="fr-CH"/>
        </w:rPr>
        <w:t xml:space="preserve">2) </w:t>
      </w:r>
      <w:r w:rsidRPr="00C34735">
        <w:rPr>
          <w:sz w:val="16"/>
          <w:lang w:val="fr-CH"/>
        </w:rPr>
        <w:t>Les aspects positifs et négatifs doivent toujours être justifiés. Une justification peut être demandée par le collège d’expert sous</w:t>
      </w:r>
      <w:proofErr w:type="gramStart"/>
      <w:r w:rsidRPr="00C34735">
        <w:rPr>
          <w:sz w:val="16"/>
          <w:lang w:val="fr-CH"/>
        </w:rPr>
        <w:t xml:space="preserve"> «Aucune</w:t>
      </w:r>
      <w:proofErr w:type="gramEnd"/>
      <w:r w:rsidRPr="00C34735">
        <w:rPr>
          <w:sz w:val="16"/>
          <w:lang w:val="fr-CH"/>
        </w:rPr>
        <w:t xml:space="preserve"> critique». Si celle-ci est d’importance pour la traçabilité et la plausibilité de l’évaluation</w:t>
      </w:r>
    </w:p>
    <w:p w14:paraId="4580FB94" w14:textId="77777777" w:rsidR="00A257A7" w:rsidRPr="00C34735" w:rsidRDefault="00A257A7" w:rsidP="00A257A7">
      <w:pPr>
        <w:ind w:left="142"/>
        <w:rPr>
          <w:sz w:val="16"/>
          <w:lang w:val="fr-CH"/>
        </w:rPr>
      </w:pPr>
      <w:r w:rsidRPr="00C34735">
        <w:rPr>
          <w:sz w:val="16"/>
          <w:vertAlign w:val="superscript"/>
          <w:lang w:val="fr-CH"/>
        </w:rPr>
        <w:t>3)</w:t>
      </w:r>
      <w:r w:rsidRPr="00C34735">
        <w:rPr>
          <w:sz w:val="16"/>
          <w:lang w:val="fr-CH"/>
        </w:rPr>
        <w:t xml:space="preserve"> Formation de 2 </w:t>
      </w:r>
      <w:proofErr w:type="gramStart"/>
      <w:r w:rsidRPr="00C34735">
        <w:rPr>
          <w:sz w:val="16"/>
          <w:lang w:val="fr-CH"/>
        </w:rPr>
        <w:t>ans  «</w:t>
      </w:r>
      <w:proofErr w:type="gramEnd"/>
      <w:r w:rsidRPr="00C34735">
        <w:rPr>
          <w:sz w:val="16"/>
          <w:lang w:val="fr-CH"/>
        </w:rPr>
        <w:t>Entretien professionnel» uniquement</w:t>
      </w:r>
    </w:p>
    <w:p w14:paraId="00402D78" w14:textId="77777777" w:rsidR="00A257A7" w:rsidRPr="00C34735" w:rsidRDefault="00A257A7" w:rsidP="00A257A7">
      <w:pPr>
        <w:ind w:left="142"/>
        <w:rPr>
          <w:sz w:val="16"/>
          <w:lang w:val="fr-CH"/>
        </w:rPr>
      </w:pPr>
      <w:r w:rsidRPr="00C34735">
        <w:rPr>
          <w:sz w:val="16"/>
          <w:vertAlign w:val="superscript"/>
          <w:lang w:val="fr-CH"/>
        </w:rPr>
        <w:t>4)</w:t>
      </w:r>
      <w:r w:rsidRPr="00C34735">
        <w:rPr>
          <w:sz w:val="16"/>
          <w:lang w:val="fr-CH"/>
        </w:rPr>
        <w:t xml:space="preserve"> Report des points dans l'échelle des notes</w:t>
      </w:r>
      <w:proofErr w:type="gramStart"/>
      <w:r w:rsidRPr="00C34735">
        <w:rPr>
          <w:sz w:val="16"/>
          <w:lang w:val="fr-CH"/>
        </w:rPr>
        <w:t xml:space="preserve"> «Résultat</w:t>
      </w:r>
      <w:proofErr w:type="gramEnd"/>
      <w:r w:rsidRPr="00C34735">
        <w:rPr>
          <w:sz w:val="16"/>
          <w:lang w:val="fr-CH"/>
        </w:rPr>
        <w:t xml:space="preserve"> et Efficience»</w:t>
      </w:r>
    </w:p>
    <w:p w14:paraId="391CF9C2" w14:textId="77777777" w:rsidR="00A257A7" w:rsidRPr="00C34735" w:rsidRDefault="00A257A7" w:rsidP="00A257A7">
      <w:pPr>
        <w:ind w:left="142"/>
        <w:rPr>
          <w:sz w:val="16"/>
          <w:lang w:val="fr-CH"/>
        </w:rPr>
      </w:pPr>
      <w:r w:rsidRPr="00C34735">
        <w:rPr>
          <w:sz w:val="16"/>
          <w:vertAlign w:val="superscript"/>
          <w:lang w:val="fr-CH"/>
        </w:rPr>
        <w:t>5)</w:t>
      </w:r>
      <w:r w:rsidRPr="00C34735">
        <w:rPr>
          <w:sz w:val="16"/>
          <w:lang w:val="fr-CH"/>
        </w:rPr>
        <w:t xml:space="preserve"> Report des points dans l'échelle des notes</w:t>
      </w:r>
      <w:proofErr w:type="gramStart"/>
      <w:r w:rsidRPr="00C34735">
        <w:rPr>
          <w:sz w:val="16"/>
          <w:lang w:val="fr-CH"/>
        </w:rPr>
        <w:t xml:space="preserve"> «Présentation</w:t>
      </w:r>
      <w:proofErr w:type="gramEnd"/>
      <w:r w:rsidRPr="00C34735">
        <w:rPr>
          <w:sz w:val="16"/>
          <w:lang w:val="fr-CH"/>
        </w:rPr>
        <w:t xml:space="preserve"> et Entretien professionnel»</w:t>
      </w:r>
    </w:p>
    <w:p w14:paraId="27A664EA" w14:textId="77777777" w:rsidR="00A257A7" w:rsidRPr="00C34735" w:rsidRDefault="00A257A7" w:rsidP="00A257A7">
      <w:pPr>
        <w:ind w:left="142"/>
        <w:rPr>
          <w:sz w:val="8"/>
          <w:szCs w:val="8"/>
          <w:lang w:val="fr-CH"/>
        </w:rPr>
      </w:pPr>
    </w:p>
    <w:p w14:paraId="357A3A47" w14:textId="77777777" w:rsidR="00A257A7" w:rsidRPr="00C34735" w:rsidRDefault="00A257A7" w:rsidP="00A257A7">
      <w:pPr>
        <w:pStyle w:val="Pieddepage"/>
        <w:pBdr>
          <w:top w:val="single" w:sz="4" w:space="1" w:color="auto"/>
        </w:pBdr>
        <w:tabs>
          <w:tab w:val="clear" w:pos="4536"/>
          <w:tab w:val="clear" w:pos="9072"/>
          <w:tab w:val="center" w:pos="5103"/>
          <w:tab w:val="right" w:pos="9923"/>
        </w:tabs>
        <w:rPr>
          <w:szCs w:val="20"/>
          <w:lang w:val="fr-CH"/>
        </w:rPr>
      </w:pPr>
      <w:r w:rsidRPr="00C34735">
        <w:rPr>
          <w:lang w:val="fr-CH"/>
        </w:rPr>
        <w:t>Appréciation du TPI</w:t>
      </w:r>
      <w:r w:rsidRPr="00C34735">
        <w:rPr>
          <w:lang w:val="fr-CH"/>
        </w:rPr>
        <w:tab/>
        <w:t>TPI Electroniciens</w:t>
      </w:r>
      <w:r w:rsidRPr="00C34735">
        <w:rPr>
          <w:lang w:val="fr-CH"/>
        </w:rPr>
        <w:tab/>
        <w:t>Page 3/4</w:t>
      </w:r>
    </w:p>
    <w:p w14:paraId="2D1A8465" w14:textId="2BC215E6" w:rsidR="00A257A7" w:rsidRPr="00C34735" w:rsidRDefault="00A257A7" w:rsidP="00A257A7">
      <w:pPr>
        <w:rPr>
          <w:szCs w:val="20"/>
          <w:lang w:val="fr-CH"/>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6520"/>
        <w:gridCol w:w="2410"/>
      </w:tblGrid>
      <w:tr w:rsidR="00A257A7" w:rsidRPr="00C34735" w14:paraId="0DE2789A" w14:textId="77777777" w:rsidTr="00A97DA3">
        <w:trPr>
          <w:trHeight w:val="839"/>
        </w:trPr>
        <w:tc>
          <w:tcPr>
            <w:tcW w:w="993" w:type="dxa"/>
            <w:tcBorders>
              <w:top w:val="nil"/>
              <w:left w:val="nil"/>
              <w:bottom w:val="nil"/>
              <w:right w:val="nil"/>
            </w:tcBorders>
            <w:shd w:val="clear" w:color="auto" w:fill="auto"/>
          </w:tcPr>
          <w:p w14:paraId="6D55DEEB" w14:textId="77777777" w:rsidR="00A257A7" w:rsidRPr="00C34735" w:rsidRDefault="00A257A7" w:rsidP="00A97DA3">
            <w:pPr>
              <w:rPr>
                <w:sz w:val="16"/>
                <w:lang w:val="fr-CH"/>
              </w:rPr>
            </w:pPr>
            <w:r w:rsidRPr="00C34735">
              <w:rPr>
                <w:noProof/>
                <w:lang w:val="fr-CH" w:eastAsia="fr-CH" w:bidi="ar-SA"/>
              </w:rPr>
              <w:drawing>
                <wp:inline distT="0" distB="0" distL="0" distR="0" wp14:anchorId="4A81E481" wp14:editId="74280373">
                  <wp:extent cx="262255" cy="508000"/>
                  <wp:effectExtent l="0" t="0" r="0" b="0"/>
                  <wp:docPr id="126" name="Picture 2" descr="Description : Description : Description : ecusson_seite_2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 Description : Description : ecusson_seite_2_3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508000"/>
                          </a:xfrm>
                          <a:prstGeom prst="rect">
                            <a:avLst/>
                          </a:prstGeom>
                          <a:noFill/>
                          <a:ln>
                            <a:noFill/>
                          </a:ln>
                        </pic:spPr>
                      </pic:pic>
                    </a:graphicData>
                  </a:graphic>
                </wp:inline>
              </w:drawing>
            </w:r>
          </w:p>
        </w:tc>
        <w:tc>
          <w:tcPr>
            <w:tcW w:w="6520" w:type="dxa"/>
            <w:tcBorders>
              <w:top w:val="nil"/>
              <w:left w:val="nil"/>
              <w:bottom w:val="nil"/>
              <w:right w:val="single" w:sz="4" w:space="0" w:color="auto"/>
            </w:tcBorders>
            <w:shd w:val="clear" w:color="auto" w:fill="auto"/>
          </w:tcPr>
          <w:p w14:paraId="1255E179" w14:textId="77777777" w:rsidR="00A257A7" w:rsidRPr="00C34735" w:rsidRDefault="00A257A7" w:rsidP="00A97DA3">
            <w:pPr>
              <w:spacing w:after="120"/>
              <w:rPr>
                <w:sz w:val="24"/>
                <w:lang w:val="fr-CH"/>
              </w:rPr>
            </w:pPr>
            <w:r w:rsidRPr="00C34735">
              <w:rPr>
                <w:sz w:val="24"/>
                <w:lang w:val="fr-CH"/>
              </w:rPr>
              <w:t>Domaine de qualification</w:t>
            </w:r>
            <w:proofErr w:type="gramStart"/>
            <w:r w:rsidRPr="00C34735">
              <w:rPr>
                <w:sz w:val="24"/>
                <w:lang w:val="fr-CH"/>
              </w:rPr>
              <w:t xml:space="preserve"> «Travail</w:t>
            </w:r>
            <w:proofErr w:type="gramEnd"/>
            <w:r w:rsidRPr="00C34735">
              <w:rPr>
                <w:sz w:val="24"/>
                <w:lang w:val="fr-CH"/>
              </w:rPr>
              <w:t xml:space="preserve"> pratique individuel»</w:t>
            </w:r>
          </w:p>
          <w:p w14:paraId="03B79B6E" w14:textId="77777777" w:rsidR="00A257A7" w:rsidRPr="00C34735" w:rsidRDefault="00A257A7" w:rsidP="00A97DA3">
            <w:pPr>
              <w:spacing w:after="120"/>
              <w:rPr>
                <w:b/>
                <w:sz w:val="32"/>
                <w:szCs w:val="32"/>
                <w:lang w:val="fr-CH"/>
              </w:rPr>
            </w:pPr>
            <w:r w:rsidRPr="00C34735">
              <w:rPr>
                <w:b/>
                <w:sz w:val="32"/>
                <w:szCs w:val="32"/>
                <w:lang w:val="fr-CH"/>
              </w:rPr>
              <w:t>Appréciation</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5D26E7A" w14:textId="77777777" w:rsidR="00A257A7" w:rsidRPr="00C34735" w:rsidRDefault="00A257A7" w:rsidP="00A97DA3">
            <w:pPr>
              <w:rPr>
                <w:szCs w:val="20"/>
                <w:lang w:val="fr-CH"/>
              </w:rPr>
            </w:pPr>
            <w:r w:rsidRPr="00C34735">
              <w:rPr>
                <w:szCs w:val="20"/>
                <w:lang w:val="fr-CH"/>
              </w:rPr>
              <w:t>Candidat</w:t>
            </w:r>
          </w:p>
          <w:p w14:paraId="64E51BE7" w14:textId="77777777" w:rsidR="00A257A7" w:rsidRPr="00C34735" w:rsidRDefault="00A257A7" w:rsidP="00A97DA3">
            <w:pPr>
              <w:rPr>
                <w:szCs w:val="20"/>
                <w:lang w:val="fr-CH"/>
              </w:rPr>
            </w:pPr>
          </w:p>
          <w:p w14:paraId="446C681A" w14:textId="3E74FC09" w:rsidR="00A257A7" w:rsidRPr="00C34735" w:rsidRDefault="00C10A55" w:rsidP="00A97DA3">
            <w:pPr>
              <w:rPr>
                <w:szCs w:val="20"/>
                <w:lang w:val="fr-CH"/>
              </w:rPr>
            </w:pPr>
            <w:r w:rsidRPr="00AC0F88">
              <w:rPr>
                <w:noProof/>
                <w:sz w:val="28"/>
                <w:szCs w:val="28"/>
                <w:lang w:val="fr-CH"/>
              </w:rPr>
              <w:t>2</w:t>
            </w:r>
            <w:r>
              <w:rPr>
                <w:noProof/>
                <w:sz w:val="28"/>
                <w:szCs w:val="28"/>
                <w:lang w:val="fr-CH"/>
              </w:rPr>
              <w:t>x</w:t>
            </w:r>
            <w:r w:rsidRPr="00AC0F88">
              <w:rPr>
                <w:noProof/>
                <w:sz w:val="28"/>
                <w:szCs w:val="28"/>
                <w:lang w:val="fr-CH"/>
              </w:rPr>
              <w:t>FR</w:t>
            </w:r>
            <w:r>
              <w:rPr>
                <w:noProof/>
                <w:sz w:val="28"/>
                <w:szCs w:val="28"/>
                <w:lang w:val="fr-CH"/>
              </w:rPr>
              <w:t>xx</w:t>
            </w:r>
          </w:p>
        </w:tc>
      </w:tr>
    </w:tbl>
    <w:p w14:paraId="4439668A" w14:textId="77777777" w:rsidR="00A257A7" w:rsidRPr="00C34735" w:rsidRDefault="00A257A7" w:rsidP="00A257A7">
      <w:pPr>
        <w:tabs>
          <w:tab w:val="left" w:pos="284"/>
          <w:tab w:val="left" w:pos="709"/>
          <w:tab w:val="left" w:pos="1423"/>
          <w:tab w:val="left" w:pos="2127"/>
          <w:tab w:val="left" w:pos="2836"/>
          <w:tab w:val="left" w:pos="3545"/>
          <w:tab w:val="left" w:pos="4254"/>
          <w:tab w:val="left" w:pos="4963"/>
          <w:tab w:val="left" w:pos="5672"/>
          <w:tab w:val="left" w:pos="6381"/>
          <w:tab w:val="left" w:pos="7090"/>
          <w:tab w:val="left" w:pos="9060"/>
        </w:tabs>
        <w:rPr>
          <w:szCs w:val="20"/>
          <w:lang w:val="fr-CH"/>
        </w:rPr>
      </w:pPr>
    </w:p>
    <w:p w14:paraId="691F979E" w14:textId="77777777" w:rsidR="00A257A7" w:rsidRPr="00C34735" w:rsidRDefault="00A257A7" w:rsidP="00A257A7">
      <w:pPr>
        <w:numPr>
          <w:ilvl w:val="0"/>
          <w:numId w:val="22"/>
        </w:numPr>
        <w:rPr>
          <w:b/>
          <w:szCs w:val="20"/>
          <w:lang w:val="fr-CH" w:eastAsia="de-DE" w:bidi="ar-SA"/>
        </w:rPr>
      </w:pPr>
      <w:r w:rsidRPr="00C34735">
        <w:rPr>
          <w:b/>
          <w:szCs w:val="20"/>
          <w:lang w:val="fr-CH" w:eastAsia="de-DE" w:bidi="ar-SA"/>
        </w:rPr>
        <w:t>Détermination de la note</w:t>
      </w:r>
    </w:p>
    <w:p w14:paraId="7C088048" w14:textId="77777777" w:rsidR="00A257A7" w:rsidRPr="00C34735" w:rsidRDefault="00A257A7" w:rsidP="00A257A7">
      <w:pPr>
        <w:rPr>
          <w:sz w:val="12"/>
          <w:szCs w:val="12"/>
          <w:lang w:val="fr-CH"/>
        </w:rPr>
      </w:pPr>
    </w:p>
    <w:p w14:paraId="6D2E3BF8" w14:textId="77777777" w:rsidR="00A257A7" w:rsidRPr="00C34735" w:rsidRDefault="00A257A7" w:rsidP="00A257A7">
      <w:pPr>
        <w:spacing w:after="60"/>
        <w:ind w:left="142"/>
        <w:rPr>
          <w:b/>
          <w:sz w:val="18"/>
          <w:szCs w:val="18"/>
          <w:lang w:val="fr-CH" w:eastAsia="de-DE" w:bidi="ar-SA"/>
        </w:rPr>
      </w:pPr>
      <w:r w:rsidRPr="00C34735">
        <w:rPr>
          <w:b/>
          <w:sz w:val="18"/>
          <w:szCs w:val="18"/>
          <w:lang w:val="fr-CH" w:eastAsia="de-DE" w:bidi="ar-SA"/>
        </w:rPr>
        <w:t>Echelle des notes</w:t>
      </w:r>
    </w:p>
    <w:tbl>
      <w:tblPr>
        <w:tblW w:w="10080" w:type="dxa"/>
        <w:tblInd w:w="55" w:type="dxa"/>
        <w:tblLayout w:type="fixed"/>
        <w:tblCellMar>
          <w:left w:w="70" w:type="dxa"/>
          <w:right w:w="70" w:type="dxa"/>
        </w:tblCellMar>
        <w:tblLook w:val="04A0" w:firstRow="1" w:lastRow="0" w:firstColumn="1" w:lastColumn="0" w:noHBand="0" w:noVBand="1"/>
      </w:tblPr>
      <w:tblGrid>
        <w:gridCol w:w="582"/>
        <w:gridCol w:w="567"/>
        <w:gridCol w:w="567"/>
        <w:gridCol w:w="709"/>
        <w:gridCol w:w="284"/>
        <w:gridCol w:w="549"/>
        <w:gridCol w:w="536"/>
        <w:gridCol w:w="31"/>
        <w:gridCol w:w="567"/>
        <w:gridCol w:w="709"/>
        <w:gridCol w:w="301"/>
        <w:gridCol w:w="548"/>
        <w:gridCol w:w="567"/>
        <w:gridCol w:w="567"/>
        <w:gridCol w:w="709"/>
        <w:gridCol w:w="567"/>
        <w:gridCol w:w="567"/>
        <w:gridCol w:w="640"/>
        <w:gridCol w:w="513"/>
      </w:tblGrid>
      <w:tr w:rsidR="00A257A7" w:rsidRPr="00C34735" w14:paraId="558DEF89" w14:textId="77777777" w:rsidTr="00A97DA3">
        <w:trPr>
          <w:trHeight w:val="526"/>
        </w:trPr>
        <w:tc>
          <w:tcPr>
            <w:tcW w:w="2425" w:type="dxa"/>
            <w:gridSpan w:val="4"/>
            <w:tcBorders>
              <w:top w:val="single" w:sz="4" w:space="0" w:color="auto"/>
              <w:left w:val="single" w:sz="4" w:space="0" w:color="auto"/>
              <w:bottom w:val="single" w:sz="4" w:space="0" w:color="auto"/>
              <w:right w:val="nil"/>
            </w:tcBorders>
            <w:shd w:val="clear" w:color="auto" w:fill="auto"/>
            <w:vAlign w:val="center"/>
            <w:hideMark/>
          </w:tcPr>
          <w:p w14:paraId="21BF9600"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Compétences professionnelles globales</w:t>
            </w:r>
          </w:p>
        </w:tc>
        <w:tc>
          <w:tcPr>
            <w:tcW w:w="284" w:type="dxa"/>
            <w:tcBorders>
              <w:top w:val="nil"/>
              <w:left w:val="single" w:sz="4" w:space="0" w:color="auto"/>
              <w:bottom w:val="nil"/>
              <w:right w:val="nil"/>
            </w:tcBorders>
            <w:shd w:val="clear" w:color="auto" w:fill="auto"/>
            <w:noWrap/>
            <w:vAlign w:val="center"/>
            <w:hideMark/>
          </w:tcPr>
          <w:p w14:paraId="4DEA500C"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 </w:t>
            </w:r>
          </w:p>
        </w:tc>
        <w:tc>
          <w:tcPr>
            <w:tcW w:w="239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10DB23A"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Résultat et Efficience</w:t>
            </w:r>
          </w:p>
        </w:tc>
        <w:tc>
          <w:tcPr>
            <w:tcW w:w="301" w:type="dxa"/>
            <w:tcBorders>
              <w:top w:val="nil"/>
              <w:left w:val="nil"/>
              <w:bottom w:val="nil"/>
              <w:right w:val="nil"/>
            </w:tcBorders>
            <w:shd w:val="clear" w:color="auto" w:fill="auto"/>
            <w:noWrap/>
            <w:vAlign w:val="center"/>
            <w:hideMark/>
          </w:tcPr>
          <w:p w14:paraId="757B3B0D" w14:textId="77777777" w:rsidR="00A257A7" w:rsidRPr="00C34735" w:rsidRDefault="00A257A7" w:rsidP="00A97DA3">
            <w:pPr>
              <w:jc w:val="center"/>
              <w:rPr>
                <w:rFonts w:eastAsia="Times New Roman"/>
                <w:sz w:val="18"/>
                <w:szCs w:val="18"/>
                <w:lang w:val="fr-CH" w:eastAsia="fr-CH" w:bidi="ar-SA"/>
              </w:rPr>
            </w:pPr>
          </w:p>
        </w:tc>
        <w:tc>
          <w:tcPr>
            <w:tcW w:w="239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39555B7"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Présentation et Entretien professionnel</w:t>
            </w:r>
            <w:r w:rsidRPr="00C34735">
              <w:rPr>
                <w:rFonts w:eastAsia="Times New Roman"/>
                <w:b/>
                <w:bCs/>
                <w:sz w:val="18"/>
                <w:szCs w:val="18"/>
                <w:vertAlign w:val="superscript"/>
                <w:lang w:val="fr-CH" w:eastAsia="fr-CH" w:bidi="ar-SA"/>
              </w:rPr>
              <w:t>1</w:t>
            </w:r>
            <w:r w:rsidRPr="00C34735">
              <w:rPr>
                <w:rFonts w:eastAsia="Times New Roman"/>
                <w:sz w:val="18"/>
                <w:szCs w:val="18"/>
                <w:vertAlign w:val="superscript"/>
                <w:lang w:val="fr-CH" w:eastAsia="fr-CH" w:bidi="ar-SA"/>
              </w:rPr>
              <w:t>)</w:t>
            </w:r>
          </w:p>
        </w:tc>
        <w:tc>
          <w:tcPr>
            <w:tcW w:w="567" w:type="dxa"/>
            <w:tcBorders>
              <w:top w:val="nil"/>
              <w:left w:val="nil"/>
              <w:bottom w:val="nil"/>
              <w:right w:val="nil"/>
            </w:tcBorders>
            <w:shd w:val="clear" w:color="auto" w:fill="auto"/>
            <w:noWrap/>
            <w:vAlign w:val="center"/>
            <w:hideMark/>
          </w:tcPr>
          <w:p w14:paraId="630607D9"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7967FCC6"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25593C2E"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6B667B1D"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10936848" w14:textId="77777777" w:rsidTr="00A97DA3">
        <w:trPr>
          <w:trHeight w:val="70"/>
        </w:trPr>
        <w:tc>
          <w:tcPr>
            <w:tcW w:w="582" w:type="dxa"/>
            <w:tcBorders>
              <w:top w:val="nil"/>
              <w:left w:val="nil"/>
              <w:bottom w:val="nil"/>
              <w:right w:val="nil"/>
            </w:tcBorders>
            <w:shd w:val="clear" w:color="auto" w:fill="auto"/>
            <w:noWrap/>
            <w:vAlign w:val="center"/>
            <w:hideMark/>
          </w:tcPr>
          <w:p w14:paraId="412B391B"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323A8E96" w14:textId="77777777" w:rsidR="00A257A7" w:rsidRPr="00C34735" w:rsidRDefault="00A257A7" w:rsidP="00A97DA3">
            <w:pPr>
              <w:jc w:val="right"/>
              <w:rPr>
                <w:rFonts w:eastAsia="Times New Roman"/>
                <w:sz w:val="8"/>
                <w:szCs w:val="8"/>
                <w:lang w:val="fr-CH" w:eastAsia="fr-CH" w:bidi="ar-SA"/>
              </w:rPr>
            </w:pPr>
          </w:p>
        </w:tc>
        <w:tc>
          <w:tcPr>
            <w:tcW w:w="567" w:type="dxa"/>
            <w:tcBorders>
              <w:top w:val="nil"/>
              <w:left w:val="nil"/>
              <w:bottom w:val="single" w:sz="4" w:space="0" w:color="auto"/>
              <w:right w:val="nil"/>
            </w:tcBorders>
            <w:shd w:val="clear" w:color="auto" w:fill="auto"/>
            <w:noWrap/>
            <w:vAlign w:val="center"/>
            <w:hideMark/>
          </w:tcPr>
          <w:p w14:paraId="0B7CD8CD"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709" w:type="dxa"/>
            <w:tcBorders>
              <w:top w:val="nil"/>
              <w:left w:val="nil"/>
              <w:bottom w:val="nil"/>
              <w:right w:val="nil"/>
            </w:tcBorders>
            <w:shd w:val="clear" w:color="auto" w:fill="auto"/>
            <w:noWrap/>
            <w:vAlign w:val="center"/>
            <w:hideMark/>
          </w:tcPr>
          <w:p w14:paraId="4F95EED0" w14:textId="77777777" w:rsidR="00A257A7" w:rsidRPr="00C34735" w:rsidRDefault="00A257A7" w:rsidP="00A97DA3">
            <w:pPr>
              <w:jc w:val="center"/>
              <w:rPr>
                <w:rFonts w:eastAsia="Times New Roman"/>
                <w:b/>
                <w:bCs/>
                <w:sz w:val="8"/>
                <w:szCs w:val="8"/>
                <w:lang w:val="fr-CH" w:eastAsia="fr-CH" w:bidi="ar-SA"/>
              </w:rPr>
            </w:pPr>
          </w:p>
        </w:tc>
        <w:tc>
          <w:tcPr>
            <w:tcW w:w="284" w:type="dxa"/>
            <w:tcBorders>
              <w:top w:val="nil"/>
              <w:left w:val="nil"/>
              <w:bottom w:val="nil"/>
              <w:right w:val="nil"/>
            </w:tcBorders>
            <w:shd w:val="clear" w:color="auto" w:fill="auto"/>
            <w:noWrap/>
            <w:vAlign w:val="center"/>
            <w:hideMark/>
          </w:tcPr>
          <w:p w14:paraId="45F78032" w14:textId="77777777" w:rsidR="00A257A7" w:rsidRPr="00C34735" w:rsidRDefault="00A257A7" w:rsidP="00A97DA3">
            <w:pPr>
              <w:rPr>
                <w:rFonts w:eastAsia="Times New Roman"/>
                <w:sz w:val="8"/>
                <w:szCs w:val="8"/>
                <w:lang w:val="fr-CH" w:eastAsia="fr-CH" w:bidi="ar-SA"/>
              </w:rPr>
            </w:pPr>
          </w:p>
        </w:tc>
        <w:tc>
          <w:tcPr>
            <w:tcW w:w="549" w:type="dxa"/>
            <w:tcBorders>
              <w:top w:val="nil"/>
              <w:left w:val="nil"/>
              <w:bottom w:val="nil"/>
              <w:right w:val="nil"/>
            </w:tcBorders>
            <w:shd w:val="clear" w:color="auto" w:fill="auto"/>
            <w:noWrap/>
            <w:vAlign w:val="center"/>
            <w:hideMark/>
          </w:tcPr>
          <w:p w14:paraId="42FDE7D0" w14:textId="77777777" w:rsidR="00A257A7" w:rsidRPr="00C34735" w:rsidRDefault="00A257A7" w:rsidP="00A97DA3">
            <w:pPr>
              <w:rPr>
                <w:rFonts w:eastAsia="Times New Roman"/>
                <w:sz w:val="8"/>
                <w:szCs w:val="8"/>
                <w:lang w:val="fr-CH" w:eastAsia="fr-CH" w:bidi="ar-SA"/>
              </w:rPr>
            </w:pPr>
          </w:p>
        </w:tc>
        <w:tc>
          <w:tcPr>
            <w:tcW w:w="567" w:type="dxa"/>
            <w:gridSpan w:val="2"/>
            <w:tcBorders>
              <w:top w:val="nil"/>
              <w:left w:val="nil"/>
              <w:bottom w:val="nil"/>
              <w:right w:val="nil"/>
            </w:tcBorders>
            <w:shd w:val="clear" w:color="auto" w:fill="auto"/>
            <w:noWrap/>
            <w:vAlign w:val="center"/>
            <w:hideMark/>
          </w:tcPr>
          <w:p w14:paraId="21B2F4C0" w14:textId="77777777" w:rsidR="00A257A7" w:rsidRPr="00C34735" w:rsidRDefault="00A257A7" w:rsidP="00A97DA3">
            <w:pPr>
              <w:jc w:val="right"/>
              <w:rPr>
                <w:rFonts w:eastAsia="Times New Roman"/>
                <w:sz w:val="8"/>
                <w:szCs w:val="8"/>
                <w:lang w:val="fr-CH" w:eastAsia="fr-CH" w:bidi="ar-SA"/>
              </w:rPr>
            </w:pPr>
          </w:p>
        </w:tc>
        <w:tc>
          <w:tcPr>
            <w:tcW w:w="567" w:type="dxa"/>
            <w:tcBorders>
              <w:top w:val="nil"/>
              <w:left w:val="nil"/>
              <w:bottom w:val="single" w:sz="4" w:space="0" w:color="auto"/>
              <w:right w:val="nil"/>
            </w:tcBorders>
            <w:shd w:val="clear" w:color="auto" w:fill="auto"/>
            <w:noWrap/>
            <w:vAlign w:val="center"/>
            <w:hideMark/>
          </w:tcPr>
          <w:p w14:paraId="69642996"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709" w:type="dxa"/>
            <w:tcBorders>
              <w:top w:val="nil"/>
              <w:left w:val="nil"/>
              <w:bottom w:val="nil"/>
              <w:right w:val="nil"/>
            </w:tcBorders>
            <w:shd w:val="clear" w:color="auto" w:fill="auto"/>
            <w:noWrap/>
            <w:vAlign w:val="center"/>
            <w:hideMark/>
          </w:tcPr>
          <w:p w14:paraId="429C5667" w14:textId="77777777" w:rsidR="00A257A7" w:rsidRPr="00C34735" w:rsidRDefault="00A257A7" w:rsidP="00A97DA3">
            <w:pPr>
              <w:jc w:val="center"/>
              <w:rPr>
                <w:rFonts w:eastAsia="Times New Roman"/>
                <w:b/>
                <w:bCs/>
                <w:sz w:val="8"/>
                <w:szCs w:val="8"/>
                <w:lang w:val="fr-CH" w:eastAsia="fr-CH" w:bidi="ar-SA"/>
              </w:rPr>
            </w:pPr>
          </w:p>
        </w:tc>
        <w:tc>
          <w:tcPr>
            <w:tcW w:w="301" w:type="dxa"/>
            <w:tcBorders>
              <w:top w:val="nil"/>
              <w:left w:val="nil"/>
              <w:bottom w:val="nil"/>
              <w:right w:val="nil"/>
            </w:tcBorders>
            <w:shd w:val="clear" w:color="auto" w:fill="auto"/>
            <w:noWrap/>
            <w:vAlign w:val="center"/>
            <w:hideMark/>
          </w:tcPr>
          <w:p w14:paraId="02AB9160" w14:textId="77777777" w:rsidR="00A257A7" w:rsidRPr="00C34735" w:rsidRDefault="00A257A7" w:rsidP="00A97DA3">
            <w:pPr>
              <w:jc w:val="center"/>
              <w:rPr>
                <w:rFonts w:eastAsia="Times New Roman"/>
                <w:sz w:val="8"/>
                <w:szCs w:val="8"/>
                <w:lang w:val="fr-CH" w:eastAsia="fr-CH" w:bidi="ar-SA"/>
              </w:rPr>
            </w:pPr>
          </w:p>
        </w:tc>
        <w:tc>
          <w:tcPr>
            <w:tcW w:w="548" w:type="dxa"/>
            <w:tcBorders>
              <w:top w:val="nil"/>
              <w:left w:val="nil"/>
              <w:bottom w:val="nil"/>
              <w:right w:val="nil"/>
            </w:tcBorders>
            <w:shd w:val="clear" w:color="auto" w:fill="auto"/>
            <w:noWrap/>
            <w:vAlign w:val="center"/>
            <w:hideMark/>
          </w:tcPr>
          <w:p w14:paraId="0AF4CF31"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6CBD50EF" w14:textId="77777777" w:rsidR="00A257A7" w:rsidRPr="00C34735" w:rsidRDefault="00A257A7" w:rsidP="00A97DA3">
            <w:pPr>
              <w:jc w:val="right"/>
              <w:rPr>
                <w:rFonts w:eastAsia="Times New Roman"/>
                <w:sz w:val="8"/>
                <w:szCs w:val="8"/>
                <w:lang w:val="fr-CH" w:eastAsia="fr-CH" w:bidi="ar-SA"/>
              </w:rPr>
            </w:pPr>
          </w:p>
        </w:tc>
        <w:tc>
          <w:tcPr>
            <w:tcW w:w="567" w:type="dxa"/>
            <w:tcBorders>
              <w:top w:val="nil"/>
              <w:left w:val="nil"/>
              <w:bottom w:val="single" w:sz="4" w:space="0" w:color="auto"/>
              <w:right w:val="nil"/>
            </w:tcBorders>
            <w:shd w:val="clear" w:color="auto" w:fill="auto"/>
            <w:noWrap/>
            <w:vAlign w:val="center"/>
            <w:hideMark/>
          </w:tcPr>
          <w:p w14:paraId="35D6D242" w14:textId="77777777" w:rsidR="00A257A7" w:rsidRPr="00C34735" w:rsidRDefault="00A257A7" w:rsidP="00A97DA3">
            <w:pPr>
              <w:jc w:val="center"/>
              <w:rPr>
                <w:rFonts w:eastAsia="Times New Roman"/>
                <w:b/>
                <w:bCs/>
                <w:sz w:val="8"/>
                <w:szCs w:val="8"/>
                <w:lang w:val="fr-CH" w:eastAsia="fr-CH" w:bidi="ar-SA"/>
              </w:rPr>
            </w:pPr>
            <w:r w:rsidRPr="00C34735">
              <w:rPr>
                <w:rFonts w:eastAsia="Times New Roman"/>
                <w:b/>
                <w:bCs/>
                <w:sz w:val="8"/>
                <w:szCs w:val="8"/>
                <w:lang w:val="fr-CH" w:eastAsia="fr-CH" w:bidi="ar-SA"/>
              </w:rPr>
              <w:t> </w:t>
            </w:r>
          </w:p>
        </w:tc>
        <w:tc>
          <w:tcPr>
            <w:tcW w:w="709" w:type="dxa"/>
            <w:tcBorders>
              <w:top w:val="nil"/>
              <w:left w:val="nil"/>
              <w:bottom w:val="nil"/>
              <w:right w:val="nil"/>
            </w:tcBorders>
            <w:shd w:val="clear" w:color="auto" w:fill="auto"/>
            <w:noWrap/>
            <w:vAlign w:val="center"/>
            <w:hideMark/>
          </w:tcPr>
          <w:p w14:paraId="0D4CF8D5" w14:textId="77777777" w:rsidR="00A257A7" w:rsidRPr="00C34735" w:rsidRDefault="00A257A7" w:rsidP="00A97DA3">
            <w:pPr>
              <w:jc w:val="center"/>
              <w:rPr>
                <w:rFonts w:eastAsia="Times New Roman"/>
                <w:b/>
                <w:bCs/>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5CF2C876" w14:textId="77777777" w:rsidR="00A257A7" w:rsidRPr="00C34735" w:rsidRDefault="00A257A7" w:rsidP="00A97DA3">
            <w:pPr>
              <w:jc w:val="center"/>
              <w:rPr>
                <w:rFonts w:eastAsia="Times New Roman"/>
                <w:b/>
                <w:bCs/>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690142D6" w14:textId="77777777" w:rsidR="00A257A7" w:rsidRPr="00C34735" w:rsidRDefault="00A257A7" w:rsidP="00A97DA3">
            <w:pPr>
              <w:jc w:val="center"/>
              <w:rPr>
                <w:rFonts w:eastAsia="Times New Roman"/>
                <w:b/>
                <w:bCs/>
                <w:sz w:val="8"/>
                <w:szCs w:val="8"/>
                <w:lang w:val="fr-CH" w:eastAsia="fr-CH" w:bidi="ar-SA"/>
              </w:rPr>
            </w:pPr>
          </w:p>
        </w:tc>
        <w:tc>
          <w:tcPr>
            <w:tcW w:w="640" w:type="dxa"/>
            <w:tcBorders>
              <w:top w:val="nil"/>
              <w:left w:val="nil"/>
              <w:bottom w:val="nil"/>
              <w:right w:val="nil"/>
            </w:tcBorders>
            <w:shd w:val="clear" w:color="auto" w:fill="auto"/>
            <w:noWrap/>
            <w:vAlign w:val="center"/>
            <w:hideMark/>
          </w:tcPr>
          <w:p w14:paraId="706E0220" w14:textId="77777777" w:rsidR="00A257A7" w:rsidRPr="00C34735" w:rsidRDefault="00A257A7" w:rsidP="00A97DA3">
            <w:pPr>
              <w:jc w:val="center"/>
              <w:rPr>
                <w:rFonts w:eastAsia="Times New Roman"/>
                <w:b/>
                <w:bCs/>
                <w:sz w:val="8"/>
                <w:szCs w:val="8"/>
                <w:lang w:val="fr-CH" w:eastAsia="fr-CH" w:bidi="ar-SA"/>
              </w:rPr>
            </w:pPr>
          </w:p>
        </w:tc>
        <w:tc>
          <w:tcPr>
            <w:tcW w:w="513" w:type="dxa"/>
            <w:tcBorders>
              <w:top w:val="nil"/>
              <w:left w:val="nil"/>
              <w:bottom w:val="nil"/>
              <w:right w:val="nil"/>
            </w:tcBorders>
            <w:shd w:val="clear" w:color="auto" w:fill="auto"/>
            <w:noWrap/>
            <w:vAlign w:val="center"/>
            <w:hideMark/>
          </w:tcPr>
          <w:p w14:paraId="47548587" w14:textId="77777777" w:rsidR="00A257A7" w:rsidRPr="00C34735" w:rsidRDefault="00A257A7" w:rsidP="00A97DA3">
            <w:pPr>
              <w:jc w:val="center"/>
              <w:rPr>
                <w:rFonts w:eastAsia="Times New Roman"/>
                <w:b/>
                <w:bCs/>
                <w:sz w:val="8"/>
                <w:szCs w:val="8"/>
                <w:lang w:val="fr-CH" w:eastAsia="fr-CH" w:bidi="ar-SA"/>
              </w:rPr>
            </w:pPr>
          </w:p>
        </w:tc>
      </w:tr>
      <w:tr w:rsidR="00A257A7" w:rsidRPr="00C34735" w14:paraId="26B1B43C" w14:textId="77777777" w:rsidTr="00A97DA3">
        <w:trPr>
          <w:trHeight w:val="282"/>
        </w:trPr>
        <w:tc>
          <w:tcPr>
            <w:tcW w:w="1149" w:type="dxa"/>
            <w:gridSpan w:val="2"/>
            <w:tcBorders>
              <w:top w:val="nil"/>
              <w:left w:val="nil"/>
              <w:bottom w:val="nil"/>
              <w:right w:val="single" w:sz="4" w:space="0" w:color="000000"/>
            </w:tcBorders>
            <w:shd w:val="clear" w:color="auto" w:fill="auto"/>
            <w:vAlign w:val="center"/>
            <w:hideMark/>
          </w:tcPr>
          <w:p w14:paraId="02145CA4" w14:textId="77777777" w:rsidR="00A257A7" w:rsidRPr="00C34735" w:rsidRDefault="00A257A7" w:rsidP="00A97DA3">
            <w:pPr>
              <w:rPr>
                <w:rFonts w:eastAsia="Times New Roman"/>
                <w:b/>
                <w:bCs/>
                <w:sz w:val="18"/>
                <w:szCs w:val="18"/>
                <w:lang w:val="fr-CH" w:eastAsia="fr-CH" w:bidi="ar-SA"/>
              </w:rPr>
            </w:pPr>
            <w:r w:rsidRPr="00C34735">
              <w:rPr>
                <w:rFonts w:eastAsia="Times New Roman"/>
                <w:b/>
                <w:bCs/>
                <w:sz w:val="18"/>
                <w:szCs w:val="18"/>
                <w:lang w:val="fr-CH" w:eastAsia="fr-CH" w:bidi="ar-SA"/>
              </w:rPr>
              <w:t>Points</w:t>
            </w:r>
            <w:r w:rsidRPr="00C34735">
              <w:rPr>
                <w:rFonts w:eastAsia="Times New Roman"/>
                <w:b/>
                <w:bCs/>
                <w:sz w:val="18"/>
                <w:szCs w:val="18"/>
                <w:lang w:val="fr-CH" w:eastAsia="fr-CH" w:bidi="ar-SA"/>
              </w:rPr>
              <w:br/>
            </w:r>
            <w:proofErr w:type="gramStart"/>
            <w:r w:rsidRPr="00C34735">
              <w:rPr>
                <w:rFonts w:eastAsia="Times New Roman"/>
                <w:b/>
                <w:bCs/>
                <w:sz w:val="18"/>
                <w:szCs w:val="18"/>
                <w:lang w:val="fr-CH" w:eastAsia="fr-CH" w:bidi="ar-SA"/>
              </w:rPr>
              <w:t>obtenus:</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6232A1D2"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w:t>
            </w:r>
          </w:p>
        </w:tc>
        <w:tc>
          <w:tcPr>
            <w:tcW w:w="709" w:type="dxa"/>
            <w:tcBorders>
              <w:top w:val="nil"/>
              <w:left w:val="nil"/>
              <w:bottom w:val="nil"/>
              <w:right w:val="nil"/>
            </w:tcBorders>
            <w:shd w:val="clear" w:color="auto" w:fill="auto"/>
            <w:noWrap/>
            <w:vAlign w:val="center"/>
            <w:hideMark/>
          </w:tcPr>
          <w:p w14:paraId="4B76CF81" w14:textId="77777777" w:rsidR="00A257A7" w:rsidRPr="00C34735" w:rsidRDefault="00A257A7" w:rsidP="00A97DA3">
            <w:pPr>
              <w:jc w:val="center"/>
              <w:rPr>
                <w:rFonts w:eastAsia="Times New Roman"/>
                <w:b/>
                <w:bCs/>
                <w:sz w:val="18"/>
                <w:szCs w:val="18"/>
                <w:lang w:val="fr-CH" w:eastAsia="fr-CH" w:bidi="ar-SA"/>
              </w:rPr>
            </w:pPr>
          </w:p>
        </w:tc>
        <w:tc>
          <w:tcPr>
            <w:tcW w:w="284" w:type="dxa"/>
            <w:tcBorders>
              <w:top w:val="nil"/>
              <w:left w:val="nil"/>
              <w:bottom w:val="nil"/>
              <w:right w:val="nil"/>
            </w:tcBorders>
            <w:shd w:val="clear" w:color="auto" w:fill="auto"/>
            <w:noWrap/>
            <w:vAlign w:val="center"/>
            <w:hideMark/>
          </w:tcPr>
          <w:p w14:paraId="28036D05" w14:textId="77777777" w:rsidR="00A257A7" w:rsidRPr="00C34735" w:rsidRDefault="00A257A7" w:rsidP="00A97DA3">
            <w:pPr>
              <w:rPr>
                <w:rFonts w:eastAsia="Times New Roman"/>
                <w:sz w:val="18"/>
                <w:szCs w:val="18"/>
                <w:lang w:val="fr-CH" w:eastAsia="fr-CH" w:bidi="ar-SA"/>
              </w:rPr>
            </w:pPr>
          </w:p>
        </w:tc>
        <w:tc>
          <w:tcPr>
            <w:tcW w:w="549" w:type="dxa"/>
            <w:tcBorders>
              <w:top w:val="nil"/>
              <w:left w:val="nil"/>
              <w:bottom w:val="nil"/>
              <w:right w:val="nil"/>
            </w:tcBorders>
            <w:shd w:val="clear" w:color="auto" w:fill="auto"/>
            <w:noWrap/>
            <w:vAlign w:val="center"/>
            <w:hideMark/>
          </w:tcPr>
          <w:p w14:paraId="267A1489" w14:textId="77777777" w:rsidR="00A257A7" w:rsidRPr="00C34735" w:rsidRDefault="00A257A7" w:rsidP="00A97DA3">
            <w:pPr>
              <w:rPr>
                <w:rFonts w:eastAsia="Times New Roman"/>
                <w:sz w:val="18"/>
                <w:szCs w:val="18"/>
                <w:lang w:val="fr-CH" w:eastAsia="fr-CH" w:bidi="ar-SA"/>
              </w:rPr>
            </w:pPr>
          </w:p>
        </w:tc>
        <w:tc>
          <w:tcPr>
            <w:tcW w:w="567" w:type="dxa"/>
            <w:gridSpan w:val="2"/>
            <w:tcBorders>
              <w:top w:val="nil"/>
              <w:left w:val="nil"/>
              <w:bottom w:val="nil"/>
              <w:right w:val="nil"/>
            </w:tcBorders>
            <w:shd w:val="clear" w:color="auto" w:fill="auto"/>
            <w:noWrap/>
            <w:vAlign w:val="center"/>
            <w:hideMark/>
          </w:tcPr>
          <w:p w14:paraId="34729CB1" w14:textId="77777777" w:rsidR="00A257A7" w:rsidRPr="00C34735" w:rsidRDefault="00A257A7" w:rsidP="00A97DA3">
            <w:pPr>
              <w:jc w:val="right"/>
              <w:rPr>
                <w:rFonts w:eastAsia="Times New Roman"/>
                <w:sz w:val="18"/>
                <w:szCs w:val="18"/>
                <w:lang w:val="fr-CH" w:eastAsia="fr-CH" w:bidi="ar-SA"/>
              </w:rPr>
            </w:pP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BF212BC"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w:t>
            </w:r>
          </w:p>
        </w:tc>
        <w:tc>
          <w:tcPr>
            <w:tcW w:w="709" w:type="dxa"/>
            <w:tcBorders>
              <w:top w:val="nil"/>
              <w:left w:val="nil"/>
              <w:bottom w:val="nil"/>
              <w:right w:val="nil"/>
            </w:tcBorders>
            <w:shd w:val="clear" w:color="auto" w:fill="auto"/>
            <w:noWrap/>
            <w:vAlign w:val="center"/>
            <w:hideMark/>
          </w:tcPr>
          <w:p w14:paraId="00C58760" w14:textId="77777777" w:rsidR="00A257A7" w:rsidRPr="00C34735" w:rsidRDefault="00A257A7" w:rsidP="00A97DA3">
            <w:pPr>
              <w:jc w:val="center"/>
              <w:rPr>
                <w:rFonts w:eastAsia="Times New Roman"/>
                <w:b/>
                <w:bCs/>
                <w:sz w:val="18"/>
                <w:szCs w:val="18"/>
                <w:lang w:val="fr-CH" w:eastAsia="fr-CH" w:bidi="ar-SA"/>
              </w:rPr>
            </w:pPr>
          </w:p>
        </w:tc>
        <w:tc>
          <w:tcPr>
            <w:tcW w:w="301" w:type="dxa"/>
            <w:tcBorders>
              <w:top w:val="nil"/>
              <w:left w:val="nil"/>
              <w:bottom w:val="nil"/>
              <w:right w:val="nil"/>
            </w:tcBorders>
            <w:shd w:val="clear" w:color="auto" w:fill="auto"/>
            <w:noWrap/>
            <w:vAlign w:val="center"/>
            <w:hideMark/>
          </w:tcPr>
          <w:p w14:paraId="34E70F85" w14:textId="77777777" w:rsidR="00A257A7" w:rsidRPr="00C34735" w:rsidRDefault="00A257A7" w:rsidP="00A97DA3">
            <w:pPr>
              <w:jc w:val="center"/>
              <w:rPr>
                <w:rFonts w:eastAsia="Times New Roman"/>
                <w:sz w:val="18"/>
                <w:szCs w:val="18"/>
                <w:lang w:val="fr-CH" w:eastAsia="fr-CH" w:bidi="ar-SA"/>
              </w:rPr>
            </w:pPr>
          </w:p>
        </w:tc>
        <w:tc>
          <w:tcPr>
            <w:tcW w:w="548" w:type="dxa"/>
            <w:tcBorders>
              <w:top w:val="nil"/>
              <w:left w:val="nil"/>
              <w:bottom w:val="nil"/>
              <w:right w:val="nil"/>
            </w:tcBorders>
            <w:shd w:val="clear" w:color="auto" w:fill="auto"/>
            <w:noWrap/>
            <w:vAlign w:val="center"/>
            <w:hideMark/>
          </w:tcPr>
          <w:p w14:paraId="1F4B2A26"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219CC810" w14:textId="77777777" w:rsidR="00A257A7" w:rsidRPr="00C34735" w:rsidRDefault="00A257A7" w:rsidP="00A97DA3">
            <w:pPr>
              <w:jc w:val="right"/>
              <w:rPr>
                <w:rFonts w:eastAsia="Times New Roman"/>
                <w:sz w:val="18"/>
                <w:szCs w:val="18"/>
                <w:lang w:val="fr-CH" w:eastAsia="fr-CH" w:bidi="ar-SA"/>
              </w:rPr>
            </w:pP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6B3DE40"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w:t>
            </w:r>
          </w:p>
        </w:tc>
        <w:tc>
          <w:tcPr>
            <w:tcW w:w="709" w:type="dxa"/>
            <w:tcBorders>
              <w:top w:val="nil"/>
              <w:left w:val="nil"/>
              <w:bottom w:val="nil"/>
              <w:right w:val="nil"/>
            </w:tcBorders>
            <w:shd w:val="clear" w:color="auto" w:fill="auto"/>
            <w:noWrap/>
            <w:vAlign w:val="center"/>
            <w:hideMark/>
          </w:tcPr>
          <w:p w14:paraId="0D620393"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042FD0B8"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3966E86A"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3BEF0A3B"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5C6841D0"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3E6037B0" w14:textId="77777777" w:rsidTr="00A97DA3">
        <w:trPr>
          <w:trHeight w:val="70"/>
        </w:trPr>
        <w:tc>
          <w:tcPr>
            <w:tcW w:w="582" w:type="dxa"/>
            <w:tcBorders>
              <w:top w:val="nil"/>
              <w:left w:val="nil"/>
              <w:bottom w:val="nil"/>
              <w:right w:val="nil"/>
            </w:tcBorders>
            <w:shd w:val="clear" w:color="auto" w:fill="auto"/>
            <w:noWrap/>
            <w:vAlign w:val="center"/>
            <w:hideMark/>
          </w:tcPr>
          <w:p w14:paraId="0A5C3C50"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0F828CBA"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1E5D6FDF" w14:textId="77777777" w:rsidR="00A257A7" w:rsidRPr="00C34735" w:rsidRDefault="00A257A7" w:rsidP="00A97DA3">
            <w:pPr>
              <w:jc w:val="center"/>
              <w:rPr>
                <w:rFonts w:eastAsia="Times New Roman"/>
                <w:b/>
                <w:bCs/>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01998F9D" w14:textId="77777777" w:rsidR="00A257A7" w:rsidRPr="00C34735" w:rsidRDefault="00A257A7" w:rsidP="00A97DA3">
            <w:pPr>
              <w:jc w:val="center"/>
              <w:rPr>
                <w:rFonts w:eastAsia="Times New Roman"/>
                <w:b/>
                <w:bCs/>
                <w:sz w:val="8"/>
                <w:szCs w:val="8"/>
                <w:lang w:val="fr-CH" w:eastAsia="fr-CH" w:bidi="ar-SA"/>
              </w:rPr>
            </w:pPr>
          </w:p>
        </w:tc>
        <w:tc>
          <w:tcPr>
            <w:tcW w:w="284" w:type="dxa"/>
            <w:tcBorders>
              <w:top w:val="nil"/>
              <w:left w:val="nil"/>
              <w:bottom w:val="nil"/>
              <w:right w:val="nil"/>
            </w:tcBorders>
            <w:shd w:val="clear" w:color="auto" w:fill="auto"/>
            <w:noWrap/>
            <w:vAlign w:val="center"/>
            <w:hideMark/>
          </w:tcPr>
          <w:p w14:paraId="7B272617" w14:textId="77777777" w:rsidR="00A257A7" w:rsidRPr="00C34735" w:rsidRDefault="00A257A7" w:rsidP="00A97DA3">
            <w:pPr>
              <w:rPr>
                <w:rFonts w:eastAsia="Times New Roman"/>
                <w:sz w:val="8"/>
                <w:szCs w:val="8"/>
                <w:lang w:val="fr-CH" w:eastAsia="fr-CH" w:bidi="ar-SA"/>
              </w:rPr>
            </w:pPr>
          </w:p>
        </w:tc>
        <w:tc>
          <w:tcPr>
            <w:tcW w:w="549" w:type="dxa"/>
            <w:tcBorders>
              <w:top w:val="nil"/>
              <w:left w:val="nil"/>
              <w:bottom w:val="nil"/>
              <w:right w:val="nil"/>
            </w:tcBorders>
            <w:shd w:val="clear" w:color="auto" w:fill="auto"/>
            <w:noWrap/>
            <w:vAlign w:val="center"/>
            <w:hideMark/>
          </w:tcPr>
          <w:p w14:paraId="27ED3911" w14:textId="77777777" w:rsidR="00A257A7" w:rsidRPr="00C34735" w:rsidRDefault="00A257A7" w:rsidP="00A97DA3">
            <w:pPr>
              <w:rPr>
                <w:rFonts w:eastAsia="Times New Roman"/>
                <w:sz w:val="8"/>
                <w:szCs w:val="8"/>
                <w:lang w:val="fr-CH" w:eastAsia="fr-CH" w:bidi="ar-SA"/>
              </w:rPr>
            </w:pPr>
          </w:p>
        </w:tc>
        <w:tc>
          <w:tcPr>
            <w:tcW w:w="567" w:type="dxa"/>
            <w:gridSpan w:val="2"/>
            <w:tcBorders>
              <w:top w:val="nil"/>
              <w:left w:val="nil"/>
              <w:bottom w:val="nil"/>
              <w:right w:val="nil"/>
            </w:tcBorders>
            <w:shd w:val="clear" w:color="auto" w:fill="auto"/>
            <w:noWrap/>
            <w:vAlign w:val="center"/>
            <w:hideMark/>
          </w:tcPr>
          <w:p w14:paraId="52B3182B"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3BB2FF0A" w14:textId="77777777" w:rsidR="00A257A7" w:rsidRPr="00C34735" w:rsidRDefault="00A257A7" w:rsidP="00A97DA3">
            <w:pPr>
              <w:jc w:val="center"/>
              <w:rPr>
                <w:rFonts w:eastAsia="Times New Roman"/>
                <w:b/>
                <w:bCs/>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5CEEFF2B" w14:textId="77777777" w:rsidR="00A257A7" w:rsidRPr="00C34735" w:rsidRDefault="00A257A7" w:rsidP="00A97DA3">
            <w:pPr>
              <w:jc w:val="center"/>
              <w:rPr>
                <w:rFonts w:eastAsia="Times New Roman"/>
                <w:b/>
                <w:bCs/>
                <w:sz w:val="8"/>
                <w:szCs w:val="8"/>
                <w:lang w:val="fr-CH" w:eastAsia="fr-CH" w:bidi="ar-SA"/>
              </w:rPr>
            </w:pPr>
          </w:p>
        </w:tc>
        <w:tc>
          <w:tcPr>
            <w:tcW w:w="301" w:type="dxa"/>
            <w:tcBorders>
              <w:top w:val="nil"/>
              <w:left w:val="nil"/>
              <w:bottom w:val="nil"/>
              <w:right w:val="nil"/>
            </w:tcBorders>
            <w:shd w:val="clear" w:color="auto" w:fill="auto"/>
            <w:noWrap/>
            <w:vAlign w:val="center"/>
            <w:hideMark/>
          </w:tcPr>
          <w:p w14:paraId="57BFFAF9" w14:textId="77777777" w:rsidR="00A257A7" w:rsidRPr="00C34735" w:rsidRDefault="00A257A7" w:rsidP="00A97DA3">
            <w:pPr>
              <w:jc w:val="center"/>
              <w:rPr>
                <w:rFonts w:eastAsia="Times New Roman"/>
                <w:sz w:val="8"/>
                <w:szCs w:val="8"/>
                <w:lang w:val="fr-CH" w:eastAsia="fr-CH" w:bidi="ar-SA"/>
              </w:rPr>
            </w:pPr>
          </w:p>
        </w:tc>
        <w:tc>
          <w:tcPr>
            <w:tcW w:w="548" w:type="dxa"/>
            <w:tcBorders>
              <w:top w:val="nil"/>
              <w:left w:val="nil"/>
              <w:bottom w:val="nil"/>
              <w:right w:val="nil"/>
            </w:tcBorders>
            <w:shd w:val="clear" w:color="auto" w:fill="auto"/>
            <w:noWrap/>
            <w:vAlign w:val="center"/>
            <w:hideMark/>
          </w:tcPr>
          <w:p w14:paraId="7B0C00F0"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168CF944"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394365C4" w14:textId="77777777" w:rsidR="00A257A7" w:rsidRPr="00C34735" w:rsidRDefault="00A257A7" w:rsidP="00A97DA3">
            <w:pPr>
              <w:jc w:val="center"/>
              <w:rPr>
                <w:rFonts w:eastAsia="Times New Roman"/>
                <w:b/>
                <w:bCs/>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69A3F5A7" w14:textId="77777777" w:rsidR="00A257A7" w:rsidRPr="00C34735" w:rsidRDefault="00A257A7" w:rsidP="00A97DA3">
            <w:pPr>
              <w:jc w:val="center"/>
              <w:rPr>
                <w:rFonts w:eastAsia="Times New Roman"/>
                <w:b/>
                <w:bCs/>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5214059F" w14:textId="77777777" w:rsidR="00A257A7" w:rsidRPr="00C34735" w:rsidRDefault="00A257A7" w:rsidP="00A97DA3">
            <w:pPr>
              <w:jc w:val="center"/>
              <w:rPr>
                <w:rFonts w:eastAsia="Times New Roman"/>
                <w:b/>
                <w:bCs/>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65288B90" w14:textId="77777777" w:rsidR="00A257A7" w:rsidRPr="00C34735" w:rsidRDefault="00A257A7" w:rsidP="00A97DA3">
            <w:pPr>
              <w:jc w:val="center"/>
              <w:rPr>
                <w:rFonts w:eastAsia="Times New Roman"/>
                <w:b/>
                <w:bCs/>
                <w:sz w:val="8"/>
                <w:szCs w:val="8"/>
                <w:lang w:val="fr-CH" w:eastAsia="fr-CH" w:bidi="ar-SA"/>
              </w:rPr>
            </w:pPr>
          </w:p>
        </w:tc>
        <w:tc>
          <w:tcPr>
            <w:tcW w:w="640" w:type="dxa"/>
            <w:tcBorders>
              <w:top w:val="nil"/>
              <w:left w:val="nil"/>
              <w:bottom w:val="nil"/>
              <w:right w:val="nil"/>
            </w:tcBorders>
            <w:shd w:val="clear" w:color="auto" w:fill="auto"/>
            <w:noWrap/>
            <w:vAlign w:val="center"/>
            <w:hideMark/>
          </w:tcPr>
          <w:p w14:paraId="5F7EF53E" w14:textId="77777777" w:rsidR="00A257A7" w:rsidRPr="00C34735" w:rsidRDefault="00A257A7" w:rsidP="00A97DA3">
            <w:pPr>
              <w:jc w:val="center"/>
              <w:rPr>
                <w:rFonts w:eastAsia="Times New Roman"/>
                <w:b/>
                <w:bCs/>
                <w:sz w:val="8"/>
                <w:szCs w:val="8"/>
                <w:lang w:val="fr-CH" w:eastAsia="fr-CH" w:bidi="ar-SA"/>
              </w:rPr>
            </w:pPr>
          </w:p>
        </w:tc>
        <w:tc>
          <w:tcPr>
            <w:tcW w:w="513" w:type="dxa"/>
            <w:tcBorders>
              <w:top w:val="nil"/>
              <w:left w:val="nil"/>
              <w:bottom w:val="nil"/>
              <w:right w:val="nil"/>
            </w:tcBorders>
            <w:shd w:val="clear" w:color="auto" w:fill="auto"/>
            <w:noWrap/>
            <w:vAlign w:val="center"/>
            <w:hideMark/>
          </w:tcPr>
          <w:p w14:paraId="249334E0" w14:textId="77777777" w:rsidR="00A257A7" w:rsidRPr="00C34735" w:rsidRDefault="00A257A7" w:rsidP="00A97DA3">
            <w:pPr>
              <w:jc w:val="center"/>
              <w:rPr>
                <w:rFonts w:eastAsia="Times New Roman"/>
                <w:b/>
                <w:bCs/>
                <w:sz w:val="8"/>
                <w:szCs w:val="8"/>
                <w:lang w:val="fr-CH" w:eastAsia="fr-CH" w:bidi="ar-SA"/>
              </w:rPr>
            </w:pPr>
          </w:p>
        </w:tc>
      </w:tr>
      <w:tr w:rsidR="00A257A7" w:rsidRPr="00C34735" w14:paraId="538E9550" w14:textId="77777777" w:rsidTr="00A97DA3">
        <w:trPr>
          <w:trHeight w:val="221"/>
        </w:trPr>
        <w:tc>
          <w:tcPr>
            <w:tcW w:w="171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52B44"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Points obtenus</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4997863"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xml:space="preserve">Note </w:t>
            </w:r>
          </w:p>
        </w:tc>
        <w:tc>
          <w:tcPr>
            <w:tcW w:w="284" w:type="dxa"/>
            <w:tcBorders>
              <w:top w:val="nil"/>
              <w:left w:val="nil"/>
              <w:bottom w:val="nil"/>
              <w:right w:val="nil"/>
            </w:tcBorders>
            <w:shd w:val="clear" w:color="auto" w:fill="auto"/>
            <w:noWrap/>
            <w:vAlign w:val="center"/>
            <w:hideMark/>
          </w:tcPr>
          <w:p w14:paraId="1EAC6002" w14:textId="77777777" w:rsidR="00A257A7" w:rsidRPr="00C34735" w:rsidRDefault="00A257A7" w:rsidP="00A97DA3">
            <w:pPr>
              <w:jc w:val="center"/>
              <w:rPr>
                <w:rFonts w:eastAsia="Times New Roman"/>
                <w:b/>
                <w:bCs/>
                <w:color w:val="FFFFFF"/>
                <w:sz w:val="18"/>
                <w:szCs w:val="18"/>
                <w:lang w:val="fr-CH" w:eastAsia="fr-CH" w:bidi="ar-SA"/>
              </w:rPr>
            </w:pPr>
            <w:r w:rsidRPr="00C34735">
              <w:rPr>
                <w:rFonts w:eastAsia="Times New Roman"/>
                <w:b/>
                <w:bCs/>
                <w:color w:val="FFFFFF"/>
                <w:sz w:val="18"/>
                <w:szCs w:val="18"/>
                <w:lang w:val="fr-CH" w:eastAsia="fr-CH" w:bidi="ar-SA"/>
              </w:rPr>
              <w:t> </w:t>
            </w:r>
          </w:p>
        </w:tc>
        <w:tc>
          <w:tcPr>
            <w:tcW w:w="168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BF1BC"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Points obtenus</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7A59E4D"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xml:space="preserve">Note </w:t>
            </w:r>
          </w:p>
        </w:tc>
        <w:tc>
          <w:tcPr>
            <w:tcW w:w="301" w:type="dxa"/>
            <w:tcBorders>
              <w:top w:val="nil"/>
              <w:left w:val="nil"/>
              <w:bottom w:val="nil"/>
              <w:right w:val="nil"/>
            </w:tcBorders>
            <w:shd w:val="clear" w:color="auto" w:fill="auto"/>
            <w:noWrap/>
            <w:vAlign w:val="center"/>
            <w:hideMark/>
          </w:tcPr>
          <w:p w14:paraId="07B6C41F" w14:textId="77777777" w:rsidR="00A257A7" w:rsidRPr="00C34735" w:rsidRDefault="00A257A7" w:rsidP="00A97DA3">
            <w:pPr>
              <w:rPr>
                <w:rFonts w:eastAsia="Times New Roman"/>
                <w:sz w:val="18"/>
                <w:szCs w:val="18"/>
                <w:lang w:val="fr-CH" w:eastAsia="fr-CH" w:bidi="ar-SA"/>
              </w:rPr>
            </w:pPr>
          </w:p>
        </w:tc>
        <w:tc>
          <w:tcPr>
            <w:tcW w:w="168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8C11"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Points obtenus</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CA0217F"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xml:space="preserve">Note </w:t>
            </w:r>
          </w:p>
        </w:tc>
        <w:tc>
          <w:tcPr>
            <w:tcW w:w="567" w:type="dxa"/>
            <w:tcBorders>
              <w:top w:val="nil"/>
              <w:left w:val="nil"/>
              <w:bottom w:val="nil"/>
              <w:right w:val="nil"/>
            </w:tcBorders>
            <w:shd w:val="clear" w:color="auto" w:fill="auto"/>
            <w:noWrap/>
            <w:vAlign w:val="center"/>
            <w:hideMark/>
          </w:tcPr>
          <w:p w14:paraId="6631DD40"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2201D178"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3ACDADAE"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7F8CB1D1"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113FEC6D" w14:textId="77777777" w:rsidTr="00A97DA3">
        <w:trPr>
          <w:trHeight w:val="12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2002F79B"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11</w:t>
            </w:r>
          </w:p>
        </w:tc>
        <w:tc>
          <w:tcPr>
            <w:tcW w:w="567" w:type="dxa"/>
            <w:tcBorders>
              <w:top w:val="nil"/>
              <w:left w:val="nil"/>
              <w:bottom w:val="single" w:sz="4" w:space="0" w:color="auto"/>
              <w:right w:val="single" w:sz="4" w:space="0" w:color="auto"/>
            </w:tcBorders>
            <w:shd w:val="clear" w:color="auto" w:fill="auto"/>
            <w:noWrap/>
            <w:vAlign w:val="center"/>
            <w:hideMark/>
          </w:tcPr>
          <w:p w14:paraId="2CE1AB1C"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686E14AE"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w:t>
            </w:r>
          </w:p>
        </w:tc>
        <w:tc>
          <w:tcPr>
            <w:tcW w:w="709" w:type="dxa"/>
            <w:tcBorders>
              <w:top w:val="nil"/>
              <w:left w:val="nil"/>
              <w:bottom w:val="single" w:sz="4" w:space="0" w:color="auto"/>
              <w:right w:val="single" w:sz="4" w:space="0" w:color="auto"/>
            </w:tcBorders>
            <w:shd w:val="clear" w:color="auto" w:fill="auto"/>
            <w:noWrap/>
            <w:vAlign w:val="center"/>
            <w:hideMark/>
          </w:tcPr>
          <w:p w14:paraId="621C4A4D"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6.0</w:t>
            </w:r>
          </w:p>
        </w:tc>
        <w:tc>
          <w:tcPr>
            <w:tcW w:w="284" w:type="dxa"/>
            <w:tcBorders>
              <w:top w:val="nil"/>
              <w:left w:val="nil"/>
              <w:bottom w:val="nil"/>
              <w:right w:val="nil"/>
            </w:tcBorders>
            <w:shd w:val="clear" w:color="auto" w:fill="auto"/>
            <w:noWrap/>
            <w:vAlign w:val="center"/>
            <w:hideMark/>
          </w:tcPr>
          <w:p w14:paraId="725B45CF"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32920E3C"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11</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2838ED57"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2AF5D868"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w:t>
            </w:r>
          </w:p>
        </w:tc>
        <w:tc>
          <w:tcPr>
            <w:tcW w:w="709" w:type="dxa"/>
            <w:tcBorders>
              <w:top w:val="nil"/>
              <w:left w:val="nil"/>
              <w:bottom w:val="single" w:sz="4" w:space="0" w:color="auto"/>
              <w:right w:val="single" w:sz="4" w:space="0" w:color="auto"/>
            </w:tcBorders>
            <w:shd w:val="clear" w:color="auto" w:fill="auto"/>
            <w:noWrap/>
            <w:vAlign w:val="center"/>
            <w:hideMark/>
          </w:tcPr>
          <w:p w14:paraId="347BD14B"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6.0</w:t>
            </w:r>
          </w:p>
        </w:tc>
        <w:tc>
          <w:tcPr>
            <w:tcW w:w="301" w:type="dxa"/>
            <w:tcBorders>
              <w:top w:val="nil"/>
              <w:left w:val="nil"/>
              <w:bottom w:val="nil"/>
              <w:right w:val="nil"/>
            </w:tcBorders>
            <w:shd w:val="clear" w:color="auto" w:fill="auto"/>
            <w:noWrap/>
            <w:vAlign w:val="center"/>
            <w:hideMark/>
          </w:tcPr>
          <w:p w14:paraId="0D18F6FA"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1C7884D"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11</w:t>
            </w:r>
          </w:p>
        </w:tc>
        <w:tc>
          <w:tcPr>
            <w:tcW w:w="567" w:type="dxa"/>
            <w:tcBorders>
              <w:top w:val="nil"/>
              <w:left w:val="nil"/>
              <w:bottom w:val="single" w:sz="4" w:space="0" w:color="auto"/>
              <w:right w:val="single" w:sz="4" w:space="0" w:color="auto"/>
            </w:tcBorders>
            <w:shd w:val="clear" w:color="auto" w:fill="auto"/>
            <w:noWrap/>
            <w:vAlign w:val="center"/>
            <w:hideMark/>
          </w:tcPr>
          <w:p w14:paraId="2EC49D48"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47D2AC8C"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w:t>
            </w:r>
          </w:p>
        </w:tc>
        <w:tc>
          <w:tcPr>
            <w:tcW w:w="709" w:type="dxa"/>
            <w:tcBorders>
              <w:top w:val="nil"/>
              <w:left w:val="nil"/>
              <w:bottom w:val="single" w:sz="4" w:space="0" w:color="auto"/>
              <w:right w:val="single" w:sz="4" w:space="0" w:color="auto"/>
            </w:tcBorders>
            <w:shd w:val="clear" w:color="auto" w:fill="auto"/>
            <w:noWrap/>
            <w:vAlign w:val="center"/>
            <w:hideMark/>
          </w:tcPr>
          <w:p w14:paraId="78324515"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6.0</w:t>
            </w:r>
          </w:p>
        </w:tc>
        <w:tc>
          <w:tcPr>
            <w:tcW w:w="567" w:type="dxa"/>
            <w:tcBorders>
              <w:top w:val="nil"/>
              <w:left w:val="nil"/>
              <w:bottom w:val="nil"/>
              <w:right w:val="nil"/>
            </w:tcBorders>
            <w:shd w:val="clear" w:color="auto" w:fill="auto"/>
            <w:noWrap/>
            <w:vAlign w:val="center"/>
            <w:hideMark/>
          </w:tcPr>
          <w:p w14:paraId="3B9128BF"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4AD4F370"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668BF789"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22A43988"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74D61F64" w14:textId="77777777" w:rsidTr="00A97DA3">
        <w:trPr>
          <w:trHeight w:val="171"/>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5C5DD927"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+4</w:t>
            </w:r>
          </w:p>
        </w:tc>
        <w:tc>
          <w:tcPr>
            <w:tcW w:w="567" w:type="dxa"/>
            <w:tcBorders>
              <w:top w:val="nil"/>
              <w:left w:val="nil"/>
              <w:bottom w:val="single" w:sz="4" w:space="0" w:color="auto"/>
              <w:right w:val="single" w:sz="4" w:space="0" w:color="auto"/>
            </w:tcBorders>
            <w:shd w:val="clear" w:color="auto" w:fill="auto"/>
            <w:noWrap/>
            <w:vAlign w:val="center"/>
            <w:hideMark/>
          </w:tcPr>
          <w:p w14:paraId="176098EB"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6FD72A7D"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+10</w:t>
            </w:r>
          </w:p>
        </w:tc>
        <w:tc>
          <w:tcPr>
            <w:tcW w:w="709" w:type="dxa"/>
            <w:tcBorders>
              <w:top w:val="nil"/>
              <w:left w:val="nil"/>
              <w:bottom w:val="single" w:sz="4" w:space="0" w:color="auto"/>
              <w:right w:val="single" w:sz="4" w:space="0" w:color="auto"/>
            </w:tcBorders>
            <w:shd w:val="clear" w:color="auto" w:fill="auto"/>
            <w:noWrap/>
            <w:vAlign w:val="center"/>
            <w:hideMark/>
          </w:tcPr>
          <w:p w14:paraId="2C85E350"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5.5</w:t>
            </w:r>
          </w:p>
        </w:tc>
        <w:tc>
          <w:tcPr>
            <w:tcW w:w="284" w:type="dxa"/>
            <w:tcBorders>
              <w:top w:val="nil"/>
              <w:left w:val="nil"/>
              <w:bottom w:val="nil"/>
              <w:right w:val="nil"/>
            </w:tcBorders>
            <w:shd w:val="clear" w:color="auto" w:fill="auto"/>
            <w:noWrap/>
            <w:vAlign w:val="center"/>
            <w:hideMark/>
          </w:tcPr>
          <w:p w14:paraId="276E4F1A"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4DDD6685"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+4</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41B2E07F"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065B3C5C"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+10</w:t>
            </w:r>
          </w:p>
        </w:tc>
        <w:tc>
          <w:tcPr>
            <w:tcW w:w="709" w:type="dxa"/>
            <w:tcBorders>
              <w:top w:val="nil"/>
              <w:left w:val="nil"/>
              <w:bottom w:val="single" w:sz="4" w:space="0" w:color="auto"/>
              <w:right w:val="single" w:sz="4" w:space="0" w:color="auto"/>
            </w:tcBorders>
            <w:shd w:val="clear" w:color="auto" w:fill="auto"/>
            <w:noWrap/>
            <w:vAlign w:val="center"/>
            <w:hideMark/>
          </w:tcPr>
          <w:p w14:paraId="75274F30"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5.5</w:t>
            </w:r>
          </w:p>
        </w:tc>
        <w:tc>
          <w:tcPr>
            <w:tcW w:w="301" w:type="dxa"/>
            <w:tcBorders>
              <w:top w:val="nil"/>
              <w:left w:val="nil"/>
              <w:bottom w:val="nil"/>
              <w:right w:val="nil"/>
            </w:tcBorders>
            <w:shd w:val="clear" w:color="auto" w:fill="auto"/>
            <w:noWrap/>
            <w:vAlign w:val="center"/>
            <w:hideMark/>
          </w:tcPr>
          <w:p w14:paraId="0015E65E"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333566C"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+4</w:t>
            </w:r>
          </w:p>
        </w:tc>
        <w:tc>
          <w:tcPr>
            <w:tcW w:w="567" w:type="dxa"/>
            <w:tcBorders>
              <w:top w:val="nil"/>
              <w:left w:val="nil"/>
              <w:bottom w:val="single" w:sz="4" w:space="0" w:color="auto"/>
              <w:right w:val="single" w:sz="4" w:space="0" w:color="auto"/>
            </w:tcBorders>
            <w:shd w:val="clear" w:color="auto" w:fill="auto"/>
            <w:noWrap/>
            <w:vAlign w:val="center"/>
            <w:hideMark/>
          </w:tcPr>
          <w:p w14:paraId="438768DE"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3CCEE8E3"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+10</w:t>
            </w:r>
          </w:p>
        </w:tc>
        <w:tc>
          <w:tcPr>
            <w:tcW w:w="709" w:type="dxa"/>
            <w:tcBorders>
              <w:top w:val="nil"/>
              <w:left w:val="nil"/>
              <w:bottom w:val="single" w:sz="4" w:space="0" w:color="auto"/>
              <w:right w:val="single" w:sz="4" w:space="0" w:color="auto"/>
            </w:tcBorders>
            <w:shd w:val="clear" w:color="auto" w:fill="auto"/>
            <w:noWrap/>
            <w:vAlign w:val="center"/>
            <w:hideMark/>
          </w:tcPr>
          <w:p w14:paraId="68C916F1"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5.5</w:t>
            </w:r>
          </w:p>
        </w:tc>
        <w:tc>
          <w:tcPr>
            <w:tcW w:w="567" w:type="dxa"/>
            <w:tcBorders>
              <w:top w:val="nil"/>
              <w:left w:val="nil"/>
              <w:bottom w:val="nil"/>
              <w:right w:val="nil"/>
            </w:tcBorders>
            <w:shd w:val="clear" w:color="auto" w:fill="auto"/>
            <w:noWrap/>
            <w:vAlign w:val="center"/>
            <w:hideMark/>
          </w:tcPr>
          <w:p w14:paraId="05820A86"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68DA6A87"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1E35B18F"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0CE97FBD"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76099139" w14:textId="77777777" w:rsidTr="00A97DA3">
        <w:trPr>
          <w:trHeight w:val="76"/>
        </w:trPr>
        <w:tc>
          <w:tcPr>
            <w:tcW w:w="582" w:type="dxa"/>
            <w:tcBorders>
              <w:top w:val="nil"/>
              <w:left w:val="single" w:sz="4" w:space="0" w:color="auto"/>
              <w:bottom w:val="single" w:sz="4" w:space="0" w:color="auto"/>
              <w:right w:val="single" w:sz="4" w:space="0" w:color="auto"/>
            </w:tcBorders>
            <w:shd w:val="clear" w:color="000000" w:fill="FFCC00"/>
            <w:noWrap/>
            <w:vAlign w:val="center"/>
            <w:hideMark/>
          </w:tcPr>
          <w:p w14:paraId="557F4633"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w:t>
            </w:r>
          </w:p>
        </w:tc>
        <w:tc>
          <w:tcPr>
            <w:tcW w:w="567" w:type="dxa"/>
            <w:tcBorders>
              <w:top w:val="nil"/>
              <w:left w:val="nil"/>
              <w:bottom w:val="single" w:sz="4" w:space="0" w:color="auto"/>
              <w:right w:val="single" w:sz="4" w:space="0" w:color="auto"/>
            </w:tcBorders>
            <w:shd w:val="clear" w:color="000000" w:fill="FFCC00"/>
            <w:noWrap/>
            <w:vAlign w:val="center"/>
            <w:hideMark/>
          </w:tcPr>
          <w:p w14:paraId="0EB4EA92"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0</w:t>
            </w:r>
          </w:p>
        </w:tc>
        <w:tc>
          <w:tcPr>
            <w:tcW w:w="567" w:type="dxa"/>
            <w:tcBorders>
              <w:top w:val="nil"/>
              <w:left w:val="nil"/>
              <w:bottom w:val="single" w:sz="4" w:space="0" w:color="auto"/>
              <w:right w:val="single" w:sz="4" w:space="0" w:color="auto"/>
            </w:tcBorders>
            <w:shd w:val="clear" w:color="000000" w:fill="FFCC00"/>
            <w:noWrap/>
            <w:vAlign w:val="center"/>
            <w:hideMark/>
          </w:tcPr>
          <w:p w14:paraId="4D97A6EC"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+3</w:t>
            </w:r>
          </w:p>
        </w:tc>
        <w:tc>
          <w:tcPr>
            <w:tcW w:w="709" w:type="dxa"/>
            <w:tcBorders>
              <w:top w:val="nil"/>
              <w:left w:val="nil"/>
              <w:bottom w:val="single" w:sz="4" w:space="0" w:color="auto"/>
              <w:right w:val="single" w:sz="4" w:space="0" w:color="auto"/>
            </w:tcBorders>
            <w:shd w:val="clear" w:color="000000" w:fill="FFCC00"/>
            <w:noWrap/>
            <w:vAlign w:val="center"/>
            <w:hideMark/>
          </w:tcPr>
          <w:p w14:paraId="4DEB9B4D"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5.0</w:t>
            </w:r>
          </w:p>
        </w:tc>
        <w:tc>
          <w:tcPr>
            <w:tcW w:w="284" w:type="dxa"/>
            <w:tcBorders>
              <w:top w:val="nil"/>
              <w:left w:val="nil"/>
              <w:bottom w:val="nil"/>
              <w:right w:val="nil"/>
            </w:tcBorders>
            <w:shd w:val="clear" w:color="auto" w:fill="auto"/>
            <w:noWrap/>
            <w:vAlign w:val="center"/>
            <w:hideMark/>
          </w:tcPr>
          <w:p w14:paraId="62B1C491"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000000" w:fill="FFCC00"/>
            <w:noWrap/>
            <w:vAlign w:val="center"/>
            <w:hideMark/>
          </w:tcPr>
          <w:p w14:paraId="58CEE895"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w:t>
            </w:r>
          </w:p>
        </w:tc>
        <w:tc>
          <w:tcPr>
            <w:tcW w:w="567" w:type="dxa"/>
            <w:gridSpan w:val="2"/>
            <w:tcBorders>
              <w:top w:val="nil"/>
              <w:left w:val="nil"/>
              <w:bottom w:val="single" w:sz="4" w:space="0" w:color="auto"/>
              <w:right w:val="single" w:sz="4" w:space="0" w:color="auto"/>
            </w:tcBorders>
            <w:shd w:val="clear" w:color="000000" w:fill="FFCC00"/>
            <w:noWrap/>
            <w:vAlign w:val="center"/>
            <w:hideMark/>
          </w:tcPr>
          <w:p w14:paraId="14BD8A47"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0</w:t>
            </w:r>
          </w:p>
        </w:tc>
        <w:tc>
          <w:tcPr>
            <w:tcW w:w="567" w:type="dxa"/>
            <w:tcBorders>
              <w:top w:val="nil"/>
              <w:left w:val="nil"/>
              <w:bottom w:val="single" w:sz="4" w:space="0" w:color="auto"/>
              <w:right w:val="single" w:sz="4" w:space="0" w:color="auto"/>
            </w:tcBorders>
            <w:shd w:val="clear" w:color="000000" w:fill="FFCC00"/>
            <w:noWrap/>
            <w:vAlign w:val="center"/>
            <w:hideMark/>
          </w:tcPr>
          <w:p w14:paraId="466E79B8"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+3</w:t>
            </w:r>
          </w:p>
        </w:tc>
        <w:tc>
          <w:tcPr>
            <w:tcW w:w="709" w:type="dxa"/>
            <w:tcBorders>
              <w:top w:val="nil"/>
              <w:left w:val="nil"/>
              <w:bottom w:val="single" w:sz="4" w:space="0" w:color="auto"/>
              <w:right w:val="single" w:sz="4" w:space="0" w:color="auto"/>
            </w:tcBorders>
            <w:shd w:val="clear" w:color="000000" w:fill="FFCC00"/>
            <w:noWrap/>
            <w:vAlign w:val="center"/>
            <w:hideMark/>
          </w:tcPr>
          <w:p w14:paraId="17405CF7"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5.0</w:t>
            </w:r>
          </w:p>
        </w:tc>
        <w:tc>
          <w:tcPr>
            <w:tcW w:w="301" w:type="dxa"/>
            <w:tcBorders>
              <w:top w:val="nil"/>
              <w:left w:val="nil"/>
              <w:bottom w:val="nil"/>
              <w:right w:val="nil"/>
            </w:tcBorders>
            <w:shd w:val="clear" w:color="auto" w:fill="auto"/>
            <w:noWrap/>
            <w:vAlign w:val="center"/>
            <w:hideMark/>
          </w:tcPr>
          <w:p w14:paraId="1B3B3065"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000000" w:fill="FFCC00"/>
            <w:noWrap/>
            <w:vAlign w:val="center"/>
            <w:hideMark/>
          </w:tcPr>
          <w:p w14:paraId="48BC632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w:t>
            </w:r>
          </w:p>
        </w:tc>
        <w:tc>
          <w:tcPr>
            <w:tcW w:w="567" w:type="dxa"/>
            <w:tcBorders>
              <w:top w:val="nil"/>
              <w:left w:val="nil"/>
              <w:bottom w:val="single" w:sz="4" w:space="0" w:color="auto"/>
              <w:right w:val="single" w:sz="4" w:space="0" w:color="auto"/>
            </w:tcBorders>
            <w:shd w:val="clear" w:color="000000" w:fill="FFCC00"/>
            <w:noWrap/>
            <w:vAlign w:val="center"/>
            <w:hideMark/>
          </w:tcPr>
          <w:p w14:paraId="7E351F3E"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0</w:t>
            </w:r>
          </w:p>
        </w:tc>
        <w:tc>
          <w:tcPr>
            <w:tcW w:w="567" w:type="dxa"/>
            <w:tcBorders>
              <w:top w:val="nil"/>
              <w:left w:val="nil"/>
              <w:bottom w:val="single" w:sz="4" w:space="0" w:color="auto"/>
              <w:right w:val="single" w:sz="4" w:space="0" w:color="auto"/>
            </w:tcBorders>
            <w:shd w:val="clear" w:color="000000" w:fill="FFCC00"/>
            <w:noWrap/>
            <w:vAlign w:val="center"/>
            <w:hideMark/>
          </w:tcPr>
          <w:p w14:paraId="56FC7752"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+3</w:t>
            </w:r>
          </w:p>
        </w:tc>
        <w:tc>
          <w:tcPr>
            <w:tcW w:w="709" w:type="dxa"/>
            <w:tcBorders>
              <w:top w:val="nil"/>
              <w:left w:val="nil"/>
              <w:bottom w:val="single" w:sz="4" w:space="0" w:color="auto"/>
              <w:right w:val="single" w:sz="4" w:space="0" w:color="auto"/>
            </w:tcBorders>
            <w:shd w:val="clear" w:color="000000" w:fill="FFCC00"/>
            <w:noWrap/>
            <w:vAlign w:val="center"/>
            <w:hideMark/>
          </w:tcPr>
          <w:p w14:paraId="2E7A70E9"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5.0</w:t>
            </w:r>
          </w:p>
        </w:tc>
        <w:tc>
          <w:tcPr>
            <w:tcW w:w="567" w:type="dxa"/>
            <w:tcBorders>
              <w:top w:val="nil"/>
              <w:left w:val="nil"/>
              <w:bottom w:val="nil"/>
              <w:right w:val="nil"/>
            </w:tcBorders>
            <w:shd w:val="clear" w:color="auto" w:fill="auto"/>
            <w:noWrap/>
            <w:vAlign w:val="center"/>
            <w:hideMark/>
          </w:tcPr>
          <w:p w14:paraId="2A4A789B"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0601A39C"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07EE4E39"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5C3B9D2C"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7C1A0825" w14:textId="77777777" w:rsidTr="00A97DA3">
        <w:trPr>
          <w:trHeight w:val="10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68153BA7"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-5</w:t>
            </w:r>
          </w:p>
        </w:tc>
        <w:tc>
          <w:tcPr>
            <w:tcW w:w="567" w:type="dxa"/>
            <w:tcBorders>
              <w:top w:val="nil"/>
              <w:left w:val="nil"/>
              <w:bottom w:val="single" w:sz="4" w:space="0" w:color="auto"/>
              <w:right w:val="single" w:sz="4" w:space="0" w:color="auto"/>
            </w:tcBorders>
            <w:shd w:val="clear" w:color="auto" w:fill="auto"/>
            <w:noWrap/>
            <w:vAlign w:val="center"/>
            <w:hideMark/>
          </w:tcPr>
          <w:p w14:paraId="119E70EE"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065F0639"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-3</w:t>
            </w:r>
          </w:p>
        </w:tc>
        <w:tc>
          <w:tcPr>
            <w:tcW w:w="709" w:type="dxa"/>
            <w:tcBorders>
              <w:top w:val="nil"/>
              <w:left w:val="nil"/>
              <w:bottom w:val="single" w:sz="4" w:space="0" w:color="auto"/>
              <w:right w:val="single" w:sz="4" w:space="0" w:color="auto"/>
            </w:tcBorders>
            <w:shd w:val="clear" w:color="auto" w:fill="auto"/>
            <w:noWrap/>
            <w:vAlign w:val="center"/>
            <w:hideMark/>
          </w:tcPr>
          <w:p w14:paraId="067E6F2F"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4.5</w:t>
            </w:r>
          </w:p>
        </w:tc>
        <w:tc>
          <w:tcPr>
            <w:tcW w:w="284" w:type="dxa"/>
            <w:tcBorders>
              <w:top w:val="nil"/>
              <w:left w:val="nil"/>
              <w:bottom w:val="nil"/>
              <w:right w:val="nil"/>
            </w:tcBorders>
            <w:shd w:val="clear" w:color="auto" w:fill="auto"/>
            <w:noWrap/>
            <w:vAlign w:val="center"/>
            <w:hideMark/>
          </w:tcPr>
          <w:p w14:paraId="3B7C1393"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2207BC68"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-5</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1DD398A2"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599330D4"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-3</w:t>
            </w:r>
          </w:p>
        </w:tc>
        <w:tc>
          <w:tcPr>
            <w:tcW w:w="709" w:type="dxa"/>
            <w:tcBorders>
              <w:top w:val="nil"/>
              <w:left w:val="nil"/>
              <w:bottom w:val="single" w:sz="4" w:space="0" w:color="auto"/>
              <w:right w:val="single" w:sz="4" w:space="0" w:color="auto"/>
            </w:tcBorders>
            <w:shd w:val="clear" w:color="auto" w:fill="auto"/>
            <w:noWrap/>
            <w:vAlign w:val="center"/>
            <w:hideMark/>
          </w:tcPr>
          <w:p w14:paraId="7EC514C5"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4.5</w:t>
            </w:r>
          </w:p>
        </w:tc>
        <w:tc>
          <w:tcPr>
            <w:tcW w:w="301" w:type="dxa"/>
            <w:tcBorders>
              <w:top w:val="nil"/>
              <w:left w:val="nil"/>
              <w:bottom w:val="nil"/>
              <w:right w:val="nil"/>
            </w:tcBorders>
            <w:shd w:val="clear" w:color="auto" w:fill="auto"/>
            <w:noWrap/>
            <w:vAlign w:val="center"/>
            <w:hideMark/>
          </w:tcPr>
          <w:p w14:paraId="69BACF03"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3EA49343"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-5</w:t>
            </w:r>
          </w:p>
        </w:tc>
        <w:tc>
          <w:tcPr>
            <w:tcW w:w="567" w:type="dxa"/>
            <w:tcBorders>
              <w:top w:val="nil"/>
              <w:left w:val="nil"/>
              <w:bottom w:val="single" w:sz="4" w:space="0" w:color="auto"/>
              <w:right w:val="single" w:sz="4" w:space="0" w:color="auto"/>
            </w:tcBorders>
            <w:shd w:val="clear" w:color="auto" w:fill="auto"/>
            <w:noWrap/>
            <w:vAlign w:val="center"/>
            <w:hideMark/>
          </w:tcPr>
          <w:p w14:paraId="4AB23DC4"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32F86C89"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-3</w:t>
            </w:r>
          </w:p>
        </w:tc>
        <w:tc>
          <w:tcPr>
            <w:tcW w:w="709" w:type="dxa"/>
            <w:tcBorders>
              <w:top w:val="nil"/>
              <w:left w:val="nil"/>
              <w:bottom w:val="single" w:sz="4" w:space="0" w:color="auto"/>
              <w:right w:val="single" w:sz="4" w:space="0" w:color="auto"/>
            </w:tcBorders>
            <w:shd w:val="clear" w:color="auto" w:fill="auto"/>
            <w:noWrap/>
            <w:vAlign w:val="center"/>
            <w:hideMark/>
          </w:tcPr>
          <w:p w14:paraId="7F687F8F"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4.5</w:t>
            </w:r>
          </w:p>
        </w:tc>
        <w:tc>
          <w:tcPr>
            <w:tcW w:w="567" w:type="dxa"/>
            <w:tcBorders>
              <w:top w:val="nil"/>
              <w:left w:val="nil"/>
              <w:bottom w:val="nil"/>
              <w:right w:val="nil"/>
            </w:tcBorders>
            <w:shd w:val="clear" w:color="auto" w:fill="auto"/>
            <w:noWrap/>
            <w:vAlign w:val="center"/>
            <w:hideMark/>
          </w:tcPr>
          <w:p w14:paraId="66F28F34"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026C9A48"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1B676E36"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69FBCDFB"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669EC018" w14:textId="77777777" w:rsidTr="00A97DA3">
        <w:trPr>
          <w:trHeight w:val="154"/>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0DB77E36"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-8</w:t>
            </w:r>
          </w:p>
        </w:tc>
        <w:tc>
          <w:tcPr>
            <w:tcW w:w="567" w:type="dxa"/>
            <w:tcBorders>
              <w:top w:val="nil"/>
              <w:left w:val="nil"/>
              <w:bottom w:val="single" w:sz="4" w:space="0" w:color="auto"/>
              <w:right w:val="single" w:sz="4" w:space="0" w:color="auto"/>
            </w:tcBorders>
            <w:shd w:val="clear" w:color="auto" w:fill="auto"/>
            <w:noWrap/>
            <w:vAlign w:val="center"/>
            <w:hideMark/>
          </w:tcPr>
          <w:p w14:paraId="5371A061"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49227D02"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-6</w:t>
            </w:r>
          </w:p>
        </w:tc>
        <w:tc>
          <w:tcPr>
            <w:tcW w:w="709" w:type="dxa"/>
            <w:tcBorders>
              <w:top w:val="nil"/>
              <w:left w:val="nil"/>
              <w:bottom w:val="single" w:sz="4" w:space="0" w:color="auto"/>
              <w:right w:val="single" w:sz="4" w:space="0" w:color="auto"/>
            </w:tcBorders>
            <w:shd w:val="clear" w:color="auto" w:fill="auto"/>
            <w:noWrap/>
            <w:vAlign w:val="center"/>
            <w:hideMark/>
          </w:tcPr>
          <w:p w14:paraId="4B22926A"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4.0</w:t>
            </w:r>
          </w:p>
        </w:tc>
        <w:tc>
          <w:tcPr>
            <w:tcW w:w="284" w:type="dxa"/>
            <w:tcBorders>
              <w:top w:val="nil"/>
              <w:left w:val="nil"/>
              <w:bottom w:val="nil"/>
              <w:right w:val="nil"/>
            </w:tcBorders>
            <w:shd w:val="clear" w:color="auto" w:fill="auto"/>
            <w:noWrap/>
            <w:vAlign w:val="center"/>
            <w:hideMark/>
          </w:tcPr>
          <w:p w14:paraId="0857BA70"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28980A92"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-8</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6BDA3923"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2DCED31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-6</w:t>
            </w:r>
          </w:p>
        </w:tc>
        <w:tc>
          <w:tcPr>
            <w:tcW w:w="709" w:type="dxa"/>
            <w:tcBorders>
              <w:top w:val="nil"/>
              <w:left w:val="nil"/>
              <w:bottom w:val="single" w:sz="4" w:space="0" w:color="auto"/>
              <w:right w:val="single" w:sz="4" w:space="0" w:color="auto"/>
            </w:tcBorders>
            <w:shd w:val="clear" w:color="auto" w:fill="auto"/>
            <w:noWrap/>
            <w:vAlign w:val="center"/>
            <w:hideMark/>
          </w:tcPr>
          <w:p w14:paraId="728548C3"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4.0</w:t>
            </w:r>
          </w:p>
        </w:tc>
        <w:tc>
          <w:tcPr>
            <w:tcW w:w="301" w:type="dxa"/>
            <w:tcBorders>
              <w:top w:val="nil"/>
              <w:left w:val="nil"/>
              <w:bottom w:val="nil"/>
              <w:right w:val="nil"/>
            </w:tcBorders>
            <w:shd w:val="clear" w:color="auto" w:fill="auto"/>
            <w:noWrap/>
            <w:vAlign w:val="center"/>
            <w:hideMark/>
          </w:tcPr>
          <w:p w14:paraId="7E454324"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422DC845"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-8</w:t>
            </w:r>
          </w:p>
        </w:tc>
        <w:tc>
          <w:tcPr>
            <w:tcW w:w="567" w:type="dxa"/>
            <w:tcBorders>
              <w:top w:val="nil"/>
              <w:left w:val="nil"/>
              <w:bottom w:val="single" w:sz="4" w:space="0" w:color="auto"/>
              <w:right w:val="single" w:sz="4" w:space="0" w:color="auto"/>
            </w:tcBorders>
            <w:shd w:val="clear" w:color="auto" w:fill="auto"/>
            <w:noWrap/>
            <w:vAlign w:val="center"/>
            <w:hideMark/>
          </w:tcPr>
          <w:p w14:paraId="7168D335"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5D7B97C8"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-6</w:t>
            </w:r>
          </w:p>
        </w:tc>
        <w:tc>
          <w:tcPr>
            <w:tcW w:w="709" w:type="dxa"/>
            <w:tcBorders>
              <w:top w:val="nil"/>
              <w:left w:val="nil"/>
              <w:bottom w:val="single" w:sz="4" w:space="0" w:color="auto"/>
              <w:right w:val="single" w:sz="4" w:space="0" w:color="auto"/>
            </w:tcBorders>
            <w:shd w:val="clear" w:color="auto" w:fill="auto"/>
            <w:noWrap/>
            <w:vAlign w:val="center"/>
            <w:hideMark/>
          </w:tcPr>
          <w:p w14:paraId="697AB37D"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4.0</w:t>
            </w:r>
          </w:p>
        </w:tc>
        <w:tc>
          <w:tcPr>
            <w:tcW w:w="567" w:type="dxa"/>
            <w:tcBorders>
              <w:top w:val="nil"/>
              <w:left w:val="nil"/>
              <w:bottom w:val="nil"/>
              <w:right w:val="nil"/>
            </w:tcBorders>
            <w:shd w:val="clear" w:color="auto" w:fill="auto"/>
            <w:noWrap/>
            <w:vAlign w:val="center"/>
            <w:hideMark/>
          </w:tcPr>
          <w:p w14:paraId="2344A877"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1BFF9FD8"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38A3E74D"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02ED59E8"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720B30E3" w14:textId="77777777" w:rsidTr="00A97DA3">
        <w:trPr>
          <w:trHeight w:val="199"/>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733C3601"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-11</w:t>
            </w:r>
          </w:p>
        </w:tc>
        <w:tc>
          <w:tcPr>
            <w:tcW w:w="567" w:type="dxa"/>
            <w:tcBorders>
              <w:top w:val="nil"/>
              <w:left w:val="nil"/>
              <w:bottom w:val="single" w:sz="4" w:space="0" w:color="auto"/>
              <w:right w:val="single" w:sz="4" w:space="0" w:color="auto"/>
            </w:tcBorders>
            <w:shd w:val="clear" w:color="auto" w:fill="auto"/>
            <w:noWrap/>
            <w:vAlign w:val="center"/>
            <w:hideMark/>
          </w:tcPr>
          <w:p w14:paraId="67F0BAAC"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1936517F"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-9</w:t>
            </w:r>
          </w:p>
        </w:tc>
        <w:tc>
          <w:tcPr>
            <w:tcW w:w="709" w:type="dxa"/>
            <w:tcBorders>
              <w:top w:val="nil"/>
              <w:left w:val="nil"/>
              <w:bottom w:val="single" w:sz="4" w:space="0" w:color="auto"/>
              <w:right w:val="single" w:sz="4" w:space="0" w:color="auto"/>
            </w:tcBorders>
            <w:shd w:val="clear" w:color="auto" w:fill="auto"/>
            <w:noWrap/>
            <w:vAlign w:val="center"/>
            <w:hideMark/>
          </w:tcPr>
          <w:p w14:paraId="53E13606"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3.5</w:t>
            </w:r>
          </w:p>
        </w:tc>
        <w:tc>
          <w:tcPr>
            <w:tcW w:w="284" w:type="dxa"/>
            <w:tcBorders>
              <w:top w:val="nil"/>
              <w:left w:val="nil"/>
              <w:bottom w:val="nil"/>
              <w:right w:val="nil"/>
            </w:tcBorders>
            <w:shd w:val="clear" w:color="auto" w:fill="auto"/>
            <w:noWrap/>
            <w:vAlign w:val="center"/>
            <w:hideMark/>
          </w:tcPr>
          <w:p w14:paraId="01E26990"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65F86392"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-11</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0510C2F8"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6F144FED"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-9</w:t>
            </w:r>
          </w:p>
        </w:tc>
        <w:tc>
          <w:tcPr>
            <w:tcW w:w="709" w:type="dxa"/>
            <w:tcBorders>
              <w:top w:val="nil"/>
              <w:left w:val="nil"/>
              <w:bottom w:val="single" w:sz="4" w:space="0" w:color="auto"/>
              <w:right w:val="single" w:sz="4" w:space="0" w:color="auto"/>
            </w:tcBorders>
            <w:shd w:val="clear" w:color="auto" w:fill="auto"/>
            <w:noWrap/>
            <w:vAlign w:val="center"/>
            <w:hideMark/>
          </w:tcPr>
          <w:p w14:paraId="794B1AE6"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3.5</w:t>
            </w:r>
          </w:p>
        </w:tc>
        <w:tc>
          <w:tcPr>
            <w:tcW w:w="301" w:type="dxa"/>
            <w:tcBorders>
              <w:top w:val="nil"/>
              <w:left w:val="nil"/>
              <w:bottom w:val="nil"/>
              <w:right w:val="nil"/>
            </w:tcBorders>
            <w:shd w:val="clear" w:color="auto" w:fill="auto"/>
            <w:noWrap/>
            <w:vAlign w:val="center"/>
            <w:hideMark/>
          </w:tcPr>
          <w:p w14:paraId="5153E7A9"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AEB0CD9"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-11</w:t>
            </w:r>
          </w:p>
        </w:tc>
        <w:tc>
          <w:tcPr>
            <w:tcW w:w="567" w:type="dxa"/>
            <w:tcBorders>
              <w:top w:val="nil"/>
              <w:left w:val="nil"/>
              <w:bottom w:val="single" w:sz="4" w:space="0" w:color="auto"/>
              <w:right w:val="single" w:sz="4" w:space="0" w:color="auto"/>
            </w:tcBorders>
            <w:shd w:val="clear" w:color="auto" w:fill="auto"/>
            <w:noWrap/>
            <w:vAlign w:val="center"/>
            <w:hideMark/>
          </w:tcPr>
          <w:p w14:paraId="46589B20"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5044009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-9</w:t>
            </w:r>
          </w:p>
        </w:tc>
        <w:tc>
          <w:tcPr>
            <w:tcW w:w="709" w:type="dxa"/>
            <w:tcBorders>
              <w:top w:val="nil"/>
              <w:left w:val="nil"/>
              <w:bottom w:val="single" w:sz="4" w:space="0" w:color="auto"/>
              <w:right w:val="single" w:sz="4" w:space="0" w:color="auto"/>
            </w:tcBorders>
            <w:shd w:val="clear" w:color="auto" w:fill="auto"/>
            <w:noWrap/>
            <w:vAlign w:val="center"/>
            <w:hideMark/>
          </w:tcPr>
          <w:p w14:paraId="5BD7F5F3"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3.5</w:t>
            </w:r>
          </w:p>
        </w:tc>
        <w:tc>
          <w:tcPr>
            <w:tcW w:w="567" w:type="dxa"/>
            <w:tcBorders>
              <w:top w:val="nil"/>
              <w:left w:val="nil"/>
              <w:bottom w:val="nil"/>
              <w:right w:val="nil"/>
            </w:tcBorders>
            <w:shd w:val="clear" w:color="auto" w:fill="auto"/>
            <w:noWrap/>
            <w:vAlign w:val="center"/>
            <w:hideMark/>
          </w:tcPr>
          <w:p w14:paraId="07035B99"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26DDBAC6"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23530EA1"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44650204"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7477EAD5" w14:textId="77777777" w:rsidTr="00A97DA3">
        <w:trPr>
          <w:trHeight w:val="104"/>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325F61B6"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-14</w:t>
            </w:r>
          </w:p>
        </w:tc>
        <w:tc>
          <w:tcPr>
            <w:tcW w:w="567" w:type="dxa"/>
            <w:tcBorders>
              <w:top w:val="nil"/>
              <w:left w:val="nil"/>
              <w:bottom w:val="single" w:sz="4" w:space="0" w:color="auto"/>
              <w:right w:val="single" w:sz="4" w:space="0" w:color="auto"/>
            </w:tcBorders>
            <w:shd w:val="clear" w:color="auto" w:fill="auto"/>
            <w:noWrap/>
            <w:vAlign w:val="center"/>
            <w:hideMark/>
          </w:tcPr>
          <w:p w14:paraId="103456AA"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42ED7F8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-12</w:t>
            </w:r>
          </w:p>
        </w:tc>
        <w:tc>
          <w:tcPr>
            <w:tcW w:w="709" w:type="dxa"/>
            <w:tcBorders>
              <w:top w:val="nil"/>
              <w:left w:val="nil"/>
              <w:bottom w:val="single" w:sz="4" w:space="0" w:color="auto"/>
              <w:right w:val="single" w:sz="4" w:space="0" w:color="auto"/>
            </w:tcBorders>
            <w:shd w:val="clear" w:color="auto" w:fill="auto"/>
            <w:noWrap/>
            <w:vAlign w:val="center"/>
            <w:hideMark/>
          </w:tcPr>
          <w:p w14:paraId="2C42AB6C"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3.0</w:t>
            </w:r>
          </w:p>
        </w:tc>
        <w:tc>
          <w:tcPr>
            <w:tcW w:w="284" w:type="dxa"/>
            <w:tcBorders>
              <w:top w:val="nil"/>
              <w:left w:val="nil"/>
              <w:bottom w:val="nil"/>
              <w:right w:val="nil"/>
            </w:tcBorders>
            <w:shd w:val="clear" w:color="auto" w:fill="auto"/>
            <w:noWrap/>
            <w:vAlign w:val="center"/>
            <w:hideMark/>
          </w:tcPr>
          <w:p w14:paraId="14B7235B"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50D41AB9"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-14</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7411FBAD"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70F11F32"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-12</w:t>
            </w:r>
          </w:p>
        </w:tc>
        <w:tc>
          <w:tcPr>
            <w:tcW w:w="709" w:type="dxa"/>
            <w:tcBorders>
              <w:top w:val="nil"/>
              <w:left w:val="nil"/>
              <w:bottom w:val="single" w:sz="4" w:space="0" w:color="auto"/>
              <w:right w:val="single" w:sz="4" w:space="0" w:color="auto"/>
            </w:tcBorders>
            <w:shd w:val="clear" w:color="auto" w:fill="auto"/>
            <w:noWrap/>
            <w:vAlign w:val="center"/>
            <w:hideMark/>
          </w:tcPr>
          <w:p w14:paraId="6D46AB09"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3.0</w:t>
            </w:r>
          </w:p>
        </w:tc>
        <w:tc>
          <w:tcPr>
            <w:tcW w:w="301" w:type="dxa"/>
            <w:tcBorders>
              <w:top w:val="nil"/>
              <w:left w:val="nil"/>
              <w:bottom w:val="nil"/>
              <w:right w:val="nil"/>
            </w:tcBorders>
            <w:shd w:val="clear" w:color="auto" w:fill="auto"/>
            <w:noWrap/>
            <w:vAlign w:val="center"/>
            <w:hideMark/>
          </w:tcPr>
          <w:p w14:paraId="4B1C6B6F"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C526236"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-14</w:t>
            </w:r>
          </w:p>
        </w:tc>
        <w:tc>
          <w:tcPr>
            <w:tcW w:w="567" w:type="dxa"/>
            <w:tcBorders>
              <w:top w:val="nil"/>
              <w:left w:val="nil"/>
              <w:bottom w:val="single" w:sz="4" w:space="0" w:color="auto"/>
              <w:right w:val="single" w:sz="4" w:space="0" w:color="auto"/>
            </w:tcBorders>
            <w:shd w:val="clear" w:color="auto" w:fill="auto"/>
            <w:noWrap/>
            <w:vAlign w:val="center"/>
            <w:hideMark/>
          </w:tcPr>
          <w:p w14:paraId="1F8E5FC6"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33FD0493"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-12</w:t>
            </w:r>
          </w:p>
        </w:tc>
        <w:tc>
          <w:tcPr>
            <w:tcW w:w="709" w:type="dxa"/>
            <w:tcBorders>
              <w:top w:val="nil"/>
              <w:left w:val="nil"/>
              <w:bottom w:val="single" w:sz="4" w:space="0" w:color="auto"/>
              <w:right w:val="single" w:sz="4" w:space="0" w:color="auto"/>
            </w:tcBorders>
            <w:shd w:val="clear" w:color="auto" w:fill="auto"/>
            <w:noWrap/>
            <w:vAlign w:val="center"/>
            <w:hideMark/>
          </w:tcPr>
          <w:p w14:paraId="0CA5467C"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3.0</w:t>
            </w:r>
          </w:p>
        </w:tc>
        <w:tc>
          <w:tcPr>
            <w:tcW w:w="567" w:type="dxa"/>
            <w:tcBorders>
              <w:top w:val="nil"/>
              <w:left w:val="nil"/>
              <w:bottom w:val="nil"/>
              <w:right w:val="nil"/>
            </w:tcBorders>
            <w:shd w:val="clear" w:color="auto" w:fill="auto"/>
            <w:noWrap/>
            <w:vAlign w:val="center"/>
            <w:hideMark/>
          </w:tcPr>
          <w:p w14:paraId="3B8DB6AC"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46A5C418"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60609DDD"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75951C9F"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0E377F7E" w14:textId="77777777" w:rsidTr="00A97DA3">
        <w:trPr>
          <w:trHeight w:val="149"/>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3778DCF3"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-17</w:t>
            </w:r>
          </w:p>
        </w:tc>
        <w:tc>
          <w:tcPr>
            <w:tcW w:w="567" w:type="dxa"/>
            <w:tcBorders>
              <w:top w:val="nil"/>
              <w:left w:val="nil"/>
              <w:bottom w:val="single" w:sz="4" w:space="0" w:color="auto"/>
              <w:right w:val="single" w:sz="4" w:space="0" w:color="auto"/>
            </w:tcBorders>
            <w:shd w:val="clear" w:color="auto" w:fill="auto"/>
            <w:noWrap/>
            <w:vAlign w:val="center"/>
            <w:hideMark/>
          </w:tcPr>
          <w:p w14:paraId="32C11B96"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354C2402"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-15</w:t>
            </w:r>
          </w:p>
        </w:tc>
        <w:tc>
          <w:tcPr>
            <w:tcW w:w="709" w:type="dxa"/>
            <w:tcBorders>
              <w:top w:val="nil"/>
              <w:left w:val="nil"/>
              <w:bottom w:val="single" w:sz="4" w:space="0" w:color="auto"/>
              <w:right w:val="single" w:sz="4" w:space="0" w:color="auto"/>
            </w:tcBorders>
            <w:shd w:val="clear" w:color="auto" w:fill="auto"/>
            <w:noWrap/>
            <w:vAlign w:val="center"/>
            <w:hideMark/>
          </w:tcPr>
          <w:p w14:paraId="450E2463"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2.5</w:t>
            </w:r>
          </w:p>
        </w:tc>
        <w:tc>
          <w:tcPr>
            <w:tcW w:w="284" w:type="dxa"/>
            <w:tcBorders>
              <w:top w:val="nil"/>
              <w:left w:val="nil"/>
              <w:bottom w:val="nil"/>
              <w:right w:val="nil"/>
            </w:tcBorders>
            <w:shd w:val="clear" w:color="auto" w:fill="auto"/>
            <w:noWrap/>
            <w:vAlign w:val="center"/>
            <w:hideMark/>
          </w:tcPr>
          <w:p w14:paraId="4A96C4A1"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15022617"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-17</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0E7BEC6B"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432970DB"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-15</w:t>
            </w:r>
          </w:p>
        </w:tc>
        <w:tc>
          <w:tcPr>
            <w:tcW w:w="709" w:type="dxa"/>
            <w:tcBorders>
              <w:top w:val="nil"/>
              <w:left w:val="nil"/>
              <w:bottom w:val="single" w:sz="4" w:space="0" w:color="auto"/>
              <w:right w:val="single" w:sz="4" w:space="0" w:color="auto"/>
            </w:tcBorders>
            <w:shd w:val="clear" w:color="auto" w:fill="auto"/>
            <w:noWrap/>
            <w:vAlign w:val="center"/>
            <w:hideMark/>
          </w:tcPr>
          <w:p w14:paraId="27DB4CF0"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2.5</w:t>
            </w:r>
          </w:p>
        </w:tc>
        <w:tc>
          <w:tcPr>
            <w:tcW w:w="301" w:type="dxa"/>
            <w:tcBorders>
              <w:top w:val="nil"/>
              <w:left w:val="nil"/>
              <w:bottom w:val="nil"/>
              <w:right w:val="nil"/>
            </w:tcBorders>
            <w:shd w:val="clear" w:color="auto" w:fill="auto"/>
            <w:noWrap/>
            <w:vAlign w:val="center"/>
            <w:hideMark/>
          </w:tcPr>
          <w:p w14:paraId="232362B0"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F8DC910"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-17</w:t>
            </w:r>
          </w:p>
        </w:tc>
        <w:tc>
          <w:tcPr>
            <w:tcW w:w="567" w:type="dxa"/>
            <w:tcBorders>
              <w:top w:val="nil"/>
              <w:left w:val="nil"/>
              <w:bottom w:val="single" w:sz="4" w:space="0" w:color="auto"/>
              <w:right w:val="single" w:sz="4" w:space="0" w:color="auto"/>
            </w:tcBorders>
            <w:shd w:val="clear" w:color="auto" w:fill="auto"/>
            <w:noWrap/>
            <w:vAlign w:val="center"/>
            <w:hideMark/>
          </w:tcPr>
          <w:p w14:paraId="1D673D76"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1CAD98C2"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-15</w:t>
            </w:r>
          </w:p>
        </w:tc>
        <w:tc>
          <w:tcPr>
            <w:tcW w:w="709" w:type="dxa"/>
            <w:tcBorders>
              <w:top w:val="nil"/>
              <w:left w:val="nil"/>
              <w:bottom w:val="single" w:sz="4" w:space="0" w:color="auto"/>
              <w:right w:val="single" w:sz="4" w:space="0" w:color="auto"/>
            </w:tcBorders>
            <w:shd w:val="clear" w:color="auto" w:fill="auto"/>
            <w:noWrap/>
            <w:vAlign w:val="center"/>
            <w:hideMark/>
          </w:tcPr>
          <w:p w14:paraId="4ACA097E"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2.5</w:t>
            </w:r>
          </w:p>
        </w:tc>
        <w:tc>
          <w:tcPr>
            <w:tcW w:w="567" w:type="dxa"/>
            <w:tcBorders>
              <w:top w:val="nil"/>
              <w:left w:val="nil"/>
              <w:bottom w:val="nil"/>
              <w:right w:val="nil"/>
            </w:tcBorders>
            <w:shd w:val="clear" w:color="auto" w:fill="auto"/>
            <w:noWrap/>
            <w:vAlign w:val="center"/>
            <w:hideMark/>
          </w:tcPr>
          <w:p w14:paraId="43DAF765"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4251C89D"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568A1097"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09AB5DBB"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18C2B303" w14:textId="77777777" w:rsidTr="00A97DA3">
        <w:trPr>
          <w:trHeight w:val="19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0222ACDD"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-20</w:t>
            </w:r>
          </w:p>
        </w:tc>
        <w:tc>
          <w:tcPr>
            <w:tcW w:w="567" w:type="dxa"/>
            <w:tcBorders>
              <w:top w:val="nil"/>
              <w:left w:val="nil"/>
              <w:bottom w:val="single" w:sz="4" w:space="0" w:color="auto"/>
              <w:right w:val="single" w:sz="4" w:space="0" w:color="auto"/>
            </w:tcBorders>
            <w:shd w:val="clear" w:color="auto" w:fill="auto"/>
            <w:noWrap/>
            <w:vAlign w:val="center"/>
            <w:hideMark/>
          </w:tcPr>
          <w:p w14:paraId="074E5495"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630F97BE"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-18</w:t>
            </w:r>
          </w:p>
        </w:tc>
        <w:tc>
          <w:tcPr>
            <w:tcW w:w="709" w:type="dxa"/>
            <w:tcBorders>
              <w:top w:val="nil"/>
              <w:left w:val="nil"/>
              <w:bottom w:val="single" w:sz="4" w:space="0" w:color="auto"/>
              <w:right w:val="single" w:sz="4" w:space="0" w:color="auto"/>
            </w:tcBorders>
            <w:shd w:val="clear" w:color="auto" w:fill="auto"/>
            <w:noWrap/>
            <w:vAlign w:val="center"/>
            <w:hideMark/>
          </w:tcPr>
          <w:p w14:paraId="683D4D05"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2.0</w:t>
            </w:r>
          </w:p>
        </w:tc>
        <w:tc>
          <w:tcPr>
            <w:tcW w:w="284" w:type="dxa"/>
            <w:tcBorders>
              <w:top w:val="nil"/>
              <w:left w:val="nil"/>
              <w:bottom w:val="nil"/>
              <w:right w:val="nil"/>
            </w:tcBorders>
            <w:shd w:val="clear" w:color="auto" w:fill="auto"/>
            <w:noWrap/>
            <w:vAlign w:val="center"/>
            <w:hideMark/>
          </w:tcPr>
          <w:p w14:paraId="12C0B726"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063EE9B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-20</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36992B89"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2D27EBA1"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-18</w:t>
            </w:r>
          </w:p>
        </w:tc>
        <w:tc>
          <w:tcPr>
            <w:tcW w:w="709" w:type="dxa"/>
            <w:tcBorders>
              <w:top w:val="nil"/>
              <w:left w:val="nil"/>
              <w:bottom w:val="single" w:sz="4" w:space="0" w:color="auto"/>
              <w:right w:val="single" w:sz="4" w:space="0" w:color="auto"/>
            </w:tcBorders>
            <w:shd w:val="clear" w:color="auto" w:fill="auto"/>
            <w:noWrap/>
            <w:vAlign w:val="center"/>
            <w:hideMark/>
          </w:tcPr>
          <w:p w14:paraId="6F87568D"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2.0</w:t>
            </w:r>
          </w:p>
        </w:tc>
        <w:tc>
          <w:tcPr>
            <w:tcW w:w="301" w:type="dxa"/>
            <w:tcBorders>
              <w:top w:val="nil"/>
              <w:left w:val="nil"/>
              <w:bottom w:val="nil"/>
              <w:right w:val="nil"/>
            </w:tcBorders>
            <w:shd w:val="clear" w:color="auto" w:fill="auto"/>
            <w:noWrap/>
            <w:vAlign w:val="center"/>
            <w:hideMark/>
          </w:tcPr>
          <w:p w14:paraId="361061F9"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2D8B65F3"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-20</w:t>
            </w:r>
          </w:p>
        </w:tc>
        <w:tc>
          <w:tcPr>
            <w:tcW w:w="567" w:type="dxa"/>
            <w:tcBorders>
              <w:top w:val="nil"/>
              <w:left w:val="nil"/>
              <w:bottom w:val="single" w:sz="4" w:space="0" w:color="auto"/>
              <w:right w:val="single" w:sz="4" w:space="0" w:color="auto"/>
            </w:tcBorders>
            <w:shd w:val="clear" w:color="auto" w:fill="auto"/>
            <w:noWrap/>
            <w:vAlign w:val="center"/>
            <w:hideMark/>
          </w:tcPr>
          <w:p w14:paraId="57D2E29C"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504C5183"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-18</w:t>
            </w:r>
          </w:p>
        </w:tc>
        <w:tc>
          <w:tcPr>
            <w:tcW w:w="709" w:type="dxa"/>
            <w:tcBorders>
              <w:top w:val="nil"/>
              <w:left w:val="nil"/>
              <w:bottom w:val="single" w:sz="4" w:space="0" w:color="auto"/>
              <w:right w:val="single" w:sz="4" w:space="0" w:color="auto"/>
            </w:tcBorders>
            <w:shd w:val="clear" w:color="auto" w:fill="auto"/>
            <w:noWrap/>
            <w:vAlign w:val="center"/>
            <w:hideMark/>
          </w:tcPr>
          <w:p w14:paraId="1ADFFC70"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2.0</w:t>
            </w:r>
          </w:p>
        </w:tc>
        <w:tc>
          <w:tcPr>
            <w:tcW w:w="567" w:type="dxa"/>
            <w:tcBorders>
              <w:top w:val="nil"/>
              <w:left w:val="nil"/>
              <w:bottom w:val="nil"/>
              <w:right w:val="nil"/>
            </w:tcBorders>
            <w:shd w:val="clear" w:color="auto" w:fill="auto"/>
            <w:noWrap/>
            <w:vAlign w:val="center"/>
            <w:hideMark/>
          </w:tcPr>
          <w:p w14:paraId="1DE4131B"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51BDB20C"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75645BE2"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2625F207"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01AEE8AB" w14:textId="77777777" w:rsidTr="00A97DA3">
        <w:trPr>
          <w:trHeight w:val="7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005A43F9"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-23</w:t>
            </w:r>
          </w:p>
        </w:tc>
        <w:tc>
          <w:tcPr>
            <w:tcW w:w="567" w:type="dxa"/>
            <w:tcBorders>
              <w:top w:val="nil"/>
              <w:left w:val="nil"/>
              <w:bottom w:val="single" w:sz="4" w:space="0" w:color="auto"/>
              <w:right w:val="single" w:sz="4" w:space="0" w:color="auto"/>
            </w:tcBorders>
            <w:shd w:val="clear" w:color="auto" w:fill="auto"/>
            <w:noWrap/>
            <w:vAlign w:val="center"/>
            <w:hideMark/>
          </w:tcPr>
          <w:p w14:paraId="21EE5EAE"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50B30E08"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-21</w:t>
            </w:r>
          </w:p>
        </w:tc>
        <w:tc>
          <w:tcPr>
            <w:tcW w:w="709" w:type="dxa"/>
            <w:tcBorders>
              <w:top w:val="nil"/>
              <w:left w:val="nil"/>
              <w:bottom w:val="single" w:sz="4" w:space="0" w:color="auto"/>
              <w:right w:val="single" w:sz="4" w:space="0" w:color="auto"/>
            </w:tcBorders>
            <w:shd w:val="clear" w:color="auto" w:fill="auto"/>
            <w:noWrap/>
            <w:vAlign w:val="center"/>
            <w:hideMark/>
          </w:tcPr>
          <w:p w14:paraId="002E2273"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1.5</w:t>
            </w:r>
          </w:p>
        </w:tc>
        <w:tc>
          <w:tcPr>
            <w:tcW w:w="284" w:type="dxa"/>
            <w:tcBorders>
              <w:top w:val="nil"/>
              <w:left w:val="nil"/>
              <w:bottom w:val="nil"/>
              <w:right w:val="nil"/>
            </w:tcBorders>
            <w:shd w:val="clear" w:color="auto" w:fill="auto"/>
            <w:noWrap/>
            <w:vAlign w:val="center"/>
            <w:hideMark/>
          </w:tcPr>
          <w:p w14:paraId="04EC4B94"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781C3046"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-23</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6C74EEE4"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5CFD8575"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-21</w:t>
            </w:r>
          </w:p>
        </w:tc>
        <w:tc>
          <w:tcPr>
            <w:tcW w:w="709" w:type="dxa"/>
            <w:tcBorders>
              <w:top w:val="nil"/>
              <w:left w:val="nil"/>
              <w:bottom w:val="single" w:sz="4" w:space="0" w:color="auto"/>
              <w:right w:val="single" w:sz="4" w:space="0" w:color="auto"/>
            </w:tcBorders>
            <w:shd w:val="clear" w:color="auto" w:fill="auto"/>
            <w:noWrap/>
            <w:vAlign w:val="center"/>
            <w:hideMark/>
          </w:tcPr>
          <w:p w14:paraId="04F5B140"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1.5</w:t>
            </w:r>
          </w:p>
        </w:tc>
        <w:tc>
          <w:tcPr>
            <w:tcW w:w="301" w:type="dxa"/>
            <w:tcBorders>
              <w:top w:val="nil"/>
              <w:left w:val="nil"/>
              <w:bottom w:val="nil"/>
              <w:right w:val="nil"/>
            </w:tcBorders>
            <w:shd w:val="clear" w:color="auto" w:fill="auto"/>
            <w:noWrap/>
            <w:vAlign w:val="center"/>
            <w:hideMark/>
          </w:tcPr>
          <w:p w14:paraId="609D8C43"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71AC008"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-23</w:t>
            </w:r>
          </w:p>
        </w:tc>
        <w:tc>
          <w:tcPr>
            <w:tcW w:w="567" w:type="dxa"/>
            <w:tcBorders>
              <w:top w:val="nil"/>
              <w:left w:val="nil"/>
              <w:bottom w:val="single" w:sz="4" w:space="0" w:color="auto"/>
              <w:right w:val="single" w:sz="4" w:space="0" w:color="auto"/>
            </w:tcBorders>
            <w:shd w:val="clear" w:color="auto" w:fill="auto"/>
            <w:noWrap/>
            <w:vAlign w:val="center"/>
            <w:hideMark/>
          </w:tcPr>
          <w:p w14:paraId="7845B6A3"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257C9336"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-21</w:t>
            </w:r>
          </w:p>
        </w:tc>
        <w:tc>
          <w:tcPr>
            <w:tcW w:w="709" w:type="dxa"/>
            <w:tcBorders>
              <w:top w:val="nil"/>
              <w:left w:val="nil"/>
              <w:bottom w:val="single" w:sz="4" w:space="0" w:color="auto"/>
              <w:right w:val="single" w:sz="4" w:space="0" w:color="auto"/>
            </w:tcBorders>
            <w:shd w:val="clear" w:color="auto" w:fill="auto"/>
            <w:noWrap/>
            <w:vAlign w:val="center"/>
            <w:hideMark/>
          </w:tcPr>
          <w:p w14:paraId="37284C2B"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1.5</w:t>
            </w:r>
          </w:p>
        </w:tc>
        <w:tc>
          <w:tcPr>
            <w:tcW w:w="567" w:type="dxa"/>
            <w:tcBorders>
              <w:top w:val="nil"/>
              <w:left w:val="nil"/>
              <w:bottom w:val="nil"/>
              <w:right w:val="nil"/>
            </w:tcBorders>
            <w:shd w:val="clear" w:color="auto" w:fill="auto"/>
            <w:noWrap/>
            <w:vAlign w:val="center"/>
            <w:hideMark/>
          </w:tcPr>
          <w:p w14:paraId="1FFEE763"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10FF8BAC"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369DFCA2"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65F1A0B3"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5A6ACD32" w14:textId="77777777" w:rsidTr="00A97DA3">
        <w:trPr>
          <w:trHeight w:val="131"/>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14:paraId="2E20A258"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w:t>
            </w:r>
          </w:p>
        </w:tc>
        <w:tc>
          <w:tcPr>
            <w:tcW w:w="567" w:type="dxa"/>
            <w:tcBorders>
              <w:top w:val="nil"/>
              <w:left w:val="nil"/>
              <w:bottom w:val="single" w:sz="4" w:space="0" w:color="auto"/>
              <w:right w:val="single" w:sz="4" w:space="0" w:color="auto"/>
            </w:tcBorders>
            <w:shd w:val="clear" w:color="auto" w:fill="auto"/>
            <w:noWrap/>
            <w:vAlign w:val="center"/>
            <w:hideMark/>
          </w:tcPr>
          <w:p w14:paraId="3500C29E"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7936FE2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-24</w:t>
            </w:r>
          </w:p>
        </w:tc>
        <w:tc>
          <w:tcPr>
            <w:tcW w:w="709" w:type="dxa"/>
            <w:tcBorders>
              <w:top w:val="nil"/>
              <w:left w:val="nil"/>
              <w:bottom w:val="single" w:sz="4" w:space="0" w:color="auto"/>
              <w:right w:val="single" w:sz="4" w:space="0" w:color="auto"/>
            </w:tcBorders>
            <w:shd w:val="clear" w:color="auto" w:fill="auto"/>
            <w:noWrap/>
            <w:vAlign w:val="center"/>
            <w:hideMark/>
          </w:tcPr>
          <w:p w14:paraId="4DC17822"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1.0</w:t>
            </w:r>
          </w:p>
        </w:tc>
        <w:tc>
          <w:tcPr>
            <w:tcW w:w="284" w:type="dxa"/>
            <w:tcBorders>
              <w:top w:val="nil"/>
              <w:left w:val="nil"/>
              <w:bottom w:val="nil"/>
              <w:right w:val="nil"/>
            </w:tcBorders>
            <w:shd w:val="clear" w:color="auto" w:fill="auto"/>
            <w:noWrap/>
            <w:vAlign w:val="center"/>
            <w:hideMark/>
          </w:tcPr>
          <w:p w14:paraId="122A9954" w14:textId="77777777" w:rsidR="00A257A7" w:rsidRPr="00C34735" w:rsidRDefault="00A257A7" w:rsidP="00A97DA3">
            <w:pPr>
              <w:jc w:val="center"/>
              <w:rPr>
                <w:rFonts w:eastAsia="Times New Roman"/>
                <w:color w:val="FFFFFF"/>
                <w:sz w:val="18"/>
                <w:szCs w:val="18"/>
                <w:lang w:val="fr-CH" w:eastAsia="fr-CH" w:bidi="ar-SA"/>
              </w:rPr>
            </w:pPr>
            <w:r w:rsidRPr="00C34735">
              <w:rPr>
                <w:rFonts w:eastAsia="Times New Roman"/>
                <w:color w:val="FFFFFF"/>
                <w:sz w:val="18"/>
                <w:szCs w:val="18"/>
                <w:lang w:val="fr-CH" w:eastAsia="fr-CH" w:bidi="ar-SA"/>
              </w:rPr>
              <w:t> </w:t>
            </w:r>
          </w:p>
        </w:tc>
        <w:tc>
          <w:tcPr>
            <w:tcW w:w="549" w:type="dxa"/>
            <w:tcBorders>
              <w:top w:val="nil"/>
              <w:left w:val="single" w:sz="4" w:space="0" w:color="auto"/>
              <w:bottom w:val="single" w:sz="4" w:space="0" w:color="auto"/>
              <w:right w:val="single" w:sz="4" w:space="0" w:color="auto"/>
            </w:tcBorders>
            <w:shd w:val="clear" w:color="auto" w:fill="auto"/>
            <w:noWrap/>
            <w:vAlign w:val="center"/>
            <w:hideMark/>
          </w:tcPr>
          <w:p w14:paraId="0748F15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w:t>
            </w:r>
          </w:p>
        </w:tc>
        <w:tc>
          <w:tcPr>
            <w:tcW w:w="567" w:type="dxa"/>
            <w:gridSpan w:val="2"/>
            <w:tcBorders>
              <w:top w:val="nil"/>
              <w:left w:val="nil"/>
              <w:bottom w:val="single" w:sz="4" w:space="0" w:color="auto"/>
              <w:right w:val="single" w:sz="4" w:space="0" w:color="auto"/>
            </w:tcBorders>
            <w:shd w:val="clear" w:color="auto" w:fill="auto"/>
            <w:noWrap/>
            <w:vAlign w:val="center"/>
            <w:hideMark/>
          </w:tcPr>
          <w:p w14:paraId="145FC843"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39927F84"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-24</w:t>
            </w:r>
          </w:p>
        </w:tc>
        <w:tc>
          <w:tcPr>
            <w:tcW w:w="709" w:type="dxa"/>
            <w:tcBorders>
              <w:top w:val="nil"/>
              <w:left w:val="nil"/>
              <w:bottom w:val="single" w:sz="4" w:space="0" w:color="auto"/>
              <w:right w:val="single" w:sz="4" w:space="0" w:color="auto"/>
            </w:tcBorders>
            <w:shd w:val="clear" w:color="auto" w:fill="auto"/>
            <w:noWrap/>
            <w:vAlign w:val="center"/>
            <w:hideMark/>
          </w:tcPr>
          <w:p w14:paraId="4432C83D"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1.0</w:t>
            </w:r>
          </w:p>
        </w:tc>
        <w:tc>
          <w:tcPr>
            <w:tcW w:w="301" w:type="dxa"/>
            <w:tcBorders>
              <w:top w:val="nil"/>
              <w:left w:val="nil"/>
              <w:bottom w:val="nil"/>
              <w:right w:val="nil"/>
            </w:tcBorders>
            <w:shd w:val="clear" w:color="auto" w:fill="auto"/>
            <w:noWrap/>
            <w:vAlign w:val="center"/>
            <w:hideMark/>
          </w:tcPr>
          <w:p w14:paraId="6B38AB77" w14:textId="77777777" w:rsidR="00A257A7" w:rsidRPr="00C34735" w:rsidRDefault="00A257A7" w:rsidP="00A97DA3">
            <w:pPr>
              <w:rPr>
                <w:rFonts w:eastAsia="Times New Roman"/>
                <w:sz w:val="18"/>
                <w:szCs w:val="18"/>
                <w:lang w:val="fr-CH" w:eastAsia="fr-CH" w:bidi="ar-SA"/>
              </w:rPr>
            </w:pPr>
          </w:p>
        </w:tc>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7816F63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w:t>
            </w:r>
          </w:p>
        </w:tc>
        <w:tc>
          <w:tcPr>
            <w:tcW w:w="567" w:type="dxa"/>
            <w:tcBorders>
              <w:top w:val="nil"/>
              <w:left w:val="nil"/>
              <w:bottom w:val="single" w:sz="4" w:space="0" w:color="auto"/>
              <w:right w:val="single" w:sz="4" w:space="0" w:color="auto"/>
            </w:tcBorders>
            <w:shd w:val="clear" w:color="auto" w:fill="auto"/>
            <w:noWrap/>
            <w:vAlign w:val="center"/>
            <w:hideMark/>
          </w:tcPr>
          <w:p w14:paraId="23F114F8" w14:textId="77777777" w:rsidR="00A257A7" w:rsidRPr="00C34735" w:rsidRDefault="00A257A7" w:rsidP="00A97DA3">
            <w:pPr>
              <w:jc w:val="center"/>
              <w:rPr>
                <w:rFonts w:eastAsia="Times New Roman"/>
                <w:sz w:val="18"/>
                <w:szCs w:val="18"/>
                <w:lang w:val="fr-CH" w:eastAsia="fr-CH" w:bidi="ar-SA"/>
              </w:rPr>
            </w:pPr>
            <w:proofErr w:type="gramStart"/>
            <w:r w:rsidRPr="00C34735">
              <w:rPr>
                <w:rFonts w:eastAsia="Times New Roman"/>
                <w:sz w:val="18"/>
                <w:szCs w:val="18"/>
                <w:lang w:val="fr-CH" w:eastAsia="fr-CH" w:bidi="ar-SA"/>
              </w:rPr>
              <w:t>à</w:t>
            </w:r>
            <w:proofErr w:type="gramEnd"/>
          </w:p>
        </w:tc>
        <w:tc>
          <w:tcPr>
            <w:tcW w:w="567" w:type="dxa"/>
            <w:tcBorders>
              <w:top w:val="nil"/>
              <w:left w:val="nil"/>
              <w:bottom w:val="single" w:sz="4" w:space="0" w:color="auto"/>
              <w:right w:val="single" w:sz="4" w:space="0" w:color="auto"/>
            </w:tcBorders>
            <w:shd w:val="clear" w:color="auto" w:fill="auto"/>
            <w:noWrap/>
            <w:vAlign w:val="center"/>
            <w:hideMark/>
          </w:tcPr>
          <w:p w14:paraId="72BE3858"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-24</w:t>
            </w:r>
          </w:p>
        </w:tc>
        <w:tc>
          <w:tcPr>
            <w:tcW w:w="709" w:type="dxa"/>
            <w:tcBorders>
              <w:top w:val="nil"/>
              <w:left w:val="nil"/>
              <w:bottom w:val="single" w:sz="4" w:space="0" w:color="auto"/>
              <w:right w:val="single" w:sz="4" w:space="0" w:color="auto"/>
            </w:tcBorders>
            <w:shd w:val="clear" w:color="auto" w:fill="auto"/>
            <w:noWrap/>
            <w:vAlign w:val="center"/>
            <w:hideMark/>
          </w:tcPr>
          <w:p w14:paraId="06848866"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1.0</w:t>
            </w:r>
          </w:p>
        </w:tc>
        <w:tc>
          <w:tcPr>
            <w:tcW w:w="567" w:type="dxa"/>
            <w:tcBorders>
              <w:top w:val="nil"/>
              <w:left w:val="nil"/>
              <w:bottom w:val="nil"/>
              <w:right w:val="nil"/>
            </w:tcBorders>
            <w:shd w:val="clear" w:color="auto" w:fill="auto"/>
            <w:noWrap/>
            <w:vAlign w:val="center"/>
            <w:hideMark/>
          </w:tcPr>
          <w:p w14:paraId="2571716C" w14:textId="77777777" w:rsidR="00A257A7" w:rsidRPr="00C34735" w:rsidRDefault="00A257A7" w:rsidP="00A97DA3">
            <w:pPr>
              <w:jc w:val="center"/>
              <w:rPr>
                <w:rFonts w:eastAsia="Times New Roman"/>
                <w:b/>
                <w:bCs/>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0C18F0D6" w14:textId="77777777" w:rsidR="00A257A7" w:rsidRPr="00C34735" w:rsidRDefault="00A257A7" w:rsidP="00A97DA3">
            <w:pPr>
              <w:jc w:val="center"/>
              <w:rPr>
                <w:rFonts w:eastAsia="Times New Roman"/>
                <w:b/>
                <w:bCs/>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33DC08DA" w14:textId="77777777" w:rsidR="00A257A7" w:rsidRPr="00C34735" w:rsidRDefault="00A257A7" w:rsidP="00A97DA3">
            <w:pPr>
              <w:jc w:val="center"/>
              <w:rPr>
                <w:rFonts w:eastAsia="Times New Roman"/>
                <w:b/>
                <w:bCs/>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1B4C5523" w14:textId="77777777" w:rsidR="00A257A7" w:rsidRPr="00C34735" w:rsidRDefault="00A257A7" w:rsidP="00A97DA3">
            <w:pPr>
              <w:jc w:val="center"/>
              <w:rPr>
                <w:rFonts w:eastAsia="Times New Roman"/>
                <w:b/>
                <w:bCs/>
                <w:sz w:val="18"/>
                <w:szCs w:val="18"/>
                <w:lang w:val="fr-CH" w:eastAsia="fr-CH" w:bidi="ar-SA"/>
              </w:rPr>
            </w:pPr>
          </w:p>
        </w:tc>
      </w:tr>
      <w:tr w:rsidR="00A257A7" w:rsidRPr="00C34735" w14:paraId="0BF0B540" w14:textId="77777777" w:rsidTr="00A97DA3">
        <w:trPr>
          <w:trHeight w:val="70"/>
        </w:trPr>
        <w:tc>
          <w:tcPr>
            <w:tcW w:w="582" w:type="dxa"/>
            <w:tcBorders>
              <w:top w:val="nil"/>
              <w:left w:val="nil"/>
              <w:bottom w:val="nil"/>
              <w:right w:val="nil"/>
            </w:tcBorders>
            <w:shd w:val="clear" w:color="auto" w:fill="auto"/>
            <w:noWrap/>
            <w:vAlign w:val="center"/>
            <w:hideMark/>
          </w:tcPr>
          <w:p w14:paraId="4E4EDAD1"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422D7418"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64CB9355"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70E0232E" w14:textId="77777777" w:rsidR="00A257A7" w:rsidRPr="00C34735" w:rsidRDefault="00A257A7" w:rsidP="00A97DA3">
            <w:pPr>
              <w:rPr>
                <w:rFonts w:eastAsia="Times New Roman"/>
                <w:sz w:val="8"/>
                <w:szCs w:val="8"/>
                <w:lang w:val="fr-CH" w:eastAsia="fr-CH" w:bidi="ar-SA"/>
              </w:rPr>
            </w:pPr>
          </w:p>
        </w:tc>
        <w:tc>
          <w:tcPr>
            <w:tcW w:w="284" w:type="dxa"/>
            <w:tcBorders>
              <w:top w:val="nil"/>
              <w:left w:val="nil"/>
              <w:bottom w:val="nil"/>
              <w:right w:val="nil"/>
            </w:tcBorders>
            <w:shd w:val="clear" w:color="auto" w:fill="auto"/>
            <w:noWrap/>
            <w:vAlign w:val="center"/>
            <w:hideMark/>
          </w:tcPr>
          <w:p w14:paraId="61B28CDA" w14:textId="77777777" w:rsidR="00A257A7" w:rsidRPr="00C34735" w:rsidRDefault="00A257A7" w:rsidP="00A97DA3">
            <w:pPr>
              <w:rPr>
                <w:rFonts w:eastAsia="Times New Roman"/>
                <w:sz w:val="8"/>
                <w:szCs w:val="8"/>
                <w:lang w:val="fr-CH" w:eastAsia="fr-CH" w:bidi="ar-SA"/>
              </w:rPr>
            </w:pPr>
          </w:p>
        </w:tc>
        <w:tc>
          <w:tcPr>
            <w:tcW w:w="549" w:type="dxa"/>
            <w:tcBorders>
              <w:top w:val="nil"/>
              <w:left w:val="nil"/>
              <w:bottom w:val="nil"/>
              <w:right w:val="nil"/>
            </w:tcBorders>
            <w:shd w:val="clear" w:color="auto" w:fill="auto"/>
            <w:noWrap/>
            <w:vAlign w:val="center"/>
            <w:hideMark/>
          </w:tcPr>
          <w:p w14:paraId="19D26BD4" w14:textId="77777777" w:rsidR="00A257A7" w:rsidRPr="00C34735" w:rsidRDefault="00A257A7" w:rsidP="00A97DA3">
            <w:pPr>
              <w:rPr>
                <w:rFonts w:eastAsia="Times New Roman"/>
                <w:sz w:val="8"/>
                <w:szCs w:val="8"/>
                <w:lang w:val="fr-CH" w:eastAsia="fr-CH" w:bidi="ar-SA"/>
              </w:rPr>
            </w:pPr>
          </w:p>
        </w:tc>
        <w:tc>
          <w:tcPr>
            <w:tcW w:w="567" w:type="dxa"/>
            <w:gridSpan w:val="2"/>
            <w:tcBorders>
              <w:top w:val="nil"/>
              <w:left w:val="nil"/>
              <w:bottom w:val="nil"/>
              <w:right w:val="nil"/>
            </w:tcBorders>
            <w:shd w:val="clear" w:color="auto" w:fill="auto"/>
            <w:noWrap/>
            <w:vAlign w:val="center"/>
            <w:hideMark/>
          </w:tcPr>
          <w:p w14:paraId="387F5552"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07F8F233"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747045F9" w14:textId="77777777" w:rsidR="00A257A7" w:rsidRPr="00C34735" w:rsidRDefault="00A257A7" w:rsidP="00A97DA3">
            <w:pPr>
              <w:rPr>
                <w:rFonts w:eastAsia="Times New Roman"/>
                <w:sz w:val="8"/>
                <w:szCs w:val="8"/>
                <w:lang w:val="fr-CH" w:eastAsia="fr-CH" w:bidi="ar-SA"/>
              </w:rPr>
            </w:pPr>
          </w:p>
        </w:tc>
        <w:tc>
          <w:tcPr>
            <w:tcW w:w="301" w:type="dxa"/>
            <w:tcBorders>
              <w:top w:val="nil"/>
              <w:left w:val="nil"/>
              <w:bottom w:val="nil"/>
              <w:right w:val="nil"/>
            </w:tcBorders>
            <w:shd w:val="clear" w:color="auto" w:fill="auto"/>
            <w:noWrap/>
            <w:vAlign w:val="center"/>
            <w:hideMark/>
          </w:tcPr>
          <w:p w14:paraId="12394B2F" w14:textId="77777777" w:rsidR="00A257A7" w:rsidRPr="00C34735" w:rsidRDefault="00A257A7" w:rsidP="00A97DA3">
            <w:pPr>
              <w:jc w:val="center"/>
              <w:rPr>
                <w:rFonts w:eastAsia="Times New Roman"/>
                <w:sz w:val="8"/>
                <w:szCs w:val="8"/>
                <w:lang w:val="fr-CH" w:eastAsia="fr-CH" w:bidi="ar-SA"/>
              </w:rPr>
            </w:pPr>
          </w:p>
        </w:tc>
        <w:tc>
          <w:tcPr>
            <w:tcW w:w="548" w:type="dxa"/>
            <w:tcBorders>
              <w:top w:val="nil"/>
              <w:left w:val="nil"/>
              <w:bottom w:val="nil"/>
              <w:right w:val="nil"/>
            </w:tcBorders>
            <w:shd w:val="clear" w:color="auto" w:fill="auto"/>
            <w:noWrap/>
            <w:vAlign w:val="center"/>
            <w:hideMark/>
          </w:tcPr>
          <w:p w14:paraId="3B0608F1"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7191C83C"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00BB98F7"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37E7F640"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58DEC9C5"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75EF6BAC" w14:textId="77777777" w:rsidR="00A257A7" w:rsidRPr="00C34735" w:rsidRDefault="00A257A7" w:rsidP="00A97DA3">
            <w:pPr>
              <w:rPr>
                <w:rFonts w:eastAsia="Times New Roman"/>
                <w:sz w:val="8"/>
                <w:szCs w:val="8"/>
                <w:lang w:val="fr-CH" w:eastAsia="fr-CH" w:bidi="ar-SA"/>
              </w:rPr>
            </w:pPr>
          </w:p>
        </w:tc>
        <w:tc>
          <w:tcPr>
            <w:tcW w:w="640" w:type="dxa"/>
            <w:tcBorders>
              <w:top w:val="nil"/>
              <w:left w:val="nil"/>
              <w:bottom w:val="nil"/>
              <w:right w:val="nil"/>
            </w:tcBorders>
            <w:shd w:val="clear" w:color="auto" w:fill="auto"/>
            <w:noWrap/>
            <w:vAlign w:val="center"/>
            <w:hideMark/>
          </w:tcPr>
          <w:p w14:paraId="7D028EE8" w14:textId="77777777" w:rsidR="00A257A7" w:rsidRPr="00C34735" w:rsidRDefault="00A257A7" w:rsidP="00A97DA3">
            <w:pPr>
              <w:rPr>
                <w:rFonts w:eastAsia="Times New Roman"/>
                <w:sz w:val="8"/>
                <w:szCs w:val="8"/>
                <w:lang w:val="fr-CH" w:eastAsia="fr-CH" w:bidi="ar-SA"/>
              </w:rPr>
            </w:pPr>
          </w:p>
        </w:tc>
        <w:tc>
          <w:tcPr>
            <w:tcW w:w="513" w:type="dxa"/>
            <w:tcBorders>
              <w:top w:val="nil"/>
              <w:left w:val="nil"/>
              <w:bottom w:val="nil"/>
              <w:right w:val="nil"/>
            </w:tcBorders>
            <w:shd w:val="clear" w:color="auto" w:fill="auto"/>
            <w:noWrap/>
            <w:vAlign w:val="center"/>
            <w:hideMark/>
          </w:tcPr>
          <w:p w14:paraId="663149FF" w14:textId="77777777" w:rsidR="00A257A7" w:rsidRPr="00C34735" w:rsidRDefault="00A257A7" w:rsidP="00A97DA3">
            <w:pPr>
              <w:rPr>
                <w:rFonts w:eastAsia="Times New Roman"/>
                <w:sz w:val="8"/>
                <w:szCs w:val="8"/>
                <w:lang w:val="fr-CH" w:eastAsia="fr-CH" w:bidi="ar-SA"/>
              </w:rPr>
            </w:pPr>
          </w:p>
        </w:tc>
      </w:tr>
      <w:tr w:rsidR="00A257A7" w:rsidRPr="00C34735" w14:paraId="06490BCF" w14:textId="77777777" w:rsidTr="00A97DA3">
        <w:trPr>
          <w:trHeight w:val="80"/>
        </w:trPr>
        <w:tc>
          <w:tcPr>
            <w:tcW w:w="3258" w:type="dxa"/>
            <w:gridSpan w:val="6"/>
            <w:tcBorders>
              <w:top w:val="nil"/>
              <w:left w:val="nil"/>
              <w:bottom w:val="nil"/>
              <w:right w:val="nil"/>
            </w:tcBorders>
            <w:shd w:val="clear" w:color="auto" w:fill="auto"/>
            <w:noWrap/>
            <w:vAlign w:val="center"/>
            <w:hideMark/>
          </w:tcPr>
          <w:p w14:paraId="2C660429" w14:textId="77777777" w:rsidR="00A257A7" w:rsidRPr="00C34735" w:rsidRDefault="00A257A7" w:rsidP="00A97DA3">
            <w:pPr>
              <w:rPr>
                <w:rFonts w:eastAsia="Times New Roman"/>
                <w:sz w:val="18"/>
                <w:szCs w:val="18"/>
                <w:lang w:val="fr-CH" w:eastAsia="fr-CH" w:bidi="ar-SA"/>
              </w:rPr>
            </w:pPr>
            <w:r w:rsidRPr="00C34735">
              <w:rPr>
                <w:rFonts w:eastAsia="Times New Roman"/>
                <w:b/>
                <w:bCs/>
                <w:sz w:val="18"/>
                <w:szCs w:val="18"/>
                <w:lang w:val="fr-CH" w:eastAsia="fr-CH" w:bidi="ar-SA"/>
              </w:rPr>
              <w:t>Récapitulation des notes</w:t>
            </w:r>
          </w:p>
        </w:tc>
        <w:tc>
          <w:tcPr>
            <w:tcW w:w="567" w:type="dxa"/>
            <w:gridSpan w:val="2"/>
            <w:tcBorders>
              <w:top w:val="nil"/>
              <w:left w:val="nil"/>
              <w:bottom w:val="nil"/>
              <w:right w:val="nil"/>
            </w:tcBorders>
            <w:shd w:val="clear" w:color="auto" w:fill="auto"/>
            <w:noWrap/>
            <w:vAlign w:val="center"/>
            <w:hideMark/>
          </w:tcPr>
          <w:p w14:paraId="60BA5D4D"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689A4CF4" w14:textId="77777777" w:rsidR="00A257A7" w:rsidRPr="00C34735" w:rsidRDefault="00A257A7" w:rsidP="00A97DA3">
            <w:pPr>
              <w:rPr>
                <w:rFonts w:eastAsia="Times New Roman"/>
                <w:sz w:val="18"/>
                <w:szCs w:val="18"/>
                <w:lang w:val="fr-CH" w:eastAsia="fr-CH" w:bidi="ar-SA"/>
              </w:rPr>
            </w:pPr>
          </w:p>
        </w:tc>
        <w:tc>
          <w:tcPr>
            <w:tcW w:w="709" w:type="dxa"/>
            <w:tcBorders>
              <w:top w:val="nil"/>
              <w:left w:val="nil"/>
              <w:bottom w:val="nil"/>
              <w:right w:val="nil"/>
            </w:tcBorders>
            <w:shd w:val="clear" w:color="auto" w:fill="auto"/>
            <w:noWrap/>
            <w:vAlign w:val="center"/>
            <w:hideMark/>
          </w:tcPr>
          <w:p w14:paraId="028721C2" w14:textId="77777777" w:rsidR="00A257A7" w:rsidRPr="00C34735" w:rsidRDefault="00A257A7" w:rsidP="00A97DA3">
            <w:pPr>
              <w:rPr>
                <w:rFonts w:eastAsia="Times New Roman"/>
                <w:sz w:val="18"/>
                <w:szCs w:val="18"/>
                <w:lang w:val="fr-CH" w:eastAsia="fr-CH" w:bidi="ar-SA"/>
              </w:rPr>
            </w:pPr>
          </w:p>
        </w:tc>
        <w:tc>
          <w:tcPr>
            <w:tcW w:w="301" w:type="dxa"/>
            <w:tcBorders>
              <w:top w:val="nil"/>
              <w:left w:val="nil"/>
              <w:bottom w:val="nil"/>
              <w:right w:val="nil"/>
            </w:tcBorders>
            <w:shd w:val="clear" w:color="auto" w:fill="auto"/>
            <w:noWrap/>
            <w:vAlign w:val="center"/>
            <w:hideMark/>
          </w:tcPr>
          <w:p w14:paraId="1526BF49" w14:textId="77777777" w:rsidR="00A257A7" w:rsidRPr="00C34735" w:rsidRDefault="00A257A7" w:rsidP="00A97DA3">
            <w:pPr>
              <w:jc w:val="center"/>
              <w:rPr>
                <w:rFonts w:eastAsia="Times New Roman"/>
                <w:sz w:val="18"/>
                <w:szCs w:val="18"/>
                <w:lang w:val="fr-CH" w:eastAsia="fr-CH" w:bidi="ar-SA"/>
              </w:rPr>
            </w:pPr>
          </w:p>
        </w:tc>
        <w:tc>
          <w:tcPr>
            <w:tcW w:w="548" w:type="dxa"/>
            <w:tcBorders>
              <w:top w:val="nil"/>
              <w:left w:val="nil"/>
              <w:bottom w:val="nil"/>
              <w:right w:val="nil"/>
            </w:tcBorders>
            <w:shd w:val="clear" w:color="auto" w:fill="auto"/>
            <w:noWrap/>
            <w:vAlign w:val="center"/>
            <w:hideMark/>
          </w:tcPr>
          <w:p w14:paraId="0A8502A8"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2BC394D0"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0930C8BB" w14:textId="77777777" w:rsidR="00A257A7" w:rsidRPr="00C34735" w:rsidRDefault="00A257A7" w:rsidP="00A97DA3">
            <w:pPr>
              <w:rPr>
                <w:rFonts w:eastAsia="Times New Roman"/>
                <w:sz w:val="18"/>
                <w:szCs w:val="18"/>
                <w:lang w:val="fr-CH" w:eastAsia="fr-CH" w:bidi="ar-SA"/>
              </w:rPr>
            </w:pPr>
          </w:p>
        </w:tc>
        <w:tc>
          <w:tcPr>
            <w:tcW w:w="709" w:type="dxa"/>
            <w:tcBorders>
              <w:top w:val="nil"/>
              <w:left w:val="nil"/>
              <w:bottom w:val="nil"/>
              <w:right w:val="nil"/>
            </w:tcBorders>
            <w:shd w:val="clear" w:color="auto" w:fill="auto"/>
            <w:noWrap/>
            <w:vAlign w:val="center"/>
            <w:hideMark/>
          </w:tcPr>
          <w:p w14:paraId="2F916741"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783300BA"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57AFD0C9" w14:textId="77777777" w:rsidR="00A257A7" w:rsidRPr="00C34735" w:rsidRDefault="00A257A7" w:rsidP="00A97DA3">
            <w:pPr>
              <w:rPr>
                <w:rFonts w:eastAsia="Times New Roman"/>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0EE99A8C" w14:textId="77777777" w:rsidR="00A257A7" w:rsidRPr="00C34735" w:rsidRDefault="00A257A7" w:rsidP="00A97DA3">
            <w:pPr>
              <w:rPr>
                <w:rFonts w:eastAsia="Times New Roman"/>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32DA9313" w14:textId="77777777" w:rsidR="00A257A7" w:rsidRPr="00C34735" w:rsidRDefault="00A257A7" w:rsidP="00A97DA3">
            <w:pPr>
              <w:rPr>
                <w:rFonts w:eastAsia="Times New Roman"/>
                <w:b/>
                <w:bCs/>
                <w:sz w:val="18"/>
                <w:szCs w:val="18"/>
                <w:lang w:val="fr-CH" w:eastAsia="fr-CH" w:bidi="ar-SA"/>
              </w:rPr>
            </w:pPr>
          </w:p>
        </w:tc>
      </w:tr>
      <w:tr w:rsidR="00A257A7" w:rsidRPr="00C34735" w14:paraId="199BDEDA" w14:textId="77777777" w:rsidTr="00A97DA3">
        <w:trPr>
          <w:trHeight w:val="105"/>
        </w:trPr>
        <w:tc>
          <w:tcPr>
            <w:tcW w:w="582" w:type="dxa"/>
            <w:tcBorders>
              <w:top w:val="nil"/>
              <w:left w:val="nil"/>
              <w:bottom w:val="nil"/>
              <w:right w:val="nil"/>
            </w:tcBorders>
            <w:shd w:val="clear" w:color="auto" w:fill="auto"/>
            <w:noWrap/>
            <w:vAlign w:val="center"/>
            <w:hideMark/>
          </w:tcPr>
          <w:p w14:paraId="3B56B7C0" w14:textId="77777777" w:rsidR="00A257A7" w:rsidRPr="00C34735" w:rsidRDefault="00A257A7" w:rsidP="00A97DA3">
            <w:pPr>
              <w:rPr>
                <w:rFonts w:eastAsia="Times New Roman"/>
                <w:b/>
                <w:bCs/>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08D41965"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4BDEE699"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41414A2F" w14:textId="77777777" w:rsidR="00A257A7" w:rsidRPr="00C34735" w:rsidRDefault="00A257A7" w:rsidP="00A97DA3">
            <w:pPr>
              <w:rPr>
                <w:rFonts w:eastAsia="Times New Roman"/>
                <w:sz w:val="8"/>
                <w:szCs w:val="8"/>
                <w:lang w:val="fr-CH" w:eastAsia="fr-CH" w:bidi="ar-SA"/>
              </w:rPr>
            </w:pPr>
          </w:p>
        </w:tc>
        <w:tc>
          <w:tcPr>
            <w:tcW w:w="284" w:type="dxa"/>
            <w:tcBorders>
              <w:top w:val="nil"/>
              <w:left w:val="nil"/>
              <w:bottom w:val="nil"/>
              <w:right w:val="nil"/>
            </w:tcBorders>
            <w:shd w:val="clear" w:color="auto" w:fill="auto"/>
            <w:noWrap/>
            <w:vAlign w:val="center"/>
            <w:hideMark/>
          </w:tcPr>
          <w:p w14:paraId="00C7B54F" w14:textId="77777777" w:rsidR="00A257A7" w:rsidRPr="00C34735" w:rsidRDefault="00A257A7" w:rsidP="00A97DA3">
            <w:pPr>
              <w:rPr>
                <w:rFonts w:eastAsia="Times New Roman"/>
                <w:sz w:val="8"/>
                <w:szCs w:val="8"/>
                <w:lang w:val="fr-CH" w:eastAsia="fr-CH" w:bidi="ar-SA"/>
              </w:rPr>
            </w:pPr>
          </w:p>
        </w:tc>
        <w:tc>
          <w:tcPr>
            <w:tcW w:w="549" w:type="dxa"/>
            <w:tcBorders>
              <w:top w:val="nil"/>
              <w:left w:val="nil"/>
              <w:bottom w:val="nil"/>
              <w:right w:val="nil"/>
            </w:tcBorders>
            <w:shd w:val="clear" w:color="auto" w:fill="auto"/>
            <w:noWrap/>
            <w:vAlign w:val="center"/>
            <w:hideMark/>
          </w:tcPr>
          <w:p w14:paraId="08834F13" w14:textId="77777777" w:rsidR="00A257A7" w:rsidRPr="00C34735" w:rsidRDefault="00A257A7" w:rsidP="00A97DA3">
            <w:pPr>
              <w:rPr>
                <w:rFonts w:eastAsia="Times New Roman"/>
                <w:sz w:val="8"/>
                <w:szCs w:val="8"/>
                <w:lang w:val="fr-CH" w:eastAsia="fr-CH" w:bidi="ar-SA"/>
              </w:rPr>
            </w:pPr>
          </w:p>
        </w:tc>
        <w:tc>
          <w:tcPr>
            <w:tcW w:w="567" w:type="dxa"/>
            <w:gridSpan w:val="2"/>
            <w:tcBorders>
              <w:top w:val="nil"/>
              <w:left w:val="nil"/>
              <w:bottom w:val="nil"/>
              <w:right w:val="nil"/>
            </w:tcBorders>
            <w:shd w:val="clear" w:color="auto" w:fill="auto"/>
            <w:noWrap/>
            <w:vAlign w:val="center"/>
            <w:hideMark/>
          </w:tcPr>
          <w:p w14:paraId="307D484C"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514B5A05"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52C9622C" w14:textId="77777777" w:rsidR="00A257A7" w:rsidRPr="00C34735" w:rsidRDefault="00A257A7" w:rsidP="00A97DA3">
            <w:pPr>
              <w:rPr>
                <w:rFonts w:eastAsia="Times New Roman"/>
                <w:sz w:val="8"/>
                <w:szCs w:val="8"/>
                <w:lang w:val="fr-CH" w:eastAsia="fr-CH" w:bidi="ar-SA"/>
              </w:rPr>
            </w:pPr>
          </w:p>
        </w:tc>
        <w:tc>
          <w:tcPr>
            <w:tcW w:w="301" w:type="dxa"/>
            <w:tcBorders>
              <w:top w:val="nil"/>
              <w:left w:val="nil"/>
              <w:bottom w:val="nil"/>
              <w:right w:val="nil"/>
            </w:tcBorders>
            <w:shd w:val="clear" w:color="auto" w:fill="auto"/>
            <w:noWrap/>
            <w:vAlign w:val="center"/>
            <w:hideMark/>
          </w:tcPr>
          <w:p w14:paraId="12C806CE" w14:textId="77777777" w:rsidR="00A257A7" w:rsidRPr="00C34735" w:rsidRDefault="00A257A7" w:rsidP="00A97DA3">
            <w:pPr>
              <w:jc w:val="center"/>
              <w:rPr>
                <w:rFonts w:eastAsia="Times New Roman"/>
                <w:sz w:val="8"/>
                <w:szCs w:val="8"/>
                <w:lang w:val="fr-CH" w:eastAsia="fr-CH" w:bidi="ar-SA"/>
              </w:rPr>
            </w:pPr>
          </w:p>
        </w:tc>
        <w:tc>
          <w:tcPr>
            <w:tcW w:w="548" w:type="dxa"/>
            <w:tcBorders>
              <w:top w:val="nil"/>
              <w:left w:val="nil"/>
              <w:bottom w:val="nil"/>
              <w:right w:val="nil"/>
            </w:tcBorders>
            <w:shd w:val="clear" w:color="auto" w:fill="auto"/>
            <w:noWrap/>
            <w:vAlign w:val="center"/>
            <w:hideMark/>
          </w:tcPr>
          <w:p w14:paraId="1EB9D7FE"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5A9FE5DE"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43425123"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622F7D3C"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52E4589D"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1D285581" w14:textId="77777777" w:rsidR="00A257A7" w:rsidRPr="00C34735" w:rsidRDefault="00A257A7" w:rsidP="00A97DA3">
            <w:pPr>
              <w:rPr>
                <w:rFonts w:eastAsia="Times New Roman"/>
                <w:sz w:val="8"/>
                <w:szCs w:val="8"/>
                <w:lang w:val="fr-CH" w:eastAsia="fr-CH" w:bidi="ar-SA"/>
              </w:rPr>
            </w:pPr>
          </w:p>
        </w:tc>
        <w:tc>
          <w:tcPr>
            <w:tcW w:w="640" w:type="dxa"/>
            <w:tcBorders>
              <w:top w:val="nil"/>
              <w:left w:val="nil"/>
              <w:bottom w:val="nil"/>
              <w:right w:val="nil"/>
            </w:tcBorders>
            <w:shd w:val="clear" w:color="auto" w:fill="auto"/>
            <w:noWrap/>
            <w:vAlign w:val="center"/>
            <w:hideMark/>
          </w:tcPr>
          <w:p w14:paraId="2F6500DE" w14:textId="77777777" w:rsidR="00A257A7" w:rsidRPr="00C34735" w:rsidRDefault="00A257A7" w:rsidP="00A97DA3">
            <w:pPr>
              <w:rPr>
                <w:rFonts w:eastAsia="Times New Roman"/>
                <w:sz w:val="8"/>
                <w:szCs w:val="8"/>
                <w:lang w:val="fr-CH" w:eastAsia="fr-CH" w:bidi="ar-SA"/>
              </w:rPr>
            </w:pPr>
          </w:p>
        </w:tc>
        <w:tc>
          <w:tcPr>
            <w:tcW w:w="513" w:type="dxa"/>
            <w:tcBorders>
              <w:top w:val="nil"/>
              <w:left w:val="nil"/>
              <w:bottom w:val="nil"/>
              <w:right w:val="nil"/>
            </w:tcBorders>
            <w:shd w:val="clear" w:color="auto" w:fill="auto"/>
            <w:noWrap/>
            <w:vAlign w:val="center"/>
            <w:hideMark/>
          </w:tcPr>
          <w:p w14:paraId="50DF17AB" w14:textId="77777777" w:rsidR="00A257A7" w:rsidRPr="00C34735" w:rsidRDefault="00A257A7" w:rsidP="00A97DA3">
            <w:pPr>
              <w:rPr>
                <w:rFonts w:eastAsia="Times New Roman"/>
                <w:b/>
                <w:bCs/>
                <w:sz w:val="8"/>
                <w:szCs w:val="8"/>
                <w:lang w:val="fr-CH" w:eastAsia="fr-CH" w:bidi="ar-SA"/>
              </w:rPr>
            </w:pPr>
          </w:p>
        </w:tc>
      </w:tr>
      <w:tr w:rsidR="00A257A7" w:rsidRPr="00C34735" w14:paraId="4B3D0A8C" w14:textId="77777777" w:rsidTr="00A97DA3">
        <w:trPr>
          <w:trHeight w:val="466"/>
        </w:trPr>
        <w:tc>
          <w:tcPr>
            <w:tcW w:w="3794"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BC121F9" w14:textId="77777777" w:rsidR="00A257A7" w:rsidRPr="00C34735" w:rsidRDefault="00A257A7" w:rsidP="00A97DA3">
            <w:pPr>
              <w:jc w:val="center"/>
              <w:rPr>
                <w:rFonts w:eastAsia="Times New Roman"/>
                <w:sz w:val="18"/>
                <w:szCs w:val="18"/>
                <w:lang w:val="fr-CH" w:eastAsia="fr-CH" w:bidi="ar-SA"/>
              </w:rPr>
            </w:pPr>
          </w:p>
        </w:tc>
        <w:tc>
          <w:tcPr>
            <w:tcW w:w="160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B40F998"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Pondération</w:t>
            </w:r>
          </w:p>
        </w:tc>
        <w:tc>
          <w:tcPr>
            <w:tcW w:w="1115" w:type="dxa"/>
            <w:gridSpan w:val="2"/>
            <w:tcBorders>
              <w:top w:val="single" w:sz="4" w:space="0" w:color="auto"/>
              <w:left w:val="nil"/>
              <w:bottom w:val="single" w:sz="4" w:space="0" w:color="auto"/>
              <w:right w:val="single" w:sz="4" w:space="0" w:color="000000"/>
            </w:tcBorders>
            <w:shd w:val="clear" w:color="auto" w:fill="auto"/>
            <w:vAlign w:val="center"/>
            <w:hideMark/>
          </w:tcPr>
          <w:p w14:paraId="56B3EF2B"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Note</w:t>
            </w:r>
            <w:r w:rsidRPr="00C34735">
              <w:rPr>
                <w:rFonts w:eastAsia="Times New Roman"/>
                <w:sz w:val="18"/>
                <w:szCs w:val="18"/>
                <w:lang w:val="fr-CH" w:eastAsia="fr-CH" w:bidi="ar-SA"/>
              </w:rPr>
              <w:br/>
              <w:t>(</w:t>
            </w:r>
            <w:proofErr w:type="spellStart"/>
            <w:r w:rsidRPr="00C34735">
              <w:rPr>
                <w:rFonts w:eastAsia="Times New Roman"/>
                <w:sz w:val="18"/>
                <w:szCs w:val="18"/>
                <w:lang w:val="fr-CH" w:eastAsia="fr-CH" w:bidi="ar-SA"/>
              </w:rPr>
              <w:t>demi-note</w:t>
            </w:r>
            <w:proofErr w:type="spellEnd"/>
            <w:r w:rsidRPr="00C34735">
              <w:rPr>
                <w:rFonts w:eastAsia="Times New Roman"/>
                <w:sz w:val="18"/>
                <w:szCs w:val="18"/>
                <w:lang w:val="fr-CH" w:eastAsia="fr-CH" w:bidi="ar-SA"/>
              </w:rPr>
              <w:t>)</w:t>
            </w:r>
          </w:p>
        </w:tc>
        <w:tc>
          <w:tcPr>
            <w:tcW w:w="567" w:type="dxa"/>
            <w:tcBorders>
              <w:top w:val="nil"/>
              <w:left w:val="nil"/>
              <w:bottom w:val="nil"/>
              <w:right w:val="nil"/>
            </w:tcBorders>
            <w:shd w:val="clear" w:color="auto" w:fill="auto"/>
            <w:noWrap/>
            <w:vAlign w:val="center"/>
            <w:hideMark/>
          </w:tcPr>
          <w:p w14:paraId="4FEB323E" w14:textId="77777777" w:rsidR="00A257A7" w:rsidRPr="00C34735" w:rsidRDefault="00A257A7" w:rsidP="00A97DA3">
            <w:pPr>
              <w:rPr>
                <w:rFonts w:eastAsia="Times New Roman"/>
                <w:sz w:val="18"/>
                <w:szCs w:val="18"/>
                <w:lang w:val="fr-CH" w:eastAsia="fr-CH" w:bidi="ar-SA"/>
              </w:rPr>
            </w:pPr>
          </w:p>
        </w:tc>
        <w:tc>
          <w:tcPr>
            <w:tcW w:w="709" w:type="dxa"/>
            <w:tcBorders>
              <w:top w:val="nil"/>
              <w:left w:val="nil"/>
              <w:bottom w:val="nil"/>
              <w:right w:val="nil"/>
            </w:tcBorders>
            <w:shd w:val="clear" w:color="auto" w:fill="auto"/>
            <w:noWrap/>
            <w:vAlign w:val="center"/>
            <w:hideMark/>
          </w:tcPr>
          <w:p w14:paraId="0CF34467"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6B93C8A8"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1F85B970" w14:textId="77777777" w:rsidR="00A257A7" w:rsidRPr="00C34735" w:rsidRDefault="00A257A7" w:rsidP="00A97DA3">
            <w:pPr>
              <w:rPr>
                <w:rFonts w:eastAsia="Times New Roman"/>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6827C072" w14:textId="77777777" w:rsidR="00A257A7" w:rsidRPr="00C34735" w:rsidRDefault="00A257A7" w:rsidP="00A97DA3">
            <w:pPr>
              <w:rPr>
                <w:rFonts w:eastAsia="Times New Roman"/>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580ECF8C" w14:textId="77777777" w:rsidR="00A257A7" w:rsidRPr="00C34735" w:rsidRDefault="00A257A7" w:rsidP="00A97DA3">
            <w:pPr>
              <w:rPr>
                <w:rFonts w:eastAsia="Times New Roman"/>
                <w:sz w:val="18"/>
                <w:szCs w:val="18"/>
                <w:lang w:val="fr-CH" w:eastAsia="fr-CH" w:bidi="ar-SA"/>
              </w:rPr>
            </w:pPr>
          </w:p>
        </w:tc>
      </w:tr>
      <w:tr w:rsidR="00A257A7" w:rsidRPr="00C34735" w14:paraId="4AF13F7C" w14:textId="77777777" w:rsidTr="00A97DA3">
        <w:trPr>
          <w:trHeight w:val="409"/>
        </w:trPr>
        <w:tc>
          <w:tcPr>
            <w:tcW w:w="3794"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FCA6AC8"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1. Compétences professionnelles globales</w:t>
            </w:r>
          </w:p>
        </w:tc>
        <w:tc>
          <w:tcPr>
            <w:tcW w:w="160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36F7744"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w:t>
            </w:r>
          </w:p>
        </w:tc>
        <w:tc>
          <w:tcPr>
            <w:tcW w:w="1115" w:type="dxa"/>
            <w:gridSpan w:val="2"/>
            <w:tcBorders>
              <w:top w:val="single" w:sz="4" w:space="0" w:color="auto"/>
              <w:left w:val="nil"/>
              <w:bottom w:val="single" w:sz="4" w:space="0" w:color="auto"/>
              <w:right w:val="single" w:sz="4" w:space="0" w:color="000000"/>
            </w:tcBorders>
            <w:shd w:val="clear" w:color="auto" w:fill="auto"/>
            <w:vAlign w:val="center"/>
            <w:hideMark/>
          </w:tcPr>
          <w:p w14:paraId="363F21E1"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w:t>
            </w:r>
          </w:p>
        </w:tc>
        <w:tc>
          <w:tcPr>
            <w:tcW w:w="567" w:type="dxa"/>
            <w:tcBorders>
              <w:top w:val="nil"/>
              <w:left w:val="nil"/>
              <w:bottom w:val="nil"/>
              <w:right w:val="nil"/>
            </w:tcBorders>
            <w:shd w:val="clear" w:color="auto" w:fill="auto"/>
            <w:noWrap/>
            <w:vAlign w:val="center"/>
            <w:hideMark/>
          </w:tcPr>
          <w:p w14:paraId="2F0374BA" w14:textId="77777777" w:rsidR="00A257A7" w:rsidRPr="00C34735" w:rsidRDefault="00A257A7" w:rsidP="00A97DA3">
            <w:pPr>
              <w:rPr>
                <w:rFonts w:eastAsia="Times New Roman"/>
                <w:sz w:val="18"/>
                <w:szCs w:val="18"/>
                <w:lang w:val="fr-CH" w:eastAsia="fr-CH" w:bidi="ar-SA"/>
              </w:rPr>
            </w:pPr>
          </w:p>
        </w:tc>
        <w:tc>
          <w:tcPr>
            <w:tcW w:w="709" w:type="dxa"/>
            <w:tcBorders>
              <w:top w:val="nil"/>
              <w:left w:val="nil"/>
              <w:bottom w:val="nil"/>
              <w:right w:val="nil"/>
            </w:tcBorders>
            <w:shd w:val="clear" w:color="auto" w:fill="auto"/>
            <w:noWrap/>
            <w:vAlign w:val="center"/>
            <w:hideMark/>
          </w:tcPr>
          <w:p w14:paraId="32A1E20E"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076A0ECD"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0AC68E8A" w14:textId="77777777" w:rsidR="00A257A7" w:rsidRPr="00C34735" w:rsidRDefault="00A257A7" w:rsidP="00A97DA3">
            <w:pPr>
              <w:rPr>
                <w:rFonts w:eastAsia="Times New Roman"/>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7E570338" w14:textId="77777777" w:rsidR="00A257A7" w:rsidRPr="00C34735" w:rsidRDefault="00A257A7" w:rsidP="00A97DA3">
            <w:pPr>
              <w:rPr>
                <w:rFonts w:eastAsia="Times New Roman"/>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6B23794C" w14:textId="77777777" w:rsidR="00A257A7" w:rsidRPr="00C34735" w:rsidRDefault="00A257A7" w:rsidP="00A97DA3">
            <w:pPr>
              <w:rPr>
                <w:rFonts w:eastAsia="Times New Roman"/>
                <w:sz w:val="18"/>
                <w:szCs w:val="18"/>
                <w:lang w:val="fr-CH" w:eastAsia="fr-CH" w:bidi="ar-SA"/>
              </w:rPr>
            </w:pPr>
          </w:p>
        </w:tc>
      </w:tr>
      <w:tr w:rsidR="00A257A7" w:rsidRPr="00C34735" w14:paraId="53B0952F" w14:textId="77777777" w:rsidTr="00A97DA3">
        <w:trPr>
          <w:trHeight w:val="415"/>
        </w:trPr>
        <w:tc>
          <w:tcPr>
            <w:tcW w:w="3794" w:type="dxa"/>
            <w:gridSpan w:val="7"/>
            <w:vMerge w:val="restart"/>
            <w:tcBorders>
              <w:top w:val="single" w:sz="4" w:space="0" w:color="auto"/>
              <w:left w:val="single" w:sz="4" w:space="0" w:color="auto"/>
              <w:right w:val="single" w:sz="4" w:space="0" w:color="000000"/>
            </w:tcBorders>
            <w:shd w:val="clear" w:color="auto" w:fill="auto"/>
            <w:noWrap/>
            <w:vAlign w:val="center"/>
            <w:hideMark/>
          </w:tcPr>
          <w:p w14:paraId="241D6106"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 xml:space="preserve">2. Résultat et Efficience </w:t>
            </w:r>
          </w:p>
        </w:tc>
        <w:tc>
          <w:tcPr>
            <w:tcW w:w="1608" w:type="dxa"/>
            <w:gridSpan w:val="4"/>
            <w:vMerge w:val="restart"/>
            <w:tcBorders>
              <w:top w:val="single" w:sz="4" w:space="0" w:color="auto"/>
              <w:left w:val="single" w:sz="4" w:space="0" w:color="auto"/>
              <w:right w:val="single" w:sz="4" w:space="0" w:color="000000"/>
            </w:tcBorders>
            <w:shd w:val="clear" w:color="auto" w:fill="auto"/>
            <w:vAlign w:val="center"/>
          </w:tcPr>
          <w:p w14:paraId="161FE904"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2</w:t>
            </w:r>
            <w:r w:rsidRPr="00C34735">
              <w:rPr>
                <w:rFonts w:eastAsia="Times New Roman"/>
                <w:sz w:val="18"/>
                <w:szCs w:val="18"/>
                <w:lang w:val="fr-CH" w:eastAsia="fr-CH" w:bidi="ar-SA"/>
              </w:rPr>
              <w:br/>
              <w:t>(inscrire 2 fois)</w:t>
            </w:r>
          </w:p>
        </w:tc>
        <w:tc>
          <w:tcPr>
            <w:tcW w:w="548" w:type="dxa"/>
            <w:tcBorders>
              <w:top w:val="nil"/>
              <w:left w:val="nil"/>
              <w:bottom w:val="nil"/>
              <w:right w:val="nil"/>
            </w:tcBorders>
            <w:shd w:val="clear" w:color="auto" w:fill="auto"/>
            <w:vAlign w:val="center"/>
            <w:hideMark/>
          </w:tcPr>
          <w:p w14:paraId="613AFD04" w14:textId="77777777" w:rsidR="00A257A7" w:rsidRPr="00C34735" w:rsidRDefault="00A257A7" w:rsidP="00A97DA3">
            <w:pPr>
              <w:rPr>
                <w:rFonts w:eastAsia="Times New Roman"/>
                <w:b/>
                <w:bCs/>
                <w:sz w:val="18"/>
                <w:szCs w:val="18"/>
                <w:lang w:val="fr-CH" w:eastAsia="fr-CH" w:bidi="ar-SA"/>
              </w:rPr>
            </w:pPr>
            <w:r w:rsidRPr="00C34735">
              <w:rPr>
                <w:rFonts w:eastAsia="Times New Roman"/>
                <w:b/>
                <w:bCs/>
                <w:sz w:val="18"/>
                <w:szCs w:val="18"/>
                <w:lang w:val="fr-CH" w:eastAsia="fr-CH" w:bidi="ar-SA"/>
              </w:rPr>
              <w:t> </w:t>
            </w:r>
          </w:p>
        </w:tc>
        <w:tc>
          <w:tcPr>
            <w:tcW w:w="567" w:type="dxa"/>
            <w:tcBorders>
              <w:top w:val="nil"/>
              <w:left w:val="nil"/>
              <w:bottom w:val="nil"/>
              <w:right w:val="single" w:sz="4" w:space="0" w:color="auto"/>
            </w:tcBorders>
            <w:shd w:val="clear" w:color="auto" w:fill="auto"/>
            <w:vAlign w:val="center"/>
            <w:hideMark/>
          </w:tcPr>
          <w:p w14:paraId="2F0975FE"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w:t>
            </w:r>
          </w:p>
        </w:tc>
        <w:tc>
          <w:tcPr>
            <w:tcW w:w="567" w:type="dxa"/>
            <w:tcBorders>
              <w:top w:val="nil"/>
              <w:left w:val="nil"/>
              <w:bottom w:val="nil"/>
              <w:right w:val="nil"/>
            </w:tcBorders>
            <w:shd w:val="clear" w:color="auto" w:fill="auto"/>
            <w:noWrap/>
            <w:vAlign w:val="center"/>
            <w:hideMark/>
          </w:tcPr>
          <w:p w14:paraId="19006E90" w14:textId="77777777" w:rsidR="00A257A7" w:rsidRPr="00C34735" w:rsidRDefault="00A257A7" w:rsidP="00A97DA3">
            <w:pPr>
              <w:rPr>
                <w:rFonts w:eastAsia="Times New Roman"/>
                <w:sz w:val="18"/>
                <w:szCs w:val="18"/>
                <w:lang w:val="fr-CH" w:eastAsia="fr-CH" w:bidi="ar-SA"/>
              </w:rPr>
            </w:pPr>
          </w:p>
        </w:tc>
        <w:tc>
          <w:tcPr>
            <w:tcW w:w="709" w:type="dxa"/>
            <w:tcBorders>
              <w:top w:val="nil"/>
              <w:left w:val="nil"/>
              <w:bottom w:val="nil"/>
              <w:right w:val="nil"/>
            </w:tcBorders>
            <w:shd w:val="clear" w:color="auto" w:fill="auto"/>
            <w:noWrap/>
            <w:vAlign w:val="center"/>
            <w:hideMark/>
          </w:tcPr>
          <w:p w14:paraId="409E4342"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1287169E"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637B647E" w14:textId="77777777" w:rsidR="00A257A7" w:rsidRPr="00C34735" w:rsidRDefault="00A257A7" w:rsidP="00A97DA3">
            <w:pPr>
              <w:rPr>
                <w:rFonts w:eastAsia="Times New Roman"/>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0FCB1F5A" w14:textId="77777777" w:rsidR="00A257A7" w:rsidRPr="00C34735" w:rsidRDefault="00A257A7" w:rsidP="00A97DA3">
            <w:pPr>
              <w:rPr>
                <w:rFonts w:eastAsia="Times New Roman"/>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7E7E708C" w14:textId="77777777" w:rsidR="00A257A7" w:rsidRPr="00C34735" w:rsidRDefault="00A257A7" w:rsidP="00A97DA3">
            <w:pPr>
              <w:rPr>
                <w:rFonts w:eastAsia="Times New Roman"/>
                <w:sz w:val="18"/>
                <w:szCs w:val="18"/>
                <w:lang w:val="fr-CH" w:eastAsia="fr-CH" w:bidi="ar-SA"/>
              </w:rPr>
            </w:pPr>
          </w:p>
        </w:tc>
      </w:tr>
      <w:tr w:rsidR="00A257A7" w:rsidRPr="00C34735" w14:paraId="359E5507" w14:textId="77777777" w:rsidTr="00A97DA3">
        <w:trPr>
          <w:trHeight w:val="407"/>
        </w:trPr>
        <w:tc>
          <w:tcPr>
            <w:tcW w:w="3794" w:type="dxa"/>
            <w:gridSpan w:val="7"/>
            <w:vMerge/>
            <w:tcBorders>
              <w:left w:val="single" w:sz="4" w:space="0" w:color="auto"/>
              <w:bottom w:val="single" w:sz="4" w:space="0" w:color="000000"/>
              <w:right w:val="single" w:sz="4" w:space="0" w:color="000000"/>
            </w:tcBorders>
            <w:vAlign w:val="center"/>
            <w:hideMark/>
          </w:tcPr>
          <w:p w14:paraId="3857FC53" w14:textId="77777777" w:rsidR="00A257A7" w:rsidRPr="00C34735" w:rsidRDefault="00A257A7" w:rsidP="00A97DA3">
            <w:pPr>
              <w:rPr>
                <w:rFonts w:eastAsia="Times New Roman"/>
                <w:sz w:val="18"/>
                <w:szCs w:val="18"/>
                <w:lang w:val="fr-CH" w:eastAsia="fr-CH" w:bidi="ar-SA"/>
              </w:rPr>
            </w:pPr>
          </w:p>
        </w:tc>
        <w:tc>
          <w:tcPr>
            <w:tcW w:w="1608" w:type="dxa"/>
            <w:gridSpan w:val="4"/>
            <w:vMerge/>
            <w:tcBorders>
              <w:left w:val="single" w:sz="4" w:space="0" w:color="auto"/>
              <w:bottom w:val="single" w:sz="4" w:space="0" w:color="auto"/>
              <w:right w:val="single" w:sz="4" w:space="0" w:color="000000"/>
            </w:tcBorders>
            <w:vAlign w:val="center"/>
          </w:tcPr>
          <w:p w14:paraId="2277C43C" w14:textId="77777777" w:rsidR="00A257A7" w:rsidRPr="00C34735" w:rsidRDefault="00A257A7" w:rsidP="00A97DA3">
            <w:pPr>
              <w:rPr>
                <w:rFonts w:eastAsia="Times New Roman"/>
                <w:sz w:val="18"/>
                <w:szCs w:val="18"/>
                <w:lang w:val="fr-CH" w:eastAsia="fr-CH" w:bidi="ar-SA"/>
              </w:rPr>
            </w:pPr>
          </w:p>
        </w:tc>
        <w:tc>
          <w:tcPr>
            <w:tcW w:w="548" w:type="dxa"/>
            <w:tcBorders>
              <w:top w:val="single" w:sz="4" w:space="0" w:color="auto"/>
              <w:left w:val="nil"/>
              <w:bottom w:val="single" w:sz="4" w:space="0" w:color="auto"/>
              <w:right w:val="nil"/>
            </w:tcBorders>
            <w:shd w:val="clear" w:color="auto" w:fill="auto"/>
            <w:vAlign w:val="center"/>
            <w:hideMark/>
          </w:tcPr>
          <w:p w14:paraId="67B00198" w14:textId="77777777" w:rsidR="00A257A7" w:rsidRPr="00C34735" w:rsidRDefault="00A257A7" w:rsidP="00A97DA3">
            <w:pPr>
              <w:rPr>
                <w:rFonts w:eastAsia="Times New Roman"/>
                <w:b/>
                <w:bCs/>
                <w:sz w:val="18"/>
                <w:szCs w:val="18"/>
                <w:lang w:val="fr-CH" w:eastAsia="fr-CH" w:bidi="ar-SA"/>
              </w:rPr>
            </w:pPr>
            <w:r w:rsidRPr="00C34735">
              <w:rPr>
                <w:rFonts w:eastAsia="Times New Roman"/>
                <w:b/>
                <w:bCs/>
                <w:sz w:val="18"/>
                <w:szCs w:val="18"/>
                <w:lang w:val="fr-CH" w:eastAsia="fr-CH" w:bidi="ar-SA"/>
              </w:rPr>
              <w:t> </w:t>
            </w:r>
          </w:p>
        </w:tc>
        <w:tc>
          <w:tcPr>
            <w:tcW w:w="567" w:type="dxa"/>
            <w:tcBorders>
              <w:top w:val="single" w:sz="4" w:space="0" w:color="auto"/>
              <w:left w:val="nil"/>
              <w:bottom w:val="single" w:sz="4" w:space="0" w:color="auto"/>
              <w:right w:val="single" w:sz="4" w:space="0" w:color="auto"/>
            </w:tcBorders>
            <w:shd w:val="clear" w:color="auto" w:fill="auto"/>
            <w:vAlign w:val="center"/>
            <w:hideMark/>
          </w:tcPr>
          <w:p w14:paraId="663A0F37"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 </w:t>
            </w:r>
          </w:p>
        </w:tc>
        <w:tc>
          <w:tcPr>
            <w:tcW w:w="567" w:type="dxa"/>
            <w:tcBorders>
              <w:top w:val="nil"/>
              <w:left w:val="nil"/>
              <w:bottom w:val="nil"/>
              <w:right w:val="nil"/>
            </w:tcBorders>
            <w:shd w:val="clear" w:color="auto" w:fill="auto"/>
            <w:noWrap/>
            <w:vAlign w:val="center"/>
            <w:hideMark/>
          </w:tcPr>
          <w:p w14:paraId="5C669981" w14:textId="77777777" w:rsidR="00A257A7" w:rsidRPr="00C34735" w:rsidRDefault="00A257A7" w:rsidP="00A97DA3">
            <w:pPr>
              <w:rPr>
                <w:rFonts w:eastAsia="Times New Roman"/>
                <w:sz w:val="18"/>
                <w:szCs w:val="18"/>
                <w:lang w:val="fr-CH" w:eastAsia="fr-CH" w:bidi="ar-SA"/>
              </w:rPr>
            </w:pPr>
          </w:p>
        </w:tc>
        <w:tc>
          <w:tcPr>
            <w:tcW w:w="709" w:type="dxa"/>
            <w:tcBorders>
              <w:top w:val="nil"/>
              <w:left w:val="nil"/>
              <w:bottom w:val="nil"/>
              <w:right w:val="nil"/>
            </w:tcBorders>
            <w:shd w:val="clear" w:color="auto" w:fill="auto"/>
            <w:noWrap/>
            <w:vAlign w:val="center"/>
            <w:hideMark/>
          </w:tcPr>
          <w:p w14:paraId="671BD29C"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316BA854"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0A256973" w14:textId="77777777" w:rsidR="00A257A7" w:rsidRPr="00C34735" w:rsidRDefault="00A257A7" w:rsidP="00A97DA3">
            <w:pPr>
              <w:rPr>
                <w:rFonts w:eastAsia="Times New Roman"/>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584B0677" w14:textId="77777777" w:rsidR="00A257A7" w:rsidRPr="00C34735" w:rsidRDefault="00A257A7" w:rsidP="00A97DA3">
            <w:pPr>
              <w:rPr>
                <w:rFonts w:eastAsia="Times New Roman"/>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5143EB15" w14:textId="77777777" w:rsidR="00A257A7" w:rsidRPr="00C34735" w:rsidRDefault="00A257A7" w:rsidP="00A97DA3">
            <w:pPr>
              <w:rPr>
                <w:rFonts w:eastAsia="Times New Roman"/>
                <w:sz w:val="18"/>
                <w:szCs w:val="18"/>
                <w:lang w:val="fr-CH" w:eastAsia="fr-CH" w:bidi="ar-SA"/>
              </w:rPr>
            </w:pPr>
          </w:p>
        </w:tc>
      </w:tr>
      <w:tr w:rsidR="00A257A7" w:rsidRPr="00C34735" w14:paraId="0AA46631" w14:textId="77777777" w:rsidTr="00A97DA3">
        <w:trPr>
          <w:trHeight w:val="426"/>
        </w:trPr>
        <w:tc>
          <w:tcPr>
            <w:tcW w:w="3794"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30C390"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3. Présentation et Entretien professionnel</w:t>
            </w:r>
          </w:p>
        </w:tc>
        <w:tc>
          <w:tcPr>
            <w:tcW w:w="1608"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67CB32DE"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1</w:t>
            </w:r>
          </w:p>
        </w:tc>
        <w:tc>
          <w:tcPr>
            <w:tcW w:w="1115" w:type="dxa"/>
            <w:gridSpan w:val="2"/>
            <w:tcBorders>
              <w:top w:val="single" w:sz="4" w:space="0" w:color="auto"/>
              <w:left w:val="nil"/>
              <w:bottom w:val="single" w:sz="4" w:space="0" w:color="auto"/>
              <w:right w:val="single" w:sz="4" w:space="0" w:color="000000"/>
            </w:tcBorders>
            <w:shd w:val="clear" w:color="auto" w:fill="auto"/>
            <w:vAlign w:val="center"/>
            <w:hideMark/>
          </w:tcPr>
          <w:p w14:paraId="796B5A64"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w:t>
            </w:r>
          </w:p>
        </w:tc>
        <w:tc>
          <w:tcPr>
            <w:tcW w:w="567" w:type="dxa"/>
            <w:tcBorders>
              <w:top w:val="nil"/>
              <w:left w:val="nil"/>
              <w:bottom w:val="nil"/>
              <w:right w:val="nil"/>
            </w:tcBorders>
            <w:shd w:val="clear" w:color="auto" w:fill="auto"/>
            <w:noWrap/>
            <w:vAlign w:val="center"/>
            <w:hideMark/>
          </w:tcPr>
          <w:p w14:paraId="2677B62D" w14:textId="77777777" w:rsidR="00A257A7" w:rsidRPr="00C34735" w:rsidRDefault="00A257A7" w:rsidP="00A97DA3">
            <w:pPr>
              <w:rPr>
                <w:rFonts w:eastAsia="Times New Roman"/>
                <w:sz w:val="18"/>
                <w:szCs w:val="18"/>
                <w:lang w:val="fr-CH" w:eastAsia="fr-CH" w:bidi="ar-SA"/>
              </w:rPr>
            </w:pPr>
          </w:p>
        </w:tc>
        <w:tc>
          <w:tcPr>
            <w:tcW w:w="709" w:type="dxa"/>
            <w:tcBorders>
              <w:top w:val="nil"/>
              <w:left w:val="nil"/>
              <w:bottom w:val="nil"/>
              <w:right w:val="nil"/>
            </w:tcBorders>
            <w:shd w:val="clear" w:color="auto" w:fill="auto"/>
            <w:noWrap/>
            <w:vAlign w:val="center"/>
            <w:hideMark/>
          </w:tcPr>
          <w:p w14:paraId="59949BF6"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35300E60"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0FA442D5" w14:textId="77777777" w:rsidR="00A257A7" w:rsidRPr="00C34735" w:rsidRDefault="00A257A7" w:rsidP="00A97DA3">
            <w:pPr>
              <w:rPr>
                <w:rFonts w:eastAsia="Times New Roman"/>
                <w:sz w:val="18"/>
                <w:szCs w:val="18"/>
                <w:lang w:val="fr-CH" w:eastAsia="fr-CH" w:bidi="ar-SA"/>
              </w:rPr>
            </w:pPr>
          </w:p>
        </w:tc>
        <w:tc>
          <w:tcPr>
            <w:tcW w:w="640" w:type="dxa"/>
            <w:tcBorders>
              <w:top w:val="nil"/>
              <w:left w:val="nil"/>
              <w:bottom w:val="nil"/>
              <w:right w:val="nil"/>
            </w:tcBorders>
            <w:shd w:val="clear" w:color="auto" w:fill="auto"/>
            <w:noWrap/>
            <w:vAlign w:val="center"/>
            <w:hideMark/>
          </w:tcPr>
          <w:p w14:paraId="2BA4A392" w14:textId="77777777" w:rsidR="00A257A7" w:rsidRPr="00C34735" w:rsidRDefault="00A257A7" w:rsidP="00A97DA3">
            <w:pPr>
              <w:rPr>
                <w:rFonts w:eastAsia="Times New Roman"/>
                <w:sz w:val="18"/>
                <w:szCs w:val="18"/>
                <w:lang w:val="fr-CH" w:eastAsia="fr-CH" w:bidi="ar-SA"/>
              </w:rPr>
            </w:pPr>
          </w:p>
        </w:tc>
        <w:tc>
          <w:tcPr>
            <w:tcW w:w="513" w:type="dxa"/>
            <w:tcBorders>
              <w:top w:val="nil"/>
              <w:left w:val="nil"/>
              <w:bottom w:val="nil"/>
              <w:right w:val="nil"/>
            </w:tcBorders>
            <w:shd w:val="clear" w:color="auto" w:fill="auto"/>
            <w:noWrap/>
            <w:vAlign w:val="center"/>
            <w:hideMark/>
          </w:tcPr>
          <w:p w14:paraId="6623E8BC" w14:textId="77777777" w:rsidR="00A257A7" w:rsidRPr="00C34735" w:rsidRDefault="00A257A7" w:rsidP="00A97DA3">
            <w:pPr>
              <w:rPr>
                <w:rFonts w:eastAsia="Times New Roman"/>
                <w:sz w:val="18"/>
                <w:szCs w:val="18"/>
                <w:lang w:val="fr-CH" w:eastAsia="fr-CH" w:bidi="ar-SA"/>
              </w:rPr>
            </w:pPr>
          </w:p>
        </w:tc>
      </w:tr>
      <w:tr w:rsidR="00A257A7" w:rsidRPr="00C34735" w14:paraId="3A316ED3" w14:textId="77777777" w:rsidTr="00A97DA3">
        <w:trPr>
          <w:trHeight w:val="70"/>
        </w:trPr>
        <w:tc>
          <w:tcPr>
            <w:tcW w:w="582" w:type="dxa"/>
            <w:tcBorders>
              <w:top w:val="nil"/>
              <w:left w:val="nil"/>
              <w:bottom w:val="nil"/>
              <w:right w:val="nil"/>
            </w:tcBorders>
            <w:shd w:val="clear" w:color="auto" w:fill="auto"/>
            <w:noWrap/>
            <w:vAlign w:val="center"/>
            <w:hideMark/>
          </w:tcPr>
          <w:p w14:paraId="5FF11CDF"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3FED8442"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15F7AB60"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59763BB8" w14:textId="77777777" w:rsidR="00A257A7" w:rsidRPr="00C34735" w:rsidRDefault="00A257A7" w:rsidP="00A97DA3">
            <w:pPr>
              <w:rPr>
                <w:rFonts w:eastAsia="Times New Roman"/>
                <w:sz w:val="8"/>
                <w:szCs w:val="8"/>
                <w:lang w:val="fr-CH" w:eastAsia="fr-CH" w:bidi="ar-SA"/>
              </w:rPr>
            </w:pPr>
          </w:p>
        </w:tc>
        <w:tc>
          <w:tcPr>
            <w:tcW w:w="284" w:type="dxa"/>
            <w:tcBorders>
              <w:top w:val="nil"/>
              <w:left w:val="nil"/>
              <w:bottom w:val="nil"/>
              <w:right w:val="nil"/>
            </w:tcBorders>
            <w:shd w:val="clear" w:color="auto" w:fill="auto"/>
            <w:noWrap/>
            <w:vAlign w:val="center"/>
            <w:hideMark/>
          </w:tcPr>
          <w:p w14:paraId="27DDE460" w14:textId="77777777" w:rsidR="00A257A7" w:rsidRPr="00C34735" w:rsidRDefault="00A257A7" w:rsidP="00A97DA3">
            <w:pPr>
              <w:rPr>
                <w:rFonts w:eastAsia="Times New Roman"/>
                <w:sz w:val="8"/>
                <w:szCs w:val="8"/>
                <w:lang w:val="fr-CH" w:eastAsia="fr-CH" w:bidi="ar-SA"/>
              </w:rPr>
            </w:pPr>
          </w:p>
        </w:tc>
        <w:tc>
          <w:tcPr>
            <w:tcW w:w="549" w:type="dxa"/>
            <w:tcBorders>
              <w:top w:val="nil"/>
              <w:left w:val="nil"/>
              <w:bottom w:val="nil"/>
              <w:right w:val="nil"/>
            </w:tcBorders>
            <w:shd w:val="clear" w:color="auto" w:fill="auto"/>
            <w:noWrap/>
            <w:vAlign w:val="center"/>
            <w:hideMark/>
          </w:tcPr>
          <w:p w14:paraId="068F0B40" w14:textId="77777777" w:rsidR="00A257A7" w:rsidRPr="00C34735" w:rsidRDefault="00A257A7" w:rsidP="00A97DA3">
            <w:pPr>
              <w:rPr>
                <w:rFonts w:eastAsia="Times New Roman"/>
                <w:sz w:val="8"/>
                <w:szCs w:val="8"/>
                <w:lang w:val="fr-CH" w:eastAsia="fr-CH" w:bidi="ar-SA"/>
              </w:rPr>
            </w:pPr>
          </w:p>
        </w:tc>
        <w:tc>
          <w:tcPr>
            <w:tcW w:w="567" w:type="dxa"/>
            <w:gridSpan w:val="2"/>
            <w:tcBorders>
              <w:top w:val="nil"/>
              <w:left w:val="nil"/>
              <w:bottom w:val="nil"/>
              <w:right w:val="nil"/>
            </w:tcBorders>
            <w:shd w:val="clear" w:color="auto" w:fill="auto"/>
            <w:noWrap/>
            <w:vAlign w:val="center"/>
            <w:hideMark/>
          </w:tcPr>
          <w:p w14:paraId="38AF3798"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34F4958A"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2619A860" w14:textId="77777777" w:rsidR="00A257A7" w:rsidRPr="00C34735" w:rsidRDefault="00A257A7" w:rsidP="00A97DA3">
            <w:pPr>
              <w:rPr>
                <w:rFonts w:eastAsia="Times New Roman"/>
                <w:sz w:val="8"/>
                <w:szCs w:val="8"/>
                <w:lang w:val="fr-CH" w:eastAsia="fr-CH" w:bidi="ar-SA"/>
              </w:rPr>
            </w:pPr>
          </w:p>
        </w:tc>
        <w:tc>
          <w:tcPr>
            <w:tcW w:w="301" w:type="dxa"/>
            <w:tcBorders>
              <w:top w:val="nil"/>
              <w:left w:val="nil"/>
              <w:bottom w:val="nil"/>
              <w:right w:val="nil"/>
            </w:tcBorders>
            <w:shd w:val="clear" w:color="auto" w:fill="auto"/>
            <w:noWrap/>
            <w:vAlign w:val="center"/>
            <w:hideMark/>
          </w:tcPr>
          <w:p w14:paraId="415D2B2A" w14:textId="77777777" w:rsidR="00A257A7" w:rsidRPr="00C34735" w:rsidRDefault="00A257A7" w:rsidP="00A97DA3">
            <w:pPr>
              <w:rPr>
                <w:rFonts w:eastAsia="Times New Roman"/>
                <w:sz w:val="8"/>
                <w:szCs w:val="8"/>
                <w:lang w:val="fr-CH" w:eastAsia="fr-CH" w:bidi="ar-SA"/>
              </w:rPr>
            </w:pPr>
          </w:p>
        </w:tc>
        <w:tc>
          <w:tcPr>
            <w:tcW w:w="548" w:type="dxa"/>
            <w:tcBorders>
              <w:top w:val="nil"/>
              <w:left w:val="nil"/>
              <w:bottom w:val="nil"/>
              <w:right w:val="nil"/>
            </w:tcBorders>
            <w:shd w:val="clear" w:color="auto" w:fill="auto"/>
            <w:noWrap/>
            <w:vAlign w:val="center"/>
            <w:hideMark/>
          </w:tcPr>
          <w:p w14:paraId="2E4DBE41" w14:textId="77777777" w:rsidR="00A257A7" w:rsidRPr="00C34735" w:rsidRDefault="00A257A7" w:rsidP="00A97DA3">
            <w:pPr>
              <w:rPr>
                <w:rFonts w:eastAsia="Times New Roman"/>
                <w:b/>
                <w:bCs/>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77888ED7" w14:textId="77777777" w:rsidR="00A257A7" w:rsidRPr="00C34735" w:rsidRDefault="00A257A7" w:rsidP="00A97DA3">
            <w:pPr>
              <w:rPr>
                <w:rFonts w:eastAsia="Times New Roman"/>
                <w:b/>
                <w:bCs/>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4CDCB608"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4A402859"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1A58B733"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5878E356" w14:textId="77777777" w:rsidR="00A257A7" w:rsidRPr="00C34735" w:rsidRDefault="00A257A7" w:rsidP="00A97DA3">
            <w:pPr>
              <w:rPr>
                <w:rFonts w:eastAsia="Times New Roman"/>
                <w:sz w:val="8"/>
                <w:szCs w:val="8"/>
                <w:lang w:val="fr-CH" w:eastAsia="fr-CH" w:bidi="ar-SA"/>
              </w:rPr>
            </w:pPr>
          </w:p>
        </w:tc>
        <w:tc>
          <w:tcPr>
            <w:tcW w:w="640" w:type="dxa"/>
            <w:tcBorders>
              <w:top w:val="nil"/>
              <w:left w:val="nil"/>
              <w:bottom w:val="nil"/>
              <w:right w:val="nil"/>
            </w:tcBorders>
            <w:shd w:val="clear" w:color="auto" w:fill="auto"/>
            <w:noWrap/>
            <w:vAlign w:val="center"/>
            <w:hideMark/>
          </w:tcPr>
          <w:p w14:paraId="30B642D8" w14:textId="77777777" w:rsidR="00A257A7" w:rsidRPr="00C34735" w:rsidRDefault="00A257A7" w:rsidP="00A97DA3">
            <w:pPr>
              <w:rPr>
                <w:rFonts w:eastAsia="Times New Roman"/>
                <w:sz w:val="8"/>
                <w:szCs w:val="8"/>
                <w:lang w:val="fr-CH" w:eastAsia="fr-CH" w:bidi="ar-SA"/>
              </w:rPr>
            </w:pPr>
          </w:p>
        </w:tc>
        <w:tc>
          <w:tcPr>
            <w:tcW w:w="513" w:type="dxa"/>
            <w:tcBorders>
              <w:top w:val="nil"/>
              <w:left w:val="nil"/>
              <w:bottom w:val="nil"/>
              <w:right w:val="nil"/>
            </w:tcBorders>
            <w:shd w:val="clear" w:color="auto" w:fill="auto"/>
            <w:noWrap/>
            <w:vAlign w:val="center"/>
            <w:hideMark/>
          </w:tcPr>
          <w:p w14:paraId="5B2F21D2" w14:textId="77777777" w:rsidR="00A257A7" w:rsidRPr="00C34735" w:rsidRDefault="00A257A7" w:rsidP="00A97DA3">
            <w:pPr>
              <w:rPr>
                <w:rFonts w:eastAsia="Times New Roman"/>
                <w:sz w:val="8"/>
                <w:szCs w:val="8"/>
                <w:lang w:val="fr-CH" w:eastAsia="fr-CH" w:bidi="ar-SA"/>
              </w:rPr>
            </w:pPr>
          </w:p>
        </w:tc>
      </w:tr>
      <w:tr w:rsidR="00A257A7" w:rsidRPr="00C34735" w14:paraId="13A426CC" w14:textId="77777777" w:rsidTr="00A97DA3">
        <w:trPr>
          <w:trHeight w:val="497"/>
        </w:trPr>
        <w:tc>
          <w:tcPr>
            <w:tcW w:w="582" w:type="dxa"/>
            <w:tcBorders>
              <w:top w:val="nil"/>
              <w:left w:val="nil"/>
              <w:bottom w:val="nil"/>
              <w:right w:val="nil"/>
            </w:tcBorders>
            <w:shd w:val="clear" w:color="auto" w:fill="auto"/>
            <w:noWrap/>
            <w:vAlign w:val="center"/>
            <w:hideMark/>
          </w:tcPr>
          <w:p w14:paraId="15755FF5"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52EF0289"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36411504" w14:textId="77777777" w:rsidR="00A257A7" w:rsidRPr="00C34735" w:rsidRDefault="00A257A7" w:rsidP="00A97DA3">
            <w:pPr>
              <w:rPr>
                <w:rFonts w:eastAsia="Times New Roman"/>
                <w:sz w:val="18"/>
                <w:szCs w:val="18"/>
                <w:lang w:val="fr-CH" w:eastAsia="fr-CH" w:bidi="ar-SA"/>
              </w:rPr>
            </w:pPr>
          </w:p>
        </w:tc>
        <w:tc>
          <w:tcPr>
            <w:tcW w:w="709" w:type="dxa"/>
            <w:tcBorders>
              <w:top w:val="nil"/>
              <w:left w:val="nil"/>
              <w:bottom w:val="nil"/>
              <w:right w:val="nil"/>
            </w:tcBorders>
            <w:shd w:val="clear" w:color="auto" w:fill="auto"/>
            <w:noWrap/>
            <w:vAlign w:val="center"/>
            <w:hideMark/>
          </w:tcPr>
          <w:p w14:paraId="79D00CB9" w14:textId="77777777" w:rsidR="00A257A7" w:rsidRPr="00C34735" w:rsidRDefault="00A257A7" w:rsidP="00A97DA3">
            <w:pPr>
              <w:rPr>
                <w:rFonts w:eastAsia="Times New Roman"/>
                <w:sz w:val="18"/>
                <w:szCs w:val="18"/>
                <w:lang w:val="fr-CH" w:eastAsia="fr-CH" w:bidi="ar-SA"/>
              </w:rPr>
            </w:pPr>
          </w:p>
        </w:tc>
        <w:tc>
          <w:tcPr>
            <w:tcW w:w="284" w:type="dxa"/>
            <w:tcBorders>
              <w:top w:val="nil"/>
              <w:left w:val="nil"/>
              <w:bottom w:val="nil"/>
              <w:right w:val="nil"/>
            </w:tcBorders>
            <w:shd w:val="clear" w:color="auto" w:fill="auto"/>
            <w:noWrap/>
            <w:vAlign w:val="center"/>
            <w:hideMark/>
          </w:tcPr>
          <w:p w14:paraId="3D84FFFB" w14:textId="77777777" w:rsidR="00A257A7" w:rsidRPr="00C34735" w:rsidRDefault="00A257A7" w:rsidP="00A97DA3">
            <w:pPr>
              <w:rPr>
                <w:rFonts w:eastAsia="Times New Roman"/>
                <w:sz w:val="18"/>
                <w:szCs w:val="18"/>
                <w:lang w:val="fr-CH" w:eastAsia="fr-CH" w:bidi="ar-SA"/>
              </w:rPr>
            </w:pPr>
          </w:p>
        </w:tc>
        <w:tc>
          <w:tcPr>
            <w:tcW w:w="549" w:type="dxa"/>
            <w:tcBorders>
              <w:top w:val="nil"/>
              <w:left w:val="nil"/>
              <w:bottom w:val="nil"/>
              <w:right w:val="nil"/>
            </w:tcBorders>
            <w:shd w:val="clear" w:color="auto" w:fill="auto"/>
            <w:noWrap/>
            <w:vAlign w:val="center"/>
            <w:hideMark/>
          </w:tcPr>
          <w:p w14:paraId="325D13E1" w14:textId="77777777" w:rsidR="00A257A7" w:rsidRPr="00C34735" w:rsidRDefault="00A257A7" w:rsidP="00A97DA3">
            <w:pPr>
              <w:rPr>
                <w:rFonts w:eastAsia="Times New Roman"/>
                <w:sz w:val="18"/>
                <w:szCs w:val="18"/>
                <w:lang w:val="fr-CH" w:eastAsia="fr-CH" w:bidi="ar-SA"/>
              </w:rPr>
            </w:pPr>
          </w:p>
        </w:tc>
        <w:tc>
          <w:tcPr>
            <w:tcW w:w="567" w:type="dxa"/>
            <w:gridSpan w:val="2"/>
            <w:tcBorders>
              <w:top w:val="nil"/>
              <w:left w:val="nil"/>
              <w:bottom w:val="nil"/>
              <w:right w:val="nil"/>
            </w:tcBorders>
            <w:shd w:val="clear" w:color="auto" w:fill="auto"/>
            <w:noWrap/>
            <w:vAlign w:val="center"/>
            <w:hideMark/>
          </w:tcPr>
          <w:p w14:paraId="37D07475" w14:textId="77777777" w:rsidR="00A257A7" w:rsidRPr="00C34735" w:rsidRDefault="00A257A7" w:rsidP="00A97DA3">
            <w:pPr>
              <w:rPr>
                <w:rFonts w:eastAsia="Times New Roman"/>
                <w:sz w:val="18"/>
                <w:szCs w:val="18"/>
                <w:lang w:val="fr-CH" w:eastAsia="fr-CH" w:bidi="ar-SA"/>
              </w:rPr>
            </w:pPr>
          </w:p>
        </w:tc>
        <w:tc>
          <w:tcPr>
            <w:tcW w:w="567" w:type="dxa"/>
            <w:tcBorders>
              <w:top w:val="nil"/>
              <w:left w:val="nil"/>
              <w:bottom w:val="nil"/>
              <w:right w:val="nil"/>
            </w:tcBorders>
            <w:shd w:val="clear" w:color="auto" w:fill="auto"/>
            <w:noWrap/>
            <w:vAlign w:val="center"/>
            <w:hideMark/>
          </w:tcPr>
          <w:p w14:paraId="53107E8D" w14:textId="77777777" w:rsidR="00A257A7" w:rsidRPr="00C34735" w:rsidRDefault="00A257A7" w:rsidP="00A97DA3">
            <w:pPr>
              <w:rPr>
                <w:rFonts w:eastAsia="Times New Roman"/>
                <w:sz w:val="18"/>
                <w:szCs w:val="18"/>
                <w:lang w:val="fr-CH" w:eastAsia="fr-CH" w:bidi="ar-SA"/>
              </w:rPr>
            </w:pPr>
          </w:p>
        </w:tc>
        <w:tc>
          <w:tcPr>
            <w:tcW w:w="709" w:type="dxa"/>
            <w:tcBorders>
              <w:top w:val="nil"/>
              <w:left w:val="nil"/>
              <w:bottom w:val="nil"/>
              <w:right w:val="nil"/>
            </w:tcBorders>
            <w:shd w:val="clear" w:color="auto" w:fill="auto"/>
            <w:noWrap/>
            <w:vAlign w:val="center"/>
            <w:hideMark/>
          </w:tcPr>
          <w:p w14:paraId="3AD3BD17" w14:textId="77777777" w:rsidR="00A257A7" w:rsidRPr="00C34735" w:rsidRDefault="00A257A7" w:rsidP="00A97DA3">
            <w:pPr>
              <w:rPr>
                <w:rFonts w:eastAsia="Times New Roman"/>
                <w:sz w:val="18"/>
                <w:szCs w:val="18"/>
                <w:lang w:val="fr-CH" w:eastAsia="fr-CH" w:bidi="ar-SA"/>
              </w:rPr>
            </w:pPr>
          </w:p>
        </w:tc>
        <w:tc>
          <w:tcPr>
            <w:tcW w:w="301" w:type="dxa"/>
            <w:tcBorders>
              <w:top w:val="nil"/>
              <w:left w:val="nil"/>
              <w:bottom w:val="nil"/>
              <w:right w:val="nil"/>
            </w:tcBorders>
            <w:shd w:val="clear" w:color="auto" w:fill="auto"/>
            <w:noWrap/>
            <w:vAlign w:val="center"/>
            <w:hideMark/>
          </w:tcPr>
          <w:p w14:paraId="6809FB56" w14:textId="77777777" w:rsidR="00A257A7" w:rsidRPr="00C34735" w:rsidRDefault="00A257A7" w:rsidP="00A97DA3">
            <w:pPr>
              <w:rPr>
                <w:rFonts w:eastAsia="Times New Roman"/>
                <w:sz w:val="18"/>
                <w:szCs w:val="18"/>
                <w:lang w:val="fr-CH" w:eastAsia="fr-CH" w:bidi="ar-SA"/>
              </w:rPr>
            </w:pPr>
          </w:p>
        </w:tc>
        <w:tc>
          <w:tcPr>
            <w:tcW w:w="111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FC063B"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w:t>
            </w:r>
          </w:p>
        </w:tc>
        <w:tc>
          <w:tcPr>
            <w:tcW w:w="567" w:type="dxa"/>
            <w:tcBorders>
              <w:top w:val="nil"/>
              <w:left w:val="nil"/>
              <w:bottom w:val="nil"/>
              <w:right w:val="nil"/>
            </w:tcBorders>
            <w:shd w:val="clear" w:color="auto" w:fill="auto"/>
            <w:noWrap/>
            <w:vAlign w:val="center"/>
            <w:hideMark/>
          </w:tcPr>
          <w:p w14:paraId="1C87E62B"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5C635"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4</w:t>
            </w:r>
          </w:p>
        </w:tc>
        <w:tc>
          <w:tcPr>
            <w:tcW w:w="567" w:type="dxa"/>
            <w:tcBorders>
              <w:top w:val="nil"/>
              <w:left w:val="nil"/>
              <w:bottom w:val="nil"/>
              <w:right w:val="nil"/>
            </w:tcBorders>
            <w:shd w:val="clear" w:color="auto" w:fill="auto"/>
            <w:noWrap/>
            <w:vAlign w:val="center"/>
            <w:hideMark/>
          </w:tcPr>
          <w:p w14:paraId="20E196C7"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w:t>
            </w:r>
          </w:p>
        </w:tc>
        <w:tc>
          <w:tcPr>
            <w:tcW w:w="17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621AA0"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w:t>
            </w:r>
          </w:p>
        </w:tc>
      </w:tr>
      <w:tr w:rsidR="00A257A7" w:rsidRPr="00C34735" w14:paraId="306D213D" w14:textId="77777777" w:rsidTr="00A97DA3">
        <w:trPr>
          <w:trHeight w:val="70"/>
        </w:trPr>
        <w:tc>
          <w:tcPr>
            <w:tcW w:w="582" w:type="dxa"/>
            <w:tcBorders>
              <w:top w:val="nil"/>
              <w:left w:val="nil"/>
              <w:bottom w:val="nil"/>
              <w:right w:val="nil"/>
            </w:tcBorders>
            <w:shd w:val="clear" w:color="auto" w:fill="auto"/>
            <w:noWrap/>
            <w:vAlign w:val="center"/>
            <w:hideMark/>
          </w:tcPr>
          <w:p w14:paraId="1B711C34"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5D53C44A"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719E3D12"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5E99D4D9" w14:textId="77777777" w:rsidR="00A257A7" w:rsidRPr="00C34735" w:rsidRDefault="00A257A7" w:rsidP="00A97DA3">
            <w:pPr>
              <w:rPr>
                <w:rFonts w:eastAsia="Times New Roman"/>
                <w:sz w:val="8"/>
                <w:szCs w:val="8"/>
                <w:lang w:val="fr-CH" w:eastAsia="fr-CH" w:bidi="ar-SA"/>
              </w:rPr>
            </w:pPr>
          </w:p>
        </w:tc>
        <w:tc>
          <w:tcPr>
            <w:tcW w:w="284" w:type="dxa"/>
            <w:tcBorders>
              <w:top w:val="nil"/>
              <w:left w:val="nil"/>
              <w:bottom w:val="nil"/>
              <w:right w:val="nil"/>
            </w:tcBorders>
            <w:shd w:val="clear" w:color="auto" w:fill="auto"/>
            <w:noWrap/>
            <w:vAlign w:val="center"/>
            <w:hideMark/>
          </w:tcPr>
          <w:p w14:paraId="4E8765AB" w14:textId="77777777" w:rsidR="00A257A7" w:rsidRPr="00C34735" w:rsidRDefault="00A257A7" w:rsidP="00A97DA3">
            <w:pPr>
              <w:rPr>
                <w:rFonts w:eastAsia="Times New Roman"/>
                <w:sz w:val="8"/>
                <w:szCs w:val="8"/>
                <w:lang w:val="fr-CH" w:eastAsia="fr-CH" w:bidi="ar-SA"/>
              </w:rPr>
            </w:pPr>
          </w:p>
        </w:tc>
        <w:tc>
          <w:tcPr>
            <w:tcW w:w="549" w:type="dxa"/>
            <w:tcBorders>
              <w:top w:val="nil"/>
              <w:left w:val="nil"/>
              <w:bottom w:val="nil"/>
              <w:right w:val="nil"/>
            </w:tcBorders>
            <w:shd w:val="clear" w:color="auto" w:fill="auto"/>
            <w:noWrap/>
            <w:vAlign w:val="center"/>
            <w:hideMark/>
          </w:tcPr>
          <w:p w14:paraId="3B542CFC" w14:textId="77777777" w:rsidR="00A257A7" w:rsidRPr="00C34735" w:rsidRDefault="00A257A7" w:rsidP="00A97DA3">
            <w:pPr>
              <w:rPr>
                <w:rFonts w:eastAsia="Times New Roman"/>
                <w:sz w:val="8"/>
                <w:szCs w:val="8"/>
                <w:lang w:val="fr-CH" w:eastAsia="fr-CH" w:bidi="ar-SA"/>
              </w:rPr>
            </w:pPr>
          </w:p>
        </w:tc>
        <w:tc>
          <w:tcPr>
            <w:tcW w:w="567" w:type="dxa"/>
            <w:gridSpan w:val="2"/>
            <w:tcBorders>
              <w:top w:val="nil"/>
              <w:left w:val="nil"/>
              <w:bottom w:val="nil"/>
              <w:right w:val="nil"/>
            </w:tcBorders>
            <w:shd w:val="clear" w:color="auto" w:fill="auto"/>
            <w:noWrap/>
            <w:vAlign w:val="center"/>
            <w:hideMark/>
          </w:tcPr>
          <w:p w14:paraId="274E8D8D" w14:textId="77777777" w:rsidR="00A257A7" w:rsidRPr="00C34735" w:rsidRDefault="00A257A7" w:rsidP="00A97DA3">
            <w:pP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0B991113" w14:textId="77777777" w:rsidR="00A257A7" w:rsidRPr="00C34735" w:rsidRDefault="00A257A7" w:rsidP="00A97DA3">
            <w:pP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0A30B7E2" w14:textId="77777777" w:rsidR="00A257A7" w:rsidRPr="00C34735" w:rsidRDefault="00A257A7" w:rsidP="00A97DA3">
            <w:pPr>
              <w:rPr>
                <w:rFonts w:eastAsia="Times New Roman"/>
                <w:sz w:val="8"/>
                <w:szCs w:val="8"/>
                <w:lang w:val="fr-CH" w:eastAsia="fr-CH" w:bidi="ar-SA"/>
              </w:rPr>
            </w:pPr>
          </w:p>
        </w:tc>
        <w:tc>
          <w:tcPr>
            <w:tcW w:w="301" w:type="dxa"/>
            <w:tcBorders>
              <w:top w:val="nil"/>
              <w:left w:val="nil"/>
              <w:bottom w:val="nil"/>
              <w:right w:val="nil"/>
            </w:tcBorders>
            <w:shd w:val="clear" w:color="auto" w:fill="auto"/>
            <w:noWrap/>
            <w:vAlign w:val="center"/>
            <w:hideMark/>
          </w:tcPr>
          <w:p w14:paraId="0A0B1280" w14:textId="77777777" w:rsidR="00A257A7" w:rsidRPr="00C34735" w:rsidRDefault="00A257A7" w:rsidP="00A97DA3">
            <w:pPr>
              <w:jc w:val="center"/>
              <w:rPr>
                <w:rFonts w:eastAsia="Times New Roman"/>
                <w:sz w:val="8"/>
                <w:szCs w:val="8"/>
                <w:lang w:val="fr-CH" w:eastAsia="fr-CH" w:bidi="ar-SA"/>
              </w:rPr>
            </w:pPr>
          </w:p>
        </w:tc>
        <w:tc>
          <w:tcPr>
            <w:tcW w:w="548" w:type="dxa"/>
            <w:tcBorders>
              <w:top w:val="nil"/>
              <w:left w:val="nil"/>
              <w:bottom w:val="nil"/>
              <w:right w:val="nil"/>
            </w:tcBorders>
            <w:shd w:val="clear" w:color="auto" w:fill="auto"/>
            <w:noWrap/>
            <w:vAlign w:val="center"/>
            <w:hideMark/>
          </w:tcPr>
          <w:p w14:paraId="65D17138" w14:textId="77777777" w:rsidR="00A257A7" w:rsidRPr="00C34735" w:rsidRDefault="00A257A7" w:rsidP="00A97DA3">
            <w:pPr>
              <w:jc w:val="right"/>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2EF15E71" w14:textId="77777777" w:rsidR="00A257A7" w:rsidRPr="00C34735" w:rsidRDefault="00A257A7" w:rsidP="00A97DA3">
            <w:pPr>
              <w:jc w:val="center"/>
              <w:rPr>
                <w:rFonts w:eastAsia="Times New Roman"/>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7CC0DA82" w14:textId="77777777" w:rsidR="00A257A7" w:rsidRPr="00C34735" w:rsidRDefault="00A257A7" w:rsidP="00A97DA3">
            <w:pPr>
              <w:jc w:val="center"/>
              <w:rPr>
                <w:rFonts w:eastAsia="Times New Roman"/>
                <w:sz w:val="8"/>
                <w:szCs w:val="8"/>
                <w:lang w:val="fr-CH" w:eastAsia="fr-CH" w:bidi="ar-SA"/>
              </w:rPr>
            </w:pPr>
          </w:p>
        </w:tc>
        <w:tc>
          <w:tcPr>
            <w:tcW w:w="709" w:type="dxa"/>
            <w:tcBorders>
              <w:top w:val="nil"/>
              <w:left w:val="nil"/>
              <w:bottom w:val="nil"/>
              <w:right w:val="nil"/>
            </w:tcBorders>
            <w:shd w:val="clear" w:color="auto" w:fill="auto"/>
            <w:noWrap/>
            <w:vAlign w:val="center"/>
            <w:hideMark/>
          </w:tcPr>
          <w:p w14:paraId="0D8B95AE" w14:textId="77777777" w:rsidR="00A257A7" w:rsidRPr="00C34735" w:rsidRDefault="00A257A7" w:rsidP="00A97DA3">
            <w:pPr>
              <w:jc w:val="center"/>
              <w:rPr>
                <w:rFonts w:eastAsia="Times New Roman"/>
                <w:b/>
                <w:bCs/>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3EF9EFC8" w14:textId="77777777" w:rsidR="00A257A7" w:rsidRPr="00C34735" w:rsidRDefault="00A257A7" w:rsidP="00A97DA3">
            <w:pPr>
              <w:jc w:val="center"/>
              <w:rPr>
                <w:rFonts w:eastAsia="Times New Roman"/>
                <w:b/>
                <w:bCs/>
                <w:sz w:val="8"/>
                <w:szCs w:val="8"/>
                <w:lang w:val="fr-CH" w:eastAsia="fr-CH" w:bidi="ar-SA"/>
              </w:rPr>
            </w:pPr>
          </w:p>
        </w:tc>
        <w:tc>
          <w:tcPr>
            <w:tcW w:w="567" w:type="dxa"/>
            <w:tcBorders>
              <w:top w:val="nil"/>
              <w:left w:val="nil"/>
              <w:bottom w:val="nil"/>
              <w:right w:val="nil"/>
            </w:tcBorders>
            <w:shd w:val="clear" w:color="auto" w:fill="auto"/>
            <w:noWrap/>
            <w:vAlign w:val="center"/>
            <w:hideMark/>
          </w:tcPr>
          <w:p w14:paraId="15708EA5" w14:textId="77777777" w:rsidR="00A257A7" w:rsidRPr="00C34735" w:rsidRDefault="00A257A7" w:rsidP="00A97DA3">
            <w:pPr>
              <w:jc w:val="center"/>
              <w:rPr>
                <w:rFonts w:eastAsia="Times New Roman"/>
                <w:b/>
                <w:bCs/>
                <w:sz w:val="8"/>
                <w:szCs w:val="8"/>
                <w:lang w:val="fr-CH" w:eastAsia="fr-CH" w:bidi="ar-SA"/>
              </w:rPr>
            </w:pPr>
          </w:p>
        </w:tc>
        <w:tc>
          <w:tcPr>
            <w:tcW w:w="640" w:type="dxa"/>
            <w:tcBorders>
              <w:top w:val="nil"/>
              <w:left w:val="nil"/>
              <w:bottom w:val="nil"/>
              <w:right w:val="nil"/>
            </w:tcBorders>
            <w:shd w:val="clear" w:color="auto" w:fill="auto"/>
            <w:noWrap/>
            <w:vAlign w:val="center"/>
            <w:hideMark/>
          </w:tcPr>
          <w:p w14:paraId="1A1D1241" w14:textId="77777777" w:rsidR="00A257A7" w:rsidRPr="00C34735" w:rsidRDefault="00A257A7" w:rsidP="00A97DA3">
            <w:pPr>
              <w:jc w:val="center"/>
              <w:rPr>
                <w:rFonts w:eastAsia="Times New Roman"/>
                <w:b/>
                <w:bCs/>
                <w:sz w:val="8"/>
                <w:szCs w:val="8"/>
                <w:lang w:val="fr-CH" w:eastAsia="fr-CH" w:bidi="ar-SA"/>
              </w:rPr>
            </w:pPr>
          </w:p>
        </w:tc>
        <w:tc>
          <w:tcPr>
            <w:tcW w:w="513" w:type="dxa"/>
            <w:tcBorders>
              <w:top w:val="nil"/>
              <w:left w:val="nil"/>
              <w:bottom w:val="nil"/>
              <w:right w:val="nil"/>
            </w:tcBorders>
            <w:shd w:val="clear" w:color="auto" w:fill="auto"/>
            <w:noWrap/>
            <w:vAlign w:val="center"/>
            <w:hideMark/>
          </w:tcPr>
          <w:p w14:paraId="685217EF" w14:textId="77777777" w:rsidR="00A257A7" w:rsidRPr="00C34735" w:rsidRDefault="00A257A7" w:rsidP="00A97DA3">
            <w:pPr>
              <w:rPr>
                <w:rFonts w:eastAsia="Times New Roman"/>
                <w:sz w:val="8"/>
                <w:szCs w:val="8"/>
                <w:lang w:val="fr-CH" w:eastAsia="fr-CH" w:bidi="ar-SA"/>
              </w:rPr>
            </w:pPr>
          </w:p>
        </w:tc>
      </w:tr>
      <w:tr w:rsidR="00A257A7" w:rsidRPr="004258C9" w14:paraId="0812EC48" w14:textId="77777777" w:rsidTr="00A97DA3">
        <w:trPr>
          <w:trHeight w:val="428"/>
        </w:trPr>
        <w:tc>
          <w:tcPr>
            <w:tcW w:w="7793" w:type="dxa"/>
            <w:gridSpan w:val="15"/>
            <w:tcBorders>
              <w:top w:val="nil"/>
              <w:left w:val="nil"/>
              <w:bottom w:val="nil"/>
              <w:right w:val="nil"/>
            </w:tcBorders>
            <w:shd w:val="clear" w:color="auto" w:fill="auto"/>
            <w:noWrap/>
            <w:vAlign w:val="center"/>
            <w:hideMark/>
          </w:tcPr>
          <w:p w14:paraId="65A0ECD6" w14:textId="77777777" w:rsidR="00A257A7" w:rsidRPr="00C34735" w:rsidRDefault="00A257A7" w:rsidP="00A97DA3">
            <w:pPr>
              <w:jc w:val="right"/>
              <w:rPr>
                <w:rFonts w:eastAsia="Times New Roman"/>
                <w:b/>
                <w:bCs/>
                <w:sz w:val="18"/>
                <w:szCs w:val="18"/>
                <w:lang w:val="fr-CH" w:eastAsia="fr-CH" w:bidi="ar-SA"/>
              </w:rPr>
            </w:pPr>
            <w:r w:rsidRPr="00C34735">
              <w:rPr>
                <w:rFonts w:eastAsia="Times New Roman"/>
                <w:b/>
                <w:bCs/>
                <w:sz w:val="18"/>
                <w:szCs w:val="18"/>
                <w:lang w:val="fr-CH" w:eastAsia="fr-CH" w:bidi="ar-SA"/>
              </w:rPr>
              <w:t>Note</w:t>
            </w:r>
            <w:proofErr w:type="gramStart"/>
            <w:r w:rsidRPr="00C34735">
              <w:rPr>
                <w:rFonts w:eastAsia="Times New Roman"/>
                <w:b/>
                <w:bCs/>
                <w:sz w:val="18"/>
                <w:szCs w:val="18"/>
                <w:lang w:val="fr-CH" w:eastAsia="fr-CH" w:bidi="ar-SA"/>
              </w:rPr>
              <w:t xml:space="preserve"> «Travail</w:t>
            </w:r>
            <w:proofErr w:type="gramEnd"/>
            <w:r w:rsidRPr="00C34735">
              <w:rPr>
                <w:rFonts w:eastAsia="Times New Roman"/>
                <w:b/>
                <w:bCs/>
                <w:sz w:val="18"/>
                <w:szCs w:val="18"/>
                <w:lang w:val="fr-CH" w:eastAsia="fr-CH" w:bidi="ar-SA"/>
              </w:rPr>
              <w:t xml:space="preserve"> pratique» (moyenne pondérée, arrondie à une décimale)</w:t>
            </w:r>
          </w:p>
        </w:tc>
        <w:tc>
          <w:tcPr>
            <w:tcW w:w="567" w:type="dxa"/>
            <w:tcBorders>
              <w:top w:val="nil"/>
              <w:left w:val="nil"/>
              <w:bottom w:val="nil"/>
              <w:right w:val="nil"/>
            </w:tcBorders>
            <w:shd w:val="clear" w:color="auto" w:fill="auto"/>
            <w:noWrap/>
            <w:vAlign w:val="center"/>
            <w:hideMark/>
          </w:tcPr>
          <w:p w14:paraId="69AAB91D" w14:textId="77777777" w:rsidR="00A257A7" w:rsidRPr="00C34735" w:rsidRDefault="00A257A7" w:rsidP="00A97DA3">
            <w:pPr>
              <w:rPr>
                <w:rFonts w:eastAsia="Times New Roman"/>
                <w:sz w:val="18"/>
                <w:szCs w:val="18"/>
                <w:lang w:val="fr-CH" w:eastAsia="fr-CH" w:bidi="ar-SA"/>
              </w:rPr>
            </w:pPr>
          </w:p>
        </w:tc>
        <w:tc>
          <w:tcPr>
            <w:tcW w:w="1720" w:type="dxa"/>
            <w:gridSpan w:val="3"/>
            <w:tcBorders>
              <w:top w:val="double" w:sz="6" w:space="0" w:color="auto"/>
              <w:left w:val="double" w:sz="6" w:space="0" w:color="auto"/>
              <w:bottom w:val="double" w:sz="6" w:space="0" w:color="auto"/>
              <w:right w:val="double" w:sz="6" w:space="0" w:color="000000"/>
            </w:tcBorders>
            <w:shd w:val="clear" w:color="auto" w:fill="auto"/>
            <w:noWrap/>
            <w:vAlign w:val="center"/>
            <w:hideMark/>
          </w:tcPr>
          <w:p w14:paraId="558C728A" w14:textId="77777777" w:rsidR="00A257A7" w:rsidRPr="00C34735" w:rsidRDefault="00A257A7" w:rsidP="00A97DA3">
            <w:pPr>
              <w:jc w:val="center"/>
              <w:rPr>
                <w:rFonts w:eastAsia="Times New Roman"/>
                <w:b/>
                <w:bCs/>
                <w:sz w:val="18"/>
                <w:szCs w:val="18"/>
                <w:lang w:val="fr-CH" w:eastAsia="fr-CH" w:bidi="ar-SA"/>
              </w:rPr>
            </w:pPr>
            <w:r w:rsidRPr="00C34735">
              <w:rPr>
                <w:rFonts w:eastAsia="Times New Roman"/>
                <w:b/>
                <w:bCs/>
                <w:sz w:val="18"/>
                <w:szCs w:val="18"/>
                <w:lang w:val="fr-CH" w:eastAsia="fr-CH" w:bidi="ar-SA"/>
              </w:rPr>
              <w:t> </w:t>
            </w:r>
          </w:p>
        </w:tc>
      </w:tr>
    </w:tbl>
    <w:p w14:paraId="58FF38F5" w14:textId="77777777" w:rsidR="00A257A7" w:rsidRPr="00C34735" w:rsidRDefault="00A257A7" w:rsidP="00A257A7">
      <w:pPr>
        <w:rPr>
          <w:sz w:val="12"/>
          <w:szCs w:val="12"/>
          <w:lang w:val="fr-CH"/>
        </w:rPr>
      </w:pPr>
    </w:p>
    <w:p w14:paraId="5238EEB0" w14:textId="77777777" w:rsidR="00A257A7" w:rsidRPr="00C34735" w:rsidRDefault="00A257A7" w:rsidP="00A257A7">
      <w:pPr>
        <w:spacing w:after="60"/>
        <w:ind w:left="142"/>
        <w:rPr>
          <w:b/>
          <w:szCs w:val="20"/>
          <w:lang w:val="fr-CH" w:eastAsia="de-DE" w:bidi="ar-SA"/>
        </w:rPr>
      </w:pPr>
      <w:r w:rsidRPr="00C34735">
        <w:rPr>
          <w:b/>
          <w:szCs w:val="20"/>
          <w:lang w:val="fr-CH" w:eastAsia="de-DE" w:bidi="ar-SA"/>
        </w:rPr>
        <w:t>Remarques</w:t>
      </w:r>
    </w:p>
    <w:tbl>
      <w:tblPr>
        <w:tblW w:w="10065" w:type="dxa"/>
        <w:tblInd w:w="70" w:type="dxa"/>
        <w:tblBorders>
          <w:bottom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0065"/>
      </w:tblGrid>
      <w:tr w:rsidR="00A257A7" w:rsidRPr="00C34735" w14:paraId="730719F0" w14:textId="77777777" w:rsidTr="00A97DA3">
        <w:trPr>
          <w:cantSplit/>
          <w:trHeight w:val="70"/>
        </w:trPr>
        <w:tc>
          <w:tcPr>
            <w:tcW w:w="10065" w:type="dxa"/>
          </w:tcPr>
          <w:p w14:paraId="6D29AE0D" w14:textId="77777777" w:rsidR="00A257A7" w:rsidRPr="00C34735" w:rsidRDefault="00A257A7" w:rsidP="00A97DA3">
            <w:pPr>
              <w:spacing w:before="40"/>
              <w:rPr>
                <w:sz w:val="18"/>
                <w:szCs w:val="18"/>
                <w:u w:val="single"/>
                <w:lang w:val="fr-CH" w:eastAsia="de-DE" w:bidi="ar-SA"/>
              </w:rPr>
            </w:pPr>
            <w:r w:rsidRPr="00C34735">
              <w:rPr>
                <w:sz w:val="18"/>
                <w:szCs w:val="18"/>
                <w:u w:val="single"/>
                <w:lang w:val="fr-CH" w:eastAsia="de-DE" w:bidi="ar-SA"/>
              </w:rPr>
              <w:t>Compétences professionnelles globales</w:t>
            </w:r>
            <w:r w:rsidRPr="00C34735">
              <w:rPr>
                <w:sz w:val="24"/>
                <w:szCs w:val="24"/>
                <w:lang w:val="fr-CH" w:eastAsia="de-DE" w:bidi="ar-SA"/>
              </w:rPr>
              <w:t> :</w:t>
            </w:r>
          </w:p>
        </w:tc>
      </w:tr>
      <w:tr w:rsidR="00A257A7" w:rsidRPr="00C34735" w14:paraId="727DCDC4" w14:textId="77777777" w:rsidTr="00A97DA3">
        <w:trPr>
          <w:cantSplit/>
          <w:trHeight w:val="70"/>
        </w:trPr>
        <w:tc>
          <w:tcPr>
            <w:tcW w:w="10065" w:type="dxa"/>
          </w:tcPr>
          <w:p w14:paraId="727AF7B5" w14:textId="77777777" w:rsidR="00A257A7" w:rsidRPr="00C34735" w:rsidRDefault="00A257A7" w:rsidP="00A97DA3">
            <w:pPr>
              <w:spacing w:before="40"/>
              <w:rPr>
                <w:sz w:val="24"/>
                <w:szCs w:val="24"/>
                <w:lang w:val="fr-CH" w:eastAsia="de-DE" w:bidi="ar-SA"/>
              </w:rPr>
            </w:pPr>
          </w:p>
        </w:tc>
      </w:tr>
      <w:tr w:rsidR="00A257A7" w:rsidRPr="00C34735" w14:paraId="7AB16B6C" w14:textId="77777777" w:rsidTr="00A97DA3">
        <w:trPr>
          <w:cantSplit/>
          <w:trHeight w:val="70"/>
        </w:trPr>
        <w:tc>
          <w:tcPr>
            <w:tcW w:w="10065" w:type="dxa"/>
          </w:tcPr>
          <w:p w14:paraId="5F4BD183" w14:textId="77777777" w:rsidR="00A257A7" w:rsidRPr="00C34735" w:rsidRDefault="00A257A7" w:rsidP="00A97DA3">
            <w:pPr>
              <w:spacing w:before="40"/>
              <w:rPr>
                <w:sz w:val="24"/>
                <w:szCs w:val="24"/>
                <w:lang w:val="fr-CH" w:eastAsia="de-DE" w:bidi="ar-SA"/>
              </w:rPr>
            </w:pPr>
          </w:p>
        </w:tc>
      </w:tr>
      <w:tr w:rsidR="00A257A7" w:rsidRPr="00C34735" w14:paraId="704B4D04" w14:textId="77777777" w:rsidTr="00A97DA3">
        <w:trPr>
          <w:cantSplit/>
          <w:trHeight w:val="70"/>
        </w:trPr>
        <w:tc>
          <w:tcPr>
            <w:tcW w:w="10065" w:type="dxa"/>
          </w:tcPr>
          <w:p w14:paraId="03731077" w14:textId="77777777" w:rsidR="00A257A7" w:rsidRPr="00C34735" w:rsidRDefault="00A257A7" w:rsidP="00A97DA3">
            <w:pPr>
              <w:spacing w:before="40"/>
              <w:rPr>
                <w:sz w:val="24"/>
                <w:szCs w:val="24"/>
                <w:lang w:val="fr-CH" w:eastAsia="de-DE" w:bidi="ar-SA"/>
              </w:rPr>
            </w:pPr>
          </w:p>
        </w:tc>
      </w:tr>
      <w:tr w:rsidR="00A257A7" w:rsidRPr="00C34735" w14:paraId="269D4D32" w14:textId="77777777" w:rsidTr="00A97DA3">
        <w:trPr>
          <w:cantSplit/>
          <w:trHeight w:val="70"/>
        </w:trPr>
        <w:tc>
          <w:tcPr>
            <w:tcW w:w="10065" w:type="dxa"/>
          </w:tcPr>
          <w:p w14:paraId="13D67D9B" w14:textId="77777777" w:rsidR="00A257A7" w:rsidRPr="00C34735" w:rsidRDefault="00A257A7" w:rsidP="00A97DA3">
            <w:pPr>
              <w:spacing w:before="40"/>
              <w:rPr>
                <w:sz w:val="24"/>
                <w:szCs w:val="24"/>
                <w:lang w:val="fr-CH" w:eastAsia="de-DE" w:bidi="ar-SA"/>
              </w:rPr>
            </w:pPr>
            <w:r w:rsidRPr="00C34735">
              <w:rPr>
                <w:sz w:val="18"/>
                <w:szCs w:val="18"/>
                <w:u w:val="single"/>
                <w:lang w:val="fr-CH" w:eastAsia="de-DE" w:bidi="ar-SA"/>
              </w:rPr>
              <w:t>Résultat et Efficience </w:t>
            </w:r>
            <w:r w:rsidRPr="00C34735">
              <w:rPr>
                <w:sz w:val="24"/>
                <w:szCs w:val="24"/>
                <w:lang w:val="fr-CH" w:eastAsia="de-DE" w:bidi="ar-SA"/>
              </w:rPr>
              <w:t>:</w:t>
            </w:r>
          </w:p>
        </w:tc>
      </w:tr>
      <w:tr w:rsidR="00A257A7" w:rsidRPr="00C34735" w14:paraId="5A3223AF" w14:textId="77777777" w:rsidTr="00A97DA3">
        <w:trPr>
          <w:cantSplit/>
          <w:trHeight w:val="70"/>
        </w:trPr>
        <w:tc>
          <w:tcPr>
            <w:tcW w:w="10065" w:type="dxa"/>
          </w:tcPr>
          <w:p w14:paraId="7BA73F3E" w14:textId="77777777" w:rsidR="00A257A7" w:rsidRPr="00C34735" w:rsidRDefault="00A257A7" w:rsidP="00A97DA3">
            <w:pPr>
              <w:spacing w:before="40"/>
              <w:rPr>
                <w:sz w:val="24"/>
                <w:szCs w:val="24"/>
                <w:lang w:val="fr-CH" w:eastAsia="de-DE" w:bidi="ar-SA"/>
              </w:rPr>
            </w:pPr>
          </w:p>
        </w:tc>
      </w:tr>
      <w:tr w:rsidR="00A257A7" w:rsidRPr="00C34735" w14:paraId="39EA386F" w14:textId="77777777" w:rsidTr="00A97DA3">
        <w:trPr>
          <w:cantSplit/>
          <w:trHeight w:val="70"/>
        </w:trPr>
        <w:tc>
          <w:tcPr>
            <w:tcW w:w="10065" w:type="dxa"/>
          </w:tcPr>
          <w:p w14:paraId="508FDBA5" w14:textId="77777777" w:rsidR="00A257A7" w:rsidRPr="00C34735" w:rsidRDefault="00A257A7" w:rsidP="00A97DA3">
            <w:pPr>
              <w:spacing w:before="40"/>
              <w:rPr>
                <w:sz w:val="24"/>
                <w:szCs w:val="24"/>
                <w:lang w:val="fr-CH" w:eastAsia="de-DE" w:bidi="ar-SA"/>
              </w:rPr>
            </w:pPr>
          </w:p>
        </w:tc>
      </w:tr>
      <w:tr w:rsidR="00A257A7" w:rsidRPr="00C34735" w14:paraId="030D0E50" w14:textId="77777777" w:rsidTr="00A97DA3">
        <w:trPr>
          <w:cantSplit/>
          <w:trHeight w:val="70"/>
        </w:trPr>
        <w:tc>
          <w:tcPr>
            <w:tcW w:w="10065" w:type="dxa"/>
          </w:tcPr>
          <w:p w14:paraId="6983DEF3" w14:textId="77777777" w:rsidR="00A257A7" w:rsidRPr="00C34735" w:rsidRDefault="00A257A7" w:rsidP="00A97DA3">
            <w:pPr>
              <w:spacing w:before="40"/>
              <w:rPr>
                <w:sz w:val="24"/>
                <w:szCs w:val="24"/>
                <w:lang w:val="fr-CH" w:eastAsia="de-DE" w:bidi="ar-SA"/>
              </w:rPr>
            </w:pPr>
          </w:p>
        </w:tc>
      </w:tr>
      <w:tr w:rsidR="00A257A7" w:rsidRPr="00C34735" w14:paraId="150C4DA0" w14:textId="77777777" w:rsidTr="00A97DA3">
        <w:trPr>
          <w:cantSplit/>
          <w:trHeight w:val="70"/>
        </w:trPr>
        <w:tc>
          <w:tcPr>
            <w:tcW w:w="10065" w:type="dxa"/>
          </w:tcPr>
          <w:p w14:paraId="26EAB41C" w14:textId="77777777" w:rsidR="00A257A7" w:rsidRPr="00C34735" w:rsidRDefault="00A257A7" w:rsidP="00A97DA3">
            <w:pPr>
              <w:spacing w:before="40"/>
              <w:rPr>
                <w:sz w:val="24"/>
                <w:szCs w:val="24"/>
                <w:lang w:val="fr-CH" w:eastAsia="de-DE" w:bidi="ar-SA"/>
              </w:rPr>
            </w:pPr>
            <w:r w:rsidRPr="00C34735">
              <w:rPr>
                <w:sz w:val="18"/>
                <w:szCs w:val="18"/>
                <w:u w:val="single"/>
                <w:lang w:val="fr-CH" w:eastAsia="de-DE" w:bidi="ar-SA"/>
              </w:rPr>
              <w:t>Présentation et Entretien professionnel</w:t>
            </w:r>
            <w:r w:rsidRPr="00C34735">
              <w:rPr>
                <w:sz w:val="24"/>
                <w:szCs w:val="24"/>
                <w:lang w:val="fr-CH" w:eastAsia="de-DE" w:bidi="ar-SA"/>
              </w:rPr>
              <w:t> :</w:t>
            </w:r>
          </w:p>
        </w:tc>
      </w:tr>
      <w:tr w:rsidR="00A257A7" w:rsidRPr="00C34735" w14:paraId="77BA52B5" w14:textId="77777777" w:rsidTr="00A97DA3">
        <w:trPr>
          <w:cantSplit/>
          <w:trHeight w:val="70"/>
        </w:trPr>
        <w:tc>
          <w:tcPr>
            <w:tcW w:w="10065" w:type="dxa"/>
          </w:tcPr>
          <w:p w14:paraId="140AA721" w14:textId="77777777" w:rsidR="00A257A7" w:rsidRPr="00C34735" w:rsidRDefault="00A257A7" w:rsidP="00A97DA3">
            <w:pPr>
              <w:spacing w:before="40"/>
              <w:rPr>
                <w:sz w:val="24"/>
                <w:szCs w:val="24"/>
                <w:lang w:val="fr-CH" w:eastAsia="de-DE" w:bidi="ar-SA"/>
              </w:rPr>
            </w:pPr>
          </w:p>
        </w:tc>
      </w:tr>
      <w:tr w:rsidR="00A257A7" w:rsidRPr="00C34735" w14:paraId="2C8EFE07" w14:textId="77777777" w:rsidTr="00A97DA3">
        <w:trPr>
          <w:cantSplit/>
          <w:trHeight w:val="70"/>
        </w:trPr>
        <w:tc>
          <w:tcPr>
            <w:tcW w:w="10065" w:type="dxa"/>
          </w:tcPr>
          <w:p w14:paraId="4203F306" w14:textId="77777777" w:rsidR="00A257A7" w:rsidRPr="00C34735" w:rsidRDefault="00A257A7" w:rsidP="00A97DA3">
            <w:pPr>
              <w:spacing w:before="40"/>
              <w:rPr>
                <w:sz w:val="24"/>
                <w:szCs w:val="24"/>
                <w:lang w:val="fr-CH" w:eastAsia="de-DE" w:bidi="ar-SA"/>
              </w:rPr>
            </w:pPr>
          </w:p>
        </w:tc>
      </w:tr>
      <w:tr w:rsidR="00A257A7" w:rsidRPr="00C34735" w14:paraId="0F091DEC" w14:textId="77777777" w:rsidTr="00A97DA3">
        <w:trPr>
          <w:cantSplit/>
          <w:trHeight w:val="70"/>
        </w:trPr>
        <w:tc>
          <w:tcPr>
            <w:tcW w:w="10065" w:type="dxa"/>
          </w:tcPr>
          <w:p w14:paraId="04B42C03" w14:textId="77777777" w:rsidR="00A257A7" w:rsidRPr="00C34735" w:rsidRDefault="00A257A7" w:rsidP="00A97DA3">
            <w:pPr>
              <w:spacing w:before="40"/>
              <w:rPr>
                <w:sz w:val="24"/>
                <w:szCs w:val="24"/>
                <w:lang w:val="fr-CH" w:eastAsia="de-DE" w:bidi="ar-SA"/>
              </w:rPr>
            </w:pPr>
          </w:p>
        </w:tc>
      </w:tr>
    </w:tbl>
    <w:p w14:paraId="6BCDAE5D" w14:textId="77777777" w:rsidR="00A257A7" w:rsidRPr="00C34735" w:rsidRDefault="00A257A7" w:rsidP="00A257A7">
      <w:pPr>
        <w:rPr>
          <w:sz w:val="12"/>
          <w:szCs w:val="12"/>
          <w:lang w:val="fr-CH"/>
        </w:rPr>
      </w:pPr>
    </w:p>
    <w:p w14:paraId="4CA71880" w14:textId="77777777" w:rsidR="00A257A7" w:rsidRPr="00C34735" w:rsidRDefault="00A257A7" w:rsidP="00A257A7">
      <w:pPr>
        <w:rPr>
          <w:sz w:val="12"/>
          <w:szCs w:val="12"/>
          <w:lang w:val="fr-CH"/>
        </w:rPr>
      </w:pPr>
    </w:p>
    <w:tbl>
      <w:tblPr>
        <w:tblW w:w="10070" w:type="dxa"/>
        <w:tblInd w:w="65" w:type="dxa"/>
        <w:tblCellMar>
          <w:left w:w="70" w:type="dxa"/>
          <w:right w:w="70" w:type="dxa"/>
        </w:tblCellMar>
        <w:tblLook w:val="04A0" w:firstRow="1" w:lastRow="0" w:firstColumn="1" w:lastColumn="0" w:noHBand="0" w:noVBand="1"/>
      </w:tblPr>
      <w:tblGrid>
        <w:gridCol w:w="632"/>
        <w:gridCol w:w="1714"/>
        <w:gridCol w:w="1004"/>
        <w:gridCol w:w="1714"/>
        <w:gridCol w:w="574"/>
        <w:gridCol w:w="1714"/>
        <w:gridCol w:w="1004"/>
        <w:gridCol w:w="1714"/>
      </w:tblGrid>
      <w:tr w:rsidR="00A257A7" w:rsidRPr="00C34735" w14:paraId="30BA3970" w14:textId="77777777" w:rsidTr="00A97DA3">
        <w:trPr>
          <w:trHeight w:val="390"/>
        </w:trPr>
        <w:tc>
          <w:tcPr>
            <w:tcW w:w="627" w:type="dxa"/>
            <w:shd w:val="clear" w:color="auto" w:fill="auto"/>
            <w:noWrap/>
            <w:vAlign w:val="center"/>
            <w:hideMark/>
          </w:tcPr>
          <w:p w14:paraId="4163C3F0" w14:textId="77777777" w:rsidR="00A257A7" w:rsidRPr="00C34735" w:rsidRDefault="00A257A7" w:rsidP="00A97DA3">
            <w:pPr>
              <w:ind w:left="-118"/>
              <w:jc w:val="center"/>
              <w:rPr>
                <w:rFonts w:eastAsia="Times New Roman"/>
                <w:sz w:val="18"/>
                <w:szCs w:val="18"/>
                <w:lang w:val="fr-CH" w:eastAsia="fr-CH" w:bidi="ar-SA"/>
              </w:rPr>
            </w:pPr>
          </w:p>
        </w:tc>
        <w:tc>
          <w:tcPr>
            <w:tcW w:w="1701" w:type="dxa"/>
            <w:vAlign w:val="center"/>
          </w:tcPr>
          <w:p w14:paraId="2B609512" w14:textId="77777777" w:rsidR="00A257A7" w:rsidRPr="00C34735" w:rsidRDefault="00A257A7" w:rsidP="00A97DA3">
            <w:pPr>
              <w:rPr>
                <w:rFonts w:eastAsia="Times New Roman"/>
                <w:sz w:val="18"/>
                <w:szCs w:val="18"/>
                <w:lang w:val="fr-CH" w:eastAsia="fr-CH" w:bidi="ar-SA"/>
              </w:rPr>
            </w:pPr>
            <w:r w:rsidRPr="00C34735">
              <w:rPr>
                <w:rFonts w:eastAsia="Times New Roman"/>
                <w:b/>
                <w:bCs/>
                <w:sz w:val="18"/>
                <w:szCs w:val="18"/>
                <w:lang w:val="fr-CH" w:eastAsia="fr-CH" w:bidi="ar-SA"/>
              </w:rPr>
              <w:t>Expert 1</w:t>
            </w:r>
          </w:p>
        </w:tc>
        <w:tc>
          <w:tcPr>
            <w:tcW w:w="997" w:type="dxa"/>
            <w:shd w:val="clear" w:color="auto" w:fill="auto"/>
            <w:noWrap/>
            <w:vAlign w:val="center"/>
            <w:hideMark/>
          </w:tcPr>
          <w:p w14:paraId="3343A6EF" w14:textId="77777777" w:rsidR="00A257A7" w:rsidRPr="00C34735" w:rsidRDefault="00A257A7" w:rsidP="00A97DA3">
            <w:pPr>
              <w:ind w:left="-118"/>
              <w:jc w:val="center"/>
              <w:rPr>
                <w:rFonts w:eastAsia="Times New Roman"/>
                <w:sz w:val="18"/>
                <w:szCs w:val="18"/>
                <w:lang w:val="fr-CH" w:eastAsia="fr-CH" w:bidi="ar-SA"/>
              </w:rPr>
            </w:pPr>
          </w:p>
        </w:tc>
        <w:tc>
          <w:tcPr>
            <w:tcW w:w="1701" w:type="dxa"/>
            <w:shd w:val="clear" w:color="auto" w:fill="auto"/>
            <w:noWrap/>
            <w:vAlign w:val="center"/>
            <w:hideMark/>
          </w:tcPr>
          <w:p w14:paraId="4567FF08" w14:textId="77777777" w:rsidR="00A257A7" w:rsidRPr="00C34735" w:rsidRDefault="00A257A7" w:rsidP="00A97DA3">
            <w:pPr>
              <w:rPr>
                <w:rFonts w:eastAsia="Times New Roman"/>
                <w:sz w:val="18"/>
                <w:szCs w:val="18"/>
                <w:lang w:val="fr-CH" w:eastAsia="fr-CH" w:bidi="ar-SA"/>
              </w:rPr>
            </w:pPr>
          </w:p>
        </w:tc>
        <w:tc>
          <w:tcPr>
            <w:tcW w:w="570" w:type="dxa"/>
            <w:vAlign w:val="center"/>
          </w:tcPr>
          <w:p w14:paraId="41AFB870" w14:textId="77777777" w:rsidR="00A257A7" w:rsidRPr="00C34735" w:rsidRDefault="00A257A7" w:rsidP="00A97DA3">
            <w:pPr>
              <w:ind w:left="-118"/>
              <w:jc w:val="center"/>
              <w:rPr>
                <w:rFonts w:eastAsia="Times New Roman"/>
                <w:sz w:val="18"/>
                <w:szCs w:val="18"/>
                <w:lang w:val="fr-CH" w:eastAsia="fr-CH" w:bidi="ar-SA"/>
              </w:rPr>
            </w:pPr>
          </w:p>
        </w:tc>
        <w:tc>
          <w:tcPr>
            <w:tcW w:w="1701" w:type="dxa"/>
            <w:vAlign w:val="center"/>
          </w:tcPr>
          <w:p w14:paraId="0D43750F"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 </w:t>
            </w:r>
            <w:r w:rsidRPr="00C34735">
              <w:rPr>
                <w:rFonts w:eastAsia="Times New Roman"/>
                <w:b/>
                <w:bCs/>
                <w:sz w:val="18"/>
                <w:szCs w:val="18"/>
                <w:lang w:val="fr-CH" w:eastAsia="fr-CH" w:bidi="ar-SA"/>
              </w:rPr>
              <w:t>Expert 2</w:t>
            </w:r>
          </w:p>
        </w:tc>
        <w:tc>
          <w:tcPr>
            <w:tcW w:w="997" w:type="dxa"/>
            <w:shd w:val="clear" w:color="auto" w:fill="auto"/>
            <w:noWrap/>
            <w:vAlign w:val="center"/>
            <w:hideMark/>
          </w:tcPr>
          <w:p w14:paraId="6FEE8827" w14:textId="77777777" w:rsidR="00A257A7" w:rsidRPr="00C34735" w:rsidRDefault="00A257A7" w:rsidP="00A97DA3">
            <w:pPr>
              <w:ind w:left="-118"/>
              <w:jc w:val="center"/>
              <w:rPr>
                <w:rFonts w:eastAsia="Times New Roman"/>
                <w:sz w:val="18"/>
                <w:szCs w:val="18"/>
                <w:lang w:val="fr-CH" w:eastAsia="fr-CH" w:bidi="ar-SA"/>
              </w:rPr>
            </w:pPr>
          </w:p>
        </w:tc>
        <w:tc>
          <w:tcPr>
            <w:tcW w:w="1701" w:type="dxa"/>
            <w:shd w:val="clear" w:color="auto" w:fill="auto"/>
            <w:noWrap/>
            <w:vAlign w:val="center"/>
            <w:hideMark/>
          </w:tcPr>
          <w:p w14:paraId="2CEA39DA" w14:textId="77777777" w:rsidR="00A257A7" w:rsidRPr="00C34735" w:rsidRDefault="00A257A7" w:rsidP="00A97DA3">
            <w:pPr>
              <w:rPr>
                <w:rFonts w:eastAsia="Times New Roman"/>
                <w:sz w:val="18"/>
                <w:szCs w:val="18"/>
                <w:lang w:val="fr-CH" w:eastAsia="fr-CH" w:bidi="ar-SA"/>
              </w:rPr>
            </w:pPr>
          </w:p>
        </w:tc>
      </w:tr>
      <w:tr w:rsidR="00A257A7" w:rsidRPr="00C34735" w14:paraId="6DDB5F6B" w14:textId="77777777" w:rsidTr="00A97DA3">
        <w:trPr>
          <w:trHeight w:val="390"/>
        </w:trPr>
        <w:tc>
          <w:tcPr>
            <w:tcW w:w="627" w:type="dxa"/>
            <w:shd w:val="clear" w:color="auto" w:fill="auto"/>
            <w:noWrap/>
            <w:vAlign w:val="center"/>
            <w:hideMark/>
          </w:tcPr>
          <w:p w14:paraId="733A3DF9" w14:textId="77777777" w:rsidR="00A257A7" w:rsidRPr="00C34735" w:rsidRDefault="00A257A7" w:rsidP="00A97DA3">
            <w:pPr>
              <w:jc w:val="right"/>
              <w:rPr>
                <w:rFonts w:eastAsia="Times New Roman"/>
                <w:sz w:val="18"/>
                <w:szCs w:val="18"/>
                <w:lang w:val="fr-CH" w:eastAsia="fr-CH" w:bidi="ar-SA"/>
              </w:rPr>
            </w:pPr>
            <w:r w:rsidRPr="00C34735">
              <w:rPr>
                <w:rFonts w:eastAsia="Times New Roman"/>
                <w:sz w:val="18"/>
                <w:szCs w:val="18"/>
                <w:lang w:val="fr-CH" w:eastAsia="fr-CH" w:bidi="ar-SA"/>
              </w:rPr>
              <w:t xml:space="preserve">Date </w:t>
            </w:r>
          </w:p>
        </w:tc>
        <w:tc>
          <w:tcPr>
            <w:tcW w:w="1701" w:type="dxa"/>
            <w:tcBorders>
              <w:bottom w:val="dotted" w:sz="4" w:space="0" w:color="auto"/>
            </w:tcBorders>
            <w:vAlign w:val="center"/>
          </w:tcPr>
          <w:p w14:paraId="1C6873D1" w14:textId="77777777" w:rsidR="00A257A7" w:rsidRPr="00C34735" w:rsidRDefault="00A257A7" w:rsidP="00A97DA3">
            <w:pPr>
              <w:rPr>
                <w:rFonts w:eastAsia="Times New Roman"/>
                <w:sz w:val="18"/>
                <w:szCs w:val="18"/>
                <w:lang w:val="fr-CH" w:eastAsia="fr-CH" w:bidi="ar-SA"/>
              </w:rPr>
            </w:pPr>
            <w:r w:rsidRPr="00C34735">
              <w:rPr>
                <w:rFonts w:eastAsia="Times New Roman"/>
                <w:sz w:val="18"/>
                <w:szCs w:val="18"/>
                <w:lang w:val="fr-CH" w:eastAsia="fr-CH" w:bidi="ar-SA"/>
              </w:rPr>
              <w:t>.</w:t>
            </w:r>
          </w:p>
        </w:tc>
        <w:tc>
          <w:tcPr>
            <w:tcW w:w="997" w:type="dxa"/>
            <w:shd w:val="clear" w:color="auto" w:fill="auto"/>
            <w:noWrap/>
            <w:vAlign w:val="center"/>
            <w:hideMark/>
          </w:tcPr>
          <w:p w14:paraId="6E2FE43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Signature</w:t>
            </w:r>
          </w:p>
        </w:tc>
        <w:tc>
          <w:tcPr>
            <w:tcW w:w="1701" w:type="dxa"/>
            <w:tcBorders>
              <w:bottom w:val="dotted" w:sz="4" w:space="0" w:color="auto"/>
            </w:tcBorders>
            <w:shd w:val="clear" w:color="auto" w:fill="auto"/>
            <w:noWrap/>
            <w:vAlign w:val="center"/>
            <w:hideMark/>
          </w:tcPr>
          <w:p w14:paraId="3E5373F7" w14:textId="77777777" w:rsidR="00A257A7" w:rsidRPr="00C34735" w:rsidRDefault="00A257A7" w:rsidP="00A97DA3">
            <w:pPr>
              <w:rPr>
                <w:rFonts w:eastAsia="Times New Roman"/>
                <w:sz w:val="18"/>
                <w:szCs w:val="18"/>
                <w:lang w:val="fr-CH" w:eastAsia="fr-CH" w:bidi="ar-SA"/>
              </w:rPr>
            </w:pPr>
          </w:p>
        </w:tc>
        <w:tc>
          <w:tcPr>
            <w:tcW w:w="570" w:type="dxa"/>
            <w:vAlign w:val="center"/>
          </w:tcPr>
          <w:p w14:paraId="22949DFA"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Date</w:t>
            </w:r>
          </w:p>
        </w:tc>
        <w:tc>
          <w:tcPr>
            <w:tcW w:w="1701" w:type="dxa"/>
            <w:tcBorders>
              <w:bottom w:val="dotted" w:sz="4" w:space="0" w:color="auto"/>
            </w:tcBorders>
            <w:vAlign w:val="center"/>
          </w:tcPr>
          <w:p w14:paraId="3A7D5218" w14:textId="77777777" w:rsidR="00A257A7" w:rsidRPr="00C34735" w:rsidRDefault="00A257A7" w:rsidP="00A97DA3">
            <w:pPr>
              <w:rPr>
                <w:rFonts w:eastAsia="Times New Roman"/>
                <w:sz w:val="18"/>
                <w:szCs w:val="18"/>
                <w:lang w:val="fr-CH" w:eastAsia="fr-CH" w:bidi="ar-SA"/>
              </w:rPr>
            </w:pPr>
          </w:p>
        </w:tc>
        <w:tc>
          <w:tcPr>
            <w:tcW w:w="997" w:type="dxa"/>
            <w:shd w:val="clear" w:color="auto" w:fill="auto"/>
            <w:noWrap/>
            <w:vAlign w:val="center"/>
            <w:hideMark/>
          </w:tcPr>
          <w:p w14:paraId="74C32720" w14:textId="77777777" w:rsidR="00A257A7" w:rsidRPr="00C34735" w:rsidRDefault="00A257A7" w:rsidP="00A97DA3">
            <w:pPr>
              <w:jc w:val="center"/>
              <w:rPr>
                <w:rFonts w:eastAsia="Times New Roman"/>
                <w:sz w:val="18"/>
                <w:szCs w:val="18"/>
                <w:lang w:val="fr-CH" w:eastAsia="fr-CH" w:bidi="ar-SA"/>
              </w:rPr>
            </w:pPr>
            <w:r w:rsidRPr="00C34735">
              <w:rPr>
                <w:rFonts w:eastAsia="Times New Roman"/>
                <w:sz w:val="18"/>
                <w:szCs w:val="18"/>
                <w:lang w:val="fr-CH" w:eastAsia="fr-CH" w:bidi="ar-SA"/>
              </w:rPr>
              <w:t>Signature</w:t>
            </w:r>
          </w:p>
        </w:tc>
        <w:tc>
          <w:tcPr>
            <w:tcW w:w="1701" w:type="dxa"/>
            <w:tcBorders>
              <w:bottom w:val="dotted" w:sz="4" w:space="0" w:color="auto"/>
            </w:tcBorders>
            <w:shd w:val="clear" w:color="auto" w:fill="auto"/>
            <w:vAlign w:val="center"/>
          </w:tcPr>
          <w:p w14:paraId="7DC0F09B" w14:textId="77777777" w:rsidR="00A257A7" w:rsidRPr="00C34735" w:rsidRDefault="00A257A7" w:rsidP="00A97DA3">
            <w:pPr>
              <w:rPr>
                <w:rFonts w:eastAsia="Times New Roman"/>
                <w:sz w:val="18"/>
                <w:szCs w:val="18"/>
                <w:lang w:val="fr-CH" w:eastAsia="fr-CH" w:bidi="ar-SA"/>
              </w:rPr>
            </w:pPr>
          </w:p>
        </w:tc>
      </w:tr>
    </w:tbl>
    <w:p w14:paraId="13E8887B" w14:textId="77777777" w:rsidR="00A257A7" w:rsidRPr="00C34735" w:rsidRDefault="00A257A7" w:rsidP="00A257A7">
      <w:pPr>
        <w:spacing w:before="200"/>
        <w:ind w:left="142"/>
        <w:rPr>
          <w:sz w:val="16"/>
          <w:lang w:val="fr-CH"/>
        </w:rPr>
      </w:pPr>
      <w:r w:rsidRPr="00C34735">
        <w:rPr>
          <w:sz w:val="16"/>
          <w:vertAlign w:val="superscript"/>
          <w:lang w:val="fr-CH"/>
        </w:rPr>
        <w:t xml:space="preserve">1) </w:t>
      </w:r>
      <w:r w:rsidRPr="00C34735">
        <w:rPr>
          <w:sz w:val="16"/>
          <w:lang w:val="fr-CH"/>
        </w:rPr>
        <w:t>Formation de 2 ans</w:t>
      </w:r>
      <w:proofErr w:type="gramStart"/>
      <w:r w:rsidRPr="00C34735">
        <w:rPr>
          <w:sz w:val="16"/>
          <w:lang w:val="fr-CH"/>
        </w:rPr>
        <w:t xml:space="preserve"> «Entretien</w:t>
      </w:r>
      <w:proofErr w:type="gramEnd"/>
      <w:r w:rsidRPr="00C34735">
        <w:rPr>
          <w:sz w:val="16"/>
          <w:lang w:val="fr-CH"/>
        </w:rPr>
        <w:t xml:space="preserve"> professionnel» uniquement</w:t>
      </w:r>
    </w:p>
    <w:p w14:paraId="5AC88CDB" w14:textId="77777777" w:rsidR="00A257A7" w:rsidRPr="00C34735" w:rsidRDefault="00A257A7" w:rsidP="00A257A7">
      <w:pPr>
        <w:tabs>
          <w:tab w:val="left" w:pos="284"/>
          <w:tab w:val="left" w:pos="709"/>
          <w:tab w:val="left" w:pos="1423"/>
          <w:tab w:val="left" w:pos="2127"/>
          <w:tab w:val="left" w:pos="2836"/>
          <w:tab w:val="left" w:pos="3545"/>
          <w:tab w:val="left" w:pos="4254"/>
          <w:tab w:val="left" w:pos="4963"/>
          <w:tab w:val="left" w:pos="5672"/>
          <w:tab w:val="left" w:pos="6381"/>
          <w:tab w:val="left" w:pos="7090"/>
          <w:tab w:val="left" w:pos="9060"/>
        </w:tabs>
        <w:rPr>
          <w:sz w:val="8"/>
          <w:szCs w:val="8"/>
          <w:lang w:val="fr-CH"/>
        </w:rPr>
      </w:pPr>
    </w:p>
    <w:p w14:paraId="0EC73022" w14:textId="1ABF8C49" w:rsidR="00771DDE" w:rsidRPr="0010191A" w:rsidRDefault="00A257A7" w:rsidP="003B6F44">
      <w:pPr>
        <w:pStyle w:val="Pieddepage"/>
        <w:pBdr>
          <w:top w:val="single" w:sz="4" w:space="1" w:color="auto"/>
        </w:pBdr>
        <w:tabs>
          <w:tab w:val="clear" w:pos="4536"/>
          <w:tab w:val="clear" w:pos="9072"/>
          <w:tab w:val="center" w:pos="5103"/>
          <w:tab w:val="right" w:pos="9923"/>
        </w:tabs>
        <w:rPr>
          <w:lang w:val="fr-CH"/>
        </w:rPr>
      </w:pPr>
      <w:r w:rsidRPr="00C34735">
        <w:rPr>
          <w:lang w:val="fr-CH"/>
        </w:rPr>
        <w:t>Appréciation du TPI</w:t>
      </w:r>
      <w:r w:rsidRPr="00C34735">
        <w:rPr>
          <w:lang w:val="fr-CH"/>
        </w:rPr>
        <w:tab/>
        <w:t>TPI Electroniciens</w:t>
      </w:r>
      <w:r w:rsidRPr="00C34735">
        <w:rPr>
          <w:lang w:val="fr-CH"/>
        </w:rPr>
        <w:tab/>
        <w:t>Page 4/4</w:t>
      </w:r>
    </w:p>
    <w:sectPr w:rsidR="00771DDE" w:rsidRPr="0010191A" w:rsidSect="00771DDE">
      <w:type w:val="continuous"/>
      <w:pgSz w:w="11906" w:h="16838" w:code="9"/>
      <w:pgMar w:top="539" w:right="847" w:bottom="426" w:left="1134" w:header="0" w:footer="1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2A029" w14:textId="77777777" w:rsidR="006572B5" w:rsidRDefault="006572B5" w:rsidP="009F5968">
      <w:r>
        <w:separator/>
      </w:r>
    </w:p>
  </w:endnote>
  <w:endnote w:type="continuationSeparator" w:id="0">
    <w:p w14:paraId="2FEFCE30" w14:textId="77777777" w:rsidR="006572B5" w:rsidRDefault="006572B5" w:rsidP="009F5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7C82" w14:textId="77777777" w:rsidR="006572B5" w:rsidRDefault="006572B5" w:rsidP="009F5968">
      <w:r>
        <w:separator/>
      </w:r>
    </w:p>
  </w:footnote>
  <w:footnote w:type="continuationSeparator" w:id="0">
    <w:p w14:paraId="6E3C77AB" w14:textId="77777777" w:rsidR="006572B5" w:rsidRDefault="006572B5" w:rsidP="009F5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1D"/>
    <w:multiLevelType w:val="multilevel"/>
    <w:tmpl w:val="E29E87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034174"/>
    <w:multiLevelType w:val="hybridMultilevel"/>
    <w:tmpl w:val="3B883538"/>
    <w:lvl w:ilvl="0" w:tplc="2182F61C">
      <w:start w:val="1"/>
      <w:numFmt w:val="bullet"/>
      <w:lvlText w:val="·"/>
      <w:lvlJc w:val="left"/>
      <w:pPr>
        <w:ind w:left="720" w:hanging="360"/>
      </w:pPr>
      <w:rPr>
        <w:rFonts w:ascii="Symbol" w:hAnsi="Symbol" w:hint="default"/>
      </w:rPr>
    </w:lvl>
    <w:lvl w:ilvl="1" w:tplc="14AEC912">
      <w:start w:val="1"/>
      <w:numFmt w:val="bullet"/>
      <w:lvlText w:val="o"/>
      <w:lvlJc w:val="left"/>
      <w:pPr>
        <w:ind w:left="1440" w:hanging="360"/>
      </w:pPr>
      <w:rPr>
        <w:rFonts w:ascii="Courier New" w:hAnsi="Courier New" w:hint="default"/>
      </w:rPr>
    </w:lvl>
    <w:lvl w:ilvl="2" w:tplc="6E82D37E">
      <w:start w:val="1"/>
      <w:numFmt w:val="bullet"/>
      <w:lvlText w:val=""/>
      <w:lvlJc w:val="left"/>
      <w:pPr>
        <w:ind w:left="2160" w:hanging="360"/>
      </w:pPr>
      <w:rPr>
        <w:rFonts w:ascii="Wingdings" w:hAnsi="Wingdings" w:hint="default"/>
      </w:rPr>
    </w:lvl>
    <w:lvl w:ilvl="3" w:tplc="07E085CE">
      <w:start w:val="1"/>
      <w:numFmt w:val="bullet"/>
      <w:lvlText w:val=""/>
      <w:lvlJc w:val="left"/>
      <w:pPr>
        <w:ind w:left="2880" w:hanging="360"/>
      </w:pPr>
      <w:rPr>
        <w:rFonts w:ascii="Symbol" w:hAnsi="Symbol" w:hint="default"/>
      </w:rPr>
    </w:lvl>
    <w:lvl w:ilvl="4" w:tplc="BCD84990">
      <w:start w:val="1"/>
      <w:numFmt w:val="bullet"/>
      <w:lvlText w:val="o"/>
      <w:lvlJc w:val="left"/>
      <w:pPr>
        <w:ind w:left="3600" w:hanging="360"/>
      </w:pPr>
      <w:rPr>
        <w:rFonts w:ascii="Courier New" w:hAnsi="Courier New" w:hint="default"/>
      </w:rPr>
    </w:lvl>
    <w:lvl w:ilvl="5" w:tplc="6E6A3612">
      <w:start w:val="1"/>
      <w:numFmt w:val="bullet"/>
      <w:lvlText w:val=""/>
      <w:lvlJc w:val="left"/>
      <w:pPr>
        <w:ind w:left="4320" w:hanging="360"/>
      </w:pPr>
      <w:rPr>
        <w:rFonts w:ascii="Wingdings" w:hAnsi="Wingdings" w:hint="default"/>
      </w:rPr>
    </w:lvl>
    <w:lvl w:ilvl="6" w:tplc="C7E6504C">
      <w:start w:val="1"/>
      <w:numFmt w:val="bullet"/>
      <w:lvlText w:val=""/>
      <w:lvlJc w:val="left"/>
      <w:pPr>
        <w:ind w:left="5040" w:hanging="360"/>
      </w:pPr>
      <w:rPr>
        <w:rFonts w:ascii="Symbol" w:hAnsi="Symbol" w:hint="default"/>
      </w:rPr>
    </w:lvl>
    <w:lvl w:ilvl="7" w:tplc="F886CC36">
      <w:start w:val="1"/>
      <w:numFmt w:val="bullet"/>
      <w:lvlText w:val="o"/>
      <w:lvlJc w:val="left"/>
      <w:pPr>
        <w:ind w:left="5760" w:hanging="360"/>
      </w:pPr>
      <w:rPr>
        <w:rFonts w:ascii="Courier New" w:hAnsi="Courier New" w:hint="default"/>
      </w:rPr>
    </w:lvl>
    <w:lvl w:ilvl="8" w:tplc="F1E80D14">
      <w:start w:val="1"/>
      <w:numFmt w:val="bullet"/>
      <w:lvlText w:val=""/>
      <w:lvlJc w:val="left"/>
      <w:pPr>
        <w:ind w:left="6480" w:hanging="360"/>
      </w:pPr>
      <w:rPr>
        <w:rFonts w:ascii="Wingdings" w:hAnsi="Wingdings" w:hint="default"/>
      </w:rPr>
    </w:lvl>
  </w:abstractNum>
  <w:abstractNum w:abstractNumId="2" w15:restartNumberingAfterBreak="0">
    <w:nsid w:val="061AE114"/>
    <w:multiLevelType w:val="hybridMultilevel"/>
    <w:tmpl w:val="8DE4DF5C"/>
    <w:lvl w:ilvl="0" w:tplc="73144BCE">
      <w:start w:val="1"/>
      <w:numFmt w:val="bullet"/>
      <w:lvlText w:val="·"/>
      <w:lvlJc w:val="left"/>
      <w:pPr>
        <w:ind w:left="720" w:hanging="360"/>
      </w:pPr>
      <w:rPr>
        <w:rFonts w:ascii="Symbol" w:hAnsi="Symbol" w:hint="default"/>
      </w:rPr>
    </w:lvl>
    <w:lvl w:ilvl="1" w:tplc="7384EA08">
      <w:start w:val="1"/>
      <w:numFmt w:val="bullet"/>
      <w:lvlText w:val="o"/>
      <w:lvlJc w:val="left"/>
      <w:pPr>
        <w:ind w:left="1440" w:hanging="360"/>
      </w:pPr>
      <w:rPr>
        <w:rFonts w:ascii="Courier New" w:hAnsi="Courier New" w:hint="default"/>
      </w:rPr>
    </w:lvl>
    <w:lvl w:ilvl="2" w:tplc="D8EEB8C6">
      <w:start w:val="1"/>
      <w:numFmt w:val="bullet"/>
      <w:lvlText w:val=""/>
      <w:lvlJc w:val="left"/>
      <w:pPr>
        <w:ind w:left="2160" w:hanging="360"/>
      </w:pPr>
      <w:rPr>
        <w:rFonts w:ascii="Wingdings" w:hAnsi="Wingdings" w:hint="default"/>
      </w:rPr>
    </w:lvl>
    <w:lvl w:ilvl="3" w:tplc="326EF0F4">
      <w:start w:val="1"/>
      <w:numFmt w:val="bullet"/>
      <w:lvlText w:val=""/>
      <w:lvlJc w:val="left"/>
      <w:pPr>
        <w:ind w:left="2880" w:hanging="360"/>
      </w:pPr>
      <w:rPr>
        <w:rFonts w:ascii="Symbol" w:hAnsi="Symbol" w:hint="default"/>
      </w:rPr>
    </w:lvl>
    <w:lvl w:ilvl="4" w:tplc="5CB2A5AC">
      <w:start w:val="1"/>
      <w:numFmt w:val="bullet"/>
      <w:lvlText w:val="o"/>
      <w:lvlJc w:val="left"/>
      <w:pPr>
        <w:ind w:left="3600" w:hanging="360"/>
      </w:pPr>
      <w:rPr>
        <w:rFonts w:ascii="Courier New" w:hAnsi="Courier New" w:hint="default"/>
      </w:rPr>
    </w:lvl>
    <w:lvl w:ilvl="5" w:tplc="20EE92A8">
      <w:start w:val="1"/>
      <w:numFmt w:val="bullet"/>
      <w:lvlText w:val=""/>
      <w:lvlJc w:val="left"/>
      <w:pPr>
        <w:ind w:left="4320" w:hanging="360"/>
      </w:pPr>
      <w:rPr>
        <w:rFonts w:ascii="Wingdings" w:hAnsi="Wingdings" w:hint="default"/>
      </w:rPr>
    </w:lvl>
    <w:lvl w:ilvl="6" w:tplc="D3E47306">
      <w:start w:val="1"/>
      <w:numFmt w:val="bullet"/>
      <w:lvlText w:val=""/>
      <w:lvlJc w:val="left"/>
      <w:pPr>
        <w:ind w:left="5040" w:hanging="360"/>
      </w:pPr>
      <w:rPr>
        <w:rFonts w:ascii="Symbol" w:hAnsi="Symbol" w:hint="default"/>
      </w:rPr>
    </w:lvl>
    <w:lvl w:ilvl="7" w:tplc="47F4C3F0">
      <w:start w:val="1"/>
      <w:numFmt w:val="bullet"/>
      <w:lvlText w:val="o"/>
      <w:lvlJc w:val="left"/>
      <w:pPr>
        <w:ind w:left="5760" w:hanging="360"/>
      </w:pPr>
      <w:rPr>
        <w:rFonts w:ascii="Courier New" w:hAnsi="Courier New" w:hint="default"/>
      </w:rPr>
    </w:lvl>
    <w:lvl w:ilvl="8" w:tplc="5F0A8964">
      <w:start w:val="1"/>
      <w:numFmt w:val="bullet"/>
      <w:lvlText w:val=""/>
      <w:lvlJc w:val="left"/>
      <w:pPr>
        <w:ind w:left="6480" w:hanging="360"/>
      </w:pPr>
      <w:rPr>
        <w:rFonts w:ascii="Wingdings" w:hAnsi="Wingdings" w:hint="default"/>
      </w:rPr>
    </w:lvl>
  </w:abstractNum>
  <w:abstractNum w:abstractNumId="3" w15:restartNumberingAfterBreak="1">
    <w:nsid w:val="06313307"/>
    <w:multiLevelType w:val="hybridMultilevel"/>
    <w:tmpl w:val="00483C9A"/>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F79A111"/>
    <w:multiLevelType w:val="hybridMultilevel"/>
    <w:tmpl w:val="857C4934"/>
    <w:lvl w:ilvl="0" w:tplc="E42E3616">
      <w:start w:val="1"/>
      <w:numFmt w:val="bullet"/>
      <w:lvlText w:val="·"/>
      <w:lvlJc w:val="left"/>
      <w:pPr>
        <w:ind w:left="720" w:hanging="360"/>
      </w:pPr>
      <w:rPr>
        <w:rFonts w:ascii="Symbol" w:hAnsi="Symbol" w:hint="default"/>
      </w:rPr>
    </w:lvl>
    <w:lvl w:ilvl="1" w:tplc="35F44A2E">
      <w:start w:val="1"/>
      <w:numFmt w:val="bullet"/>
      <w:lvlText w:val="o"/>
      <w:lvlJc w:val="left"/>
      <w:pPr>
        <w:ind w:left="1440" w:hanging="360"/>
      </w:pPr>
      <w:rPr>
        <w:rFonts w:ascii="Courier New" w:hAnsi="Courier New" w:hint="default"/>
      </w:rPr>
    </w:lvl>
    <w:lvl w:ilvl="2" w:tplc="5F441C5A">
      <w:start w:val="1"/>
      <w:numFmt w:val="bullet"/>
      <w:lvlText w:val=""/>
      <w:lvlJc w:val="left"/>
      <w:pPr>
        <w:ind w:left="2160" w:hanging="360"/>
      </w:pPr>
      <w:rPr>
        <w:rFonts w:ascii="Wingdings" w:hAnsi="Wingdings" w:hint="default"/>
      </w:rPr>
    </w:lvl>
    <w:lvl w:ilvl="3" w:tplc="17022D20">
      <w:start w:val="1"/>
      <w:numFmt w:val="bullet"/>
      <w:lvlText w:val=""/>
      <w:lvlJc w:val="left"/>
      <w:pPr>
        <w:ind w:left="2880" w:hanging="360"/>
      </w:pPr>
      <w:rPr>
        <w:rFonts w:ascii="Symbol" w:hAnsi="Symbol" w:hint="default"/>
      </w:rPr>
    </w:lvl>
    <w:lvl w:ilvl="4" w:tplc="712E6B56">
      <w:start w:val="1"/>
      <w:numFmt w:val="bullet"/>
      <w:lvlText w:val="o"/>
      <w:lvlJc w:val="left"/>
      <w:pPr>
        <w:ind w:left="3600" w:hanging="360"/>
      </w:pPr>
      <w:rPr>
        <w:rFonts w:ascii="Courier New" w:hAnsi="Courier New" w:hint="default"/>
      </w:rPr>
    </w:lvl>
    <w:lvl w:ilvl="5" w:tplc="5EA09BFE">
      <w:start w:val="1"/>
      <w:numFmt w:val="bullet"/>
      <w:lvlText w:val=""/>
      <w:lvlJc w:val="left"/>
      <w:pPr>
        <w:ind w:left="4320" w:hanging="360"/>
      </w:pPr>
      <w:rPr>
        <w:rFonts w:ascii="Wingdings" w:hAnsi="Wingdings" w:hint="default"/>
      </w:rPr>
    </w:lvl>
    <w:lvl w:ilvl="6" w:tplc="D3B8CBC8">
      <w:start w:val="1"/>
      <w:numFmt w:val="bullet"/>
      <w:lvlText w:val=""/>
      <w:lvlJc w:val="left"/>
      <w:pPr>
        <w:ind w:left="5040" w:hanging="360"/>
      </w:pPr>
      <w:rPr>
        <w:rFonts w:ascii="Symbol" w:hAnsi="Symbol" w:hint="default"/>
      </w:rPr>
    </w:lvl>
    <w:lvl w:ilvl="7" w:tplc="55A649F0">
      <w:start w:val="1"/>
      <w:numFmt w:val="bullet"/>
      <w:lvlText w:val="o"/>
      <w:lvlJc w:val="left"/>
      <w:pPr>
        <w:ind w:left="5760" w:hanging="360"/>
      </w:pPr>
      <w:rPr>
        <w:rFonts w:ascii="Courier New" w:hAnsi="Courier New" w:hint="default"/>
      </w:rPr>
    </w:lvl>
    <w:lvl w:ilvl="8" w:tplc="D662F148">
      <w:start w:val="1"/>
      <w:numFmt w:val="bullet"/>
      <w:lvlText w:val=""/>
      <w:lvlJc w:val="left"/>
      <w:pPr>
        <w:ind w:left="6480" w:hanging="360"/>
      </w:pPr>
      <w:rPr>
        <w:rFonts w:ascii="Wingdings" w:hAnsi="Wingdings" w:hint="default"/>
      </w:rPr>
    </w:lvl>
  </w:abstractNum>
  <w:abstractNum w:abstractNumId="5" w15:restartNumberingAfterBreak="0">
    <w:nsid w:val="1583F994"/>
    <w:multiLevelType w:val="hybridMultilevel"/>
    <w:tmpl w:val="2DE29A92"/>
    <w:lvl w:ilvl="0" w:tplc="3AC6386C">
      <w:start w:val="1"/>
      <w:numFmt w:val="bullet"/>
      <w:lvlText w:val="·"/>
      <w:lvlJc w:val="left"/>
      <w:pPr>
        <w:ind w:left="720" w:hanging="360"/>
      </w:pPr>
      <w:rPr>
        <w:rFonts w:ascii="Symbol" w:hAnsi="Symbol" w:hint="default"/>
      </w:rPr>
    </w:lvl>
    <w:lvl w:ilvl="1" w:tplc="F31E4BC8">
      <w:start w:val="1"/>
      <w:numFmt w:val="bullet"/>
      <w:lvlText w:val="o"/>
      <w:lvlJc w:val="left"/>
      <w:pPr>
        <w:ind w:left="1440" w:hanging="360"/>
      </w:pPr>
      <w:rPr>
        <w:rFonts w:ascii="Courier New" w:hAnsi="Courier New" w:hint="default"/>
      </w:rPr>
    </w:lvl>
    <w:lvl w:ilvl="2" w:tplc="A2CAB9AA">
      <w:start w:val="1"/>
      <w:numFmt w:val="bullet"/>
      <w:lvlText w:val=""/>
      <w:lvlJc w:val="left"/>
      <w:pPr>
        <w:ind w:left="2160" w:hanging="360"/>
      </w:pPr>
      <w:rPr>
        <w:rFonts w:ascii="Wingdings" w:hAnsi="Wingdings" w:hint="default"/>
      </w:rPr>
    </w:lvl>
    <w:lvl w:ilvl="3" w:tplc="5C00BE76">
      <w:start w:val="1"/>
      <w:numFmt w:val="bullet"/>
      <w:lvlText w:val=""/>
      <w:lvlJc w:val="left"/>
      <w:pPr>
        <w:ind w:left="2880" w:hanging="360"/>
      </w:pPr>
      <w:rPr>
        <w:rFonts w:ascii="Symbol" w:hAnsi="Symbol" w:hint="default"/>
      </w:rPr>
    </w:lvl>
    <w:lvl w:ilvl="4" w:tplc="61964A26">
      <w:start w:val="1"/>
      <w:numFmt w:val="bullet"/>
      <w:lvlText w:val="o"/>
      <w:lvlJc w:val="left"/>
      <w:pPr>
        <w:ind w:left="3600" w:hanging="360"/>
      </w:pPr>
      <w:rPr>
        <w:rFonts w:ascii="Courier New" w:hAnsi="Courier New" w:hint="default"/>
      </w:rPr>
    </w:lvl>
    <w:lvl w:ilvl="5" w:tplc="EFCAAFD6">
      <w:start w:val="1"/>
      <w:numFmt w:val="bullet"/>
      <w:lvlText w:val=""/>
      <w:lvlJc w:val="left"/>
      <w:pPr>
        <w:ind w:left="4320" w:hanging="360"/>
      </w:pPr>
      <w:rPr>
        <w:rFonts w:ascii="Wingdings" w:hAnsi="Wingdings" w:hint="default"/>
      </w:rPr>
    </w:lvl>
    <w:lvl w:ilvl="6" w:tplc="53681178">
      <w:start w:val="1"/>
      <w:numFmt w:val="bullet"/>
      <w:lvlText w:val=""/>
      <w:lvlJc w:val="left"/>
      <w:pPr>
        <w:ind w:left="5040" w:hanging="360"/>
      </w:pPr>
      <w:rPr>
        <w:rFonts w:ascii="Symbol" w:hAnsi="Symbol" w:hint="default"/>
      </w:rPr>
    </w:lvl>
    <w:lvl w:ilvl="7" w:tplc="7AB29B46">
      <w:start w:val="1"/>
      <w:numFmt w:val="bullet"/>
      <w:lvlText w:val="o"/>
      <w:lvlJc w:val="left"/>
      <w:pPr>
        <w:ind w:left="5760" w:hanging="360"/>
      </w:pPr>
      <w:rPr>
        <w:rFonts w:ascii="Courier New" w:hAnsi="Courier New" w:hint="default"/>
      </w:rPr>
    </w:lvl>
    <w:lvl w:ilvl="8" w:tplc="561E587E">
      <w:start w:val="1"/>
      <w:numFmt w:val="bullet"/>
      <w:lvlText w:val=""/>
      <w:lvlJc w:val="left"/>
      <w:pPr>
        <w:ind w:left="6480" w:hanging="360"/>
      </w:pPr>
      <w:rPr>
        <w:rFonts w:ascii="Wingdings" w:hAnsi="Wingdings" w:hint="default"/>
      </w:rPr>
    </w:lvl>
  </w:abstractNum>
  <w:abstractNum w:abstractNumId="6" w15:restartNumberingAfterBreak="0">
    <w:nsid w:val="17106598"/>
    <w:multiLevelType w:val="hybridMultilevel"/>
    <w:tmpl w:val="D4FAF430"/>
    <w:lvl w:ilvl="0" w:tplc="862A61F6">
      <w:start w:val="1"/>
      <w:numFmt w:val="bullet"/>
      <w:lvlText w:val="·"/>
      <w:lvlJc w:val="left"/>
      <w:pPr>
        <w:ind w:left="720" w:hanging="360"/>
      </w:pPr>
      <w:rPr>
        <w:rFonts w:ascii="Symbol" w:hAnsi="Symbol" w:hint="default"/>
      </w:rPr>
    </w:lvl>
    <w:lvl w:ilvl="1" w:tplc="9D5C4A9C">
      <w:start w:val="1"/>
      <w:numFmt w:val="bullet"/>
      <w:lvlText w:val="o"/>
      <w:lvlJc w:val="left"/>
      <w:pPr>
        <w:ind w:left="1440" w:hanging="360"/>
      </w:pPr>
      <w:rPr>
        <w:rFonts w:ascii="Courier New" w:hAnsi="Courier New" w:hint="default"/>
      </w:rPr>
    </w:lvl>
    <w:lvl w:ilvl="2" w:tplc="B2B67BC2">
      <w:start w:val="1"/>
      <w:numFmt w:val="bullet"/>
      <w:lvlText w:val=""/>
      <w:lvlJc w:val="left"/>
      <w:pPr>
        <w:ind w:left="2160" w:hanging="360"/>
      </w:pPr>
      <w:rPr>
        <w:rFonts w:ascii="Wingdings" w:hAnsi="Wingdings" w:hint="default"/>
      </w:rPr>
    </w:lvl>
    <w:lvl w:ilvl="3" w:tplc="5DC84F4A">
      <w:start w:val="1"/>
      <w:numFmt w:val="bullet"/>
      <w:lvlText w:val=""/>
      <w:lvlJc w:val="left"/>
      <w:pPr>
        <w:ind w:left="2880" w:hanging="360"/>
      </w:pPr>
      <w:rPr>
        <w:rFonts w:ascii="Symbol" w:hAnsi="Symbol" w:hint="default"/>
      </w:rPr>
    </w:lvl>
    <w:lvl w:ilvl="4" w:tplc="2A06B3DC">
      <w:start w:val="1"/>
      <w:numFmt w:val="bullet"/>
      <w:lvlText w:val="o"/>
      <w:lvlJc w:val="left"/>
      <w:pPr>
        <w:ind w:left="3600" w:hanging="360"/>
      </w:pPr>
      <w:rPr>
        <w:rFonts w:ascii="Courier New" w:hAnsi="Courier New" w:hint="default"/>
      </w:rPr>
    </w:lvl>
    <w:lvl w:ilvl="5" w:tplc="93860CA2">
      <w:start w:val="1"/>
      <w:numFmt w:val="bullet"/>
      <w:lvlText w:val=""/>
      <w:lvlJc w:val="left"/>
      <w:pPr>
        <w:ind w:left="4320" w:hanging="360"/>
      </w:pPr>
      <w:rPr>
        <w:rFonts w:ascii="Wingdings" w:hAnsi="Wingdings" w:hint="default"/>
      </w:rPr>
    </w:lvl>
    <w:lvl w:ilvl="6" w:tplc="16B0C3F2">
      <w:start w:val="1"/>
      <w:numFmt w:val="bullet"/>
      <w:lvlText w:val=""/>
      <w:lvlJc w:val="left"/>
      <w:pPr>
        <w:ind w:left="5040" w:hanging="360"/>
      </w:pPr>
      <w:rPr>
        <w:rFonts w:ascii="Symbol" w:hAnsi="Symbol" w:hint="default"/>
      </w:rPr>
    </w:lvl>
    <w:lvl w:ilvl="7" w:tplc="B83437FC">
      <w:start w:val="1"/>
      <w:numFmt w:val="bullet"/>
      <w:lvlText w:val="o"/>
      <w:lvlJc w:val="left"/>
      <w:pPr>
        <w:ind w:left="5760" w:hanging="360"/>
      </w:pPr>
      <w:rPr>
        <w:rFonts w:ascii="Courier New" w:hAnsi="Courier New" w:hint="default"/>
      </w:rPr>
    </w:lvl>
    <w:lvl w:ilvl="8" w:tplc="3A0EBB48">
      <w:start w:val="1"/>
      <w:numFmt w:val="bullet"/>
      <w:lvlText w:val=""/>
      <w:lvlJc w:val="left"/>
      <w:pPr>
        <w:ind w:left="6480" w:hanging="360"/>
      </w:pPr>
      <w:rPr>
        <w:rFonts w:ascii="Wingdings" w:hAnsi="Wingdings" w:hint="default"/>
      </w:rPr>
    </w:lvl>
  </w:abstractNum>
  <w:abstractNum w:abstractNumId="7" w15:restartNumberingAfterBreak="1">
    <w:nsid w:val="1A597B40"/>
    <w:multiLevelType w:val="hybridMultilevel"/>
    <w:tmpl w:val="6D2CCE3C"/>
    <w:lvl w:ilvl="0" w:tplc="F6ACD24C">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B92A80"/>
    <w:multiLevelType w:val="hybridMultilevel"/>
    <w:tmpl w:val="5F3884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1">
    <w:nsid w:val="2C8A7443"/>
    <w:multiLevelType w:val="hybridMultilevel"/>
    <w:tmpl w:val="652836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1">
    <w:nsid w:val="48453F04"/>
    <w:multiLevelType w:val="hybridMultilevel"/>
    <w:tmpl w:val="78B2EA42"/>
    <w:lvl w:ilvl="0" w:tplc="2F760710">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E8A5828"/>
    <w:multiLevelType w:val="hybridMultilevel"/>
    <w:tmpl w:val="9542B2DE"/>
    <w:lvl w:ilvl="0" w:tplc="5BB6ACFE">
      <w:start w:val="1"/>
      <w:numFmt w:val="bullet"/>
      <w:lvlText w:val="·"/>
      <w:lvlJc w:val="left"/>
      <w:pPr>
        <w:ind w:left="720" w:hanging="360"/>
      </w:pPr>
      <w:rPr>
        <w:rFonts w:ascii="Symbol" w:hAnsi="Symbol" w:hint="default"/>
      </w:rPr>
    </w:lvl>
    <w:lvl w:ilvl="1" w:tplc="03AAD39E">
      <w:start w:val="1"/>
      <w:numFmt w:val="bullet"/>
      <w:lvlText w:val="o"/>
      <w:lvlJc w:val="left"/>
      <w:pPr>
        <w:ind w:left="1440" w:hanging="360"/>
      </w:pPr>
      <w:rPr>
        <w:rFonts w:ascii="Courier New" w:hAnsi="Courier New" w:hint="default"/>
      </w:rPr>
    </w:lvl>
    <w:lvl w:ilvl="2" w:tplc="EED60ECE">
      <w:start w:val="1"/>
      <w:numFmt w:val="bullet"/>
      <w:lvlText w:val=""/>
      <w:lvlJc w:val="left"/>
      <w:pPr>
        <w:ind w:left="2160" w:hanging="360"/>
      </w:pPr>
      <w:rPr>
        <w:rFonts w:ascii="Wingdings" w:hAnsi="Wingdings" w:hint="default"/>
      </w:rPr>
    </w:lvl>
    <w:lvl w:ilvl="3" w:tplc="6832E56E">
      <w:start w:val="1"/>
      <w:numFmt w:val="bullet"/>
      <w:lvlText w:val=""/>
      <w:lvlJc w:val="left"/>
      <w:pPr>
        <w:ind w:left="2880" w:hanging="360"/>
      </w:pPr>
      <w:rPr>
        <w:rFonts w:ascii="Symbol" w:hAnsi="Symbol" w:hint="default"/>
      </w:rPr>
    </w:lvl>
    <w:lvl w:ilvl="4" w:tplc="407C58E2">
      <w:start w:val="1"/>
      <w:numFmt w:val="bullet"/>
      <w:lvlText w:val="o"/>
      <w:lvlJc w:val="left"/>
      <w:pPr>
        <w:ind w:left="3600" w:hanging="360"/>
      </w:pPr>
      <w:rPr>
        <w:rFonts w:ascii="Courier New" w:hAnsi="Courier New" w:hint="default"/>
      </w:rPr>
    </w:lvl>
    <w:lvl w:ilvl="5" w:tplc="3F062AB8">
      <w:start w:val="1"/>
      <w:numFmt w:val="bullet"/>
      <w:lvlText w:val=""/>
      <w:lvlJc w:val="left"/>
      <w:pPr>
        <w:ind w:left="4320" w:hanging="360"/>
      </w:pPr>
      <w:rPr>
        <w:rFonts w:ascii="Wingdings" w:hAnsi="Wingdings" w:hint="default"/>
      </w:rPr>
    </w:lvl>
    <w:lvl w:ilvl="6" w:tplc="2A7C4FD8">
      <w:start w:val="1"/>
      <w:numFmt w:val="bullet"/>
      <w:lvlText w:val=""/>
      <w:lvlJc w:val="left"/>
      <w:pPr>
        <w:ind w:left="5040" w:hanging="360"/>
      </w:pPr>
      <w:rPr>
        <w:rFonts w:ascii="Symbol" w:hAnsi="Symbol" w:hint="default"/>
      </w:rPr>
    </w:lvl>
    <w:lvl w:ilvl="7" w:tplc="65D2C7BE">
      <w:start w:val="1"/>
      <w:numFmt w:val="bullet"/>
      <w:lvlText w:val="o"/>
      <w:lvlJc w:val="left"/>
      <w:pPr>
        <w:ind w:left="5760" w:hanging="360"/>
      </w:pPr>
      <w:rPr>
        <w:rFonts w:ascii="Courier New" w:hAnsi="Courier New" w:hint="default"/>
      </w:rPr>
    </w:lvl>
    <w:lvl w:ilvl="8" w:tplc="4D7AA6DA">
      <w:start w:val="1"/>
      <w:numFmt w:val="bullet"/>
      <w:lvlText w:val=""/>
      <w:lvlJc w:val="left"/>
      <w:pPr>
        <w:ind w:left="6480" w:hanging="360"/>
      </w:pPr>
      <w:rPr>
        <w:rFonts w:ascii="Wingdings" w:hAnsi="Wingdings" w:hint="default"/>
      </w:rPr>
    </w:lvl>
  </w:abstractNum>
  <w:abstractNum w:abstractNumId="12" w15:restartNumberingAfterBreak="1">
    <w:nsid w:val="4FC20FD7"/>
    <w:multiLevelType w:val="hybridMultilevel"/>
    <w:tmpl w:val="1E4E09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1">
    <w:nsid w:val="51A1530C"/>
    <w:multiLevelType w:val="hybridMultilevel"/>
    <w:tmpl w:val="882C86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1">
    <w:nsid w:val="52084ECB"/>
    <w:multiLevelType w:val="hybridMultilevel"/>
    <w:tmpl w:val="0568A4F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1">
    <w:nsid w:val="564F5468"/>
    <w:multiLevelType w:val="hybridMultilevel"/>
    <w:tmpl w:val="C7E07E62"/>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1">
    <w:nsid w:val="5BF221CE"/>
    <w:multiLevelType w:val="hybridMultilevel"/>
    <w:tmpl w:val="00483C9A"/>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1">
    <w:nsid w:val="5D972AEE"/>
    <w:multiLevelType w:val="hybridMultilevel"/>
    <w:tmpl w:val="00483C9A"/>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1">
    <w:nsid w:val="62080C02"/>
    <w:multiLevelType w:val="hybridMultilevel"/>
    <w:tmpl w:val="B23C263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1">
    <w:nsid w:val="62B5752E"/>
    <w:multiLevelType w:val="hybridMultilevel"/>
    <w:tmpl w:val="5D5C1666"/>
    <w:lvl w:ilvl="0" w:tplc="2F760710">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1">
    <w:nsid w:val="63161102"/>
    <w:multiLevelType w:val="hybridMultilevel"/>
    <w:tmpl w:val="A4A02E1E"/>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1">
    <w:nsid w:val="6A730F9D"/>
    <w:multiLevelType w:val="hybridMultilevel"/>
    <w:tmpl w:val="B2CA8C0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1">
    <w:nsid w:val="6B474209"/>
    <w:multiLevelType w:val="hybridMultilevel"/>
    <w:tmpl w:val="45343A0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1">
    <w:nsid w:val="7A9C78D6"/>
    <w:multiLevelType w:val="hybridMultilevel"/>
    <w:tmpl w:val="C81A30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15:restartNumberingAfterBreak="1">
    <w:nsid w:val="7DF5704B"/>
    <w:multiLevelType w:val="hybridMultilevel"/>
    <w:tmpl w:val="EBC219FC"/>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16cid:durableId="425465625">
    <w:abstractNumId w:val="2"/>
  </w:num>
  <w:num w:numId="2" w16cid:durableId="97021541">
    <w:abstractNumId w:val="4"/>
  </w:num>
  <w:num w:numId="3" w16cid:durableId="1162544055">
    <w:abstractNumId w:val="6"/>
  </w:num>
  <w:num w:numId="4" w16cid:durableId="1248149684">
    <w:abstractNumId w:val="11"/>
  </w:num>
  <w:num w:numId="5" w16cid:durableId="687557785">
    <w:abstractNumId w:val="5"/>
  </w:num>
  <w:num w:numId="6" w16cid:durableId="1234663614">
    <w:abstractNumId w:val="1"/>
  </w:num>
  <w:num w:numId="7" w16cid:durableId="1039286014">
    <w:abstractNumId w:val="9"/>
  </w:num>
  <w:num w:numId="8" w16cid:durableId="1568684661">
    <w:abstractNumId w:val="14"/>
  </w:num>
  <w:num w:numId="9" w16cid:durableId="1583178349">
    <w:abstractNumId w:val="12"/>
  </w:num>
  <w:num w:numId="10" w16cid:durableId="907880901">
    <w:abstractNumId w:val="24"/>
  </w:num>
  <w:num w:numId="11" w16cid:durableId="800922951">
    <w:abstractNumId w:val="16"/>
  </w:num>
  <w:num w:numId="12" w16cid:durableId="1167944490">
    <w:abstractNumId w:val="20"/>
  </w:num>
  <w:num w:numId="13" w16cid:durableId="1499494733">
    <w:abstractNumId w:val="13"/>
  </w:num>
  <w:num w:numId="14" w16cid:durableId="139007331">
    <w:abstractNumId w:val="7"/>
  </w:num>
  <w:num w:numId="15" w16cid:durableId="1441216555">
    <w:abstractNumId w:val="10"/>
  </w:num>
  <w:num w:numId="16" w16cid:durableId="335807892">
    <w:abstractNumId w:val="19"/>
  </w:num>
  <w:num w:numId="17" w16cid:durableId="1797211749">
    <w:abstractNumId w:val="0"/>
  </w:num>
  <w:num w:numId="18" w16cid:durableId="1963612584">
    <w:abstractNumId w:val="22"/>
  </w:num>
  <w:num w:numId="19" w16cid:durableId="615210578">
    <w:abstractNumId w:val="18"/>
  </w:num>
  <w:num w:numId="20" w16cid:durableId="1305239560">
    <w:abstractNumId w:val="21"/>
  </w:num>
  <w:num w:numId="21" w16cid:durableId="1960799264">
    <w:abstractNumId w:val="23"/>
  </w:num>
  <w:num w:numId="22" w16cid:durableId="1800760012">
    <w:abstractNumId w:val="15"/>
  </w:num>
  <w:num w:numId="23" w16cid:durableId="316544099">
    <w:abstractNumId w:val="17"/>
  </w:num>
  <w:num w:numId="24" w16cid:durableId="989942084">
    <w:abstractNumId w:val="3"/>
  </w:num>
  <w:num w:numId="25" w16cid:durableId="5969864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7A7"/>
    <w:rsid w:val="00000528"/>
    <w:rsid w:val="00000687"/>
    <w:rsid w:val="00000953"/>
    <w:rsid w:val="000017B7"/>
    <w:rsid w:val="00001BFB"/>
    <w:rsid w:val="00001D3D"/>
    <w:rsid w:val="0000261C"/>
    <w:rsid w:val="00002A0F"/>
    <w:rsid w:val="00003027"/>
    <w:rsid w:val="00003131"/>
    <w:rsid w:val="00003B4A"/>
    <w:rsid w:val="000042F0"/>
    <w:rsid w:val="00004961"/>
    <w:rsid w:val="00004A7B"/>
    <w:rsid w:val="00004FB6"/>
    <w:rsid w:val="00005046"/>
    <w:rsid w:val="0000593B"/>
    <w:rsid w:val="00005AF6"/>
    <w:rsid w:val="00005AF7"/>
    <w:rsid w:val="00005ED5"/>
    <w:rsid w:val="00005FCB"/>
    <w:rsid w:val="0000634A"/>
    <w:rsid w:val="00006A5C"/>
    <w:rsid w:val="00006C57"/>
    <w:rsid w:val="0000726C"/>
    <w:rsid w:val="0000750C"/>
    <w:rsid w:val="00007C79"/>
    <w:rsid w:val="00007D56"/>
    <w:rsid w:val="00010CB8"/>
    <w:rsid w:val="00011559"/>
    <w:rsid w:val="00011A7F"/>
    <w:rsid w:val="00011E6E"/>
    <w:rsid w:val="000125A7"/>
    <w:rsid w:val="0001288F"/>
    <w:rsid w:val="00012DE3"/>
    <w:rsid w:val="00013224"/>
    <w:rsid w:val="000137CF"/>
    <w:rsid w:val="00013913"/>
    <w:rsid w:val="0001391E"/>
    <w:rsid w:val="00013AE4"/>
    <w:rsid w:val="00013CC8"/>
    <w:rsid w:val="00014C34"/>
    <w:rsid w:val="00014D5C"/>
    <w:rsid w:val="000150C4"/>
    <w:rsid w:val="00015458"/>
    <w:rsid w:val="00015ADD"/>
    <w:rsid w:val="00015FE6"/>
    <w:rsid w:val="00016674"/>
    <w:rsid w:val="00016EE1"/>
    <w:rsid w:val="00017145"/>
    <w:rsid w:val="00017424"/>
    <w:rsid w:val="00017AA8"/>
    <w:rsid w:val="00017C7A"/>
    <w:rsid w:val="00017FEA"/>
    <w:rsid w:val="0002014E"/>
    <w:rsid w:val="000203D6"/>
    <w:rsid w:val="0002064E"/>
    <w:rsid w:val="00020795"/>
    <w:rsid w:val="00020992"/>
    <w:rsid w:val="00020E04"/>
    <w:rsid w:val="000211B3"/>
    <w:rsid w:val="000212F3"/>
    <w:rsid w:val="000213D5"/>
    <w:rsid w:val="00021B85"/>
    <w:rsid w:val="00021FA7"/>
    <w:rsid w:val="00022241"/>
    <w:rsid w:val="00022646"/>
    <w:rsid w:val="00022BB0"/>
    <w:rsid w:val="00022CB7"/>
    <w:rsid w:val="00022CF4"/>
    <w:rsid w:val="00022E20"/>
    <w:rsid w:val="000234AC"/>
    <w:rsid w:val="00024191"/>
    <w:rsid w:val="000245BE"/>
    <w:rsid w:val="000247C3"/>
    <w:rsid w:val="00024ACE"/>
    <w:rsid w:val="00024CF7"/>
    <w:rsid w:val="00024EEB"/>
    <w:rsid w:val="00024FB4"/>
    <w:rsid w:val="00024FDA"/>
    <w:rsid w:val="00024FE0"/>
    <w:rsid w:val="00025449"/>
    <w:rsid w:val="00025C68"/>
    <w:rsid w:val="00026043"/>
    <w:rsid w:val="00026249"/>
    <w:rsid w:val="000266C1"/>
    <w:rsid w:val="000267B8"/>
    <w:rsid w:val="000267D6"/>
    <w:rsid w:val="00026B6C"/>
    <w:rsid w:val="00026C0F"/>
    <w:rsid w:val="00026E77"/>
    <w:rsid w:val="00026F99"/>
    <w:rsid w:val="000274C1"/>
    <w:rsid w:val="00027C96"/>
    <w:rsid w:val="00030B64"/>
    <w:rsid w:val="00030D92"/>
    <w:rsid w:val="00030FD0"/>
    <w:rsid w:val="000310AB"/>
    <w:rsid w:val="000310D7"/>
    <w:rsid w:val="00031221"/>
    <w:rsid w:val="0003181D"/>
    <w:rsid w:val="00031889"/>
    <w:rsid w:val="000319DD"/>
    <w:rsid w:val="00031C4C"/>
    <w:rsid w:val="000326F8"/>
    <w:rsid w:val="00032706"/>
    <w:rsid w:val="00032802"/>
    <w:rsid w:val="0003335C"/>
    <w:rsid w:val="000335BB"/>
    <w:rsid w:val="000336E4"/>
    <w:rsid w:val="000338A3"/>
    <w:rsid w:val="00033CE9"/>
    <w:rsid w:val="0003410B"/>
    <w:rsid w:val="000341F5"/>
    <w:rsid w:val="000345F2"/>
    <w:rsid w:val="00034650"/>
    <w:rsid w:val="00034688"/>
    <w:rsid w:val="00034D09"/>
    <w:rsid w:val="00034D1F"/>
    <w:rsid w:val="00035C99"/>
    <w:rsid w:val="00036844"/>
    <w:rsid w:val="000369B0"/>
    <w:rsid w:val="0003742E"/>
    <w:rsid w:val="00037DCF"/>
    <w:rsid w:val="00037E8B"/>
    <w:rsid w:val="000400C1"/>
    <w:rsid w:val="000403F5"/>
    <w:rsid w:val="00040B43"/>
    <w:rsid w:val="00040D71"/>
    <w:rsid w:val="00040DC6"/>
    <w:rsid w:val="000411B0"/>
    <w:rsid w:val="00041200"/>
    <w:rsid w:val="000418C4"/>
    <w:rsid w:val="00041D21"/>
    <w:rsid w:val="000425D8"/>
    <w:rsid w:val="00042644"/>
    <w:rsid w:val="000427C4"/>
    <w:rsid w:val="00042989"/>
    <w:rsid w:val="000435F0"/>
    <w:rsid w:val="00043BC3"/>
    <w:rsid w:val="00043C8A"/>
    <w:rsid w:val="000443CA"/>
    <w:rsid w:val="000445A7"/>
    <w:rsid w:val="00044AD9"/>
    <w:rsid w:val="0004538D"/>
    <w:rsid w:val="00045549"/>
    <w:rsid w:val="000458EC"/>
    <w:rsid w:val="00045E09"/>
    <w:rsid w:val="00045E65"/>
    <w:rsid w:val="00045F6A"/>
    <w:rsid w:val="000465B4"/>
    <w:rsid w:val="000467C5"/>
    <w:rsid w:val="0004720A"/>
    <w:rsid w:val="00047309"/>
    <w:rsid w:val="00047F59"/>
    <w:rsid w:val="00050149"/>
    <w:rsid w:val="000504EA"/>
    <w:rsid w:val="000509D6"/>
    <w:rsid w:val="00050D2A"/>
    <w:rsid w:val="00051448"/>
    <w:rsid w:val="00051674"/>
    <w:rsid w:val="0005185C"/>
    <w:rsid w:val="00051E53"/>
    <w:rsid w:val="00051F34"/>
    <w:rsid w:val="000522FC"/>
    <w:rsid w:val="0005255D"/>
    <w:rsid w:val="0005316E"/>
    <w:rsid w:val="000537F2"/>
    <w:rsid w:val="00053EB7"/>
    <w:rsid w:val="0005403E"/>
    <w:rsid w:val="000541C4"/>
    <w:rsid w:val="000554E5"/>
    <w:rsid w:val="000559A1"/>
    <w:rsid w:val="00055B55"/>
    <w:rsid w:val="00055C49"/>
    <w:rsid w:val="00055EE0"/>
    <w:rsid w:val="0005628B"/>
    <w:rsid w:val="00056804"/>
    <w:rsid w:val="00056A1C"/>
    <w:rsid w:val="0005740A"/>
    <w:rsid w:val="0005750D"/>
    <w:rsid w:val="000575CC"/>
    <w:rsid w:val="000577E8"/>
    <w:rsid w:val="00060084"/>
    <w:rsid w:val="00060087"/>
    <w:rsid w:val="00060746"/>
    <w:rsid w:val="00060BC2"/>
    <w:rsid w:val="00060FA6"/>
    <w:rsid w:val="00061360"/>
    <w:rsid w:val="00061C69"/>
    <w:rsid w:val="00062114"/>
    <w:rsid w:val="00062D61"/>
    <w:rsid w:val="00062E19"/>
    <w:rsid w:val="000630BB"/>
    <w:rsid w:val="00064B87"/>
    <w:rsid w:val="00065388"/>
    <w:rsid w:val="000653E1"/>
    <w:rsid w:val="00065733"/>
    <w:rsid w:val="000657EA"/>
    <w:rsid w:val="00065E0A"/>
    <w:rsid w:val="00065E51"/>
    <w:rsid w:val="00065EE8"/>
    <w:rsid w:val="0006692D"/>
    <w:rsid w:val="00067464"/>
    <w:rsid w:val="00067579"/>
    <w:rsid w:val="0007041D"/>
    <w:rsid w:val="00070453"/>
    <w:rsid w:val="00070785"/>
    <w:rsid w:val="00070E0E"/>
    <w:rsid w:val="000712D9"/>
    <w:rsid w:val="00071468"/>
    <w:rsid w:val="00071879"/>
    <w:rsid w:val="00071C88"/>
    <w:rsid w:val="000720D1"/>
    <w:rsid w:val="00072348"/>
    <w:rsid w:val="00072657"/>
    <w:rsid w:val="00072D2D"/>
    <w:rsid w:val="0007318D"/>
    <w:rsid w:val="00073261"/>
    <w:rsid w:val="00073B1F"/>
    <w:rsid w:val="0007409C"/>
    <w:rsid w:val="00074E55"/>
    <w:rsid w:val="00074EC4"/>
    <w:rsid w:val="00075249"/>
    <w:rsid w:val="00075658"/>
    <w:rsid w:val="00075724"/>
    <w:rsid w:val="000759B3"/>
    <w:rsid w:val="00075D2A"/>
    <w:rsid w:val="00076233"/>
    <w:rsid w:val="000769AC"/>
    <w:rsid w:val="000769BD"/>
    <w:rsid w:val="00076E6B"/>
    <w:rsid w:val="0007798C"/>
    <w:rsid w:val="000800D3"/>
    <w:rsid w:val="000803F4"/>
    <w:rsid w:val="00080891"/>
    <w:rsid w:val="00080C46"/>
    <w:rsid w:val="00080E15"/>
    <w:rsid w:val="00081042"/>
    <w:rsid w:val="00081331"/>
    <w:rsid w:val="00082145"/>
    <w:rsid w:val="000824A1"/>
    <w:rsid w:val="000827BB"/>
    <w:rsid w:val="00082EAE"/>
    <w:rsid w:val="00083491"/>
    <w:rsid w:val="000834A9"/>
    <w:rsid w:val="00083779"/>
    <w:rsid w:val="00083C82"/>
    <w:rsid w:val="00083F4C"/>
    <w:rsid w:val="0008469F"/>
    <w:rsid w:val="0008470B"/>
    <w:rsid w:val="0008479E"/>
    <w:rsid w:val="00084BF1"/>
    <w:rsid w:val="00084FE4"/>
    <w:rsid w:val="000850BD"/>
    <w:rsid w:val="00085251"/>
    <w:rsid w:val="000856C1"/>
    <w:rsid w:val="000858B4"/>
    <w:rsid w:val="00085B17"/>
    <w:rsid w:val="00085C0D"/>
    <w:rsid w:val="00085C8C"/>
    <w:rsid w:val="00085E92"/>
    <w:rsid w:val="00086141"/>
    <w:rsid w:val="00086529"/>
    <w:rsid w:val="0008696B"/>
    <w:rsid w:val="00086C5F"/>
    <w:rsid w:val="00086D74"/>
    <w:rsid w:val="000873DC"/>
    <w:rsid w:val="00087EC7"/>
    <w:rsid w:val="000903E1"/>
    <w:rsid w:val="00090860"/>
    <w:rsid w:val="00090934"/>
    <w:rsid w:val="00091A53"/>
    <w:rsid w:val="00091EB9"/>
    <w:rsid w:val="0009214F"/>
    <w:rsid w:val="00092BD9"/>
    <w:rsid w:val="00092C60"/>
    <w:rsid w:val="00093869"/>
    <w:rsid w:val="00093A31"/>
    <w:rsid w:val="00093BA5"/>
    <w:rsid w:val="000941A9"/>
    <w:rsid w:val="00094249"/>
    <w:rsid w:val="000949F4"/>
    <w:rsid w:val="00094C98"/>
    <w:rsid w:val="00094F37"/>
    <w:rsid w:val="000953E0"/>
    <w:rsid w:val="00095C37"/>
    <w:rsid w:val="00095D7B"/>
    <w:rsid w:val="00095D9C"/>
    <w:rsid w:val="00096864"/>
    <w:rsid w:val="00096F29"/>
    <w:rsid w:val="00097A96"/>
    <w:rsid w:val="00097B13"/>
    <w:rsid w:val="00097F3F"/>
    <w:rsid w:val="000A0191"/>
    <w:rsid w:val="000A048D"/>
    <w:rsid w:val="000A0620"/>
    <w:rsid w:val="000A0AD1"/>
    <w:rsid w:val="000A0FAC"/>
    <w:rsid w:val="000A123F"/>
    <w:rsid w:val="000A14C5"/>
    <w:rsid w:val="000A1AB7"/>
    <w:rsid w:val="000A1B52"/>
    <w:rsid w:val="000A1BD5"/>
    <w:rsid w:val="000A1C2B"/>
    <w:rsid w:val="000A2284"/>
    <w:rsid w:val="000A2932"/>
    <w:rsid w:val="000A356B"/>
    <w:rsid w:val="000A40C7"/>
    <w:rsid w:val="000A429B"/>
    <w:rsid w:val="000A4608"/>
    <w:rsid w:val="000A4881"/>
    <w:rsid w:val="000A48CC"/>
    <w:rsid w:val="000A4CC8"/>
    <w:rsid w:val="000A5648"/>
    <w:rsid w:val="000A5AB1"/>
    <w:rsid w:val="000A5F95"/>
    <w:rsid w:val="000A604C"/>
    <w:rsid w:val="000A703D"/>
    <w:rsid w:val="000A73FE"/>
    <w:rsid w:val="000A7462"/>
    <w:rsid w:val="000B0173"/>
    <w:rsid w:val="000B0239"/>
    <w:rsid w:val="000B0460"/>
    <w:rsid w:val="000B0A9F"/>
    <w:rsid w:val="000B19B5"/>
    <w:rsid w:val="000B19E5"/>
    <w:rsid w:val="000B1BAB"/>
    <w:rsid w:val="000B2276"/>
    <w:rsid w:val="000B247B"/>
    <w:rsid w:val="000B2C09"/>
    <w:rsid w:val="000B2E3A"/>
    <w:rsid w:val="000B33D3"/>
    <w:rsid w:val="000B3642"/>
    <w:rsid w:val="000B3C96"/>
    <w:rsid w:val="000B4C4F"/>
    <w:rsid w:val="000B51D8"/>
    <w:rsid w:val="000B52C3"/>
    <w:rsid w:val="000B5595"/>
    <w:rsid w:val="000B57AD"/>
    <w:rsid w:val="000B58D0"/>
    <w:rsid w:val="000B591B"/>
    <w:rsid w:val="000B599E"/>
    <w:rsid w:val="000B5AC0"/>
    <w:rsid w:val="000B5C5F"/>
    <w:rsid w:val="000B62A8"/>
    <w:rsid w:val="000B6C0B"/>
    <w:rsid w:val="000B6C32"/>
    <w:rsid w:val="000B7011"/>
    <w:rsid w:val="000B7401"/>
    <w:rsid w:val="000B75AE"/>
    <w:rsid w:val="000C02D4"/>
    <w:rsid w:val="000C081F"/>
    <w:rsid w:val="000C082B"/>
    <w:rsid w:val="000C0D2B"/>
    <w:rsid w:val="000C0E97"/>
    <w:rsid w:val="000C17E3"/>
    <w:rsid w:val="000C21BA"/>
    <w:rsid w:val="000C249C"/>
    <w:rsid w:val="000C266C"/>
    <w:rsid w:val="000C274F"/>
    <w:rsid w:val="000C292F"/>
    <w:rsid w:val="000C2997"/>
    <w:rsid w:val="000C2ACF"/>
    <w:rsid w:val="000C32A0"/>
    <w:rsid w:val="000C3B17"/>
    <w:rsid w:val="000C4116"/>
    <w:rsid w:val="000C4144"/>
    <w:rsid w:val="000C4353"/>
    <w:rsid w:val="000C452E"/>
    <w:rsid w:val="000C47D1"/>
    <w:rsid w:val="000C4987"/>
    <w:rsid w:val="000C4A3B"/>
    <w:rsid w:val="000C5D41"/>
    <w:rsid w:val="000C5E5F"/>
    <w:rsid w:val="000C5EBC"/>
    <w:rsid w:val="000C61F7"/>
    <w:rsid w:val="000C64F8"/>
    <w:rsid w:val="000C6A3F"/>
    <w:rsid w:val="000C6DB8"/>
    <w:rsid w:val="000C759E"/>
    <w:rsid w:val="000C75C1"/>
    <w:rsid w:val="000C76FC"/>
    <w:rsid w:val="000C7968"/>
    <w:rsid w:val="000C7B26"/>
    <w:rsid w:val="000D0DD4"/>
    <w:rsid w:val="000D1A31"/>
    <w:rsid w:val="000D2292"/>
    <w:rsid w:val="000D23B3"/>
    <w:rsid w:val="000D264C"/>
    <w:rsid w:val="000D2702"/>
    <w:rsid w:val="000D2C27"/>
    <w:rsid w:val="000D2F6C"/>
    <w:rsid w:val="000D3037"/>
    <w:rsid w:val="000D3548"/>
    <w:rsid w:val="000D413D"/>
    <w:rsid w:val="000D41D9"/>
    <w:rsid w:val="000D4404"/>
    <w:rsid w:val="000D4E72"/>
    <w:rsid w:val="000D50A4"/>
    <w:rsid w:val="000D534D"/>
    <w:rsid w:val="000D56DF"/>
    <w:rsid w:val="000D5805"/>
    <w:rsid w:val="000D58F0"/>
    <w:rsid w:val="000D5E23"/>
    <w:rsid w:val="000D69C5"/>
    <w:rsid w:val="000D6F99"/>
    <w:rsid w:val="000D719F"/>
    <w:rsid w:val="000D72CC"/>
    <w:rsid w:val="000D7B61"/>
    <w:rsid w:val="000D7F2C"/>
    <w:rsid w:val="000E06FB"/>
    <w:rsid w:val="000E07F3"/>
    <w:rsid w:val="000E0F41"/>
    <w:rsid w:val="000E10ED"/>
    <w:rsid w:val="000E1F7A"/>
    <w:rsid w:val="000E2388"/>
    <w:rsid w:val="000E2945"/>
    <w:rsid w:val="000E309D"/>
    <w:rsid w:val="000E404D"/>
    <w:rsid w:val="000E40B1"/>
    <w:rsid w:val="000E4139"/>
    <w:rsid w:val="000E41B9"/>
    <w:rsid w:val="000E452E"/>
    <w:rsid w:val="000E4D56"/>
    <w:rsid w:val="000E4F40"/>
    <w:rsid w:val="000E51A1"/>
    <w:rsid w:val="000E5202"/>
    <w:rsid w:val="000E577D"/>
    <w:rsid w:val="000E5B5D"/>
    <w:rsid w:val="000E5F85"/>
    <w:rsid w:val="000E61E7"/>
    <w:rsid w:val="000E6AA5"/>
    <w:rsid w:val="000E6EBB"/>
    <w:rsid w:val="000E7EBC"/>
    <w:rsid w:val="000F00B0"/>
    <w:rsid w:val="000F095D"/>
    <w:rsid w:val="000F0BCF"/>
    <w:rsid w:val="000F0ED9"/>
    <w:rsid w:val="000F12D1"/>
    <w:rsid w:val="000F13D6"/>
    <w:rsid w:val="000F1445"/>
    <w:rsid w:val="000F15BE"/>
    <w:rsid w:val="000F2259"/>
    <w:rsid w:val="000F22EB"/>
    <w:rsid w:val="000F2484"/>
    <w:rsid w:val="000F2723"/>
    <w:rsid w:val="000F2731"/>
    <w:rsid w:val="000F317E"/>
    <w:rsid w:val="000F333E"/>
    <w:rsid w:val="000F3ACD"/>
    <w:rsid w:val="000F3AE6"/>
    <w:rsid w:val="000F405F"/>
    <w:rsid w:val="000F4A42"/>
    <w:rsid w:val="000F4B57"/>
    <w:rsid w:val="000F4FF7"/>
    <w:rsid w:val="000F5245"/>
    <w:rsid w:val="000F5248"/>
    <w:rsid w:val="000F5619"/>
    <w:rsid w:val="000F591F"/>
    <w:rsid w:val="000F59A4"/>
    <w:rsid w:val="000F6304"/>
    <w:rsid w:val="000F649D"/>
    <w:rsid w:val="000F684B"/>
    <w:rsid w:val="000F6D3A"/>
    <w:rsid w:val="000F6DF9"/>
    <w:rsid w:val="000F7094"/>
    <w:rsid w:val="000F72E7"/>
    <w:rsid w:val="000F74B5"/>
    <w:rsid w:val="000F7628"/>
    <w:rsid w:val="000F7710"/>
    <w:rsid w:val="000F7E50"/>
    <w:rsid w:val="00100767"/>
    <w:rsid w:val="001007C8"/>
    <w:rsid w:val="0010081E"/>
    <w:rsid w:val="00100B34"/>
    <w:rsid w:val="00101218"/>
    <w:rsid w:val="0010191A"/>
    <w:rsid w:val="0010254A"/>
    <w:rsid w:val="001028FD"/>
    <w:rsid w:val="00102ABB"/>
    <w:rsid w:val="00102B94"/>
    <w:rsid w:val="00102C89"/>
    <w:rsid w:val="001035A5"/>
    <w:rsid w:val="001035C2"/>
    <w:rsid w:val="00103670"/>
    <w:rsid w:val="00103A20"/>
    <w:rsid w:val="00103B28"/>
    <w:rsid w:val="00104A3F"/>
    <w:rsid w:val="00104BAB"/>
    <w:rsid w:val="001053D7"/>
    <w:rsid w:val="001059B1"/>
    <w:rsid w:val="001064B9"/>
    <w:rsid w:val="0010757E"/>
    <w:rsid w:val="00107A8D"/>
    <w:rsid w:val="00107C57"/>
    <w:rsid w:val="00107DD6"/>
    <w:rsid w:val="00107E72"/>
    <w:rsid w:val="00107FD4"/>
    <w:rsid w:val="00110979"/>
    <w:rsid w:val="00110A7E"/>
    <w:rsid w:val="00111034"/>
    <w:rsid w:val="00111246"/>
    <w:rsid w:val="00111A44"/>
    <w:rsid w:val="00111E56"/>
    <w:rsid w:val="00112096"/>
    <w:rsid w:val="00112AEC"/>
    <w:rsid w:val="00112BFA"/>
    <w:rsid w:val="00112CA8"/>
    <w:rsid w:val="001137A7"/>
    <w:rsid w:val="001139DA"/>
    <w:rsid w:val="00113AFA"/>
    <w:rsid w:val="00113E46"/>
    <w:rsid w:val="00114A5E"/>
    <w:rsid w:val="00114BA6"/>
    <w:rsid w:val="00114E8D"/>
    <w:rsid w:val="00114FE2"/>
    <w:rsid w:val="001150DD"/>
    <w:rsid w:val="00115583"/>
    <w:rsid w:val="00115D87"/>
    <w:rsid w:val="00115E00"/>
    <w:rsid w:val="001168A9"/>
    <w:rsid w:val="00116E7E"/>
    <w:rsid w:val="001172C2"/>
    <w:rsid w:val="0011732F"/>
    <w:rsid w:val="001175C2"/>
    <w:rsid w:val="001178AA"/>
    <w:rsid w:val="001179ED"/>
    <w:rsid w:val="00117B63"/>
    <w:rsid w:val="00117C79"/>
    <w:rsid w:val="00117C9E"/>
    <w:rsid w:val="0012030F"/>
    <w:rsid w:val="001203B9"/>
    <w:rsid w:val="00120849"/>
    <w:rsid w:val="001211F7"/>
    <w:rsid w:val="00121991"/>
    <w:rsid w:val="00121D63"/>
    <w:rsid w:val="0012235D"/>
    <w:rsid w:val="00122467"/>
    <w:rsid w:val="00122805"/>
    <w:rsid w:val="00122884"/>
    <w:rsid w:val="00122E28"/>
    <w:rsid w:val="00123051"/>
    <w:rsid w:val="001235BC"/>
    <w:rsid w:val="001235F4"/>
    <w:rsid w:val="00123757"/>
    <w:rsid w:val="001238F0"/>
    <w:rsid w:val="00123D2A"/>
    <w:rsid w:val="00123E18"/>
    <w:rsid w:val="0012407A"/>
    <w:rsid w:val="001244A6"/>
    <w:rsid w:val="00124DBB"/>
    <w:rsid w:val="00125823"/>
    <w:rsid w:val="001258EF"/>
    <w:rsid w:val="00125C39"/>
    <w:rsid w:val="00125D27"/>
    <w:rsid w:val="00125FBE"/>
    <w:rsid w:val="00126517"/>
    <w:rsid w:val="00126AF2"/>
    <w:rsid w:val="00126B1E"/>
    <w:rsid w:val="00126C36"/>
    <w:rsid w:val="00126EBE"/>
    <w:rsid w:val="00127220"/>
    <w:rsid w:val="0012731C"/>
    <w:rsid w:val="00127463"/>
    <w:rsid w:val="0012787B"/>
    <w:rsid w:val="00127CF9"/>
    <w:rsid w:val="00130519"/>
    <w:rsid w:val="00131319"/>
    <w:rsid w:val="001315A3"/>
    <w:rsid w:val="00131616"/>
    <w:rsid w:val="001317FB"/>
    <w:rsid w:val="001319FE"/>
    <w:rsid w:val="00131ED5"/>
    <w:rsid w:val="0013214B"/>
    <w:rsid w:val="00132283"/>
    <w:rsid w:val="00132540"/>
    <w:rsid w:val="00132754"/>
    <w:rsid w:val="00132C97"/>
    <w:rsid w:val="00133673"/>
    <w:rsid w:val="001338C2"/>
    <w:rsid w:val="00133942"/>
    <w:rsid w:val="00133C2E"/>
    <w:rsid w:val="00133EDB"/>
    <w:rsid w:val="00133F2E"/>
    <w:rsid w:val="001340BD"/>
    <w:rsid w:val="001348A9"/>
    <w:rsid w:val="00135055"/>
    <w:rsid w:val="00135B74"/>
    <w:rsid w:val="00135BCE"/>
    <w:rsid w:val="00136076"/>
    <w:rsid w:val="00136627"/>
    <w:rsid w:val="00136CF7"/>
    <w:rsid w:val="00136D7B"/>
    <w:rsid w:val="0013753A"/>
    <w:rsid w:val="001376E4"/>
    <w:rsid w:val="001379A9"/>
    <w:rsid w:val="00140213"/>
    <w:rsid w:val="0014041C"/>
    <w:rsid w:val="00140FD2"/>
    <w:rsid w:val="00141078"/>
    <w:rsid w:val="001414CE"/>
    <w:rsid w:val="001415F6"/>
    <w:rsid w:val="00141B14"/>
    <w:rsid w:val="001425FF"/>
    <w:rsid w:val="00142B27"/>
    <w:rsid w:val="00143210"/>
    <w:rsid w:val="00143797"/>
    <w:rsid w:val="00144468"/>
    <w:rsid w:val="00144496"/>
    <w:rsid w:val="0014497C"/>
    <w:rsid w:val="001451E5"/>
    <w:rsid w:val="00145524"/>
    <w:rsid w:val="00146391"/>
    <w:rsid w:val="00146417"/>
    <w:rsid w:val="00146ABD"/>
    <w:rsid w:val="00146E79"/>
    <w:rsid w:val="00146FF8"/>
    <w:rsid w:val="00147396"/>
    <w:rsid w:val="0014746B"/>
    <w:rsid w:val="001479C6"/>
    <w:rsid w:val="00147A44"/>
    <w:rsid w:val="00147A76"/>
    <w:rsid w:val="00147AE4"/>
    <w:rsid w:val="00147D66"/>
    <w:rsid w:val="00147F67"/>
    <w:rsid w:val="00150036"/>
    <w:rsid w:val="00150234"/>
    <w:rsid w:val="001502A3"/>
    <w:rsid w:val="001508EF"/>
    <w:rsid w:val="00150DB7"/>
    <w:rsid w:val="001515E9"/>
    <w:rsid w:val="0015163F"/>
    <w:rsid w:val="001519EB"/>
    <w:rsid w:val="00151EFE"/>
    <w:rsid w:val="00151F6A"/>
    <w:rsid w:val="0015226D"/>
    <w:rsid w:val="0015274F"/>
    <w:rsid w:val="001531D9"/>
    <w:rsid w:val="0015325A"/>
    <w:rsid w:val="0015356F"/>
    <w:rsid w:val="00153672"/>
    <w:rsid w:val="001537AA"/>
    <w:rsid w:val="00153860"/>
    <w:rsid w:val="001539C9"/>
    <w:rsid w:val="00153BB5"/>
    <w:rsid w:val="00153E52"/>
    <w:rsid w:val="00154206"/>
    <w:rsid w:val="0015465B"/>
    <w:rsid w:val="001546A8"/>
    <w:rsid w:val="001546E4"/>
    <w:rsid w:val="0015481C"/>
    <w:rsid w:val="00155020"/>
    <w:rsid w:val="0015520A"/>
    <w:rsid w:val="0015580C"/>
    <w:rsid w:val="0015592E"/>
    <w:rsid w:val="00155B0A"/>
    <w:rsid w:val="00155F4C"/>
    <w:rsid w:val="00156528"/>
    <w:rsid w:val="00156EBD"/>
    <w:rsid w:val="001570BC"/>
    <w:rsid w:val="00157330"/>
    <w:rsid w:val="00157420"/>
    <w:rsid w:val="0015753C"/>
    <w:rsid w:val="0015757D"/>
    <w:rsid w:val="001579F4"/>
    <w:rsid w:val="00157A04"/>
    <w:rsid w:val="00157FE1"/>
    <w:rsid w:val="0016015A"/>
    <w:rsid w:val="00160994"/>
    <w:rsid w:val="0016115C"/>
    <w:rsid w:val="001614D9"/>
    <w:rsid w:val="001615E2"/>
    <w:rsid w:val="00162259"/>
    <w:rsid w:val="001623AD"/>
    <w:rsid w:val="00162576"/>
    <w:rsid w:val="00162611"/>
    <w:rsid w:val="001627DE"/>
    <w:rsid w:val="00162C48"/>
    <w:rsid w:val="00162E99"/>
    <w:rsid w:val="00162F03"/>
    <w:rsid w:val="00162F05"/>
    <w:rsid w:val="00163123"/>
    <w:rsid w:val="00163528"/>
    <w:rsid w:val="001643FC"/>
    <w:rsid w:val="00164E25"/>
    <w:rsid w:val="001651DB"/>
    <w:rsid w:val="001653FD"/>
    <w:rsid w:val="00165A43"/>
    <w:rsid w:val="00165B01"/>
    <w:rsid w:val="00165E61"/>
    <w:rsid w:val="001662E6"/>
    <w:rsid w:val="00166B31"/>
    <w:rsid w:val="001672B2"/>
    <w:rsid w:val="0016739C"/>
    <w:rsid w:val="00167413"/>
    <w:rsid w:val="00167493"/>
    <w:rsid w:val="00167568"/>
    <w:rsid w:val="001707E0"/>
    <w:rsid w:val="00170F0B"/>
    <w:rsid w:val="001712D3"/>
    <w:rsid w:val="001716B4"/>
    <w:rsid w:val="00171882"/>
    <w:rsid w:val="00171D57"/>
    <w:rsid w:val="00172185"/>
    <w:rsid w:val="001727CD"/>
    <w:rsid w:val="00172982"/>
    <w:rsid w:val="00172BA8"/>
    <w:rsid w:val="00172FC1"/>
    <w:rsid w:val="0017335E"/>
    <w:rsid w:val="0017342E"/>
    <w:rsid w:val="00173A14"/>
    <w:rsid w:val="00174132"/>
    <w:rsid w:val="00174147"/>
    <w:rsid w:val="0017447B"/>
    <w:rsid w:val="0017460A"/>
    <w:rsid w:val="0017514E"/>
    <w:rsid w:val="00175795"/>
    <w:rsid w:val="00175D2D"/>
    <w:rsid w:val="00176006"/>
    <w:rsid w:val="00176049"/>
    <w:rsid w:val="001763BE"/>
    <w:rsid w:val="001764F0"/>
    <w:rsid w:val="00176B2F"/>
    <w:rsid w:val="00176C61"/>
    <w:rsid w:val="00176EE9"/>
    <w:rsid w:val="00176F5C"/>
    <w:rsid w:val="0017723C"/>
    <w:rsid w:val="001775D3"/>
    <w:rsid w:val="0017772C"/>
    <w:rsid w:val="001779A7"/>
    <w:rsid w:val="001779C5"/>
    <w:rsid w:val="00177C52"/>
    <w:rsid w:val="00180208"/>
    <w:rsid w:val="001805D7"/>
    <w:rsid w:val="00180A95"/>
    <w:rsid w:val="00180B11"/>
    <w:rsid w:val="00180B12"/>
    <w:rsid w:val="00180BD5"/>
    <w:rsid w:val="00180CC1"/>
    <w:rsid w:val="00181C33"/>
    <w:rsid w:val="00182217"/>
    <w:rsid w:val="00182260"/>
    <w:rsid w:val="001822DF"/>
    <w:rsid w:val="00182459"/>
    <w:rsid w:val="00182520"/>
    <w:rsid w:val="00182864"/>
    <w:rsid w:val="00182A6C"/>
    <w:rsid w:val="00182C1A"/>
    <w:rsid w:val="00182CAD"/>
    <w:rsid w:val="00183072"/>
    <w:rsid w:val="001835D4"/>
    <w:rsid w:val="0018367C"/>
    <w:rsid w:val="00183C56"/>
    <w:rsid w:val="001842BD"/>
    <w:rsid w:val="00184B3D"/>
    <w:rsid w:val="0018514A"/>
    <w:rsid w:val="001857CE"/>
    <w:rsid w:val="00185E2A"/>
    <w:rsid w:val="001861A3"/>
    <w:rsid w:val="001866C7"/>
    <w:rsid w:val="00186919"/>
    <w:rsid w:val="00186DAB"/>
    <w:rsid w:val="00187049"/>
    <w:rsid w:val="00187285"/>
    <w:rsid w:val="001872CF"/>
    <w:rsid w:val="00187522"/>
    <w:rsid w:val="0018785A"/>
    <w:rsid w:val="00187D00"/>
    <w:rsid w:val="00187E23"/>
    <w:rsid w:val="001901C0"/>
    <w:rsid w:val="0019029B"/>
    <w:rsid w:val="001907EA"/>
    <w:rsid w:val="00191E40"/>
    <w:rsid w:val="00192185"/>
    <w:rsid w:val="001922A7"/>
    <w:rsid w:val="0019231F"/>
    <w:rsid w:val="00192628"/>
    <w:rsid w:val="00192975"/>
    <w:rsid w:val="00193147"/>
    <w:rsid w:val="00193AD2"/>
    <w:rsid w:val="00193AF2"/>
    <w:rsid w:val="00193CD7"/>
    <w:rsid w:val="00193D11"/>
    <w:rsid w:val="00193F94"/>
    <w:rsid w:val="00194584"/>
    <w:rsid w:val="001945A5"/>
    <w:rsid w:val="001947A6"/>
    <w:rsid w:val="00194D03"/>
    <w:rsid w:val="001952FC"/>
    <w:rsid w:val="00195781"/>
    <w:rsid w:val="001959E2"/>
    <w:rsid w:val="00195CBB"/>
    <w:rsid w:val="00196089"/>
    <w:rsid w:val="001961F3"/>
    <w:rsid w:val="00196659"/>
    <w:rsid w:val="001967DB"/>
    <w:rsid w:val="001970A0"/>
    <w:rsid w:val="001975B8"/>
    <w:rsid w:val="00197A98"/>
    <w:rsid w:val="00197AB4"/>
    <w:rsid w:val="00197B47"/>
    <w:rsid w:val="00197C26"/>
    <w:rsid w:val="001A0265"/>
    <w:rsid w:val="001A02D3"/>
    <w:rsid w:val="001A06A0"/>
    <w:rsid w:val="001A06E6"/>
    <w:rsid w:val="001A0D0E"/>
    <w:rsid w:val="001A0F05"/>
    <w:rsid w:val="001A11C3"/>
    <w:rsid w:val="001A145C"/>
    <w:rsid w:val="001A193F"/>
    <w:rsid w:val="001A1A74"/>
    <w:rsid w:val="001A1D06"/>
    <w:rsid w:val="001A1D20"/>
    <w:rsid w:val="001A1D9D"/>
    <w:rsid w:val="001A1E69"/>
    <w:rsid w:val="001A1F86"/>
    <w:rsid w:val="001A2808"/>
    <w:rsid w:val="001A2CEF"/>
    <w:rsid w:val="001A2D25"/>
    <w:rsid w:val="001A33FB"/>
    <w:rsid w:val="001A3799"/>
    <w:rsid w:val="001A39BF"/>
    <w:rsid w:val="001A3D6D"/>
    <w:rsid w:val="001A4AD0"/>
    <w:rsid w:val="001A52B0"/>
    <w:rsid w:val="001A5407"/>
    <w:rsid w:val="001A5791"/>
    <w:rsid w:val="001A5849"/>
    <w:rsid w:val="001A5A48"/>
    <w:rsid w:val="001A5AF2"/>
    <w:rsid w:val="001A5D24"/>
    <w:rsid w:val="001A5F16"/>
    <w:rsid w:val="001A6431"/>
    <w:rsid w:val="001A66D0"/>
    <w:rsid w:val="001A67CA"/>
    <w:rsid w:val="001A6B43"/>
    <w:rsid w:val="001A6BB4"/>
    <w:rsid w:val="001A730A"/>
    <w:rsid w:val="001A73D0"/>
    <w:rsid w:val="001A76EF"/>
    <w:rsid w:val="001A7947"/>
    <w:rsid w:val="001A7E28"/>
    <w:rsid w:val="001A7E4B"/>
    <w:rsid w:val="001B0290"/>
    <w:rsid w:val="001B0D9D"/>
    <w:rsid w:val="001B0E4E"/>
    <w:rsid w:val="001B0E64"/>
    <w:rsid w:val="001B0F46"/>
    <w:rsid w:val="001B0F71"/>
    <w:rsid w:val="001B2023"/>
    <w:rsid w:val="001B295A"/>
    <w:rsid w:val="001B2CFF"/>
    <w:rsid w:val="001B30EE"/>
    <w:rsid w:val="001B3193"/>
    <w:rsid w:val="001B3387"/>
    <w:rsid w:val="001B34AB"/>
    <w:rsid w:val="001B34B6"/>
    <w:rsid w:val="001B3609"/>
    <w:rsid w:val="001B36D3"/>
    <w:rsid w:val="001B396A"/>
    <w:rsid w:val="001B3F9A"/>
    <w:rsid w:val="001B4527"/>
    <w:rsid w:val="001B48DA"/>
    <w:rsid w:val="001B5B15"/>
    <w:rsid w:val="001B5B21"/>
    <w:rsid w:val="001B5BDD"/>
    <w:rsid w:val="001B5DA0"/>
    <w:rsid w:val="001B6694"/>
    <w:rsid w:val="001B66FB"/>
    <w:rsid w:val="001B6B3E"/>
    <w:rsid w:val="001B6EC4"/>
    <w:rsid w:val="001B70E8"/>
    <w:rsid w:val="001B7398"/>
    <w:rsid w:val="001B7530"/>
    <w:rsid w:val="001B77DA"/>
    <w:rsid w:val="001B7D35"/>
    <w:rsid w:val="001C0559"/>
    <w:rsid w:val="001C05DC"/>
    <w:rsid w:val="001C081E"/>
    <w:rsid w:val="001C084C"/>
    <w:rsid w:val="001C0A99"/>
    <w:rsid w:val="001C144E"/>
    <w:rsid w:val="001C1AB7"/>
    <w:rsid w:val="001C1AEE"/>
    <w:rsid w:val="001C1B71"/>
    <w:rsid w:val="001C2EA1"/>
    <w:rsid w:val="001C3409"/>
    <w:rsid w:val="001C35AA"/>
    <w:rsid w:val="001C401A"/>
    <w:rsid w:val="001C41DF"/>
    <w:rsid w:val="001C437F"/>
    <w:rsid w:val="001C46AD"/>
    <w:rsid w:val="001C4B86"/>
    <w:rsid w:val="001C4D35"/>
    <w:rsid w:val="001C4D91"/>
    <w:rsid w:val="001C50DE"/>
    <w:rsid w:val="001C5D61"/>
    <w:rsid w:val="001C5E83"/>
    <w:rsid w:val="001C696E"/>
    <w:rsid w:val="001C72C1"/>
    <w:rsid w:val="001C72F6"/>
    <w:rsid w:val="001C74A0"/>
    <w:rsid w:val="001C7CD7"/>
    <w:rsid w:val="001D14C7"/>
    <w:rsid w:val="001D1A8E"/>
    <w:rsid w:val="001D255D"/>
    <w:rsid w:val="001D278F"/>
    <w:rsid w:val="001D368C"/>
    <w:rsid w:val="001D371F"/>
    <w:rsid w:val="001D3881"/>
    <w:rsid w:val="001D3FC5"/>
    <w:rsid w:val="001D4036"/>
    <w:rsid w:val="001D4511"/>
    <w:rsid w:val="001D4856"/>
    <w:rsid w:val="001D5360"/>
    <w:rsid w:val="001D53C4"/>
    <w:rsid w:val="001D54A5"/>
    <w:rsid w:val="001D5779"/>
    <w:rsid w:val="001D76A2"/>
    <w:rsid w:val="001D7993"/>
    <w:rsid w:val="001E0E64"/>
    <w:rsid w:val="001E15F2"/>
    <w:rsid w:val="001E1C0A"/>
    <w:rsid w:val="001E2443"/>
    <w:rsid w:val="001E251D"/>
    <w:rsid w:val="001E2C5F"/>
    <w:rsid w:val="001E3195"/>
    <w:rsid w:val="001E323B"/>
    <w:rsid w:val="001E33B7"/>
    <w:rsid w:val="001E380C"/>
    <w:rsid w:val="001E39CF"/>
    <w:rsid w:val="001E3BD5"/>
    <w:rsid w:val="001E3C78"/>
    <w:rsid w:val="001E3D89"/>
    <w:rsid w:val="001E42DE"/>
    <w:rsid w:val="001E4401"/>
    <w:rsid w:val="001E473B"/>
    <w:rsid w:val="001E4BAF"/>
    <w:rsid w:val="001E508E"/>
    <w:rsid w:val="001E54FF"/>
    <w:rsid w:val="001E579B"/>
    <w:rsid w:val="001E5B05"/>
    <w:rsid w:val="001E5C4C"/>
    <w:rsid w:val="001E5D69"/>
    <w:rsid w:val="001E5DE1"/>
    <w:rsid w:val="001E6078"/>
    <w:rsid w:val="001E6766"/>
    <w:rsid w:val="001E683A"/>
    <w:rsid w:val="001E683D"/>
    <w:rsid w:val="001E6CE4"/>
    <w:rsid w:val="001E7E1E"/>
    <w:rsid w:val="001F00C0"/>
    <w:rsid w:val="001F02C4"/>
    <w:rsid w:val="001F099E"/>
    <w:rsid w:val="001F16CD"/>
    <w:rsid w:val="001F17B9"/>
    <w:rsid w:val="001F18D8"/>
    <w:rsid w:val="001F1994"/>
    <w:rsid w:val="001F2128"/>
    <w:rsid w:val="001F243B"/>
    <w:rsid w:val="001F2623"/>
    <w:rsid w:val="001F2812"/>
    <w:rsid w:val="001F2BAC"/>
    <w:rsid w:val="001F32A8"/>
    <w:rsid w:val="001F3B27"/>
    <w:rsid w:val="001F3D34"/>
    <w:rsid w:val="001F3DAB"/>
    <w:rsid w:val="001F3FB3"/>
    <w:rsid w:val="001F4550"/>
    <w:rsid w:val="001F48C2"/>
    <w:rsid w:val="001F49AE"/>
    <w:rsid w:val="001F4B62"/>
    <w:rsid w:val="001F52B9"/>
    <w:rsid w:val="001F59BE"/>
    <w:rsid w:val="001F5C90"/>
    <w:rsid w:val="001F60BE"/>
    <w:rsid w:val="001F6547"/>
    <w:rsid w:val="001F6FBF"/>
    <w:rsid w:val="001F70AE"/>
    <w:rsid w:val="001F70B7"/>
    <w:rsid w:val="001F70C0"/>
    <w:rsid w:val="001F71F8"/>
    <w:rsid w:val="001F79EB"/>
    <w:rsid w:val="001F7B20"/>
    <w:rsid w:val="001F7CCA"/>
    <w:rsid w:val="002001F1"/>
    <w:rsid w:val="0020025E"/>
    <w:rsid w:val="002009D5"/>
    <w:rsid w:val="002009F2"/>
    <w:rsid w:val="00200C3D"/>
    <w:rsid w:val="002016E7"/>
    <w:rsid w:val="00201987"/>
    <w:rsid w:val="00201E25"/>
    <w:rsid w:val="00201F63"/>
    <w:rsid w:val="00201FE8"/>
    <w:rsid w:val="00202237"/>
    <w:rsid w:val="002024E7"/>
    <w:rsid w:val="00203410"/>
    <w:rsid w:val="002034EE"/>
    <w:rsid w:val="002035B6"/>
    <w:rsid w:val="00203E0F"/>
    <w:rsid w:val="002043A5"/>
    <w:rsid w:val="0020452B"/>
    <w:rsid w:val="00204616"/>
    <w:rsid w:val="0020505A"/>
    <w:rsid w:val="00205104"/>
    <w:rsid w:val="00205254"/>
    <w:rsid w:val="00205811"/>
    <w:rsid w:val="00205BB1"/>
    <w:rsid w:val="00205E34"/>
    <w:rsid w:val="002061C1"/>
    <w:rsid w:val="002064CD"/>
    <w:rsid w:val="00207070"/>
    <w:rsid w:val="00207339"/>
    <w:rsid w:val="00210034"/>
    <w:rsid w:val="00210323"/>
    <w:rsid w:val="00210C79"/>
    <w:rsid w:val="00210EEB"/>
    <w:rsid w:val="00211283"/>
    <w:rsid w:val="002115C5"/>
    <w:rsid w:val="002119D5"/>
    <w:rsid w:val="00211B99"/>
    <w:rsid w:val="00211DC1"/>
    <w:rsid w:val="00211F0A"/>
    <w:rsid w:val="00211FA2"/>
    <w:rsid w:val="00212045"/>
    <w:rsid w:val="0021235B"/>
    <w:rsid w:val="00212413"/>
    <w:rsid w:val="00212737"/>
    <w:rsid w:val="00212E0A"/>
    <w:rsid w:val="00213F8A"/>
    <w:rsid w:val="0021411F"/>
    <w:rsid w:val="00214546"/>
    <w:rsid w:val="002145FD"/>
    <w:rsid w:val="0021478D"/>
    <w:rsid w:val="0021560C"/>
    <w:rsid w:val="0021588C"/>
    <w:rsid w:val="002158E1"/>
    <w:rsid w:val="00215D94"/>
    <w:rsid w:val="00215E30"/>
    <w:rsid w:val="002162BA"/>
    <w:rsid w:val="00216395"/>
    <w:rsid w:val="00216A9F"/>
    <w:rsid w:val="00216C2B"/>
    <w:rsid w:val="00217065"/>
    <w:rsid w:val="00217082"/>
    <w:rsid w:val="002171AC"/>
    <w:rsid w:val="002178C0"/>
    <w:rsid w:val="00217960"/>
    <w:rsid w:val="00217A3E"/>
    <w:rsid w:val="00220205"/>
    <w:rsid w:val="00220BA0"/>
    <w:rsid w:val="0022163B"/>
    <w:rsid w:val="002218A1"/>
    <w:rsid w:val="00221ABC"/>
    <w:rsid w:val="00221E52"/>
    <w:rsid w:val="00221E6B"/>
    <w:rsid w:val="002222A6"/>
    <w:rsid w:val="0022261D"/>
    <w:rsid w:val="00222A93"/>
    <w:rsid w:val="00223ABC"/>
    <w:rsid w:val="00223CCC"/>
    <w:rsid w:val="002242E0"/>
    <w:rsid w:val="0022436E"/>
    <w:rsid w:val="00224A2C"/>
    <w:rsid w:val="00224B31"/>
    <w:rsid w:val="00224B5D"/>
    <w:rsid w:val="00224BAE"/>
    <w:rsid w:val="00224CFB"/>
    <w:rsid w:val="002253FE"/>
    <w:rsid w:val="00225592"/>
    <w:rsid w:val="00225754"/>
    <w:rsid w:val="00225F51"/>
    <w:rsid w:val="0022658B"/>
    <w:rsid w:val="002268A5"/>
    <w:rsid w:val="00226FDC"/>
    <w:rsid w:val="00227055"/>
    <w:rsid w:val="00227098"/>
    <w:rsid w:val="00227749"/>
    <w:rsid w:val="0022775F"/>
    <w:rsid w:val="002277B9"/>
    <w:rsid w:val="002279D1"/>
    <w:rsid w:val="00227B25"/>
    <w:rsid w:val="00227BD2"/>
    <w:rsid w:val="002307DA"/>
    <w:rsid w:val="00230B63"/>
    <w:rsid w:val="00230DE6"/>
    <w:rsid w:val="00230E2C"/>
    <w:rsid w:val="002310E0"/>
    <w:rsid w:val="002311E0"/>
    <w:rsid w:val="00232632"/>
    <w:rsid w:val="00232EB5"/>
    <w:rsid w:val="00233294"/>
    <w:rsid w:val="002333A5"/>
    <w:rsid w:val="00233571"/>
    <w:rsid w:val="00233CAF"/>
    <w:rsid w:val="00234172"/>
    <w:rsid w:val="002342B5"/>
    <w:rsid w:val="00234706"/>
    <w:rsid w:val="00234BC4"/>
    <w:rsid w:val="00234EC9"/>
    <w:rsid w:val="002350DF"/>
    <w:rsid w:val="00235672"/>
    <w:rsid w:val="00235936"/>
    <w:rsid w:val="00235D53"/>
    <w:rsid w:val="0023657D"/>
    <w:rsid w:val="002367CF"/>
    <w:rsid w:val="002367DA"/>
    <w:rsid w:val="00236845"/>
    <w:rsid w:val="00236F91"/>
    <w:rsid w:val="002374F3"/>
    <w:rsid w:val="00237644"/>
    <w:rsid w:val="00237713"/>
    <w:rsid w:val="00237743"/>
    <w:rsid w:val="00237BEE"/>
    <w:rsid w:val="00240033"/>
    <w:rsid w:val="00240182"/>
    <w:rsid w:val="0024040A"/>
    <w:rsid w:val="002405E2"/>
    <w:rsid w:val="002415A2"/>
    <w:rsid w:val="00241917"/>
    <w:rsid w:val="00242A45"/>
    <w:rsid w:val="00242C33"/>
    <w:rsid w:val="00242DAD"/>
    <w:rsid w:val="00243397"/>
    <w:rsid w:val="00243B07"/>
    <w:rsid w:val="00243D43"/>
    <w:rsid w:val="002445C4"/>
    <w:rsid w:val="002449F3"/>
    <w:rsid w:val="00244D44"/>
    <w:rsid w:val="00244EE6"/>
    <w:rsid w:val="0024551F"/>
    <w:rsid w:val="00245700"/>
    <w:rsid w:val="00245AE1"/>
    <w:rsid w:val="00245E53"/>
    <w:rsid w:val="00246173"/>
    <w:rsid w:val="0024668E"/>
    <w:rsid w:val="002467AE"/>
    <w:rsid w:val="00246A44"/>
    <w:rsid w:val="00247141"/>
    <w:rsid w:val="002471E7"/>
    <w:rsid w:val="00247545"/>
    <w:rsid w:val="002475CC"/>
    <w:rsid w:val="002479E6"/>
    <w:rsid w:val="00247DA2"/>
    <w:rsid w:val="002512AD"/>
    <w:rsid w:val="0025130C"/>
    <w:rsid w:val="00251E4F"/>
    <w:rsid w:val="00252841"/>
    <w:rsid w:val="00252CE4"/>
    <w:rsid w:val="00253147"/>
    <w:rsid w:val="00253336"/>
    <w:rsid w:val="00253582"/>
    <w:rsid w:val="00253760"/>
    <w:rsid w:val="00253829"/>
    <w:rsid w:val="00253978"/>
    <w:rsid w:val="002542D1"/>
    <w:rsid w:val="0025528E"/>
    <w:rsid w:val="002556E4"/>
    <w:rsid w:val="002556ED"/>
    <w:rsid w:val="00255806"/>
    <w:rsid w:val="00255AF7"/>
    <w:rsid w:val="00255F27"/>
    <w:rsid w:val="002560F3"/>
    <w:rsid w:val="0025615D"/>
    <w:rsid w:val="00256842"/>
    <w:rsid w:val="00256891"/>
    <w:rsid w:val="00256A06"/>
    <w:rsid w:val="002570C1"/>
    <w:rsid w:val="00257708"/>
    <w:rsid w:val="002577A4"/>
    <w:rsid w:val="00257ACB"/>
    <w:rsid w:val="00257C33"/>
    <w:rsid w:val="00260662"/>
    <w:rsid w:val="00260733"/>
    <w:rsid w:val="00260840"/>
    <w:rsid w:val="00260C3C"/>
    <w:rsid w:val="00261C88"/>
    <w:rsid w:val="00261E6E"/>
    <w:rsid w:val="00261F03"/>
    <w:rsid w:val="00262040"/>
    <w:rsid w:val="002626FA"/>
    <w:rsid w:val="00262BE5"/>
    <w:rsid w:val="00262EB8"/>
    <w:rsid w:val="0026374D"/>
    <w:rsid w:val="0026411A"/>
    <w:rsid w:val="002645A1"/>
    <w:rsid w:val="00264A16"/>
    <w:rsid w:val="0026505E"/>
    <w:rsid w:val="002656FA"/>
    <w:rsid w:val="00265886"/>
    <w:rsid w:val="00265AE6"/>
    <w:rsid w:val="00265EC2"/>
    <w:rsid w:val="00265F6C"/>
    <w:rsid w:val="0026617B"/>
    <w:rsid w:val="00266736"/>
    <w:rsid w:val="002669DA"/>
    <w:rsid w:val="00266AB5"/>
    <w:rsid w:val="00267D16"/>
    <w:rsid w:val="0027057D"/>
    <w:rsid w:val="00271906"/>
    <w:rsid w:val="00271BE0"/>
    <w:rsid w:val="00271C2E"/>
    <w:rsid w:val="00271D66"/>
    <w:rsid w:val="00271FE1"/>
    <w:rsid w:val="002729BD"/>
    <w:rsid w:val="002730AA"/>
    <w:rsid w:val="002733C8"/>
    <w:rsid w:val="00273585"/>
    <w:rsid w:val="002741CC"/>
    <w:rsid w:val="00274275"/>
    <w:rsid w:val="00274656"/>
    <w:rsid w:val="00274CDC"/>
    <w:rsid w:val="00274D08"/>
    <w:rsid w:val="00274D17"/>
    <w:rsid w:val="00274E29"/>
    <w:rsid w:val="00274FFF"/>
    <w:rsid w:val="002754AD"/>
    <w:rsid w:val="00276068"/>
    <w:rsid w:val="002760F0"/>
    <w:rsid w:val="002761BE"/>
    <w:rsid w:val="002763BF"/>
    <w:rsid w:val="0027642C"/>
    <w:rsid w:val="002765BE"/>
    <w:rsid w:val="00276685"/>
    <w:rsid w:val="0027698A"/>
    <w:rsid w:val="00276BD1"/>
    <w:rsid w:val="00276F93"/>
    <w:rsid w:val="002771A5"/>
    <w:rsid w:val="002778B4"/>
    <w:rsid w:val="00277AE3"/>
    <w:rsid w:val="002806C3"/>
    <w:rsid w:val="00280789"/>
    <w:rsid w:val="00280A60"/>
    <w:rsid w:val="00280C28"/>
    <w:rsid w:val="00280D7E"/>
    <w:rsid w:val="0028105F"/>
    <w:rsid w:val="0028143A"/>
    <w:rsid w:val="0028146C"/>
    <w:rsid w:val="0028148C"/>
    <w:rsid w:val="0028185B"/>
    <w:rsid w:val="0028185E"/>
    <w:rsid w:val="00281A07"/>
    <w:rsid w:val="00281C42"/>
    <w:rsid w:val="0028228C"/>
    <w:rsid w:val="00282676"/>
    <w:rsid w:val="00282BF0"/>
    <w:rsid w:val="002831F4"/>
    <w:rsid w:val="00283465"/>
    <w:rsid w:val="00283675"/>
    <w:rsid w:val="002836B5"/>
    <w:rsid w:val="0028373C"/>
    <w:rsid w:val="00283B96"/>
    <w:rsid w:val="00283CCE"/>
    <w:rsid w:val="00283DF4"/>
    <w:rsid w:val="002843F5"/>
    <w:rsid w:val="00284418"/>
    <w:rsid w:val="0028467F"/>
    <w:rsid w:val="00284E9A"/>
    <w:rsid w:val="0028508A"/>
    <w:rsid w:val="002855A3"/>
    <w:rsid w:val="002857F9"/>
    <w:rsid w:val="00285B4A"/>
    <w:rsid w:val="00285F96"/>
    <w:rsid w:val="00286A16"/>
    <w:rsid w:val="00286AC5"/>
    <w:rsid w:val="00286FB2"/>
    <w:rsid w:val="00287556"/>
    <w:rsid w:val="002877E9"/>
    <w:rsid w:val="00287C37"/>
    <w:rsid w:val="002900FF"/>
    <w:rsid w:val="002905F2"/>
    <w:rsid w:val="00290DC0"/>
    <w:rsid w:val="00290E34"/>
    <w:rsid w:val="00290F21"/>
    <w:rsid w:val="002918BF"/>
    <w:rsid w:val="00291986"/>
    <w:rsid w:val="00291C86"/>
    <w:rsid w:val="00291DFD"/>
    <w:rsid w:val="00291F06"/>
    <w:rsid w:val="00292548"/>
    <w:rsid w:val="00292A9F"/>
    <w:rsid w:val="002930E1"/>
    <w:rsid w:val="00293611"/>
    <w:rsid w:val="00293F06"/>
    <w:rsid w:val="00294A29"/>
    <w:rsid w:val="00294DD0"/>
    <w:rsid w:val="00295F5D"/>
    <w:rsid w:val="0029637E"/>
    <w:rsid w:val="002966F5"/>
    <w:rsid w:val="00297374"/>
    <w:rsid w:val="002976FF"/>
    <w:rsid w:val="00297701"/>
    <w:rsid w:val="00297B63"/>
    <w:rsid w:val="002A0125"/>
    <w:rsid w:val="002A0204"/>
    <w:rsid w:val="002A0264"/>
    <w:rsid w:val="002A0325"/>
    <w:rsid w:val="002A0899"/>
    <w:rsid w:val="002A0C12"/>
    <w:rsid w:val="002A0F45"/>
    <w:rsid w:val="002A133E"/>
    <w:rsid w:val="002A1588"/>
    <w:rsid w:val="002A160A"/>
    <w:rsid w:val="002A1C0D"/>
    <w:rsid w:val="002A2403"/>
    <w:rsid w:val="002A2B14"/>
    <w:rsid w:val="002A2B3A"/>
    <w:rsid w:val="002A312A"/>
    <w:rsid w:val="002A351C"/>
    <w:rsid w:val="002A3922"/>
    <w:rsid w:val="002A3B7B"/>
    <w:rsid w:val="002A3E19"/>
    <w:rsid w:val="002A3E8A"/>
    <w:rsid w:val="002A43CC"/>
    <w:rsid w:val="002A43EF"/>
    <w:rsid w:val="002A488F"/>
    <w:rsid w:val="002A4E13"/>
    <w:rsid w:val="002A4ED4"/>
    <w:rsid w:val="002A5501"/>
    <w:rsid w:val="002A5F02"/>
    <w:rsid w:val="002A6DDC"/>
    <w:rsid w:val="002A7116"/>
    <w:rsid w:val="002A7914"/>
    <w:rsid w:val="002A7F26"/>
    <w:rsid w:val="002A7FC3"/>
    <w:rsid w:val="002B005B"/>
    <w:rsid w:val="002B075F"/>
    <w:rsid w:val="002B0917"/>
    <w:rsid w:val="002B091C"/>
    <w:rsid w:val="002B098A"/>
    <w:rsid w:val="002B098C"/>
    <w:rsid w:val="002B0B59"/>
    <w:rsid w:val="002B0E14"/>
    <w:rsid w:val="002B193B"/>
    <w:rsid w:val="002B1D66"/>
    <w:rsid w:val="002B241B"/>
    <w:rsid w:val="002B2484"/>
    <w:rsid w:val="002B29BA"/>
    <w:rsid w:val="002B2D0F"/>
    <w:rsid w:val="002B3769"/>
    <w:rsid w:val="002B5273"/>
    <w:rsid w:val="002B5284"/>
    <w:rsid w:val="002B52EF"/>
    <w:rsid w:val="002B5367"/>
    <w:rsid w:val="002B55D3"/>
    <w:rsid w:val="002B5EA1"/>
    <w:rsid w:val="002B5F4F"/>
    <w:rsid w:val="002B68D6"/>
    <w:rsid w:val="002B6972"/>
    <w:rsid w:val="002B6CBF"/>
    <w:rsid w:val="002B6FB4"/>
    <w:rsid w:val="002B7ADE"/>
    <w:rsid w:val="002B7CCB"/>
    <w:rsid w:val="002B7D9F"/>
    <w:rsid w:val="002B7FCD"/>
    <w:rsid w:val="002C08C6"/>
    <w:rsid w:val="002C0ACB"/>
    <w:rsid w:val="002C0BFC"/>
    <w:rsid w:val="002C0E2F"/>
    <w:rsid w:val="002C0E41"/>
    <w:rsid w:val="002C1274"/>
    <w:rsid w:val="002C1AE3"/>
    <w:rsid w:val="002C1D9B"/>
    <w:rsid w:val="002C1E92"/>
    <w:rsid w:val="002C2308"/>
    <w:rsid w:val="002C2356"/>
    <w:rsid w:val="002C2853"/>
    <w:rsid w:val="002C2917"/>
    <w:rsid w:val="002C2A15"/>
    <w:rsid w:val="002C2C86"/>
    <w:rsid w:val="002C34B3"/>
    <w:rsid w:val="002C36A7"/>
    <w:rsid w:val="002C427C"/>
    <w:rsid w:val="002C4447"/>
    <w:rsid w:val="002C4B7A"/>
    <w:rsid w:val="002C4E64"/>
    <w:rsid w:val="002C5410"/>
    <w:rsid w:val="002C5487"/>
    <w:rsid w:val="002C557B"/>
    <w:rsid w:val="002C5700"/>
    <w:rsid w:val="002C5C8D"/>
    <w:rsid w:val="002C5D20"/>
    <w:rsid w:val="002C5D42"/>
    <w:rsid w:val="002C6452"/>
    <w:rsid w:val="002C64A0"/>
    <w:rsid w:val="002C6858"/>
    <w:rsid w:val="002C6AED"/>
    <w:rsid w:val="002C6C5E"/>
    <w:rsid w:val="002C7268"/>
    <w:rsid w:val="002C75B3"/>
    <w:rsid w:val="002C75C3"/>
    <w:rsid w:val="002C7600"/>
    <w:rsid w:val="002C7625"/>
    <w:rsid w:val="002D034C"/>
    <w:rsid w:val="002D0997"/>
    <w:rsid w:val="002D0D11"/>
    <w:rsid w:val="002D13F3"/>
    <w:rsid w:val="002D144E"/>
    <w:rsid w:val="002D16E8"/>
    <w:rsid w:val="002D1E3E"/>
    <w:rsid w:val="002D25DF"/>
    <w:rsid w:val="002D269F"/>
    <w:rsid w:val="002D27A6"/>
    <w:rsid w:val="002D2874"/>
    <w:rsid w:val="002D2B37"/>
    <w:rsid w:val="002D30CF"/>
    <w:rsid w:val="002D3A8C"/>
    <w:rsid w:val="002D3DA9"/>
    <w:rsid w:val="002D429B"/>
    <w:rsid w:val="002D43CE"/>
    <w:rsid w:val="002D4DA8"/>
    <w:rsid w:val="002D52DC"/>
    <w:rsid w:val="002D5335"/>
    <w:rsid w:val="002D5795"/>
    <w:rsid w:val="002D57F6"/>
    <w:rsid w:val="002D5BB3"/>
    <w:rsid w:val="002D5BF7"/>
    <w:rsid w:val="002D6280"/>
    <w:rsid w:val="002D63B2"/>
    <w:rsid w:val="002D697A"/>
    <w:rsid w:val="002D6D48"/>
    <w:rsid w:val="002D70DA"/>
    <w:rsid w:val="002D77D7"/>
    <w:rsid w:val="002D7CE9"/>
    <w:rsid w:val="002E04E5"/>
    <w:rsid w:val="002E051A"/>
    <w:rsid w:val="002E05F4"/>
    <w:rsid w:val="002E08DF"/>
    <w:rsid w:val="002E0A78"/>
    <w:rsid w:val="002E0D2B"/>
    <w:rsid w:val="002E12BD"/>
    <w:rsid w:val="002E1470"/>
    <w:rsid w:val="002E1644"/>
    <w:rsid w:val="002E19B2"/>
    <w:rsid w:val="002E1B92"/>
    <w:rsid w:val="002E1E16"/>
    <w:rsid w:val="002E1EFE"/>
    <w:rsid w:val="002E22CD"/>
    <w:rsid w:val="002E297F"/>
    <w:rsid w:val="002E2C97"/>
    <w:rsid w:val="002E310A"/>
    <w:rsid w:val="002E3923"/>
    <w:rsid w:val="002E3CEC"/>
    <w:rsid w:val="002E4009"/>
    <w:rsid w:val="002E40B3"/>
    <w:rsid w:val="002E4384"/>
    <w:rsid w:val="002E5326"/>
    <w:rsid w:val="002E53B2"/>
    <w:rsid w:val="002E556C"/>
    <w:rsid w:val="002E57CF"/>
    <w:rsid w:val="002E584F"/>
    <w:rsid w:val="002E5CAE"/>
    <w:rsid w:val="002E5EA3"/>
    <w:rsid w:val="002E5ED5"/>
    <w:rsid w:val="002E5F98"/>
    <w:rsid w:val="002E5FAF"/>
    <w:rsid w:val="002E62D0"/>
    <w:rsid w:val="002E6375"/>
    <w:rsid w:val="002E6B97"/>
    <w:rsid w:val="002E6BF4"/>
    <w:rsid w:val="002E6CCC"/>
    <w:rsid w:val="002E6D8B"/>
    <w:rsid w:val="002E6D9C"/>
    <w:rsid w:val="002E6E9A"/>
    <w:rsid w:val="002E7B57"/>
    <w:rsid w:val="002F0087"/>
    <w:rsid w:val="002F026E"/>
    <w:rsid w:val="002F06CF"/>
    <w:rsid w:val="002F086D"/>
    <w:rsid w:val="002F0C21"/>
    <w:rsid w:val="002F0C76"/>
    <w:rsid w:val="002F0D6B"/>
    <w:rsid w:val="002F0DCB"/>
    <w:rsid w:val="002F12C4"/>
    <w:rsid w:val="002F176E"/>
    <w:rsid w:val="002F17B2"/>
    <w:rsid w:val="002F17FE"/>
    <w:rsid w:val="002F1A90"/>
    <w:rsid w:val="002F1BC2"/>
    <w:rsid w:val="002F20E7"/>
    <w:rsid w:val="002F28DC"/>
    <w:rsid w:val="002F2B76"/>
    <w:rsid w:val="002F2E5F"/>
    <w:rsid w:val="002F2F65"/>
    <w:rsid w:val="002F2FEC"/>
    <w:rsid w:val="002F3FBF"/>
    <w:rsid w:val="002F4549"/>
    <w:rsid w:val="002F474A"/>
    <w:rsid w:val="002F4E00"/>
    <w:rsid w:val="002F4E85"/>
    <w:rsid w:val="002F504B"/>
    <w:rsid w:val="002F52A6"/>
    <w:rsid w:val="002F530A"/>
    <w:rsid w:val="002F5533"/>
    <w:rsid w:val="002F5D45"/>
    <w:rsid w:val="002F6330"/>
    <w:rsid w:val="002F673F"/>
    <w:rsid w:val="002F6A33"/>
    <w:rsid w:val="002F6A93"/>
    <w:rsid w:val="002F6E2D"/>
    <w:rsid w:val="002F6E76"/>
    <w:rsid w:val="002F72B6"/>
    <w:rsid w:val="002F74DB"/>
    <w:rsid w:val="002F77DB"/>
    <w:rsid w:val="002F7A46"/>
    <w:rsid w:val="002F7B75"/>
    <w:rsid w:val="002F7CE8"/>
    <w:rsid w:val="002F7CF8"/>
    <w:rsid w:val="002F7D85"/>
    <w:rsid w:val="00300A6D"/>
    <w:rsid w:val="00300FCE"/>
    <w:rsid w:val="00301305"/>
    <w:rsid w:val="00301316"/>
    <w:rsid w:val="003015A4"/>
    <w:rsid w:val="00301D9A"/>
    <w:rsid w:val="00302A54"/>
    <w:rsid w:val="00302E72"/>
    <w:rsid w:val="0030301F"/>
    <w:rsid w:val="003030CF"/>
    <w:rsid w:val="00303AA4"/>
    <w:rsid w:val="00303DE8"/>
    <w:rsid w:val="00304030"/>
    <w:rsid w:val="0030417A"/>
    <w:rsid w:val="00304248"/>
    <w:rsid w:val="003044A1"/>
    <w:rsid w:val="003046B7"/>
    <w:rsid w:val="00304DCB"/>
    <w:rsid w:val="00304FDB"/>
    <w:rsid w:val="00305063"/>
    <w:rsid w:val="0030550D"/>
    <w:rsid w:val="00305C98"/>
    <w:rsid w:val="00306236"/>
    <w:rsid w:val="00306FC8"/>
    <w:rsid w:val="003070A9"/>
    <w:rsid w:val="003071CE"/>
    <w:rsid w:val="00307362"/>
    <w:rsid w:val="003077A8"/>
    <w:rsid w:val="00307DE0"/>
    <w:rsid w:val="0031044C"/>
    <w:rsid w:val="003106DB"/>
    <w:rsid w:val="003107C8"/>
    <w:rsid w:val="00310A82"/>
    <w:rsid w:val="003110B3"/>
    <w:rsid w:val="003110E6"/>
    <w:rsid w:val="00311351"/>
    <w:rsid w:val="0031179E"/>
    <w:rsid w:val="00311BFA"/>
    <w:rsid w:val="00311D20"/>
    <w:rsid w:val="00311EA0"/>
    <w:rsid w:val="003126F6"/>
    <w:rsid w:val="00312889"/>
    <w:rsid w:val="00312E35"/>
    <w:rsid w:val="00312FFC"/>
    <w:rsid w:val="003130C2"/>
    <w:rsid w:val="00313209"/>
    <w:rsid w:val="00313217"/>
    <w:rsid w:val="003135FB"/>
    <w:rsid w:val="00313CBB"/>
    <w:rsid w:val="0031400D"/>
    <w:rsid w:val="00314364"/>
    <w:rsid w:val="00314C8B"/>
    <w:rsid w:val="00314CB8"/>
    <w:rsid w:val="00314CEB"/>
    <w:rsid w:val="00314D7D"/>
    <w:rsid w:val="00315233"/>
    <w:rsid w:val="003154DE"/>
    <w:rsid w:val="00315895"/>
    <w:rsid w:val="00315D98"/>
    <w:rsid w:val="003163AB"/>
    <w:rsid w:val="00316786"/>
    <w:rsid w:val="00316A2B"/>
    <w:rsid w:val="00316C6A"/>
    <w:rsid w:val="003176E1"/>
    <w:rsid w:val="0032026A"/>
    <w:rsid w:val="003209F1"/>
    <w:rsid w:val="00320AB4"/>
    <w:rsid w:val="00321074"/>
    <w:rsid w:val="003210E5"/>
    <w:rsid w:val="00321128"/>
    <w:rsid w:val="0032172B"/>
    <w:rsid w:val="00321999"/>
    <w:rsid w:val="00321BE6"/>
    <w:rsid w:val="00321C13"/>
    <w:rsid w:val="00321DC9"/>
    <w:rsid w:val="003225AD"/>
    <w:rsid w:val="0032284F"/>
    <w:rsid w:val="003229A2"/>
    <w:rsid w:val="003229EC"/>
    <w:rsid w:val="00322A9A"/>
    <w:rsid w:val="00322B78"/>
    <w:rsid w:val="00322CFC"/>
    <w:rsid w:val="0032341C"/>
    <w:rsid w:val="0032356D"/>
    <w:rsid w:val="00323B7C"/>
    <w:rsid w:val="003246D8"/>
    <w:rsid w:val="00324BFC"/>
    <w:rsid w:val="00325185"/>
    <w:rsid w:val="00326624"/>
    <w:rsid w:val="0032672F"/>
    <w:rsid w:val="003269DB"/>
    <w:rsid w:val="0032739F"/>
    <w:rsid w:val="003275B3"/>
    <w:rsid w:val="0032768E"/>
    <w:rsid w:val="003279F6"/>
    <w:rsid w:val="00327D98"/>
    <w:rsid w:val="00327E21"/>
    <w:rsid w:val="003304B6"/>
    <w:rsid w:val="00330600"/>
    <w:rsid w:val="003311B2"/>
    <w:rsid w:val="003314B0"/>
    <w:rsid w:val="00331D91"/>
    <w:rsid w:val="00331E04"/>
    <w:rsid w:val="003323D2"/>
    <w:rsid w:val="00333110"/>
    <w:rsid w:val="003332E5"/>
    <w:rsid w:val="0033398E"/>
    <w:rsid w:val="00333CE0"/>
    <w:rsid w:val="003340E0"/>
    <w:rsid w:val="003345FD"/>
    <w:rsid w:val="0033473E"/>
    <w:rsid w:val="0033524E"/>
    <w:rsid w:val="00335276"/>
    <w:rsid w:val="00335497"/>
    <w:rsid w:val="00335F9C"/>
    <w:rsid w:val="003362F6"/>
    <w:rsid w:val="003367B7"/>
    <w:rsid w:val="00336A2D"/>
    <w:rsid w:val="00336FFC"/>
    <w:rsid w:val="00337EF9"/>
    <w:rsid w:val="003406A2"/>
    <w:rsid w:val="00340DBB"/>
    <w:rsid w:val="00341195"/>
    <w:rsid w:val="003413D9"/>
    <w:rsid w:val="003415A7"/>
    <w:rsid w:val="003415FC"/>
    <w:rsid w:val="00341A90"/>
    <w:rsid w:val="00341E84"/>
    <w:rsid w:val="003420EF"/>
    <w:rsid w:val="00342CA5"/>
    <w:rsid w:val="00342E0E"/>
    <w:rsid w:val="00342FA6"/>
    <w:rsid w:val="003435B4"/>
    <w:rsid w:val="00343830"/>
    <w:rsid w:val="00343A48"/>
    <w:rsid w:val="00343FE2"/>
    <w:rsid w:val="003445B4"/>
    <w:rsid w:val="00344614"/>
    <w:rsid w:val="003449C3"/>
    <w:rsid w:val="00344A35"/>
    <w:rsid w:val="00344A97"/>
    <w:rsid w:val="00344BFB"/>
    <w:rsid w:val="00344E1E"/>
    <w:rsid w:val="00344EE0"/>
    <w:rsid w:val="00345289"/>
    <w:rsid w:val="00345897"/>
    <w:rsid w:val="00345962"/>
    <w:rsid w:val="00345983"/>
    <w:rsid w:val="0034622E"/>
    <w:rsid w:val="0034668C"/>
    <w:rsid w:val="00346D47"/>
    <w:rsid w:val="00346D8F"/>
    <w:rsid w:val="00346E2B"/>
    <w:rsid w:val="00346F58"/>
    <w:rsid w:val="00347541"/>
    <w:rsid w:val="00347A89"/>
    <w:rsid w:val="00347C13"/>
    <w:rsid w:val="00347F3F"/>
    <w:rsid w:val="003503EE"/>
    <w:rsid w:val="003505A3"/>
    <w:rsid w:val="003507E7"/>
    <w:rsid w:val="003509C9"/>
    <w:rsid w:val="003509DA"/>
    <w:rsid w:val="00350D9D"/>
    <w:rsid w:val="003514FB"/>
    <w:rsid w:val="0035193A"/>
    <w:rsid w:val="00351ACB"/>
    <w:rsid w:val="00351C43"/>
    <w:rsid w:val="0035235A"/>
    <w:rsid w:val="00352685"/>
    <w:rsid w:val="00352B50"/>
    <w:rsid w:val="003531CA"/>
    <w:rsid w:val="003532AA"/>
    <w:rsid w:val="00353337"/>
    <w:rsid w:val="00353B82"/>
    <w:rsid w:val="00353DCB"/>
    <w:rsid w:val="003543FF"/>
    <w:rsid w:val="00354A8F"/>
    <w:rsid w:val="00354E0F"/>
    <w:rsid w:val="00354FC8"/>
    <w:rsid w:val="00355397"/>
    <w:rsid w:val="00355453"/>
    <w:rsid w:val="00355A9B"/>
    <w:rsid w:val="00355AF7"/>
    <w:rsid w:val="003560BC"/>
    <w:rsid w:val="0035642A"/>
    <w:rsid w:val="00356462"/>
    <w:rsid w:val="00356865"/>
    <w:rsid w:val="00356E74"/>
    <w:rsid w:val="00357150"/>
    <w:rsid w:val="003572AF"/>
    <w:rsid w:val="003574E7"/>
    <w:rsid w:val="003578B5"/>
    <w:rsid w:val="00357EBF"/>
    <w:rsid w:val="00357F45"/>
    <w:rsid w:val="00360476"/>
    <w:rsid w:val="00360ACB"/>
    <w:rsid w:val="00360ADF"/>
    <w:rsid w:val="00361A39"/>
    <w:rsid w:val="00361D8C"/>
    <w:rsid w:val="00361F16"/>
    <w:rsid w:val="00362BB1"/>
    <w:rsid w:val="00362ED0"/>
    <w:rsid w:val="00363105"/>
    <w:rsid w:val="003631D9"/>
    <w:rsid w:val="00363E77"/>
    <w:rsid w:val="00363E79"/>
    <w:rsid w:val="00363FA6"/>
    <w:rsid w:val="0036402E"/>
    <w:rsid w:val="00364C07"/>
    <w:rsid w:val="00364C11"/>
    <w:rsid w:val="00365232"/>
    <w:rsid w:val="00365545"/>
    <w:rsid w:val="00365B1B"/>
    <w:rsid w:val="00365CA1"/>
    <w:rsid w:val="00366A79"/>
    <w:rsid w:val="00367562"/>
    <w:rsid w:val="003678C4"/>
    <w:rsid w:val="00367A29"/>
    <w:rsid w:val="00367AF5"/>
    <w:rsid w:val="00367FD9"/>
    <w:rsid w:val="003700AF"/>
    <w:rsid w:val="003702F4"/>
    <w:rsid w:val="00370368"/>
    <w:rsid w:val="003703C8"/>
    <w:rsid w:val="00370890"/>
    <w:rsid w:val="00370FBC"/>
    <w:rsid w:val="00370FE8"/>
    <w:rsid w:val="0037199F"/>
    <w:rsid w:val="00371E01"/>
    <w:rsid w:val="00371E4E"/>
    <w:rsid w:val="003721A6"/>
    <w:rsid w:val="003729DA"/>
    <w:rsid w:val="00373130"/>
    <w:rsid w:val="003733C7"/>
    <w:rsid w:val="003736BA"/>
    <w:rsid w:val="003741AF"/>
    <w:rsid w:val="00374857"/>
    <w:rsid w:val="00374BDB"/>
    <w:rsid w:val="00374BE1"/>
    <w:rsid w:val="00374ECA"/>
    <w:rsid w:val="0037533F"/>
    <w:rsid w:val="00375756"/>
    <w:rsid w:val="00375FDE"/>
    <w:rsid w:val="003762DA"/>
    <w:rsid w:val="0037670E"/>
    <w:rsid w:val="00376729"/>
    <w:rsid w:val="0037695D"/>
    <w:rsid w:val="00376C4F"/>
    <w:rsid w:val="003772CF"/>
    <w:rsid w:val="003776A8"/>
    <w:rsid w:val="00377B0A"/>
    <w:rsid w:val="00380663"/>
    <w:rsid w:val="00380991"/>
    <w:rsid w:val="00380BFB"/>
    <w:rsid w:val="00381BC2"/>
    <w:rsid w:val="00381CA9"/>
    <w:rsid w:val="0038222D"/>
    <w:rsid w:val="0038238F"/>
    <w:rsid w:val="00382730"/>
    <w:rsid w:val="00382B17"/>
    <w:rsid w:val="00382C61"/>
    <w:rsid w:val="003834FC"/>
    <w:rsid w:val="00383B76"/>
    <w:rsid w:val="003843A5"/>
    <w:rsid w:val="003849EE"/>
    <w:rsid w:val="00384A30"/>
    <w:rsid w:val="00384C6E"/>
    <w:rsid w:val="00385084"/>
    <w:rsid w:val="00385288"/>
    <w:rsid w:val="003852A2"/>
    <w:rsid w:val="0038549B"/>
    <w:rsid w:val="003855E0"/>
    <w:rsid w:val="00386CFA"/>
    <w:rsid w:val="00387323"/>
    <w:rsid w:val="0038744C"/>
    <w:rsid w:val="003874B8"/>
    <w:rsid w:val="00387BCC"/>
    <w:rsid w:val="00387BEF"/>
    <w:rsid w:val="00387CEA"/>
    <w:rsid w:val="00387CED"/>
    <w:rsid w:val="00387E09"/>
    <w:rsid w:val="00387F39"/>
    <w:rsid w:val="00390483"/>
    <w:rsid w:val="00390C80"/>
    <w:rsid w:val="00390DC8"/>
    <w:rsid w:val="003911CE"/>
    <w:rsid w:val="00391408"/>
    <w:rsid w:val="00391982"/>
    <w:rsid w:val="0039200E"/>
    <w:rsid w:val="00392B8B"/>
    <w:rsid w:val="00392BC1"/>
    <w:rsid w:val="00392DA4"/>
    <w:rsid w:val="00392DE9"/>
    <w:rsid w:val="00392EF4"/>
    <w:rsid w:val="00393226"/>
    <w:rsid w:val="003937FD"/>
    <w:rsid w:val="003939CE"/>
    <w:rsid w:val="00393ACA"/>
    <w:rsid w:val="00393F4A"/>
    <w:rsid w:val="003941AD"/>
    <w:rsid w:val="0039444A"/>
    <w:rsid w:val="0039512A"/>
    <w:rsid w:val="00396366"/>
    <w:rsid w:val="0039646B"/>
    <w:rsid w:val="0039649F"/>
    <w:rsid w:val="003965FD"/>
    <w:rsid w:val="0039680B"/>
    <w:rsid w:val="00396B5E"/>
    <w:rsid w:val="00396B8C"/>
    <w:rsid w:val="00397232"/>
    <w:rsid w:val="003972F7"/>
    <w:rsid w:val="00397513"/>
    <w:rsid w:val="003A00F8"/>
    <w:rsid w:val="003A014A"/>
    <w:rsid w:val="003A0815"/>
    <w:rsid w:val="003A0948"/>
    <w:rsid w:val="003A0BA1"/>
    <w:rsid w:val="003A0E64"/>
    <w:rsid w:val="003A1363"/>
    <w:rsid w:val="003A1B1A"/>
    <w:rsid w:val="003A2DCB"/>
    <w:rsid w:val="003A2EB3"/>
    <w:rsid w:val="003A399D"/>
    <w:rsid w:val="003A3B36"/>
    <w:rsid w:val="003A3C77"/>
    <w:rsid w:val="003A41C4"/>
    <w:rsid w:val="003A42A5"/>
    <w:rsid w:val="003A46EC"/>
    <w:rsid w:val="003A4AA7"/>
    <w:rsid w:val="003A4F2D"/>
    <w:rsid w:val="003A561A"/>
    <w:rsid w:val="003A5818"/>
    <w:rsid w:val="003A5CAF"/>
    <w:rsid w:val="003A5F2A"/>
    <w:rsid w:val="003A6060"/>
    <w:rsid w:val="003A62D5"/>
    <w:rsid w:val="003A6686"/>
    <w:rsid w:val="003A68FD"/>
    <w:rsid w:val="003A6907"/>
    <w:rsid w:val="003A6AF3"/>
    <w:rsid w:val="003A6CB5"/>
    <w:rsid w:val="003A6EDC"/>
    <w:rsid w:val="003A706D"/>
    <w:rsid w:val="003A7505"/>
    <w:rsid w:val="003A7E80"/>
    <w:rsid w:val="003B003B"/>
    <w:rsid w:val="003B0751"/>
    <w:rsid w:val="003B0904"/>
    <w:rsid w:val="003B0981"/>
    <w:rsid w:val="003B0B8E"/>
    <w:rsid w:val="003B1169"/>
    <w:rsid w:val="003B121F"/>
    <w:rsid w:val="003B12C1"/>
    <w:rsid w:val="003B1944"/>
    <w:rsid w:val="003B1BC9"/>
    <w:rsid w:val="003B1CAD"/>
    <w:rsid w:val="003B1F18"/>
    <w:rsid w:val="003B220E"/>
    <w:rsid w:val="003B225D"/>
    <w:rsid w:val="003B2869"/>
    <w:rsid w:val="003B2AC7"/>
    <w:rsid w:val="003B2AF6"/>
    <w:rsid w:val="003B30B4"/>
    <w:rsid w:val="003B3991"/>
    <w:rsid w:val="003B3CE5"/>
    <w:rsid w:val="003B4B24"/>
    <w:rsid w:val="003B51D5"/>
    <w:rsid w:val="003B53C3"/>
    <w:rsid w:val="003B560E"/>
    <w:rsid w:val="003B563D"/>
    <w:rsid w:val="003B56AF"/>
    <w:rsid w:val="003B59BB"/>
    <w:rsid w:val="003B5C0E"/>
    <w:rsid w:val="003B6747"/>
    <w:rsid w:val="003B6A10"/>
    <w:rsid w:val="003B6AFE"/>
    <w:rsid w:val="003B6F44"/>
    <w:rsid w:val="003B70DD"/>
    <w:rsid w:val="003B70F5"/>
    <w:rsid w:val="003B730F"/>
    <w:rsid w:val="003B76D0"/>
    <w:rsid w:val="003B7756"/>
    <w:rsid w:val="003B7B84"/>
    <w:rsid w:val="003C02B1"/>
    <w:rsid w:val="003C05D2"/>
    <w:rsid w:val="003C067F"/>
    <w:rsid w:val="003C0E3B"/>
    <w:rsid w:val="003C1288"/>
    <w:rsid w:val="003C146A"/>
    <w:rsid w:val="003C1652"/>
    <w:rsid w:val="003C1761"/>
    <w:rsid w:val="003C1D34"/>
    <w:rsid w:val="003C2006"/>
    <w:rsid w:val="003C229A"/>
    <w:rsid w:val="003C22E4"/>
    <w:rsid w:val="003C243D"/>
    <w:rsid w:val="003C2844"/>
    <w:rsid w:val="003C28A2"/>
    <w:rsid w:val="003C2E11"/>
    <w:rsid w:val="003C3075"/>
    <w:rsid w:val="003C3388"/>
    <w:rsid w:val="003C3FEC"/>
    <w:rsid w:val="003C435B"/>
    <w:rsid w:val="003C480B"/>
    <w:rsid w:val="003C489F"/>
    <w:rsid w:val="003C4C6E"/>
    <w:rsid w:val="003C526C"/>
    <w:rsid w:val="003C58BF"/>
    <w:rsid w:val="003C5C7D"/>
    <w:rsid w:val="003C5E64"/>
    <w:rsid w:val="003C6335"/>
    <w:rsid w:val="003C7020"/>
    <w:rsid w:val="003C72A9"/>
    <w:rsid w:val="003C760A"/>
    <w:rsid w:val="003C7972"/>
    <w:rsid w:val="003C7A07"/>
    <w:rsid w:val="003D00B8"/>
    <w:rsid w:val="003D063D"/>
    <w:rsid w:val="003D08FE"/>
    <w:rsid w:val="003D09D5"/>
    <w:rsid w:val="003D1127"/>
    <w:rsid w:val="003D12C9"/>
    <w:rsid w:val="003D145E"/>
    <w:rsid w:val="003D151C"/>
    <w:rsid w:val="003D1A8E"/>
    <w:rsid w:val="003D1AC4"/>
    <w:rsid w:val="003D29C4"/>
    <w:rsid w:val="003D2B11"/>
    <w:rsid w:val="003D2DC4"/>
    <w:rsid w:val="003D2F4C"/>
    <w:rsid w:val="003D35AA"/>
    <w:rsid w:val="003D3B12"/>
    <w:rsid w:val="003D3E43"/>
    <w:rsid w:val="003D4677"/>
    <w:rsid w:val="003D485C"/>
    <w:rsid w:val="003D4924"/>
    <w:rsid w:val="003D4C30"/>
    <w:rsid w:val="003D4CCE"/>
    <w:rsid w:val="003D4E0F"/>
    <w:rsid w:val="003D5009"/>
    <w:rsid w:val="003D50A1"/>
    <w:rsid w:val="003D5D9F"/>
    <w:rsid w:val="003D621D"/>
    <w:rsid w:val="003D64AA"/>
    <w:rsid w:val="003D6C8C"/>
    <w:rsid w:val="003D6FAE"/>
    <w:rsid w:val="003D7068"/>
    <w:rsid w:val="003D73FB"/>
    <w:rsid w:val="003D7463"/>
    <w:rsid w:val="003D7554"/>
    <w:rsid w:val="003D7712"/>
    <w:rsid w:val="003D7974"/>
    <w:rsid w:val="003D7BBC"/>
    <w:rsid w:val="003D7C6B"/>
    <w:rsid w:val="003D7D18"/>
    <w:rsid w:val="003D7F60"/>
    <w:rsid w:val="003E006E"/>
    <w:rsid w:val="003E008E"/>
    <w:rsid w:val="003E013A"/>
    <w:rsid w:val="003E051C"/>
    <w:rsid w:val="003E0C5E"/>
    <w:rsid w:val="003E10E5"/>
    <w:rsid w:val="003E2169"/>
    <w:rsid w:val="003E227A"/>
    <w:rsid w:val="003E280D"/>
    <w:rsid w:val="003E289D"/>
    <w:rsid w:val="003E2FD1"/>
    <w:rsid w:val="003E31B1"/>
    <w:rsid w:val="003E3E59"/>
    <w:rsid w:val="003E4FBD"/>
    <w:rsid w:val="003E5242"/>
    <w:rsid w:val="003E53A8"/>
    <w:rsid w:val="003E5428"/>
    <w:rsid w:val="003E5928"/>
    <w:rsid w:val="003E60F6"/>
    <w:rsid w:val="003E7238"/>
    <w:rsid w:val="003E7881"/>
    <w:rsid w:val="003E7959"/>
    <w:rsid w:val="003F00C4"/>
    <w:rsid w:val="003F016F"/>
    <w:rsid w:val="003F02D3"/>
    <w:rsid w:val="003F076B"/>
    <w:rsid w:val="003F0F27"/>
    <w:rsid w:val="003F187B"/>
    <w:rsid w:val="003F193B"/>
    <w:rsid w:val="003F1975"/>
    <w:rsid w:val="003F1B56"/>
    <w:rsid w:val="003F1BF2"/>
    <w:rsid w:val="003F2B04"/>
    <w:rsid w:val="003F2ED3"/>
    <w:rsid w:val="003F300C"/>
    <w:rsid w:val="003F3105"/>
    <w:rsid w:val="003F3352"/>
    <w:rsid w:val="003F3BE8"/>
    <w:rsid w:val="003F4024"/>
    <w:rsid w:val="003F4388"/>
    <w:rsid w:val="003F46F8"/>
    <w:rsid w:val="003F4CCA"/>
    <w:rsid w:val="003F4DBF"/>
    <w:rsid w:val="003F5DAE"/>
    <w:rsid w:val="003F64B9"/>
    <w:rsid w:val="003F6FF6"/>
    <w:rsid w:val="003F70D4"/>
    <w:rsid w:val="003F7656"/>
    <w:rsid w:val="003F7D28"/>
    <w:rsid w:val="003F7E03"/>
    <w:rsid w:val="00400084"/>
    <w:rsid w:val="0040064B"/>
    <w:rsid w:val="004006C4"/>
    <w:rsid w:val="00400A32"/>
    <w:rsid w:val="00400A35"/>
    <w:rsid w:val="00400BB2"/>
    <w:rsid w:val="004012DC"/>
    <w:rsid w:val="0040195C"/>
    <w:rsid w:val="00401C6D"/>
    <w:rsid w:val="00401ED9"/>
    <w:rsid w:val="00402937"/>
    <w:rsid w:val="00402BE8"/>
    <w:rsid w:val="00402C3C"/>
    <w:rsid w:val="00402EB2"/>
    <w:rsid w:val="00403AA4"/>
    <w:rsid w:val="00403C4C"/>
    <w:rsid w:val="00403D9C"/>
    <w:rsid w:val="00403E23"/>
    <w:rsid w:val="004040DA"/>
    <w:rsid w:val="00404722"/>
    <w:rsid w:val="00404D92"/>
    <w:rsid w:val="00404E02"/>
    <w:rsid w:val="004051E5"/>
    <w:rsid w:val="00405840"/>
    <w:rsid w:val="004064FB"/>
    <w:rsid w:val="0040665F"/>
    <w:rsid w:val="00406A07"/>
    <w:rsid w:val="00407038"/>
    <w:rsid w:val="00407228"/>
    <w:rsid w:val="004072C8"/>
    <w:rsid w:val="004100A2"/>
    <w:rsid w:val="00410AA2"/>
    <w:rsid w:val="00410B83"/>
    <w:rsid w:val="00410CD1"/>
    <w:rsid w:val="00411595"/>
    <w:rsid w:val="004126DA"/>
    <w:rsid w:val="0041293C"/>
    <w:rsid w:val="00412CD2"/>
    <w:rsid w:val="00412F67"/>
    <w:rsid w:val="00413190"/>
    <w:rsid w:val="004140C5"/>
    <w:rsid w:val="004141D3"/>
    <w:rsid w:val="004146DE"/>
    <w:rsid w:val="00414EB9"/>
    <w:rsid w:val="00414FA6"/>
    <w:rsid w:val="004152BA"/>
    <w:rsid w:val="0041539B"/>
    <w:rsid w:val="00415B56"/>
    <w:rsid w:val="00415BB9"/>
    <w:rsid w:val="00415D5E"/>
    <w:rsid w:val="00416113"/>
    <w:rsid w:val="004163F7"/>
    <w:rsid w:val="0041675D"/>
    <w:rsid w:val="00416871"/>
    <w:rsid w:val="00416A71"/>
    <w:rsid w:val="00416B7A"/>
    <w:rsid w:val="00416EC8"/>
    <w:rsid w:val="0041719E"/>
    <w:rsid w:val="00417548"/>
    <w:rsid w:val="0041769B"/>
    <w:rsid w:val="00417919"/>
    <w:rsid w:val="004205EE"/>
    <w:rsid w:val="004207BB"/>
    <w:rsid w:val="00420D1B"/>
    <w:rsid w:val="00421269"/>
    <w:rsid w:val="0042127A"/>
    <w:rsid w:val="00421498"/>
    <w:rsid w:val="004218AA"/>
    <w:rsid w:val="004218FB"/>
    <w:rsid w:val="00421E09"/>
    <w:rsid w:val="00421E2D"/>
    <w:rsid w:val="00422F56"/>
    <w:rsid w:val="00422FF7"/>
    <w:rsid w:val="004233EF"/>
    <w:rsid w:val="00423490"/>
    <w:rsid w:val="004249F4"/>
    <w:rsid w:val="00424A71"/>
    <w:rsid w:val="00424DF8"/>
    <w:rsid w:val="00424E41"/>
    <w:rsid w:val="00424FB5"/>
    <w:rsid w:val="0042507A"/>
    <w:rsid w:val="004258C9"/>
    <w:rsid w:val="00425917"/>
    <w:rsid w:val="00425A20"/>
    <w:rsid w:val="00425C8C"/>
    <w:rsid w:val="00425E28"/>
    <w:rsid w:val="00425FE8"/>
    <w:rsid w:val="004261EE"/>
    <w:rsid w:val="0042696D"/>
    <w:rsid w:val="00426A10"/>
    <w:rsid w:val="00427025"/>
    <w:rsid w:val="0042740A"/>
    <w:rsid w:val="00427E37"/>
    <w:rsid w:val="0043042D"/>
    <w:rsid w:val="004308B8"/>
    <w:rsid w:val="00430E90"/>
    <w:rsid w:val="00431178"/>
    <w:rsid w:val="0043121E"/>
    <w:rsid w:val="00431B8F"/>
    <w:rsid w:val="00431CEC"/>
    <w:rsid w:val="00431DA3"/>
    <w:rsid w:val="00432221"/>
    <w:rsid w:val="00432D55"/>
    <w:rsid w:val="00433F0F"/>
    <w:rsid w:val="0043448E"/>
    <w:rsid w:val="00434718"/>
    <w:rsid w:val="00434A65"/>
    <w:rsid w:val="00434B32"/>
    <w:rsid w:val="00434EED"/>
    <w:rsid w:val="0043559A"/>
    <w:rsid w:val="004356EE"/>
    <w:rsid w:val="004358BF"/>
    <w:rsid w:val="00435A30"/>
    <w:rsid w:val="004361B4"/>
    <w:rsid w:val="004362D2"/>
    <w:rsid w:val="00436355"/>
    <w:rsid w:val="00436676"/>
    <w:rsid w:val="00436CCE"/>
    <w:rsid w:val="00437021"/>
    <w:rsid w:val="00437A39"/>
    <w:rsid w:val="00437A57"/>
    <w:rsid w:val="00437D70"/>
    <w:rsid w:val="004400B8"/>
    <w:rsid w:val="00440F0E"/>
    <w:rsid w:val="00441073"/>
    <w:rsid w:val="004412C8"/>
    <w:rsid w:val="004416AC"/>
    <w:rsid w:val="00441953"/>
    <w:rsid w:val="00442703"/>
    <w:rsid w:val="004429F6"/>
    <w:rsid w:val="00442D4F"/>
    <w:rsid w:val="00442DC4"/>
    <w:rsid w:val="00442E61"/>
    <w:rsid w:val="00442F8E"/>
    <w:rsid w:val="00443885"/>
    <w:rsid w:val="00443C8E"/>
    <w:rsid w:val="00443E0E"/>
    <w:rsid w:val="00443FDB"/>
    <w:rsid w:val="0044467C"/>
    <w:rsid w:val="00444FAD"/>
    <w:rsid w:val="0044520C"/>
    <w:rsid w:val="00446290"/>
    <w:rsid w:val="004465B1"/>
    <w:rsid w:val="004465D5"/>
    <w:rsid w:val="00446A53"/>
    <w:rsid w:val="00446C2D"/>
    <w:rsid w:val="00446C54"/>
    <w:rsid w:val="00446D8D"/>
    <w:rsid w:val="00446F15"/>
    <w:rsid w:val="004476AB"/>
    <w:rsid w:val="00447A17"/>
    <w:rsid w:val="00447A24"/>
    <w:rsid w:val="00447F38"/>
    <w:rsid w:val="00447FA7"/>
    <w:rsid w:val="004502A6"/>
    <w:rsid w:val="00450312"/>
    <w:rsid w:val="0045083F"/>
    <w:rsid w:val="0045107A"/>
    <w:rsid w:val="004511E3"/>
    <w:rsid w:val="0045165C"/>
    <w:rsid w:val="004516A9"/>
    <w:rsid w:val="004527F3"/>
    <w:rsid w:val="00452B34"/>
    <w:rsid w:val="00453267"/>
    <w:rsid w:val="0045369A"/>
    <w:rsid w:val="00453966"/>
    <w:rsid w:val="00453A4E"/>
    <w:rsid w:val="0045404F"/>
    <w:rsid w:val="00454205"/>
    <w:rsid w:val="004543EF"/>
    <w:rsid w:val="00454524"/>
    <w:rsid w:val="00455080"/>
    <w:rsid w:val="00455441"/>
    <w:rsid w:val="004554A0"/>
    <w:rsid w:val="00455CF1"/>
    <w:rsid w:val="00456085"/>
    <w:rsid w:val="004573CF"/>
    <w:rsid w:val="00457417"/>
    <w:rsid w:val="0045753A"/>
    <w:rsid w:val="004578C3"/>
    <w:rsid w:val="00457D9D"/>
    <w:rsid w:val="00457DEC"/>
    <w:rsid w:val="00460383"/>
    <w:rsid w:val="00460EAA"/>
    <w:rsid w:val="00461A39"/>
    <w:rsid w:val="004622AC"/>
    <w:rsid w:val="004626DE"/>
    <w:rsid w:val="00462BF5"/>
    <w:rsid w:val="00462C63"/>
    <w:rsid w:val="00462E3C"/>
    <w:rsid w:val="00463B8D"/>
    <w:rsid w:val="00463B93"/>
    <w:rsid w:val="00463CE4"/>
    <w:rsid w:val="00463D97"/>
    <w:rsid w:val="0046402D"/>
    <w:rsid w:val="00464161"/>
    <w:rsid w:val="004645D9"/>
    <w:rsid w:val="00464938"/>
    <w:rsid w:val="00464A8D"/>
    <w:rsid w:val="004650E0"/>
    <w:rsid w:val="004660FA"/>
    <w:rsid w:val="00466290"/>
    <w:rsid w:val="00466372"/>
    <w:rsid w:val="004663A3"/>
    <w:rsid w:val="00466CB4"/>
    <w:rsid w:val="00467142"/>
    <w:rsid w:val="00467BA1"/>
    <w:rsid w:val="00470791"/>
    <w:rsid w:val="00472045"/>
    <w:rsid w:val="00472851"/>
    <w:rsid w:val="00472DD1"/>
    <w:rsid w:val="00472EF1"/>
    <w:rsid w:val="004732E0"/>
    <w:rsid w:val="00473A36"/>
    <w:rsid w:val="00473B20"/>
    <w:rsid w:val="00474369"/>
    <w:rsid w:val="004745B3"/>
    <w:rsid w:val="004748EC"/>
    <w:rsid w:val="0047494C"/>
    <w:rsid w:val="00474DD5"/>
    <w:rsid w:val="00475078"/>
    <w:rsid w:val="004750E8"/>
    <w:rsid w:val="0047513B"/>
    <w:rsid w:val="0047585B"/>
    <w:rsid w:val="00475BBF"/>
    <w:rsid w:val="00476030"/>
    <w:rsid w:val="00476922"/>
    <w:rsid w:val="00476DAE"/>
    <w:rsid w:val="00476DB6"/>
    <w:rsid w:val="00476FEB"/>
    <w:rsid w:val="004773E1"/>
    <w:rsid w:val="004777EB"/>
    <w:rsid w:val="00477DB3"/>
    <w:rsid w:val="00477EF6"/>
    <w:rsid w:val="004808F5"/>
    <w:rsid w:val="00480CBD"/>
    <w:rsid w:val="00481399"/>
    <w:rsid w:val="00481AAA"/>
    <w:rsid w:val="00481C86"/>
    <w:rsid w:val="004821D3"/>
    <w:rsid w:val="004823E9"/>
    <w:rsid w:val="00482BDC"/>
    <w:rsid w:val="0048348C"/>
    <w:rsid w:val="00483A03"/>
    <w:rsid w:val="00483D40"/>
    <w:rsid w:val="00484399"/>
    <w:rsid w:val="00484492"/>
    <w:rsid w:val="0048478C"/>
    <w:rsid w:val="00485106"/>
    <w:rsid w:val="004852CE"/>
    <w:rsid w:val="004853B7"/>
    <w:rsid w:val="004856DB"/>
    <w:rsid w:val="00485FEF"/>
    <w:rsid w:val="00486503"/>
    <w:rsid w:val="0048651F"/>
    <w:rsid w:val="004868FB"/>
    <w:rsid w:val="00486984"/>
    <w:rsid w:val="004869EF"/>
    <w:rsid w:val="00486AB3"/>
    <w:rsid w:val="00486C99"/>
    <w:rsid w:val="00486ED9"/>
    <w:rsid w:val="00487040"/>
    <w:rsid w:val="004870F3"/>
    <w:rsid w:val="0048775B"/>
    <w:rsid w:val="004877D3"/>
    <w:rsid w:val="00487C8E"/>
    <w:rsid w:val="00487F51"/>
    <w:rsid w:val="00490402"/>
    <w:rsid w:val="004905DF"/>
    <w:rsid w:val="00490798"/>
    <w:rsid w:val="00490E2C"/>
    <w:rsid w:val="004912DB"/>
    <w:rsid w:val="004912FD"/>
    <w:rsid w:val="00491371"/>
    <w:rsid w:val="00491435"/>
    <w:rsid w:val="0049145D"/>
    <w:rsid w:val="004914FF"/>
    <w:rsid w:val="00491553"/>
    <w:rsid w:val="00491BAB"/>
    <w:rsid w:val="00492510"/>
    <w:rsid w:val="00492677"/>
    <w:rsid w:val="00492A70"/>
    <w:rsid w:val="004932D6"/>
    <w:rsid w:val="004936C4"/>
    <w:rsid w:val="00493774"/>
    <w:rsid w:val="0049386B"/>
    <w:rsid w:val="00493958"/>
    <w:rsid w:val="00493BAE"/>
    <w:rsid w:val="00493EBA"/>
    <w:rsid w:val="00493FAC"/>
    <w:rsid w:val="00494082"/>
    <w:rsid w:val="004940C8"/>
    <w:rsid w:val="00494F6E"/>
    <w:rsid w:val="0049534E"/>
    <w:rsid w:val="004958E7"/>
    <w:rsid w:val="0049617F"/>
    <w:rsid w:val="00496463"/>
    <w:rsid w:val="00496C37"/>
    <w:rsid w:val="00496F91"/>
    <w:rsid w:val="004979ED"/>
    <w:rsid w:val="00497F31"/>
    <w:rsid w:val="004A01D5"/>
    <w:rsid w:val="004A01D9"/>
    <w:rsid w:val="004A0680"/>
    <w:rsid w:val="004A0B35"/>
    <w:rsid w:val="004A1242"/>
    <w:rsid w:val="004A18C6"/>
    <w:rsid w:val="004A195C"/>
    <w:rsid w:val="004A1ADC"/>
    <w:rsid w:val="004A1CB1"/>
    <w:rsid w:val="004A2027"/>
    <w:rsid w:val="004A2250"/>
    <w:rsid w:val="004A2694"/>
    <w:rsid w:val="004A26CE"/>
    <w:rsid w:val="004A2B5B"/>
    <w:rsid w:val="004A2D2F"/>
    <w:rsid w:val="004A33C6"/>
    <w:rsid w:val="004A3F91"/>
    <w:rsid w:val="004A419E"/>
    <w:rsid w:val="004A4377"/>
    <w:rsid w:val="004A4D1F"/>
    <w:rsid w:val="004A4FBC"/>
    <w:rsid w:val="004A5C16"/>
    <w:rsid w:val="004A5E7C"/>
    <w:rsid w:val="004A600A"/>
    <w:rsid w:val="004A634A"/>
    <w:rsid w:val="004A7681"/>
    <w:rsid w:val="004A7951"/>
    <w:rsid w:val="004B000E"/>
    <w:rsid w:val="004B0292"/>
    <w:rsid w:val="004B118F"/>
    <w:rsid w:val="004B1346"/>
    <w:rsid w:val="004B1375"/>
    <w:rsid w:val="004B1EB4"/>
    <w:rsid w:val="004B1F11"/>
    <w:rsid w:val="004B2082"/>
    <w:rsid w:val="004B2474"/>
    <w:rsid w:val="004B25A2"/>
    <w:rsid w:val="004B28C5"/>
    <w:rsid w:val="004B29F2"/>
    <w:rsid w:val="004B2D4F"/>
    <w:rsid w:val="004B3471"/>
    <w:rsid w:val="004B35E9"/>
    <w:rsid w:val="004B3DF4"/>
    <w:rsid w:val="004B3E18"/>
    <w:rsid w:val="004B4519"/>
    <w:rsid w:val="004B4545"/>
    <w:rsid w:val="004B531C"/>
    <w:rsid w:val="004B5A5F"/>
    <w:rsid w:val="004B5D2A"/>
    <w:rsid w:val="004B6227"/>
    <w:rsid w:val="004B66A5"/>
    <w:rsid w:val="004B6729"/>
    <w:rsid w:val="004B6757"/>
    <w:rsid w:val="004B69B6"/>
    <w:rsid w:val="004B6BD6"/>
    <w:rsid w:val="004B6E34"/>
    <w:rsid w:val="004B6F5B"/>
    <w:rsid w:val="004B728B"/>
    <w:rsid w:val="004B7A20"/>
    <w:rsid w:val="004B7FCA"/>
    <w:rsid w:val="004C007F"/>
    <w:rsid w:val="004C019C"/>
    <w:rsid w:val="004C0DBD"/>
    <w:rsid w:val="004C124C"/>
    <w:rsid w:val="004C2306"/>
    <w:rsid w:val="004C270F"/>
    <w:rsid w:val="004C2742"/>
    <w:rsid w:val="004C27C2"/>
    <w:rsid w:val="004C2AEE"/>
    <w:rsid w:val="004C32FB"/>
    <w:rsid w:val="004C330B"/>
    <w:rsid w:val="004C3A63"/>
    <w:rsid w:val="004C3B20"/>
    <w:rsid w:val="004C3C6F"/>
    <w:rsid w:val="004C4545"/>
    <w:rsid w:val="004C4C90"/>
    <w:rsid w:val="004C533D"/>
    <w:rsid w:val="004C5541"/>
    <w:rsid w:val="004C580C"/>
    <w:rsid w:val="004C5E69"/>
    <w:rsid w:val="004C6D4D"/>
    <w:rsid w:val="004C6EFD"/>
    <w:rsid w:val="004C73C6"/>
    <w:rsid w:val="004C7477"/>
    <w:rsid w:val="004D0721"/>
    <w:rsid w:val="004D0A9B"/>
    <w:rsid w:val="004D0E93"/>
    <w:rsid w:val="004D10AC"/>
    <w:rsid w:val="004D1C0B"/>
    <w:rsid w:val="004D1EDB"/>
    <w:rsid w:val="004D2009"/>
    <w:rsid w:val="004D23CF"/>
    <w:rsid w:val="004D2A1D"/>
    <w:rsid w:val="004D2EF4"/>
    <w:rsid w:val="004D3621"/>
    <w:rsid w:val="004D3AAB"/>
    <w:rsid w:val="004D3EE1"/>
    <w:rsid w:val="004D3FB2"/>
    <w:rsid w:val="004D4234"/>
    <w:rsid w:val="004D43C7"/>
    <w:rsid w:val="004D4521"/>
    <w:rsid w:val="004D46F5"/>
    <w:rsid w:val="004D48FF"/>
    <w:rsid w:val="004D4A55"/>
    <w:rsid w:val="004D5668"/>
    <w:rsid w:val="004D5F33"/>
    <w:rsid w:val="004D60E5"/>
    <w:rsid w:val="004D778D"/>
    <w:rsid w:val="004D7946"/>
    <w:rsid w:val="004D7E7A"/>
    <w:rsid w:val="004E0D6E"/>
    <w:rsid w:val="004E1010"/>
    <w:rsid w:val="004E1810"/>
    <w:rsid w:val="004E19A4"/>
    <w:rsid w:val="004E1B95"/>
    <w:rsid w:val="004E1D3E"/>
    <w:rsid w:val="004E1E08"/>
    <w:rsid w:val="004E1E4F"/>
    <w:rsid w:val="004E22F0"/>
    <w:rsid w:val="004E2602"/>
    <w:rsid w:val="004E2C00"/>
    <w:rsid w:val="004E3C7E"/>
    <w:rsid w:val="004E41E6"/>
    <w:rsid w:val="004E4D97"/>
    <w:rsid w:val="004E5B69"/>
    <w:rsid w:val="004E5B85"/>
    <w:rsid w:val="004E5D8B"/>
    <w:rsid w:val="004E5F3B"/>
    <w:rsid w:val="004E5FDB"/>
    <w:rsid w:val="004E61AB"/>
    <w:rsid w:val="004E6827"/>
    <w:rsid w:val="004E688A"/>
    <w:rsid w:val="004E6891"/>
    <w:rsid w:val="004E70CF"/>
    <w:rsid w:val="004E7233"/>
    <w:rsid w:val="004E73AD"/>
    <w:rsid w:val="004E750A"/>
    <w:rsid w:val="004E7A0B"/>
    <w:rsid w:val="004E7B9B"/>
    <w:rsid w:val="004E7F82"/>
    <w:rsid w:val="004F0DB7"/>
    <w:rsid w:val="004F0F2E"/>
    <w:rsid w:val="004F0F36"/>
    <w:rsid w:val="004F1CEE"/>
    <w:rsid w:val="004F1DF5"/>
    <w:rsid w:val="004F1F57"/>
    <w:rsid w:val="004F1FF7"/>
    <w:rsid w:val="004F22A7"/>
    <w:rsid w:val="004F22C1"/>
    <w:rsid w:val="004F2813"/>
    <w:rsid w:val="004F2D2C"/>
    <w:rsid w:val="004F314A"/>
    <w:rsid w:val="004F31C3"/>
    <w:rsid w:val="004F37D8"/>
    <w:rsid w:val="004F3B7D"/>
    <w:rsid w:val="004F41D0"/>
    <w:rsid w:val="004F470F"/>
    <w:rsid w:val="004F4D60"/>
    <w:rsid w:val="004F4F3E"/>
    <w:rsid w:val="004F4FD9"/>
    <w:rsid w:val="004F51FD"/>
    <w:rsid w:val="004F525F"/>
    <w:rsid w:val="004F534D"/>
    <w:rsid w:val="004F5663"/>
    <w:rsid w:val="004F59CD"/>
    <w:rsid w:val="004F5C34"/>
    <w:rsid w:val="004F5D69"/>
    <w:rsid w:val="004F5E64"/>
    <w:rsid w:val="004F60D5"/>
    <w:rsid w:val="004F60F1"/>
    <w:rsid w:val="004F6303"/>
    <w:rsid w:val="004F6684"/>
    <w:rsid w:val="004F685A"/>
    <w:rsid w:val="004F68C9"/>
    <w:rsid w:val="004F6EBB"/>
    <w:rsid w:val="004F71B8"/>
    <w:rsid w:val="004F7377"/>
    <w:rsid w:val="004F7A51"/>
    <w:rsid w:val="00500426"/>
    <w:rsid w:val="0050057C"/>
    <w:rsid w:val="00500F2E"/>
    <w:rsid w:val="005013D5"/>
    <w:rsid w:val="00501BB4"/>
    <w:rsid w:val="00502A30"/>
    <w:rsid w:val="00502AE4"/>
    <w:rsid w:val="00502E39"/>
    <w:rsid w:val="00504199"/>
    <w:rsid w:val="005044E5"/>
    <w:rsid w:val="00504EA2"/>
    <w:rsid w:val="00505010"/>
    <w:rsid w:val="00505228"/>
    <w:rsid w:val="005059C8"/>
    <w:rsid w:val="00505EA2"/>
    <w:rsid w:val="005060A3"/>
    <w:rsid w:val="005063B8"/>
    <w:rsid w:val="00506574"/>
    <w:rsid w:val="005065B6"/>
    <w:rsid w:val="00506DB1"/>
    <w:rsid w:val="00506E4C"/>
    <w:rsid w:val="00506F71"/>
    <w:rsid w:val="00507088"/>
    <w:rsid w:val="00507313"/>
    <w:rsid w:val="00507709"/>
    <w:rsid w:val="00507974"/>
    <w:rsid w:val="00510142"/>
    <w:rsid w:val="005102ED"/>
    <w:rsid w:val="005104B2"/>
    <w:rsid w:val="00511377"/>
    <w:rsid w:val="005113F7"/>
    <w:rsid w:val="00511597"/>
    <w:rsid w:val="0051262B"/>
    <w:rsid w:val="00512651"/>
    <w:rsid w:val="005126E6"/>
    <w:rsid w:val="0051294B"/>
    <w:rsid w:val="00512BC3"/>
    <w:rsid w:val="00512E56"/>
    <w:rsid w:val="005133F1"/>
    <w:rsid w:val="00513567"/>
    <w:rsid w:val="005135CE"/>
    <w:rsid w:val="00513663"/>
    <w:rsid w:val="005139C3"/>
    <w:rsid w:val="00513A12"/>
    <w:rsid w:val="00513E94"/>
    <w:rsid w:val="00514244"/>
    <w:rsid w:val="00514410"/>
    <w:rsid w:val="005146F0"/>
    <w:rsid w:val="00514A62"/>
    <w:rsid w:val="00514F4B"/>
    <w:rsid w:val="0051531F"/>
    <w:rsid w:val="005153B1"/>
    <w:rsid w:val="00515619"/>
    <w:rsid w:val="00515820"/>
    <w:rsid w:val="0051591D"/>
    <w:rsid w:val="0051599F"/>
    <w:rsid w:val="00515B17"/>
    <w:rsid w:val="00515BAD"/>
    <w:rsid w:val="0051613F"/>
    <w:rsid w:val="00516945"/>
    <w:rsid w:val="00516CD3"/>
    <w:rsid w:val="00516DAE"/>
    <w:rsid w:val="0051715A"/>
    <w:rsid w:val="00517A2B"/>
    <w:rsid w:val="00517BB5"/>
    <w:rsid w:val="00517E0C"/>
    <w:rsid w:val="005200A7"/>
    <w:rsid w:val="00520385"/>
    <w:rsid w:val="005203AE"/>
    <w:rsid w:val="0052050F"/>
    <w:rsid w:val="005206B4"/>
    <w:rsid w:val="00520AC3"/>
    <w:rsid w:val="005211F1"/>
    <w:rsid w:val="0052258E"/>
    <w:rsid w:val="00522729"/>
    <w:rsid w:val="00522799"/>
    <w:rsid w:val="00522B60"/>
    <w:rsid w:val="00522D38"/>
    <w:rsid w:val="0052322D"/>
    <w:rsid w:val="005232F9"/>
    <w:rsid w:val="0052368C"/>
    <w:rsid w:val="0052380D"/>
    <w:rsid w:val="00523CD3"/>
    <w:rsid w:val="00524605"/>
    <w:rsid w:val="005248C2"/>
    <w:rsid w:val="005259BE"/>
    <w:rsid w:val="00525F44"/>
    <w:rsid w:val="005262DF"/>
    <w:rsid w:val="00526352"/>
    <w:rsid w:val="005268E3"/>
    <w:rsid w:val="00526AA3"/>
    <w:rsid w:val="0052741A"/>
    <w:rsid w:val="005274C0"/>
    <w:rsid w:val="0052797B"/>
    <w:rsid w:val="00527C8F"/>
    <w:rsid w:val="00527D60"/>
    <w:rsid w:val="00527D9E"/>
    <w:rsid w:val="00530593"/>
    <w:rsid w:val="005306CE"/>
    <w:rsid w:val="00530E96"/>
    <w:rsid w:val="0053168F"/>
    <w:rsid w:val="0053184E"/>
    <w:rsid w:val="00531E0C"/>
    <w:rsid w:val="00531FF7"/>
    <w:rsid w:val="0053200D"/>
    <w:rsid w:val="00532306"/>
    <w:rsid w:val="0053260C"/>
    <w:rsid w:val="005326ED"/>
    <w:rsid w:val="00532974"/>
    <w:rsid w:val="00532A29"/>
    <w:rsid w:val="0053314F"/>
    <w:rsid w:val="005331F7"/>
    <w:rsid w:val="00533817"/>
    <w:rsid w:val="00533864"/>
    <w:rsid w:val="00533978"/>
    <w:rsid w:val="00533B96"/>
    <w:rsid w:val="00533E79"/>
    <w:rsid w:val="00534083"/>
    <w:rsid w:val="00534147"/>
    <w:rsid w:val="0053454B"/>
    <w:rsid w:val="005346D6"/>
    <w:rsid w:val="00534F1F"/>
    <w:rsid w:val="0053554A"/>
    <w:rsid w:val="00535C29"/>
    <w:rsid w:val="005366E8"/>
    <w:rsid w:val="00536891"/>
    <w:rsid w:val="00536A6A"/>
    <w:rsid w:val="00537838"/>
    <w:rsid w:val="00537993"/>
    <w:rsid w:val="0054003B"/>
    <w:rsid w:val="0054039D"/>
    <w:rsid w:val="005403D7"/>
    <w:rsid w:val="005405FB"/>
    <w:rsid w:val="00540C37"/>
    <w:rsid w:val="005410A9"/>
    <w:rsid w:val="00541451"/>
    <w:rsid w:val="005418D0"/>
    <w:rsid w:val="00541CE2"/>
    <w:rsid w:val="0054207E"/>
    <w:rsid w:val="0054218D"/>
    <w:rsid w:val="005424E0"/>
    <w:rsid w:val="00542598"/>
    <w:rsid w:val="005429DE"/>
    <w:rsid w:val="00542F04"/>
    <w:rsid w:val="00543446"/>
    <w:rsid w:val="00543585"/>
    <w:rsid w:val="00543941"/>
    <w:rsid w:val="00543C84"/>
    <w:rsid w:val="00543FFE"/>
    <w:rsid w:val="00544AE9"/>
    <w:rsid w:val="005451EA"/>
    <w:rsid w:val="00545230"/>
    <w:rsid w:val="00545582"/>
    <w:rsid w:val="0054575B"/>
    <w:rsid w:val="00545DB3"/>
    <w:rsid w:val="00546521"/>
    <w:rsid w:val="00546800"/>
    <w:rsid w:val="00546922"/>
    <w:rsid w:val="00546C24"/>
    <w:rsid w:val="00546F47"/>
    <w:rsid w:val="005479CE"/>
    <w:rsid w:val="00547C9A"/>
    <w:rsid w:val="005500C7"/>
    <w:rsid w:val="0055047F"/>
    <w:rsid w:val="0055053A"/>
    <w:rsid w:val="00550C0C"/>
    <w:rsid w:val="00550F48"/>
    <w:rsid w:val="0055133B"/>
    <w:rsid w:val="00551AA1"/>
    <w:rsid w:val="00551D14"/>
    <w:rsid w:val="00551D5E"/>
    <w:rsid w:val="00551FBB"/>
    <w:rsid w:val="005520E4"/>
    <w:rsid w:val="0055230A"/>
    <w:rsid w:val="005526E6"/>
    <w:rsid w:val="0055284C"/>
    <w:rsid w:val="00552F5A"/>
    <w:rsid w:val="00552FD6"/>
    <w:rsid w:val="00553C0C"/>
    <w:rsid w:val="00554618"/>
    <w:rsid w:val="00554A1D"/>
    <w:rsid w:val="00554EFA"/>
    <w:rsid w:val="0055557B"/>
    <w:rsid w:val="005555A2"/>
    <w:rsid w:val="005555FF"/>
    <w:rsid w:val="00555AF1"/>
    <w:rsid w:val="00555E43"/>
    <w:rsid w:val="00555F47"/>
    <w:rsid w:val="00555FE4"/>
    <w:rsid w:val="005561AD"/>
    <w:rsid w:val="005561DC"/>
    <w:rsid w:val="0055630E"/>
    <w:rsid w:val="0055636F"/>
    <w:rsid w:val="0055651D"/>
    <w:rsid w:val="00556664"/>
    <w:rsid w:val="0055670D"/>
    <w:rsid w:val="00556926"/>
    <w:rsid w:val="00556BE5"/>
    <w:rsid w:val="00556DBA"/>
    <w:rsid w:val="00557307"/>
    <w:rsid w:val="0055742D"/>
    <w:rsid w:val="00557722"/>
    <w:rsid w:val="00557BC4"/>
    <w:rsid w:val="00557CDA"/>
    <w:rsid w:val="00557D36"/>
    <w:rsid w:val="00560154"/>
    <w:rsid w:val="00560BD3"/>
    <w:rsid w:val="00560E02"/>
    <w:rsid w:val="00560F73"/>
    <w:rsid w:val="00561621"/>
    <w:rsid w:val="00561DB1"/>
    <w:rsid w:val="00562A05"/>
    <w:rsid w:val="00562D51"/>
    <w:rsid w:val="0056326A"/>
    <w:rsid w:val="005638B9"/>
    <w:rsid w:val="0056400E"/>
    <w:rsid w:val="00564018"/>
    <w:rsid w:val="005642C6"/>
    <w:rsid w:val="0056454B"/>
    <w:rsid w:val="005647BF"/>
    <w:rsid w:val="0056487E"/>
    <w:rsid w:val="00564A48"/>
    <w:rsid w:val="005655E9"/>
    <w:rsid w:val="00565E8B"/>
    <w:rsid w:val="00565F6B"/>
    <w:rsid w:val="00566222"/>
    <w:rsid w:val="00566418"/>
    <w:rsid w:val="00566A33"/>
    <w:rsid w:val="00566B8D"/>
    <w:rsid w:val="00567101"/>
    <w:rsid w:val="0056778B"/>
    <w:rsid w:val="00567A76"/>
    <w:rsid w:val="00567AFF"/>
    <w:rsid w:val="00567CF7"/>
    <w:rsid w:val="00567D7D"/>
    <w:rsid w:val="00570C8A"/>
    <w:rsid w:val="0057112F"/>
    <w:rsid w:val="00571132"/>
    <w:rsid w:val="00571903"/>
    <w:rsid w:val="00571CD6"/>
    <w:rsid w:val="00571F90"/>
    <w:rsid w:val="0057205A"/>
    <w:rsid w:val="00572076"/>
    <w:rsid w:val="0057238B"/>
    <w:rsid w:val="00572DD5"/>
    <w:rsid w:val="0057382B"/>
    <w:rsid w:val="00573BE9"/>
    <w:rsid w:val="00573ECB"/>
    <w:rsid w:val="005745A0"/>
    <w:rsid w:val="00574A4F"/>
    <w:rsid w:val="00574C7D"/>
    <w:rsid w:val="00574DC5"/>
    <w:rsid w:val="005754BB"/>
    <w:rsid w:val="005757D2"/>
    <w:rsid w:val="00575A66"/>
    <w:rsid w:val="00575ADA"/>
    <w:rsid w:val="00575C27"/>
    <w:rsid w:val="00576269"/>
    <w:rsid w:val="005766D5"/>
    <w:rsid w:val="00577193"/>
    <w:rsid w:val="0057779A"/>
    <w:rsid w:val="0057787E"/>
    <w:rsid w:val="00577ED9"/>
    <w:rsid w:val="00577F47"/>
    <w:rsid w:val="005808F9"/>
    <w:rsid w:val="00581093"/>
    <w:rsid w:val="005810D8"/>
    <w:rsid w:val="00581606"/>
    <w:rsid w:val="00581631"/>
    <w:rsid w:val="0058173F"/>
    <w:rsid w:val="0058197C"/>
    <w:rsid w:val="005822DC"/>
    <w:rsid w:val="005823EB"/>
    <w:rsid w:val="00582491"/>
    <w:rsid w:val="00582632"/>
    <w:rsid w:val="00582B18"/>
    <w:rsid w:val="00582B79"/>
    <w:rsid w:val="00582BC9"/>
    <w:rsid w:val="00583299"/>
    <w:rsid w:val="0058339E"/>
    <w:rsid w:val="00583632"/>
    <w:rsid w:val="005837DC"/>
    <w:rsid w:val="00583AF4"/>
    <w:rsid w:val="00583B9A"/>
    <w:rsid w:val="005842A5"/>
    <w:rsid w:val="00584E7E"/>
    <w:rsid w:val="00585381"/>
    <w:rsid w:val="0058557B"/>
    <w:rsid w:val="005857FE"/>
    <w:rsid w:val="00585999"/>
    <w:rsid w:val="00586100"/>
    <w:rsid w:val="0058655E"/>
    <w:rsid w:val="0058665B"/>
    <w:rsid w:val="0058678D"/>
    <w:rsid w:val="005874F6"/>
    <w:rsid w:val="00587EFA"/>
    <w:rsid w:val="005903A2"/>
    <w:rsid w:val="005907FA"/>
    <w:rsid w:val="00590D28"/>
    <w:rsid w:val="00591554"/>
    <w:rsid w:val="0059167E"/>
    <w:rsid w:val="00591686"/>
    <w:rsid w:val="005917B9"/>
    <w:rsid w:val="00591843"/>
    <w:rsid w:val="00591ABD"/>
    <w:rsid w:val="00592101"/>
    <w:rsid w:val="005928A2"/>
    <w:rsid w:val="005929DB"/>
    <w:rsid w:val="00592A39"/>
    <w:rsid w:val="00592B15"/>
    <w:rsid w:val="00592C88"/>
    <w:rsid w:val="005938F2"/>
    <w:rsid w:val="00593A4A"/>
    <w:rsid w:val="00593B6E"/>
    <w:rsid w:val="00593DF7"/>
    <w:rsid w:val="005941EC"/>
    <w:rsid w:val="005942AE"/>
    <w:rsid w:val="005946E9"/>
    <w:rsid w:val="00594726"/>
    <w:rsid w:val="0059491C"/>
    <w:rsid w:val="005949F9"/>
    <w:rsid w:val="00594A26"/>
    <w:rsid w:val="00594C43"/>
    <w:rsid w:val="00594CC0"/>
    <w:rsid w:val="00595197"/>
    <w:rsid w:val="0059598A"/>
    <w:rsid w:val="00596343"/>
    <w:rsid w:val="005963BE"/>
    <w:rsid w:val="0059651B"/>
    <w:rsid w:val="005965B4"/>
    <w:rsid w:val="0059714A"/>
    <w:rsid w:val="0059749B"/>
    <w:rsid w:val="005976AE"/>
    <w:rsid w:val="00597A7D"/>
    <w:rsid w:val="005A04AB"/>
    <w:rsid w:val="005A0558"/>
    <w:rsid w:val="005A064E"/>
    <w:rsid w:val="005A0711"/>
    <w:rsid w:val="005A0962"/>
    <w:rsid w:val="005A0B79"/>
    <w:rsid w:val="005A13E6"/>
    <w:rsid w:val="005A178B"/>
    <w:rsid w:val="005A1A50"/>
    <w:rsid w:val="005A21D1"/>
    <w:rsid w:val="005A265C"/>
    <w:rsid w:val="005A2986"/>
    <w:rsid w:val="005A2E43"/>
    <w:rsid w:val="005A2EF3"/>
    <w:rsid w:val="005A32B9"/>
    <w:rsid w:val="005A3374"/>
    <w:rsid w:val="005A3B52"/>
    <w:rsid w:val="005A3BF6"/>
    <w:rsid w:val="005A4118"/>
    <w:rsid w:val="005A4550"/>
    <w:rsid w:val="005A46C8"/>
    <w:rsid w:val="005A4B27"/>
    <w:rsid w:val="005A4BE1"/>
    <w:rsid w:val="005A4D47"/>
    <w:rsid w:val="005A50F6"/>
    <w:rsid w:val="005A52E6"/>
    <w:rsid w:val="005A532E"/>
    <w:rsid w:val="005A550C"/>
    <w:rsid w:val="005A57D6"/>
    <w:rsid w:val="005A5931"/>
    <w:rsid w:val="005A5C30"/>
    <w:rsid w:val="005A5D0C"/>
    <w:rsid w:val="005A63DB"/>
    <w:rsid w:val="005A6578"/>
    <w:rsid w:val="005A6809"/>
    <w:rsid w:val="005A6D45"/>
    <w:rsid w:val="005A73A7"/>
    <w:rsid w:val="005A73D5"/>
    <w:rsid w:val="005B0D3A"/>
    <w:rsid w:val="005B1540"/>
    <w:rsid w:val="005B198D"/>
    <w:rsid w:val="005B2A79"/>
    <w:rsid w:val="005B30D8"/>
    <w:rsid w:val="005B35F1"/>
    <w:rsid w:val="005B37C0"/>
    <w:rsid w:val="005B39D7"/>
    <w:rsid w:val="005B42C6"/>
    <w:rsid w:val="005B4543"/>
    <w:rsid w:val="005B49E3"/>
    <w:rsid w:val="005B4B3C"/>
    <w:rsid w:val="005B5850"/>
    <w:rsid w:val="005B61B8"/>
    <w:rsid w:val="005B64DA"/>
    <w:rsid w:val="005B6EA8"/>
    <w:rsid w:val="005B6FEB"/>
    <w:rsid w:val="005B70FC"/>
    <w:rsid w:val="005B7531"/>
    <w:rsid w:val="005B7B66"/>
    <w:rsid w:val="005B7BA3"/>
    <w:rsid w:val="005B7D5B"/>
    <w:rsid w:val="005C03CE"/>
    <w:rsid w:val="005C1D22"/>
    <w:rsid w:val="005C2374"/>
    <w:rsid w:val="005C28C6"/>
    <w:rsid w:val="005C3AC1"/>
    <w:rsid w:val="005C3ACA"/>
    <w:rsid w:val="005C3D02"/>
    <w:rsid w:val="005C41EC"/>
    <w:rsid w:val="005C4A53"/>
    <w:rsid w:val="005C5231"/>
    <w:rsid w:val="005C52A9"/>
    <w:rsid w:val="005C5824"/>
    <w:rsid w:val="005C59B2"/>
    <w:rsid w:val="005C611D"/>
    <w:rsid w:val="005C61CA"/>
    <w:rsid w:val="005C6385"/>
    <w:rsid w:val="005C6979"/>
    <w:rsid w:val="005C6F10"/>
    <w:rsid w:val="005C6FCF"/>
    <w:rsid w:val="005C793C"/>
    <w:rsid w:val="005D02FC"/>
    <w:rsid w:val="005D0CEC"/>
    <w:rsid w:val="005D0DD9"/>
    <w:rsid w:val="005D0E9E"/>
    <w:rsid w:val="005D0FB5"/>
    <w:rsid w:val="005D14F0"/>
    <w:rsid w:val="005D2330"/>
    <w:rsid w:val="005D27B5"/>
    <w:rsid w:val="005D28CC"/>
    <w:rsid w:val="005D2E43"/>
    <w:rsid w:val="005D3092"/>
    <w:rsid w:val="005D310D"/>
    <w:rsid w:val="005D3449"/>
    <w:rsid w:val="005D37E2"/>
    <w:rsid w:val="005D3A70"/>
    <w:rsid w:val="005D3DBD"/>
    <w:rsid w:val="005D3ED9"/>
    <w:rsid w:val="005D45C4"/>
    <w:rsid w:val="005D4B3B"/>
    <w:rsid w:val="005D4CA0"/>
    <w:rsid w:val="005D543C"/>
    <w:rsid w:val="005D56A7"/>
    <w:rsid w:val="005D56DC"/>
    <w:rsid w:val="005D599A"/>
    <w:rsid w:val="005D5C7B"/>
    <w:rsid w:val="005D5DDC"/>
    <w:rsid w:val="005D5FB6"/>
    <w:rsid w:val="005D5FDC"/>
    <w:rsid w:val="005D63B3"/>
    <w:rsid w:val="005D6619"/>
    <w:rsid w:val="005D67A4"/>
    <w:rsid w:val="005D68BE"/>
    <w:rsid w:val="005D6CF3"/>
    <w:rsid w:val="005D6DDA"/>
    <w:rsid w:val="005D6F40"/>
    <w:rsid w:val="005D741E"/>
    <w:rsid w:val="005D747F"/>
    <w:rsid w:val="005D7CBC"/>
    <w:rsid w:val="005E0343"/>
    <w:rsid w:val="005E0825"/>
    <w:rsid w:val="005E0AA2"/>
    <w:rsid w:val="005E1B15"/>
    <w:rsid w:val="005E1B55"/>
    <w:rsid w:val="005E1E74"/>
    <w:rsid w:val="005E229D"/>
    <w:rsid w:val="005E2C55"/>
    <w:rsid w:val="005E2D7E"/>
    <w:rsid w:val="005E2E43"/>
    <w:rsid w:val="005E38B3"/>
    <w:rsid w:val="005E422D"/>
    <w:rsid w:val="005E4380"/>
    <w:rsid w:val="005E49CB"/>
    <w:rsid w:val="005E4C62"/>
    <w:rsid w:val="005E4E1D"/>
    <w:rsid w:val="005E5118"/>
    <w:rsid w:val="005E52ED"/>
    <w:rsid w:val="005E52FF"/>
    <w:rsid w:val="005E5548"/>
    <w:rsid w:val="005E583D"/>
    <w:rsid w:val="005E6141"/>
    <w:rsid w:val="005E64A6"/>
    <w:rsid w:val="005E659C"/>
    <w:rsid w:val="005E7814"/>
    <w:rsid w:val="005E7F64"/>
    <w:rsid w:val="005F0107"/>
    <w:rsid w:val="005F03BF"/>
    <w:rsid w:val="005F0B4C"/>
    <w:rsid w:val="005F2AB3"/>
    <w:rsid w:val="005F3137"/>
    <w:rsid w:val="005F3684"/>
    <w:rsid w:val="005F3E93"/>
    <w:rsid w:val="005F40E7"/>
    <w:rsid w:val="005F4240"/>
    <w:rsid w:val="005F46C7"/>
    <w:rsid w:val="005F46CD"/>
    <w:rsid w:val="005F4BBA"/>
    <w:rsid w:val="005F4D48"/>
    <w:rsid w:val="005F4EE3"/>
    <w:rsid w:val="005F50C7"/>
    <w:rsid w:val="005F57B0"/>
    <w:rsid w:val="005F5C34"/>
    <w:rsid w:val="005F5C9D"/>
    <w:rsid w:val="005F6C18"/>
    <w:rsid w:val="005F6C54"/>
    <w:rsid w:val="005F6D02"/>
    <w:rsid w:val="005F6E06"/>
    <w:rsid w:val="005F7024"/>
    <w:rsid w:val="005F7694"/>
    <w:rsid w:val="005F78FA"/>
    <w:rsid w:val="005F7E07"/>
    <w:rsid w:val="00600230"/>
    <w:rsid w:val="00600757"/>
    <w:rsid w:val="00601191"/>
    <w:rsid w:val="006011BE"/>
    <w:rsid w:val="006013D3"/>
    <w:rsid w:val="006014A1"/>
    <w:rsid w:val="00601507"/>
    <w:rsid w:val="006017DA"/>
    <w:rsid w:val="00601D7C"/>
    <w:rsid w:val="006024BE"/>
    <w:rsid w:val="006024C8"/>
    <w:rsid w:val="00602CA7"/>
    <w:rsid w:val="00602F74"/>
    <w:rsid w:val="00603173"/>
    <w:rsid w:val="0060337A"/>
    <w:rsid w:val="006034CA"/>
    <w:rsid w:val="00603FE1"/>
    <w:rsid w:val="006040AF"/>
    <w:rsid w:val="006040D4"/>
    <w:rsid w:val="00604257"/>
    <w:rsid w:val="00604699"/>
    <w:rsid w:val="00605012"/>
    <w:rsid w:val="006053CA"/>
    <w:rsid w:val="006054F1"/>
    <w:rsid w:val="00605574"/>
    <w:rsid w:val="00606069"/>
    <w:rsid w:val="006067F8"/>
    <w:rsid w:val="00606BFF"/>
    <w:rsid w:val="00606D2E"/>
    <w:rsid w:val="00606E25"/>
    <w:rsid w:val="00607131"/>
    <w:rsid w:val="00607F1F"/>
    <w:rsid w:val="00610FF5"/>
    <w:rsid w:val="00611090"/>
    <w:rsid w:val="0061126C"/>
    <w:rsid w:val="00611452"/>
    <w:rsid w:val="0061248C"/>
    <w:rsid w:val="00612AD4"/>
    <w:rsid w:val="006130B3"/>
    <w:rsid w:val="0061332B"/>
    <w:rsid w:val="00613AD7"/>
    <w:rsid w:val="00613BDF"/>
    <w:rsid w:val="00613C49"/>
    <w:rsid w:val="00614472"/>
    <w:rsid w:val="006145D0"/>
    <w:rsid w:val="00614694"/>
    <w:rsid w:val="006146C0"/>
    <w:rsid w:val="00614790"/>
    <w:rsid w:val="00615B4C"/>
    <w:rsid w:val="00615C05"/>
    <w:rsid w:val="00615FAF"/>
    <w:rsid w:val="006161A7"/>
    <w:rsid w:val="006161A9"/>
    <w:rsid w:val="006164EE"/>
    <w:rsid w:val="006165CF"/>
    <w:rsid w:val="006165E1"/>
    <w:rsid w:val="006168B2"/>
    <w:rsid w:val="006172B9"/>
    <w:rsid w:val="0061779C"/>
    <w:rsid w:val="00617B05"/>
    <w:rsid w:val="00617FB3"/>
    <w:rsid w:val="0062022E"/>
    <w:rsid w:val="006207CD"/>
    <w:rsid w:val="00620AD2"/>
    <w:rsid w:val="00620C50"/>
    <w:rsid w:val="006214DA"/>
    <w:rsid w:val="006216F1"/>
    <w:rsid w:val="00621992"/>
    <w:rsid w:val="00621A3A"/>
    <w:rsid w:val="00621C4D"/>
    <w:rsid w:val="00621DA0"/>
    <w:rsid w:val="006221E9"/>
    <w:rsid w:val="006222B6"/>
    <w:rsid w:val="006222EF"/>
    <w:rsid w:val="00622393"/>
    <w:rsid w:val="006224AF"/>
    <w:rsid w:val="00622602"/>
    <w:rsid w:val="00622A77"/>
    <w:rsid w:val="00622A8E"/>
    <w:rsid w:val="00622BEA"/>
    <w:rsid w:val="00623CA2"/>
    <w:rsid w:val="0062405F"/>
    <w:rsid w:val="00624120"/>
    <w:rsid w:val="0062413A"/>
    <w:rsid w:val="0062439D"/>
    <w:rsid w:val="00624998"/>
    <w:rsid w:val="00624AC9"/>
    <w:rsid w:val="00624CE8"/>
    <w:rsid w:val="00624D34"/>
    <w:rsid w:val="00624F50"/>
    <w:rsid w:val="006251DC"/>
    <w:rsid w:val="00625886"/>
    <w:rsid w:val="00625E1B"/>
    <w:rsid w:val="00626AC5"/>
    <w:rsid w:val="00627D14"/>
    <w:rsid w:val="0063022E"/>
    <w:rsid w:val="00630593"/>
    <w:rsid w:val="00630BE2"/>
    <w:rsid w:val="00631208"/>
    <w:rsid w:val="0063120E"/>
    <w:rsid w:val="0063188B"/>
    <w:rsid w:val="00631C57"/>
    <w:rsid w:val="00631C8B"/>
    <w:rsid w:val="006320B8"/>
    <w:rsid w:val="00632128"/>
    <w:rsid w:val="006321A1"/>
    <w:rsid w:val="00632712"/>
    <w:rsid w:val="00633027"/>
    <w:rsid w:val="00633797"/>
    <w:rsid w:val="00633847"/>
    <w:rsid w:val="00633BC4"/>
    <w:rsid w:val="00633CA4"/>
    <w:rsid w:val="006340D3"/>
    <w:rsid w:val="0063431E"/>
    <w:rsid w:val="0063486C"/>
    <w:rsid w:val="00634A54"/>
    <w:rsid w:val="00634D9D"/>
    <w:rsid w:val="00635454"/>
    <w:rsid w:val="0063547E"/>
    <w:rsid w:val="006356DF"/>
    <w:rsid w:val="00635778"/>
    <w:rsid w:val="00635B7E"/>
    <w:rsid w:val="006361ED"/>
    <w:rsid w:val="00636673"/>
    <w:rsid w:val="00636999"/>
    <w:rsid w:val="00636C68"/>
    <w:rsid w:val="00636D99"/>
    <w:rsid w:val="00637079"/>
    <w:rsid w:val="00637097"/>
    <w:rsid w:val="00637505"/>
    <w:rsid w:val="006376D1"/>
    <w:rsid w:val="00637968"/>
    <w:rsid w:val="00637A8C"/>
    <w:rsid w:val="00637B1E"/>
    <w:rsid w:val="00637C8E"/>
    <w:rsid w:val="00637EA0"/>
    <w:rsid w:val="0064086B"/>
    <w:rsid w:val="00640A2F"/>
    <w:rsid w:val="0064104F"/>
    <w:rsid w:val="006411C4"/>
    <w:rsid w:val="006411E0"/>
    <w:rsid w:val="006415BC"/>
    <w:rsid w:val="006419C3"/>
    <w:rsid w:val="00641D6B"/>
    <w:rsid w:val="00641DBE"/>
    <w:rsid w:val="006425FF"/>
    <w:rsid w:val="00642667"/>
    <w:rsid w:val="0064284B"/>
    <w:rsid w:val="00642E79"/>
    <w:rsid w:val="00642EDB"/>
    <w:rsid w:val="00643B69"/>
    <w:rsid w:val="0064415E"/>
    <w:rsid w:val="006443DB"/>
    <w:rsid w:val="006449E4"/>
    <w:rsid w:val="00644DD0"/>
    <w:rsid w:val="006452CA"/>
    <w:rsid w:val="00645708"/>
    <w:rsid w:val="00645711"/>
    <w:rsid w:val="00646589"/>
    <w:rsid w:val="006465D5"/>
    <w:rsid w:val="00646FC4"/>
    <w:rsid w:val="00647B70"/>
    <w:rsid w:val="0065173A"/>
    <w:rsid w:val="0065188A"/>
    <w:rsid w:val="0065189B"/>
    <w:rsid w:val="00651915"/>
    <w:rsid w:val="00651B97"/>
    <w:rsid w:val="0065210C"/>
    <w:rsid w:val="00652391"/>
    <w:rsid w:val="006526C1"/>
    <w:rsid w:val="0065274D"/>
    <w:rsid w:val="00652D1E"/>
    <w:rsid w:val="0065316A"/>
    <w:rsid w:val="00653BD9"/>
    <w:rsid w:val="00653BDB"/>
    <w:rsid w:val="00653E20"/>
    <w:rsid w:val="0065404A"/>
    <w:rsid w:val="0065451B"/>
    <w:rsid w:val="0065483C"/>
    <w:rsid w:val="00654E70"/>
    <w:rsid w:val="00655165"/>
    <w:rsid w:val="00655307"/>
    <w:rsid w:val="006554C6"/>
    <w:rsid w:val="0065683B"/>
    <w:rsid w:val="00656EC6"/>
    <w:rsid w:val="006572B5"/>
    <w:rsid w:val="00657601"/>
    <w:rsid w:val="00657CAF"/>
    <w:rsid w:val="00657F7F"/>
    <w:rsid w:val="006601E1"/>
    <w:rsid w:val="006602C1"/>
    <w:rsid w:val="0066145E"/>
    <w:rsid w:val="00661A1B"/>
    <w:rsid w:val="00661CC8"/>
    <w:rsid w:val="00661DA7"/>
    <w:rsid w:val="006622F6"/>
    <w:rsid w:val="00662769"/>
    <w:rsid w:val="00662B26"/>
    <w:rsid w:val="0066329C"/>
    <w:rsid w:val="006633B0"/>
    <w:rsid w:val="00663994"/>
    <w:rsid w:val="00663A78"/>
    <w:rsid w:val="00663FE3"/>
    <w:rsid w:val="00664035"/>
    <w:rsid w:val="00664456"/>
    <w:rsid w:val="00664E2A"/>
    <w:rsid w:val="00664F43"/>
    <w:rsid w:val="00664FA6"/>
    <w:rsid w:val="006654A2"/>
    <w:rsid w:val="00665F78"/>
    <w:rsid w:val="00666096"/>
    <w:rsid w:val="006666C8"/>
    <w:rsid w:val="00666A64"/>
    <w:rsid w:val="00666F7C"/>
    <w:rsid w:val="006672ED"/>
    <w:rsid w:val="006672F5"/>
    <w:rsid w:val="00667339"/>
    <w:rsid w:val="006674E0"/>
    <w:rsid w:val="006677BD"/>
    <w:rsid w:val="00667C29"/>
    <w:rsid w:val="00667C94"/>
    <w:rsid w:val="00670678"/>
    <w:rsid w:val="00670933"/>
    <w:rsid w:val="006709E4"/>
    <w:rsid w:val="00670E96"/>
    <w:rsid w:val="00670FEB"/>
    <w:rsid w:val="00671C0D"/>
    <w:rsid w:val="00672087"/>
    <w:rsid w:val="006726F9"/>
    <w:rsid w:val="00672F1B"/>
    <w:rsid w:val="006757E0"/>
    <w:rsid w:val="00675E2D"/>
    <w:rsid w:val="00675F73"/>
    <w:rsid w:val="00675FA0"/>
    <w:rsid w:val="0067637C"/>
    <w:rsid w:val="00676903"/>
    <w:rsid w:val="0067690D"/>
    <w:rsid w:val="006778BD"/>
    <w:rsid w:val="00680293"/>
    <w:rsid w:val="0068031F"/>
    <w:rsid w:val="006806F2"/>
    <w:rsid w:val="006807AB"/>
    <w:rsid w:val="00680879"/>
    <w:rsid w:val="00680EFB"/>
    <w:rsid w:val="006814B9"/>
    <w:rsid w:val="00681578"/>
    <w:rsid w:val="006815D7"/>
    <w:rsid w:val="0068179A"/>
    <w:rsid w:val="00682E20"/>
    <w:rsid w:val="00682E6B"/>
    <w:rsid w:val="00682F65"/>
    <w:rsid w:val="00682F88"/>
    <w:rsid w:val="00683313"/>
    <w:rsid w:val="00683720"/>
    <w:rsid w:val="00683F2B"/>
    <w:rsid w:val="00684330"/>
    <w:rsid w:val="00684E5E"/>
    <w:rsid w:val="00684FE3"/>
    <w:rsid w:val="00685545"/>
    <w:rsid w:val="00685616"/>
    <w:rsid w:val="0068593D"/>
    <w:rsid w:val="00685A1B"/>
    <w:rsid w:val="00685A42"/>
    <w:rsid w:val="00685C05"/>
    <w:rsid w:val="00685EED"/>
    <w:rsid w:val="00685F4E"/>
    <w:rsid w:val="00686909"/>
    <w:rsid w:val="00686BDD"/>
    <w:rsid w:val="00687228"/>
    <w:rsid w:val="00687517"/>
    <w:rsid w:val="00687F23"/>
    <w:rsid w:val="006900DC"/>
    <w:rsid w:val="006904BB"/>
    <w:rsid w:val="006905B8"/>
    <w:rsid w:val="00690B1F"/>
    <w:rsid w:val="006913F5"/>
    <w:rsid w:val="00691905"/>
    <w:rsid w:val="00691A80"/>
    <w:rsid w:val="00691B1C"/>
    <w:rsid w:val="00691B72"/>
    <w:rsid w:val="0069256A"/>
    <w:rsid w:val="00692A5B"/>
    <w:rsid w:val="00692E29"/>
    <w:rsid w:val="00692F6E"/>
    <w:rsid w:val="006932F7"/>
    <w:rsid w:val="006933BD"/>
    <w:rsid w:val="00693A3D"/>
    <w:rsid w:val="00693B29"/>
    <w:rsid w:val="00694519"/>
    <w:rsid w:val="006952DC"/>
    <w:rsid w:val="006956AC"/>
    <w:rsid w:val="006957A7"/>
    <w:rsid w:val="00695A33"/>
    <w:rsid w:val="00695B18"/>
    <w:rsid w:val="00695B6E"/>
    <w:rsid w:val="00695B8F"/>
    <w:rsid w:val="00695E82"/>
    <w:rsid w:val="006965A2"/>
    <w:rsid w:val="0069681B"/>
    <w:rsid w:val="0069681C"/>
    <w:rsid w:val="00696938"/>
    <w:rsid w:val="00696D1D"/>
    <w:rsid w:val="006970B3"/>
    <w:rsid w:val="00697288"/>
    <w:rsid w:val="006974F5"/>
    <w:rsid w:val="00697ADE"/>
    <w:rsid w:val="00697B9A"/>
    <w:rsid w:val="00697EEF"/>
    <w:rsid w:val="006A00FB"/>
    <w:rsid w:val="006A0133"/>
    <w:rsid w:val="006A058F"/>
    <w:rsid w:val="006A06D7"/>
    <w:rsid w:val="006A0C8C"/>
    <w:rsid w:val="006A12C0"/>
    <w:rsid w:val="006A12D0"/>
    <w:rsid w:val="006A1D2A"/>
    <w:rsid w:val="006A271B"/>
    <w:rsid w:val="006A2739"/>
    <w:rsid w:val="006A29B6"/>
    <w:rsid w:val="006A3414"/>
    <w:rsid w:val="006A3579"/>
    <w:rsid w:val="006A3604"/>
    <w:rsid w:val="006A37B2"/>
    <w:rsid w:val="006A417D"/>
    <w:rsid w:val="006A47B0"/>
    <w:rsid w:val="006A4DCD"/>
    <w:rsid w:val="006A4E43"/>
    <w:rsid w:val="006A51F9"/>
    <w:rsid w:val="006A54F9"/>
    <w:rsid w:val="006A564F"/>
    <w:rsid w:val="006A58CE"/>
    <w:rsid w:val="006A6A18"/>
    <w:rsid w:val="006A6D1F"/>
    <w:rsid w:val="006A6DE1"/>
    <w:rsid w:val="006A6DF5"/>
    <w:rsid w:val="006A7014"/>
    <w:rsid w:val="006A72DD"/>
    <w:rsid w:val="006A741E"/>
    <w:rsid w:val="006A7DCD"/>
    <w:rsid w:val="006B0199"/>
    <w:rsid w:val="006B03CB"/>
    <w:rsid w:val="006B0C26"/>
    <w:rsid w:val="006B0D9E"/>
    <w:rsid w:val="006B1023"/>
    <w:rsid w:val="006B124A"/>
    <w:rsid w:val="006B171D"/>
    <w:rsid w:val="006B1842"/>
    <w:rsid w:val="006B1B4D"/>
    <w:rsid w:val="006B1D59"/>
    <w:rsid w:val="006B1F22"/>
    <w:rsid w:val="006B222E"/>
    <w:rsid w:val="006B2335"/>
    <w:rsid w:val="006B2468"/>
    <w:rsid w:val="006B2960"/>
    <w:rsid w:val="006B2D0C"/>
    <w:rsid w:val="006B2E2A"/>
    <w:rsid w:val="006B34EB"/>
    <w:rsid w:val="006B36A5"/>
    <w:rsid w:val="006B39AC"/>
    <w:rsid w:val="006B3FA0"/>
    <w:rsid w:val="006B52A4"/>
    <w:rsid w:val="006B55E8"/>
    <w:rsid w:val="006B60CC"/>
    <w:rsid w:val="006B60F3"/>
    <w:rsid w:val="006B6249"/>
    <w:rsid w:val="006B64E1"/>
    <w:rsid w:val="006B66CC"/>
    <w:rsid w:val="006B72A2"/>
    <w:rsid w:val="006B7AEF"/>
    <w:rsid w:val="006B7EFB"/>
    <w:rsid w:val="006C03EB"/>
    <w:rsid w:val="006C06A7"/>
    <w:rsid w:val="006C0E79"/>
    <w:rsid w:val="006C10D3"/>
    <w:rsid w:val="006C12D8"/>
    <w:rsid w:val="006C149E"/>
    <w:rsid w:val="006C15ED"/>
    <w:rsid w:val="006C1C5B"/>
    <w:rsid w:val="006C1C94"/>
    <w:rsid w:val="006C1EAA"/>
    <w:rsid w:val="006C29B7"/>
    <w:rsid w:val="006C33A3"/>
    <w:rsid w:val="006C3E50"/>
    <w:rsid w:val="006C4370"/>
    <w:rsid w:val="006C4EE9"/>
    <w:rsid w:val="006C508F"/>
    <w:rsid w:val="006C5521"/>
    <w:rsid w:val="006C57F6"/>
    <w:rsid w:val="006C64A5"/>
    <w:rsid w:val="006C692D"/>
    <w:rsid w:val="006C6B0A"/>
    <w:rsid w:val="006C6D97"/>
    <w:rsid w:val="006C79C2"/>
    <w:rsid w:val="006C7C69"/>
    <w:rsid w:val="006D015B"/>
    <w:rsid w:val="006D0990"/>
    <w:rsid w:val="006D0D3B"/>
    <w:rsid w:val="006D0D6F"/>
    <w:rsid w:val="006D1121"/>
    <w:rsid w:val="006D1156"/>
    <w:rsid w:val="006D1729"/>
    <w:rsid w:val="006D1CDA"/>
    <w:rsid w:val="006D1CF4"/>
    <w:rsid w:val="006D1DB2"/>
    <w:rsid w:val="006D1E47"/>
    <w:rsid w:val="006D205B"/>
    <w:rsid w:val="006D26B0"/>
    <w:rsid w:val="006D289A"/>
    <w:rsid w:val="006D29E0"/>
    <w:rsid w:val="006D2FF6"/>
    <w:rsid w:val="006D3152"/>
    <w:rsid w:val="006D364D"/>
    <w:rsid w:val="006D3ADC"/>
    <w:rsid w:val="006D3C7C"/>
    <w:rsid w:val="006D3CB5"/>
    <w:rsid w:val="006D4097"/>
    <w:rsid w:val="006D4D3D"/>
    <w:rsid w:val="006D4F0D"/>
    <w:rsid w:val="006D4F69"/>
    <w:rsid w:val="006D51B1"/>
    <w:rsid w:val="006D51D7"/>
    <w:rsid w:val="006D55E3"/>
    <w:rsid w:val="006D59E0"/>
    <w:rsid w:val="006D5BB5"/>
    <w:rsid w:val="006D5E8A"/>
    <w:rsid w:val="006D62BE"/>
    <w:rsid w:val="006D6320"/>
    <w:rsid w:val="006D645F"/>
    <w:rsid w:val="006D650D"/>
    <w:rsid w:val="006D6DC3"/>
    <w:rsid w:val="006D701D"/>
    <w:rsid w:val="006D7572"/>
    <w:rsid w:val="006D75A6"/>
    <w:rsid w:val="006D7A62"/>
    <w:rsid w:val="006D7B5F"/>
    <w:rsid w:val="006E025C"/>
    <w:rsid w:val="006E0338"/>
    <w:rsid w:val="006E04BD"/>
    <w:rsid w:val="006E0655"/>
    <w:rsid w:val="006E099B"/>
    <w:rsid w:val="006E0BAB"/>
    <w:rsid w:val="006E126A"/>
    <w:rsid w:val="006E15AB"/>
    <w:rsid w:val="006E19A7"/>
    <w:rsid w:val="006E1A98"/>
    <w:rsid w:val="006E2161"/>
    <w:rsid w:val="006E236E"/>
    <w:rsid w:val="006E261C"/>
    <w:rsid w:val="006E2995"/>
    <w:rsid w:val="006E2A7E"/>
    <w:rsid w:val="006E2FA4"/>
    <w:rsid w:val="006E3225"/>
    <w:rsid w:val="006E35EB"/>
    <w:rsid w:val="006E3D10"/>
    <w:rsid w:val="006E4384"/>
    <w:rsid w:val="006E441C"/>
    <w:rsid w:val="006E44CF"/>
    <w:rsid w:val="006E4787"/>
    <w:rsid w:val="006E4A3B"/>
    <w:rsid w:val="006E5135"/>
    <w:rsid w:val="006E5239"/>
    <w:rsid w:val="006E555E"/>
    <w:rsid w:val="006E566C"/>
    <w:rsid w:val="006E5903"/>
    <w:rsid w:val="006E5B48"/>
    <w:rsid w:val="006E5BA5"/>
    <w:rsid w:val="006E5CE5"/>
    <w:rsid w:val="006E6552"/>
    <w:rsid w:val="006E6CBC"/>
    <w:rsid w:val="006E6EE2"/>
    <w:rsid w:val="006E6F68"/>
    <w:rsid w:val="006E70E8"/>
    <w:rsid w:val="006E73C9"/>
    <w:rsid w:val="006E75EB"/>
    <w:rsid w:val="006F0CD6"/>
    <w:rsid w:val="006F1223"/>
    <w:rsid w:val="006F18D8"/>
    <w:rsid w:val="006F1A35"/>
    <w:rsid w:val="006F1A36"/>
    <w:rsid w:val="006F1E77"/>
    <w:rsid w:val="006F1F67"/>
    <w:rsid w:val="006F2062"/>
    <w:rsid w:val="006F2086"/>
    <w:rsid w:val="006F277A"/>
    <w:rsid w:val="006F2A14"/>
    <w:rsid w:val="006F3379"/>
    <w:rsid w:val="006F346E"/>
    <w:rsid w:val="006F3549"/>
    <w:rsid w:val="006F3D28"/>
    <w:rsid w:val="006F3EE3"/>
    <w:rsid w:val="006F3FE1"/>
    <w:rsid w:val="006F4CCC"/>
    <w:rsid w:val="006F50C9"/>
    <w:rsid w:val="006F55EF"/>
    <w:rsid w:val="006F5606"/>
    <w:rsid w:val="006F59E7"/>
    <w:rsid w:val="006F5F29"/>
    <w:rsid w:val="006F6449"/>
    <w:rsid w:val="006F694B"/>
    <w:rsid w:val="006F6B65"/>
    <w:rsid w:val="006F7045"/>
    <w:rsid w:val="006F72A9"/>
    <w:rsid w:val="006F7416"/>
    <w:rsid w:val="006F7ACC"/>
    <w:rsid w:val="006F7DBE"/>
    <w:rsid w:val="007002EF"/>
    <w:rsid w:val="007008FD"/>
    <w:rsid w:val="00700ECD"/>
    <w:rsid w:val="0070188A"/>
    <w:rsid w:val="00701C32"/>
    <w:rsid w:val="00701EC2"/>
    <w:rsid w:val="00702468"/>
    <w:rsid w:val="007024E1"/>
    <w:rsid w:val="007025A3"/>
    <w:rsid w:val="007035E8"/>
    <w:rsid w:val="00703616"/>
    <w:rsid w:val="00703A98"/>
    <w:rsid w:val="00703C08"/>
    <w:rsid w:val="007049FF"/>
    <w:rsid w:val="00704C50"/>
    <w:rsid w:val="00704DAE"/>
    <w:rsid w:val="00705518"/>
    <w:rsid w:val="00705F00"/>
    <w:rsid w:val="00706C83"/>
    <w:rsid w:val="00706F31"/>
    <w:rsid w:val="00707114"/>
    <w:rsid w:val="0071057A"/>
    <w:rsid w:val="0071087D"/>
    <w:rsid w:val="00710896"/>
    <w:rsid w:val="00710A11"/>
    <w:rsid w:val="00710B2E"/>
    <w:rsid w:val="00710F62"/>
    <w:rsid w:val="00711284"/>
    <w:rsid w:val="00711BCC"/>
    <w:rsid w:val="00711BD7"/>
    <w:rsid w:val="00711E27"/>
    <w:rsid w:val="007120AE"/>
    <w:rsid w:val="007121A0"/>
    <w:rsid w:val="00712477"/>
    <w:rsid w:val="0071257C"/>
    <w:rsid w:val="00713374"/>
    <w:rsid w:val="00714482"/>
    <w:rsid w:val="00714AA3"/>
    <w:rsid w:val="00714EEA"/>
    <w:rsid w:val="00714F74"/>
    <w:rsid w:val="007151BB"/>
    <w:rsid w:val="0071537C"/>
    <w:rsid w:val="00715A86"/>
    <w:rsid w:val="00715AF1"/>
    <w:rsid w:val="00715BE3"/>
    <w:rsid w:val="0071621A"/>
    <w:rsid w:val="00716549"/>
    <w:rsid w:val="0071656D"/>
    <w:rsid w:val="00717370"/>
    <w:rsid w:val="00717476"/>
    <w:rsid w:val="007174C0"/>
    <w:rsid w:val="00717590"/>
    <w:rsid w:val="00717F8B"/>
    <w:rsid w:val="00720103"/>
    <w:rsid w:val="007203C7"/>
    <w:rsid w:val="00720AAD"/>
    <w:rsid w:val="00720D16"/>
    <w:rsid w:val="00720F09"/>
    <w:rsid w:val="00721473"/>
    <w:rsid w:val="0072199E"/>
    <w:rsid w:val="00722032"/>
    <w:rsid w:val="007221DB"/>
    <w:rsid w:val="007225A0"/>
    <w:rsid w:val="0072283A"/>
    <w:rsid w:val="00722C6D"/>
    <w:rsid w:val="0072303D"/>
    <w:rsid w:val="00723B06"/>
    <w:rsid w:val="0072475A"/>
    <w:rsid w:val="007249E2"/>
    <w:rsid w:val="00724CD1"/>
    <w:rsid w:val="0072509E"/>
    <w:rsid w:val="0072514F"/>
    <w:rsid w:val="00725236"/>
    <w:rsid w:val="0072528C"/>
    <w:rsid w:val="00725A01"/>
    <w:rsid w:val="00726286"/>
    <w:rsid w:val="007264DC"/>
    <w:rsid w:val="00726805"/>
    <w:rsid w:val="00726D4D"/>
    <w:rsid w:val="00726DFC"/>
    <w:rsid w:val="0072707C"/>
    <w:rsid w:val="007274C1"/>
    <w:rsid w:val="00727A80"/>
    <w:rsid w:val="00727D5A"/>
    <w:rsid w:val="0073079B"/>
    <w:rsid w:val="00731A9C"/>
    <w:rsid w:val="00731F14"/>
    <w:rsid w:val="00732809"/>
    <w:rsid w:val="0073297F"/>
    <w:rsid w:val="007329F7"/>
    <w:rsid w:val="00733B5E"/>
    <w:rsid w:val="00733F26"/>
    <w:rsid w:val="007344B5"/>
    <w:rsid w:val="00734950"/>
    <w:rsid w:val="00734E75"/>
    <w:rsid w:val="00735083"/>
    <w:rsid w:val="00735334"/>
    <w:rsid w:val="00735A25"/>
    <w:rsid w:val="00735D12"/>
    <w:rsid w:val="00736127"/>
    <w:rsid w:val="0073621E"/>
    <w:rsid w:val="00736477"/>
    <w:rsid w:val="007369C3"/>
    <w:rsid w:val="007369E3"/>
    <w:rsid w:val="00736DFE"/>
    <w:rsid w:val="00737120"/>
    <w:rsid w:val="00737843"/>
    <w:rsid w:val="00737945"/>
    <w:rsid w:val="00737C04"/>
    <w:rsid w:val="00740A28"/>
    <w:rsid w:val="00740A33"/>
    <w:rsid w:val="00741120"/>
    <w:rsid w:val="007414EC"/>
    <w:rsid w:val="007416C9"/>
    <w:rsid w:val="00741776"/>
    <w:rsid w:val="00741822"/>
    <w:rsid w:val="00741B92"/>
    <w:rsid w:val="00742538"/>
    <w:rsid w:val="00742C58"/>
    <w:rsid w:val="00742EC1"/>
    <w:rsid w:val="00744415"/>
    <w:rsid w:val="0074490B"/>
    <w:rsid w:val="00744BC9"/>
    <w:rsid w:val="00744F56"/>
    <w:rsid w:val="00745076"/>
    <w:rsid w:val="00746306"/>
    <w:rsid w:val="00746D8B"/>
    <w:rsid w:val="007471F3"/>
    <w:rsid w:val="00747381"/>
    <w:rsid w:val="007473D7"/>
    <w:rsid w:val="0075010C"/>
    <w:rsid w:val="00750534"/>
    <w:rsid w:val="00750A96"/>
    <w:rsid w:val="0075125E"/>
    <w:rsid w:val="007516F5"/>
    <w:rsid w:val="007518D2"/>
    <w:rsid w:val="00751BEC"/>
    <w:rsid w:val="007524BC"/>
    <w:rsid w:val="007527F1"/>
    <w:rsid w:val="007529F7"/>
    <w:rsid w:val="00752C8B"/>
    <w:rsid w:val="00752FBF"/>
    <w:rsid w:val="00752FE2"/>
    <w:rsid w:val="0075327D"/>
    <w:rsid w:val="007534DD"/>
    <w:rsid w:val="007535B9"/>
    <w:rsid w:val="00753A4B"/>
    <w:rsid w:val="00754099"/>
    <w:rsid w:val="007543C9"/>
    <w:rsid w:val="00754679"/>
    <w:rsid w:val="00754BCD"/>
    <w:rsid w:val="00754E02"/>
    <w:rsid w:val="00754E29"/>
    <w:rsid w:val="00755C0C"/>
    <w:rsid w:val="00755CE1"/>
    <w:rsid w:val="00756083"/>
    <w:rsid w:val="0075668A"/>
    <w:rsid w:val="00756C4A"/>
    <w:rsid w:val="00756C7B"/>
    <w:rsid w:val="00757157"/>
    <w:rsid w:val="007574E0"/>
    <w:rsid w:val="0075786C"/>
    <w:rsid w:val="007578EE"/>
    <w:rsid w:val="00757D27"/>
    <w:rsid w:val="00760550"/>
    <w:rsid w:val="00760FE9"/>
    <w:rsid w:val="007610BE"/>
    <w:rsid w:val="007611FC"/>
    <w:rsid w:val="00761E18"/>
    <w:rsid w:val="0076236A"/>
    <w:rsid w:val="007624F1"/>
    <w:rsid w:val="00762616"/>
    <w:rsid w:val="00762B10"/>
    <w:rsid w:val="00762B90"/>
    <w:rsid w:val="00763C35"/>
    <w:rsid w:val="007647FD"/>
    <w:rsid w:val="007648D7"/>
    <w:rsid w:val="00764D0D"/>
    <w:rsid w:val="0076515A"/>
    <w:rsid w:val="0076564C"/>
    <w:rsid w:val="007659A9"/>
    <w:rsid w:val="00766106"/>
    <w:rsid w:val="00766152"/>
    <w:rsid w:val="007663B4"/>
    <w:rsid w:val="00766431"/>
    <w:rsid w:val="007664A0"/>
    <w:rsid w:val="00766587"/>
    <w:rsid w:val="007669D2"/>
    <w:rsid w:val="00766D78"/>
    <w:rsid w:val="00766FEC"/>
    <w:rsid w:val="007670F0"/>
    <w:rsid w:val="007673F4"/>
    <w:rsid w:val="00767797"/>
    <w:rsid w:val="007678EA"/>
    <w:rsid w:val="00767950"/>
    <w:rsid w:val="00767E5F"/>
    <w:rsid w:val="00767FAB"/>
    <w:rsid w:val="007702E8"/>
    <w:rsid w:val="0077054D"/>
    <w:rsid w:val="00770A31"/>
    <w:rsid w:val="00770C81"/>
    <w:rsid w:val="00770C85"/>
    <w:rsid w:val="00770E3C"/>
    <w:rsid w:val="00770F10"/>
    <w:rsid w:val="00770F39"/>
    <w:rsid w:val="00770FF5"/>
    <w:rsid w:val="00771043"/>
    <w:rsid w:val="00771378"/>
    <w:rsid w:val="0077199B"/>
    <w:rsid w:val="00771D01"/>
    <w:rsid w:val="00771DDE"/>
    <w:rsid w:val="007722F7"/>
    <w:rsid w:val="00773592"/>
    <w:rsid w:val="007735C0"/>
    <w:rsid w:val="007739C4"/>
    <w:rsid w:val="00773A0D"/>
    <w:rsid w:val="00773B19"/>
    <w:rsid w:val="0077409C"/>
    <w:rsid w:val="0077436D"/>
    <w:rsid w:val="00774F7C"/>
    <w:rsid w:val="007754E8"/>
    <w:rsid w:val="00776019"/>
    <w:rsid w:val="00776540"/>
    <w:rsid w:val="007766A2"/>
    <w:rsid w:val="00777449"/>
    <w:rsid w:val="00777822"/>
    <w:rsid w:val="00777A7C"/>
    <w:rsid w:val="00777EC9"/>
    <w:rsid w:val="00780070"/>
    <w:rsid w:val="00780824"/>
    <w:rsid w:val="00780A19"/>
    <w:rsid w:val="00781700"/>
    <w:rsid w:val="00781A9A"/>
    <w:rsid w:val="00781B07"/>
    <w:rsid w:val="00781BD5"/>
    <w:rsid w:val="00781CE2"/>
    <w:rsid w:val="00781DB6"/>
    <w:rsid w:val="007820D1"/>
    <w:rsid w:val="00782BB4"/>
    <w:rsid w:val="00782C02"/>
    <w:rsid w:val="00782EC1"/>
    <w:rsid w:val="00783C99"/>
    <w:rsid w:val="00783F02"/>
    <w:rsid w:val="007858A0"/>
    <w:rsid w:val="00785AD6"/>
    <w:rsid w:val="00785FAC"/>
    <w:rsid w:val="0078621E"/>
    <w:rsid w:val="00786B83"/>
    <w:rsid w:val="00786C48"/>
    <w:rsid w:val="00786CAC"/>
    <w:rsid w:val="00787034"/>
    <w:rsid w:val="0078720B"/>
    <w:rsid w:val="00787240"/>
    <w:rsid w:val="0078724C"/>
    <w:rsid w:val="0078761D"/>
    <w:rsid w:val="00787BCC"/>
    <w:rsid w:val="00787BCE"/>
    <w:rsid w:val="007904F3"/>
    <w:rsid w:val="00790725"/>
    <w:rsid w:val="00790747"/>
    <w:rsid w:val="00790A0F"/>
    <w:rsid w:val="00791246"/>
    <w:rsid w:val="00791337"/>
    <w:rsid w:val="00791528"/>
    <w:rsid w:val="00791993"/>
    <w:rsid w:val="00791CDE"/>
    <w:rsid w:val="007922E2"/>
    <w:rsid w:val="00792483"/>
    <w:rsid w:val="007927AA"/>
    <w:rsid w:val="00792918"/>
    <w:rsid w:val="00792D53"/>
    <w:rsid w:val="007932BD"/>
    <w:rsid w:val="00793C36"/>
    <w:rsid w:val="0079412D"/>
    <w:rsid w:val="0079416A"/>
    <w:rsid w:val="00794179"/>
    <w:rsid w:val="007941A0"/>
    <w:rsid w:val="007946BF"/>
    <w:rsid w:val="0079477D"/>
    <w:rsid w:val="007947A0"/>
    <w:rsid w:val="00794E95"/>
    <w:rsid w:val="007950D6"/>
    <w:rsid w:val="0079526B"/>
    <w:rsid w:val="00795361"/>
    <w:rsid w:val="007954E2"/>
    <w:rsid w:val="007955E3"/>
    <w:rsid w:val="00795613"/>
    <w:rsid w:val="00795724"/>
    <w:rsid w:val="00795B40"/>
    <w:rsid w:val="00795DB7"/>
    <w:rsid w:val="00796746"/>
    <w:rsid w:val="00796D8B"/>
    <w:rsid w:val="00796DAE"/>
    <w:rsid w:val="00797032"/>
    <w:rsid w:val="007970E8"/>
    <w:rsid w:val="00797C50"/>
    <w:rsid w:val="007A0037"/>
    <w:rsid w:val="007A02E1"/>
    <w:rsid w:val="007A09BE"/>
    <w:rsid w:val="007A0B24"/>
    <w:rsid w:val="007A0CD8"/>
    <w:rsid w:val="007A0F8E"/>
    <w:rsid w:val="007A10DC"/>
    <w:rsid w:val="007A13F9"/>
    <w:rsid w:val="007A13FA"/>
    <w:rsid w:val="007A16E0"/>
    <w:rsid w:val="007A1770"/>
    <w:rsid w:val="007A1863"/>
    <w:rsid w:val="007A1B94"/>
    <w:rsid w:val="007A1E2F"/>
    <w:rsid w:val="007A1E4C"/>
    <w:rsid w:val="007A1EE9"/>
    <w:rsid w:val="007A1FEB"/>
    <w:rsid w:val="007A21AE"/>
    <w:rsid w:val="007A24DB"/>
    <w:rsid w:val="007A26B1"/>
    <w:rsid w:val="007A2A57"/>
    <w:rsid w:val="007A3027"/>
    <w:rsid w:val="007A330C"/>
    <w:rsid w:val="007A3DD6"/>
    <w:rsid w:val="007A417C"/>
    <w:rsid w:val="007A4557"/>
    <w:rsid w:val="007A46F6"/>
    <w:rsid w:val="007A5394"/>
    <w:rsid w:val="007A546D"/>
    <w:rsid w:val="007A6235"/>
    <w:rsid w:val="007A6837"/>
    <w:rsid w:val="007A68A1"/>
    <w:rsid w:val="007A69A4"/>
    <w:rsid w:val="007A6D98"/>
    <w:rsid w:val="007A7187"/>
    <w:rsid w:val="007A72A2"/>
    <w:rsid w:val="007A79EB"/>
    <w:rsid w:val="007A7F0A"/>
    <w:rsid w:val="007B0343"/>
    <w:rsid w:val="007B0A29"/>
    <w:rsid w:val="007B0B43"/>
    <w:rsid w:val="007B0DCB"/>
    <w:rsid w:val="007B0F98"/>
    <w:rsid w:val="007B108C"/>
    <w:rsid w:val="007B1106"/>
    <w:rsid w:val="007B1B17"/>
    <w:rsid w:val="007B2295"/>
    <w:rsid w:val="007B23B5"/>
    <w:rsid w:val="007B2874"/>
    <w:rsid w:val="007B2B44"/>
    <w:rsid w:val="007B2D0E"/>
    <w:rsid w:val="007B3074"/>
    <w:rsid w:val="007B37AF"/>
    <w:rsid w:val="007B3970"/>
    <w:rsid w:val="007B3A66"/>
    <w:rsid w:val="007B40DE"/>
    <w:rsid w:val="007B479D"/>
    <w:rsid w:val="007B4841"/>
    <w:rsid w:val="007B4862"/>
    <w:rsid w:val="007B4A41"/>
    <w:rsid w:val="007B4F78"/>
    <w:rsid w:val="007B4FE9"/>
    <w:rsid w:val="007B59E9"/>
    <w:rsid w:val="007B5AF1"/>
    <w:rsid w:val="007B5D48"/>
    <w:rsid w:val="007B5E20"/>
    <w:rsid w:val="007B5E6B"/>
    <w:rsid w:val="007B5EF3"/>
    <w:rsid w:val="007B662F"/>
    <w:rsid w:val="007B6DCD"/>
    <w:rsid w:val="007B7378"/>
    <w:rsid w:val="007B7703"/>
    <w:rsid w:val="007B7C85"/>
    <w:rsid w:val="007C026E"/>
    <w:rsid w:val="007C1441"/>
    <w:rsid w:val="007C1CDB"/>
    <w:rsid w:val="007C2B30"/>
    <w:rsid w:val="007C2B6F"/>
    <w:rsid w:val="007C2C7F"/>
    <w:rsid w:val="007C2D20"/>
    <w:rsid w:val="007C3587"/>
    <w:rsid w:val="007C36F4"/>
    <w:rsid w:val="007C3C3C"/>
    <w:rsid w:val="007C3C83"/>
    <w:rsid w:val="007C470C"/>
    <w:rsid w:val="007C4A29"/>
    <w:rsid w:val="007C4C97"/>
    <w:rsid w:val="007C4FCC"/>
    <w:rsid w:val="007C5742"/>
    <w:rsid w:val="007C5793"/>
    <w:rsid w:val="007C581B"/>
    <w:rsid w:val="007C620F"/>
    <w:rsid w:val="007C67C9"/>
    <w:rsid w:val="007C6A8E"/>
    <w:rsid w:val="007C6B86"/>
    <w:rsid w:val="007C6C48"/>
    <w:rsid w:val="007C6CBB"/>
    <w:rsid w:val="007C7D54"/>
    <w:rsid w:val="007C7F9F"/>
    <w:rsid w:val="007D001E"/>
    <w:rsid w:val="007D0092"/>
    <w:rsid w:val="007D0BEC"/>
    <w:rsid w:val="007D0E9C"/>
    <w:rsid w:val="007D0F0F"/>
    <w:rsid w:val="007D0F86"/>
    <w:rsid w:val="007D1017"/>
    <w:rsid w:val="007D12E7"/>
    <w:rsid w:val="007D137D"/>
    <w:rsid w:val="007D171E"/>
    <w:rsid w:val="007D1778"/>
    <w:rsid w:val="007D27D0"/>
    <w:rsid w:val="007D29C3"/>
    <w:rsid w:val="007D2CD4"/>
    <w:rsid w:val="007D2E7C"/>
    <w:rsid w:val="007D2F3A"/>
    <w:rsid w:val="007D37C5"/>
    <w:rsid w:val="007D3B51"/>
    <w:rsid w:val="007D3C36"/>
    <w:rsid w:val="007D4285"/>
    <w:rsid w:val="007D43C1"/>
    <w:rsid w:val="007D443B"/>
    <w:rsid w:val="007D46F5"/>
    <w:rsid w:val="007D52DB"/>
    <w:rsid w:val="007D530F"/>
    <w:rsid w:val="007D5444"/>
    <w:rsid w:val="007D6273"/>
    <w:rsid w:val="007D6638"/>
    <w:rsid w:val="007D670E"/>
    <w:rsid w:val="007D70CA"/>
    <w:rsid w:val="007D7170"/>
    <w:rsid w:val="007D75A0"/>
    <w:rsid w:val="007D7F39"/>
    <w:rsid w:val="007E0A8D"/>
    <w:rsid w:val="007E0D71"/>
    <w:rsid w:val="007E0D94"/>
    <w:rsid w:val="007E128D"/>
    <w:rsid w:val="007E1DFA"/>
    <w:rsid w:val="007E21B3"/>
    <w:rsid w:val="007E2921"/>
    <w:rsid w:val="007E2EF1"/>
    <w:rsid w:val="007E3780"/>
    <w:rsid w:val="007E3A0B"/>
    <w:rsid w:val="007E482E"/>
    <w:rsid w:val="007E486D"/>
    <w:rsid w:val="007E4A33"/>
    <w:rsid w:val="007E4B19"/>
    <w:rsid w:val="007E4C86"/>
    <w:rsid w:val="007E4E31"/>
    <w:rsid w:val="007E5056"/>
    <w:rsid w:val="007E5628"/>
    <w:rsid w:val="007E5BE7"/>
    <w:rsid w:val="007E616C"/>
    <w:rsid w:val="007E6216"/>
    <w:rsid w:val="007E6424"/>
    <w:rsid w:val="007E7500"/>
    <w:rsid w:val="007E76FB"/>
    <w:rsid w:val="007E7E1B"/>
    <w:rsid w:val="007F0169"/>
    <w:rsid w:val="007F082D"/>
    <w:rsid w:val="007F0B87"/>
    <w:rsid w:val="007F0CED"/>
    <w:rsid w:val="007F1D32"/>
    <w:rsid w:val="007F1E1A"/>
    <w:rsid w:val="007F2452"/>
    <w:rsid w:val="007F2611"/>
    <w:rsid w:val="007F2AD6"/>
    <w:rsid w:val="007F2ECB"/>
    <w:rsid w:val="007F3404"/>
    <w:rsid w:val="007F391D"/>
    <w:rsid w:val="007F3BE7"/>
    <w:rsid w:val="007F424D"/>
    <w:rsid w:val="007F4427"/>
    <w:rsid w:val="007F489E"/>
    <w:rsid w:val="007F55F0"/>
    <w:rsid w:val="007F5618"/>
    <w:rsid w:val="007F5EB8"/>
    <w:rsid w:val="007F6623"/>
    <w:rsid w:val="007F6628"/>
    <w:rsid w:val="007F67BD"/>
    <w:rsid w:val="007F67C5"/>
    <w:rsid w:val="007F6BC0"/>
    <w:rsid w:val="007F7239"/>
    <w:rsid w:val="007F74E8"/>
    <w:rsid w:val="007F79A7"/>
    <w:rsid w:val="007F7D00"/>
    <w:rsid w:val="008001FF"/>
    <w:rsid w:val="00800245"/>
    <w:rsid w:val="00800A64"/>
    <w:rsid w:val="00800D2D"/>
    <w:rsid w:val="00800E6F"/>
    <w:rsid w:val="00800FD4"/>
    <w:rsid w:val="0080133E"/>
    <w:rsid w:val="0080140B"/>
    <w:rsid w:val="008015CA"/>
    <w:rsid w:val="00801604"/>
    <w:rsid w:val="0080177C"/>
    <w:rsid w:val="0080183E"/>
    <w:rsid w:val="00801BC5"/>
    <w:rsid w:val="00802036"/>
    <w:rsid w:val="00802467"/>
    <w:rsid w:val="00802536"/>
    <w:rsid w:val="0080280F"/>
    <w:rsid w:val="00802F4A"/>
    <w:rsid w:val="00803A98"/>
    <w:rsid w:val="00804170"/>
    <w:rsid w:val="008042D7"/>
    <w:rsid w:val="008043C8"/>
    <w:rsid w:val="00804764"/>
    <w:rsid w:val="008048BD"/>
    <w:rsid w:val="008048EF"/>
    <w:rsid w:val="0080492F"/>
    <w:rsid w:val="00804C24"/>
    <w:rsid w:val="00804E7E"/>
    <w:rsid w:val="0080599C"/>
    <w:rsid w:val="00805C62"/>
    <w:rsid w:val="00805C9D"/>
    <w:rsid w:val="00805CEB"/>
    <w:rsid w:val="00805E30"/>
    <w:rsid w:val="008069CB"/>
    <w:rsid w:val="00806C49"/>
    <w:rsid w:val="00806EC2"/>
    <w:rsid w:val="00807616"/>
    <w:rsid w:val="008078AD"/>
    <w:rsid w:val="00807E24"/>
    <w:rsid w:val="00807F1F"/>
    <w:rsid w:val="0081038C"/>
    <w:rsid w:val="00810714"/>
    <w:rsid w:val="00810B67"/>
    <w:rsid w:val="00811C1D"/>
    <w:rsid w:val="00811F68"/>
    <w:rsid w:val="008121DE"/>
    <w:rsid w:val="008126AA"/>
    <w:rsid w:val="008127E3"/>
    <w:rsid w:val="008128CA"/>
    <w:rsid w:val="00812D1B"/>
    <w:rsid w:val="00812D72"/>
    <w:rsid w:val="008139B3"/>
    <w:rsid w:val="00813A92"/>
    <w:rsid w:val="00813EFD"/>
    <w:rsid w:val="0081481A"/>
    <w:rsid w:val="00814A6C"/>
    <w:rsid w:val="008152F1"/>
    <w:rsid w:val="00815461"/>
    <w:rsid w:val="00815826"/>
    <w:rsid w:val="00815CB8"/>
    <w:rsid w:val="00815F4A"/>
    <w:rsid w:val="008167FD"/>
    <w:rsid w:val="0081733F"/>
    <w:rsid w:val="00817387"/>
    <w:rsid w:val="00817A8B"/>
    <w:rsid w:val="00817AAD"/>
    <w:rsid w:val="00817D3A"/>
    <w:rsid w:val="00817F96"/>
    <w:rsid w:val="008201CA"/>
    <w:rsid w:val="008208BB"/>
    <w:rsid w:val="00821060"/>
    <w:rsid w:val="00821AD5"/>
    <w:rsid w:val="00821C94"/>
    <w:rsid w:val="00821D18"/>
    <w:rsid w:val="00822014"/>
    <w:rsid w:val="00822399"/>
    <w:rsid w:val="008226A8"/>
    <w:rsid w:val="00822742"/>
    <w:rsid w:val="00822E8A"/>
    <w:rsid w:val="00822EC8"/>
    <w:rsid w:val="00823079"/>
    <w:rsid w:val="008230AC"/>
    <w:rsid w:val="008231E1"/>
    <w:rsid w:val="00823618"/>
    <w:rsid w:val="00823CCB"/>
    <w:rsid w:val="00823D4D"/>
    <w:rsid w:val="00824296"/>
    <w:rsid w:val="008242A5"/>
    <w:rsid w:val="00824786"/>
    <w:rsid w:val="00824963"/>
    <w:rsid w:val="00825043"/>
    <w:rsid w:val="0082504B"/>
    <w:rsid w:val="00825355"/>
    <w:rsid w:val="0082572F"/>
    <w:rsid w:val="0082590D"/>
    <w:rsid w:val="00825963"/>
    <w:rsid w:val="008260D2"/>
    <w:rsid w:val="0082666D"/>
    <w:rsid w:val="00827488"/>
    <w:rsid w:val="00827614"/>
    <w:rsid w:val="00827748"/>
    <w:rsid w:val="0083011B"/>
    <w:rsid w:val="0083037D"/>
    <w:rsid w:val="0083076E"/>
    <w:rsid w:val="00831164"/>
    <w:rsid w:val="008316AA"/>
    <w:rsid w:val="00831B33"/>
    <w:rsid w:val="00832358"/>
    <w:rsid w:val="00832722"/>
    <w:rsid w:val="00832807"/>
    <w:rsid w:val="00832830"/>
    <w:rsid w:val="0083294B"/>
    <w:rsid w:val="00832AE4"/>
    <w:rsid w:val="00832E25"/>
    <w:rsid w:val="0083350B"/>
    <w:rsid w:val="0083361F"/>
    <w:rsid w:val="00833824"/>
    <w:rsid w:val="00833E53"/>
    <w:rsid w:val="00833E8D"/>
    <w:rsid w:val="00834544"/>
    <w:rsid w:val="0083475F"/>
    <w:rsid w:val="00834A0B"/>
    <w:rsid w:val="00834E98"/>
    <w:rsid w:val="0083536B"/>
    <w:rsid w:val="0083569F"/>
    <w:rsid w:val="008358EB"/>
    <w:rsid w:val="00835A7F"/>
    <w:rsid w:val="00835E8E"/>
    <w:rsid w:val="008363F5"/>
    <w:rsid w:val="00836836"/>
    <w:rsid w:val="008369D9"/>
    <w:rsid w:val="00836F8E"/>
    <w:rsid w:val="008374BB"/>
    <w:rsid w:val="008376CA"/>
    <w:rsid w:val="00837FBA"/>
    <w:rsid w:val="0084003C"/>
    <w:rsid w:val="008403CA"/>
    <w:rsid w:val="00840875"/>
    <w:rsid w:val="00840A2A"/>
    <w:rsid w:val="00840BCE"/>
    <w:rsid w:val="0084144C"/>
    <w:rsid w:val="008414B8"/>
    <w:rsid w:val="008414D3"/>
    <w:rsid w:val="008419C1"/>
    <w:rsid w:val="00841B55"/>
    <w:rsid w:val="008422B3"/>
    <w:rsid w:val="0084265B"/>
    <w:rsid w:val="008439E5"/>
    <w:rsid w:val="00843B4E"/>
    <w:rsid w:val="008444B3"/>
    <w:rsid w:val="0084453E"/>
    <w:rsid w:val="008446FF"/>
    <w:rsid w:val="0084477E"/>
    <w:rsid w:val="008449A6"/>
    <w:rsid w:val="00844FA4"/>
    <w:rsid w:val="00844FE6"/>
    <w:rsid w:val="008455F8"/>
    <w:rsid w:val="00845E2A"/>
    <w:rsid w:val="00846A5E"/>
    <w:rsid w:val="00846ABF"/>
    <w:rsid w:val="00846D91"/>
    <w:rsid w:val="00846E70"/>
    <w:rsid w:val="00846EA4"/>
    <w:rsid w:val="00847355"/>
    <w:rsid w:val="008473F3"/>
    <w:rsid w:val="00847780"/>
    <w:rsid w:val="00847A9F"/>
    <w:rsid w:val="008504ED"/>
    <w:rsid w:val="00850689"/>
    <w:rsid w:val="00850801"/>
    <w:rsid w:val="00850962"/>
    <w:rsid w:val="00850B1A"/>
    <w:rsid w:val="00850BA8"/>
    <w:rsid w:val="00850E08"/>
    <w:rsid w:val="00850F27"/>
    <w:rsid w:val="00850F75"/>
    <w:rsid w:val="008513DB"/>
    <w:rsid w:val="008513DF"/>
    <w:rsid w:val="00851ADC"/>
    <w:rsid w:val="00851BB4"/>
    <w:rsid w:val="00851CDA"/>
    <w:rsid w:val="0085205F"/>
    <w:rsid w:val="0085258C"/>
    <w:rsid w:val="00852B23"/>
    <w:rsid w:val="00852C2C"/>
    <w:rsid w:val="00852FDF"/>
    <w:rsid w:val="008531B2"/>
    <w:rsid w:val="00853E27"/>
    <w:rsid w:val="00855B79"/>
    <w:rsid w:val="00855E62"/>
    <w:rsid w:val="00855EEE"/>
    <w:rsid w:val="00855F21"/>
    <w:rsid w:val="00855F52"/>
    <w:rsid w:val="00855F6E"/>
    <w:rsid w:val="008567E7"/>
    <w:rsid w:val="00856E78"/>
    <w:rsid w:val="00857239"/>
    <w:rsid w:val="008572DE"/>
    <w:rsid w:val="00857382"/>
    <w:rsid w:val="00857423"/>
    <w:rsid w:val="008574D9"/>
    <w:rsid w:val="00857C67"/>
    <w:rsid w:val="00857E71"/>
    <w:rsid w:val="00861013"/>
    <w:rsid w:val="0086135F"/>
    <w:rsid w:val="00861A1F"/>
    <w:rsid w:val="00861AE9"/>
    <w:rsid w:val="00861B69"/>
    <w:rsid w:val="00861F8F"/>
    <w:rsid w:val="00862268"/>
    <w:rsid w:val="008623C8"/>
    <w:rsid w:val="00862502"/>
    <w:rsid w:val="00862B69"/>
    <w:rsid w:val="00862C13"/>
    <w:rsid w:val="008635B6"/>
    <w:rsid w:val="0086390E"/>
    <w:rsid w:val="00864292"/>
    <w:rsid w:val="008643C9"/>
    <w:rsid w:val="00864CD4"/>
    <w:rsid w:val="00865193"/>
    <w:rsid w:val="00865382"/>
    <w:rsid w:val="008655C1"/>
    <w:rsid w:val="00865634"/>
    <w:rsid w:val="00865639"/>
    <w:rsid w:val="00865E41"/>
    <w:rsid w:val="0086605B"/>
    <w:rsid w:val="00866E11"/>
    <w:rsid w:val="00866F12"/>
    <w:rsid w:val="00867183"/>
    <w:rsid w:val="008673F4"/>
    <w:rsid w:val="008674E5"/>
    <w:rsid w:val="00867D74"/>
    <w:rsid w:val="00867E4F"/>
    <w:rsid w:val="00870325"/>
    <w:rsid w:val="0087075C"/>
    <w:rsid w:val="008709B7"/>
    <w:rsid w:val="00870D33"/>
    <w:rsid w:val="00870EDF"/>
    <w:rsid w:val="008716F0"/>
    <w:rsid w:val="008718FB"/>
    <w:rsid w:val="00871E31"/>
    <w:rsid w:val="00872BED"/>
    <w:rsid w:val="00873537"/>
    <w:rsid w:val="0087389F"/>
    <w:rsid w:val="00873951"/>
    <w:rsid w:val="00873A8B"/>
    <w:rsid w:val="00873DAD"/>
    <w:rsid w:val="00873FD8"/>
    <w:rsid w:val="00873FE3"/>
    <w:rsid w:val="00874003"/>
    <w:rsid w:val="00874433"/>
    <w:rsid w:val="00874F15"/>
    <w:rsid w:val="00874FB1"/>
    <w:rsid w:val="008752D2"/>
    <w:rsid w:val="008758AB"/>
    <w:rsid w:val="00876C0A"/>
    <w:rsid w:val="00876D77"/>
    <w:rsid w:val="00876F61"/>
    <w:rsid w:val="0087711A"/>
    <w:rsid w:val="00877750"/>
    <w:rsid w:val="00877EC2"/>
    <w:rsid w:val="00877FD8"/>
    <w:rsid w:val="0088018E"/>
    <w:rsid w:val="008804DF"/>
    <w:rsid w:val="00880F2A"/>
    <w:rsid w:val="00881E0D"/>
    <w:rsid w:val="008823F7"/>
    <w:rsid w:val="008825FC"/>
    <w:rsid w:val="008826B2"/>
    <w:rsid w:val="00883EEA"/>
    <w:rsid w:val="0088401B"/>
    <w:rsid w:val="00884B76"/>
    <w:rsid w:val="00885494"/>
    <w:rsid w:val="008860F7"/>
    <w:rsid w:val="008864C8"/>
    <w:rsid w:val="00886B21"/>
    <w:rsid w:val="00886B2D"/>
    <w:rsid w:val="00886E33"/>
    <w:rsid w:val="008874A9"/>
    <w:rsid w:val="00887AB4"/>
    <w:rsid w:val="00887AB5"/>
    <w:rsid w:val="00887B3B"/>
    <w:rsid w:val="00887BAD"/>
    <w:rsid w:val="008902A2"/>
    <w:rsid w:val="00890463"/>
    <w:rsid w:val="00890574"/>
    <w:rsid w:val="008905A3"/>
    <w:rsid w:val="00890AEF"/>
    <w:rsid w:val="008915A3"/>
    <w:rsid w:val="00891908"/>
    <w:rsid w:val="00891F4A"/>
    <w:rsid w:val="00891FED"/>
    <w:rsid w:val="00892135"/>
    <w:rsid w:val="008927F1"/>
    <w:rsid w:val="008932AC"/>
    <w:rsid w:val="00893399"/>
    <w:rsid w:val="008937EE"/>
    <w:rsid w:val="00893E23"/>
    <w:rsid w:val="00893EB6"/>
    <w:rsid w:val="00893F28"/>
    <w:rsid w:val="0089429E"/>
    <w:rsid w:val="00894A34"/>
    <w:rsid w:val="00895253"/>
    <w:rsid w:val="0089597A"/>
    <w:rsid w:val="00895E60"/>
    <w:rsid w:val="0089647F"/>
    <w:rsid w:val="00896C61"/>
    <w:rsid w:val="00897CB5"/>
    <w:rsid w:val="00897E28"/>
    <w:rsid w:val="008A003A"/>
    <w:rsid w:val="008A0E19"/>
    <w:rsid w:val="008A1258"/>
    <w:rsid w:val="008A144A"/>
    <w:rsid w:val="008A16E3"/>
    <w:rsid w:val="008A1A65"/>
    <w:rsid w:val="008A245B"/>
    <w:rsid w:val="008A3106"/>
    <w:rsid w:val="008A3152"/>
    <w:rsid w:val="008A34AF"/>
    <w:rsid w:val="008A34B1"/>
    <w:rsid w:val="008A3715"/>
    <w:rsid w:val="008A3CD1"/>
    <w:rsid w:val="008A41D2"/>
    <w:rsid w:val="008A41E9"/>
    <w:rsid w:val="008A43F2"/>
    <w:rsid w:val="008A477D"/>
    <w:rsid w:val="008A480A"/>
    <w:rsid w:val="008A4C85"/>
    <w:rsid w:val="008A55B6"/>
    <w:rsid w:val="008A55FD"/>
    <w:rsid w:val="008A5CEF"/>
    <w:rsid w:val="008A5ED4"/>
    <w:rsid w:val="008A69F5"/>
    <w:rsid w:val="008A6AB6"/>
    <w:rsid w:val="008A6B64"/>
    <w:rsid w:val="008A6B85"/>
    <w:rsid w:val="008A7651"/>
    <w:rsid w:val="008A766C"/>
    <w:rsid w:val="008A7962"/>
    <w:rsid w:val="008A7E15"/>
    <w:rsid w:val="008B006D"/>
    <w:rsid w:val="008B0713"/>
    <w:rsid w:val="008B12DE"/>
    <w:rsid w:val="008B1480"/>
    <w:rsid w:val="008B1FB9"/>
    <w:rsid w:val="008B22F9"/>
    <w:rsid w:val="008B24F0"/>
    <w:rsid w:val="008B29A4"/>
    <w:rsid w:val="008B2B97"/>
    <w:rsid w:val="008B2F17"/>
    <w:rsid w:val="008B3779"/>
    <w:rsid w:val="008B383D"/>
    <w:rsid w:val="008B39B6"/>
    <w:rsid w:val="008B3B79"/>
    <w:rsid w:val="008B3BA8"/>
    <w:rsid w:val="008B3D56"/>
    <w:rsid w:val="008B3FD6"/>
    <w:rsid w:val="008B476E"/>
    <w:rsid w:val="008B4C12"/>
    <w:rsid w:val="008B5882"/>
    <w:rsid w:val="008B5965"/>
    <w:rsid w:val="008B5C80"/>
    <w:rsid w:val="008B5CC5"/>
    <w:rsid w:val="008B5FB7"/>
    <w:rsid w:val="008B5FC0"/>
    <w:rsid w:val="008B61D8"/>
    <w:rsid w:val="008B6407"/>
    <w:rsid w:val="008B6550"/>
    <w:rsid w:val="008B6B08"/>
    <w:rsid w:val="008B7680"/>
    <w:rsid w:val="008B771C"/>
    <w:rsid w:val="008B781B"/>
    <w:rsid w:val="008B78E6"/>
    <w:rsid w:val="008B7926"/>
    <w:rsid w:val="008B7A1C"/>
    <w:rsid w:val="008B7D28"/>
    <w:rsid w:val="008C01D2"/>
    <w:rsid w:val="008C03D0"/>
    <w:rsid w:val="008C1149"/>
    <w:rsid w:val="008C11BB"/>
    <w:rsid w:val="008C1344"/>
    <w:rsid w:val="008C140C"/>
    <w:rsid w:val="008C1580"/>
    <w:rsid w:val="008C175F"/>
    <w:rsid w:val="008C1795"/>
    <w:rsid w:val="008C1C43"/>
    <w:rsid w:val="008C2013"/>
    <w:rsid w:val="008C27E2"/>
    <w:rsid w:val="008C2854"/>
    <w:rsid w:val="008C29C2"/>
    <w:rsid w:val="008C308B"/>
    <w:rsid w:val="008C358F"/>
    <w:rsid w:val="008C4298"/>
    <w:rsid w:val="008C4860"/>
    <w:rsid w:val="008C491C"/>
    <w:rsid w:val="008C642A"/>
    <w:rsid w:val="008C6833"/>
    <w:rsid w:val="008C6D00"/>
    <w:rsid w:val="008C6D25"/>
    <w:rsid w:val="008C6D36"/>
    <w:rsid w:val="008C6F86"/>
    <w:rsid w:val="008C71D1"/>
    <w:rsid w:val="008C78DD"/>
    <w:rsid w:val="008C7C68"/>
    <w:rsid w:val="008D0527"/>
    <w:rsid w:val="008D17D3"/>
    <w:rsid w:val="008D1918"/>
    <w:rsid w:val="008D19B4"/>
    <w:rsid w:val="008D1B4B"/>
    <w:rsid w:val="008D1C1C"/>
    <w:rsid w:val="008D2651"/>
    <w:rsid w:val="008D2709"/>
    <w:rsid w:val="008D2A2D"/>
    <w:rsid w:val="008D2C51"/>
    <w:rsid w:val="008D2D52"/>
    <w:rsid w:val="008D32D1"/>
    <w:rsid w:val="008D3718"/>
    <w:rsid w:val="008D4043"/>
    <w:rsid w:val="008D44E5"/>
    <w:rsid w:val="008D485D"/>
    <w:rsid w:val="008D4AA7"/>
    <w:rsid w:val="008D4EF0"/>
    <w:rsid w:val="008D5BAE"/>
    <w:rsid w:val="008D5DDB"/>
    <w:rsid w:val="008D5DDF"/>
    <w:rsid w:val="008D5FED"/>
    <w:rsid w:val="008D623C"/>
    <w:rsid w:val="008D6479"/>
    <w:rsid w:val="008D6A9B"/>
    <w:rsid w:val="008D6B14"/>
    <w:rsid w:val="008D6B9E"/>
    <w:rsid w:val="008D6D03"/>
    <w:rsid w:val="008D713C"/>
    <w:rsid w:val="008D72CE"/>
    <w:rsid w:val="008D72D0"/>
    <w:rsid w:val="008D7319"/>
    <w:rsid w:val="008D74BA"/>
    <w:rsid w:val="008D781C"/>
    <w:rsid w:val="008D7A55"/>
    <w:rsid w:val="008D7D7E"/>
    <w:rsid w:val="008D7E83"/>
    <w:rsid w:val="008E042F"/>
    <w:rsid w:val="008E07C1"/>
    <w:rsid w:val="008E0D62"/>
    <w:rsid w:val="008E1676"/>
    <w:rsid w:val="008E1710"/>
    <w:rsid w:val="008E17F6"/>
    <w:rsid w:val="008E1F59"/>
    <w:rsid w:val="008E1F7E"/>
    <w:rsid w:val="008E2036"/>
    <w:rsid w:val="008E22F9"/>
    <w:rsid w:val="008E2BC1"/>
    <w:rsid w:val="008E2ED7"/>
    <w:rsid w:val="008E3056"/>
    <w:rsid w:val="008E314A"/>
    <w:rsid w:val="008E3423"/>
    <w:rsid w:val="008E3EC3"/>
    <w:rsid w:val="008E5A04"/>
    <w:rsid w:val="008E5C0A"/>
    <w:rsid w:val="008E6469"/>
    <w:rsid w:val="008E694A"/>
    <w:rsid w:val="008E69CD"/>
    <w:rsid w:val="008E6C9E"/>
    <w:rsid w:val="008E6FB8"/>
    <w:rsid w:val="008E712A"/>
    <w:rsid w:val="008F0103"/>
    <w:rsid w:val="008F06AD"/>
    <w:rsid w:val="008F084F"/>
    <w:rsid w:val="008F0FC1"/>
    <w:rsid w:val="008F104B"/>
    <w:rsid w:val="008F12CC"/>
    <w:rsid w:val="008F1E9B"/>
    <w:rsid w:val="008F2261"/>
    <w:rsid w:val="008F30BF"/>
    <w:rsid w:val="008F31D0"/>
    <w:rsid w:val="008F37EB"/>
    <w:rsid w:val="008F383D"/>
    <w:rsid w:val="008F3BDF"/>
    <w:rsid w:val="008F3CC4"/>
    <w:rsid w:val="008F5055"/>
    <w:rsid w:val="008F5373"/>
    <w:rsid w:val="008F5D72"/>
    <w:rsid w:val="008F5D74"/>
    <w:rsid w:val="008F6251"/>
    <w:rsid w:val="008F62D9"/>
    <w:rsid w:val="008F6789"/>
    <w:rsid w:val="008F6C03"/>
    <w:rsid w:val="008F750D"/>
    <w:rsid w:val="008F76E8"/>
    <w:rsid w:val="008F7755"/>
    <w:rsid w:val="008F7D05"/>
    <w:rsid w:val="009014AD"/>
    <w:rsid w:val="009017E5"/>
    <w:rsid w:val="00901A92"/>
    <w:rsid w:val="00901C8E"/>
    <w:rsid w:val="0090261B"/>
    <w:rsid w:val="00902772"/>
    <w:rsid w:val="00902A03"/>
    <w:rsid w:val="00902A1C"/>
    <w:rsid w:val="00902ADA"/>
    <w:rsid w:val="00902E45"/>
    <w:rsid w:val="00903130"/>
    <w:rsid w:val="00903494"/>
    <w:rsid w:val="00903851"/>
    <w:rsid w:val="0090388E"/>
    <w:rsid w:val="00903CA4"/>
    <w:rsid w:val="00903F85"/>
    <w:rsid w:val="00904024"/>
    <w:rsid w:val="00904F31"/>
    <w:rsid w:val="0090604E"/>
    <w:rsid w:val="0090610D"/>
    <w:rsid w:val="009062AB"/>
    <w:rsid w:val="00906A1D"/>
    <w:rsid w:val="0090714D"/>
    <w:rsid w:val="0090790F"/>
    <w:rsid w:val="00907A1C"/>
    <w:rsid w:val="009101ED"/>
    <w:rsid w:val="00910BE9"/>
    <w:rsid w:val="00910E42"/>
    <w:rsid w:val="00911079"/>
    <w:rsid w:val="009116CA"/>
    <w:rsid w:val="00911784"/>
    <w:rsid w:val="00911B18"/>
    <w:rsid w:val="00911E65"/>
    <w:rsid w:val="009120F1"/>
    <w:rsid w:val="00912657"/>
    <w:rsid w:val="009134F8"/>
    <w:rsid w:val="009137D7"/>
    <w:rsid w:val="00913907"/>
    <w:rsid w:val="00913D84"/>
    <w:rsid w:val="00913E55"/>
    <w:rsid w:val="009141E9"/>
    <w:rsid w:val="009143E8"/>
    <w:rsid w:val="00914619"/>
    <w:rsid w:val="00914830"/>
    <w:rsid w:val="00914881"/>
    <w:rsid w:val="009151A8"/>
    <w:rsid w:val="009153CA"/>
    <w:rsid w:val="00915B33"/>
    <w:rsid w:val="00915C4C"/>
    <w:rsid w:val="00915D7C"/>
    <w:rsid w:val="00915EA9"/>
    <w:rsid w:val="0091616A"/>
    <w:rsid w:val="00916339"/>
    <w:rsid w:val="009168D8"/>
    <w:rsid w:val="009169B4"/>
    <w:rsid w:val="00916B5A"/>
    <w:rsid w:val="00917E39"/>
    <w:rsid w:val="00920355"/>
    <w:rsid w:val="00920A1E"/>
    <w:rsid w:val="009210DC"/>
    <w:rsid w:val="00921452"/>
    <w:rsid w:val="0092168E"/>
    <w:rsid w:val="009219C8"/>
    <w:rsid w:val="00921B16"/>
    <w:rsid w:val="00921B83"/>
    <w:rsid w:val="00921E68"/>
    <w:rsid w:val="00921F82"/>
    <w:rsid w:val="009220AE"/>
    <w:rsid w:val="00922114"/>
    <w:rsid w:val="0092230D"/>
    <w:rsid w:val="00923205"/>
    <w:rsid w:val="00923289"/>
    <w:rsid w:val="00923820"/>
    <w:rsid w:val="00923890"/>
    <w:rsid w:val="00923B8E"/>
    <w:rsid w:val="00923C46"/>
    <w:rsid w:val="00923DAF"/>
    <w:rsid w:val="00924246"/>
    <w:rsid w:val="009245B8"/>
    <w:rsid w:val="00924B26"/>
    <w:rsid w:val="0092591D"/>
    <w:rsid w:val="00925A49"/>
    <w:rsid w:val="00925A7C"/>
    <w:rsid w:val="00925D24"/>
    <w:rsid w:val="009260AA"/>
    <w:rsid w:val="00926273"/>
    <w:rsid w:val="00926554"/>
    <w:rsid w:val="00926B96"/>
    <w:rsid w:val="0092741B"/>
    <w:rsid w:val="00927680"/>
    <w:rsid w:val="0092797C"/>
    <w:rsid w:val="00927CB6"/>
    <w:rsid w:val="00927D17"/>
    <w:rsid w:val="00927E79"/>
    <w:rsid w:val="009302AD"/>
    <w:rsid w:val="00930681"/>
    <w:rsid w:val="009306A9"/>
    <w:rsid w:val="00930767"/>
    <w:rsid w:val="009307D4"/>
    <w:rsid w:val="00930B15"/>
    <w:rsid w:val="00930C29"/>
    <w:rsid w:val="00930C6E"/>
    <w:rsid w:val="00931623"/>
    <w:rsid w:val="009319DA"/>
    <w:rsid w:val="00931AB8"/>
    <w:rsid w:val="00932230"/>
    <w:rsid w:val="009323A9"/>
    <w:rsid w:val="0093242E"/>
    <w:rsid w:val="0093249E"/>
    <w:rsid w:val="0093252F"/>
    <w:rsid w:val="00932969"/>
    <w:rsid w:val="00932977"/>
    <w:rsid w:val="009333C9"/>
    <w:rsid w:val="009338F5"/>
    <w:rsid w:val="00933957"/>
    <w:rsid w:val="00933F12"/>
    <w:rsid w:val="00933F54"/>
    <w:rsid w:val="00933FFB"/>
    <w:rsid w:val="0093407F"/>
    <w:rsid w:val="009343CC"/>
    <w:rsid w:val="00934721"/>
    <w:rsid w:val="00934ABE"/>
    <w:rsid w:val="00934B6A"/>
    <w:rsid w:val="00934EFB"/>
    <w:rsid w:val="009352AA"/>
    <w:rsid w:val="009355B5"/>
    <w:rsid w:val="00935906"/>
    <w:rsid w:val="009362CA"/>
    <w:rsid w:val="0093630E"/>
    <w:rsid w:val="00936695"/>
    <w:rsid w:val="00936729"/>
    <w:rsid w:val="009367CD"/>
    <w:rsid w:val="00936887"/>
    <w:rsid w:val="009371B1"/>
    <w:rsid w:val="0093762A"/>
    <w:rsid w:val="00937809"/>
    <w:rsid w:val="00937972"/>
    <w:rsid w:val="00937A52"/>
    <w:rsid w:val="009400FE"/>
    <w:rsid w:val="00940526"/>
    <w:rsid w:val="00940C28"/>
    <w:rsid w:val="00940D7C"/>
    <w:rsid w:val="00941803"/>
    <w:rsid w:val="00941AF8"/>
    <w:rsid w:val="00941E31"/>
    <w:rsid w:val="0094200A"/>
    <w:rsid w:val="00942407"/>
    <w:rsid w:val="009427F7"/>
    <w:rsid w:val="00942922"/>
    <w:rsid w:val="00942941"/>
    <w:rsid w:val="0094294B"/>
    <w:rsid w:val="009437F9"/>
    <w:rsid w:val="009438AD"/>
    <w:rsid w:val="009438FE"/>
    <w:rsid w:val="00943A13"/>
    <w:rsid w:val="009447D4"/>
    <w:rsid w:val="00944924"/>
    <w:rsid w:val="00944F28"/>
    <w:rsid w:val="00944F66"/>
    <w:rsid w:val="009451F5"/>
    <w:rsid w:val="009454DA"/>
    <w:rsid w:val="00945DC7"/>
    <w:rsid w:val="0094698A"/>
    <w:rsid w:val="00946FD6"/>
    <w:rsid w:val="0094748A"/>
    <w:rsid w:val="009476B9"/>
    <w:rsid w:val="00950007"/>
    <w:rsid w:val="00950025"/>
    <w:rsid w:val="00950BCD"/>
    <w:rsid w:val="00950F2E"/>
    <w:rsid w:val="009517A3"/>
    <w:rsid w:val="00951BDC"/>
    <w:rsid w:val="00952574"/>
    <w:rsid w:val="00952942"/>
    <w:rsid w:val="00952A32"/>
    <w:rsid w:val="00952C6F"/>
    <w:rsid w:val="0095302B"/>
    <w:rsid w:val="00953317"/>
    <w:rsid w:val="0095369C"/>
    <w:rsid w:val="00953918"/>
    <w:rsid w:val="00953FA4"/>
    <w:rsid w:val="009543C3"/>
    <w:rsid w:val="00954481"/>
    <w:rsid w:val="00954A16"/>
    <w:rsid w:val="00954B04"/>
    <w:rsid w:val="00955619"/>
    <w:rsid w:val="00955808"/>
    <w:rsid w:val="00955B89"/>
    <w:rsid w:val="00955F1D"/>
    <w:rsid w:val="00956032"/>
    <w:rsid w:val="00957598"/>
    <w:rsid w:val="00957EB5"/>
    <w:rsid w:val="00960450"/>
    <w:rsid w:val="009605A3"/>
    <w:rsid w:val="0096107D"/>
    <w:rsid w:val="00961204"/>
    <w:rsid w:val="009614AF"/>
    <w:rsid w:val="00961679"/>
    <w:rsid w:val="00961819"/>
    <w:rsid w:val="00962365"/>
    <w:rsid w:val="009627AA"/>
    <w:rsid w:val="009627BB"/>
    <w:rsid w:val="00962E60"/>
    <w:rsid w:val="00962EA4"/>
    <w:rsid w:val="00963810"/>
    <w:rsid w:val="00963C15"/>
    <w:rsid w:val="00964411"/>
    <w:rsid w:val="00964518"/>
    <w:rsid w:val="00964590"/>
    <w:rsid w:val="00964634"/>
    <w:rsid w:val="00964C1A"/>
    <w:rsid w:val="00964E74"/>
    <w:rsid w:val="00964FE5"/>
    <w:rsid w:val="009656A8"/>
    <w:rsid w:val="0096673A"/>
    <w:rsid w:val="009669B8"/>
    <w:rsid w:val="00966C6C"/>
    <w:rsid w:val="0096709A"/>
    <w:rsid w:val="0096746F"/>
    <w:rsid w:val="0096754D"/>
    <w:rsid w:val="00970052"/>
    <w:rsid w:val="00970255"/>
    <w:rsid w:val="009703E1"/>
    <w:rsid w:val="00970546"/>
    <w:rsid w:val="009705FC"/>
    <w:rsid w:val="00970653"/>
    <w:rsid w:val="00970D6E"/>
    <w:rsid w:val="0097140D"/>
    <w:rsid w:val="00971928"/>
    <w:rsid w:val="00971DD6"/>
    <w:rsid w:val="00972366"/>
    <w:rsid w:val="009731BA"/>
    <w:rsid w:val="009739E4"/>
    <w:rsid w:val="0097431A"/>
    <w:rsid w:val="0097431B"/>
    <w:rsid w:val="00974849"/>
    <w:rsid w:val="00974D01"/>
    <w:rsid w:val="00975221"/>
    <w:rsid w:val="00975A0C"/>
    <w:rsid w:val="00975AC6"/>
    <w:rsid w:val="009761EC"/>
    <w:rsid w:val="009761FD"/>
    <w:rsid w:val="00976CA9"/>
    <w:rsid w:val="00976DA3"/>
    <w:rsid w:val="009770EB"/>
    <w:rsid w:val="00977230"/>
    <w:rsid w:val="0097774E"/>
    <w:rsid w:val="00977751"/>
    <w:rsid w:val="00977815"/>
    <w:rsid w:val="009778AD"/>
    <w:rsid w:val="0098027B"/>
    <w:rsid w:val="00980642"/>
    <w:rsid w:val="00980A18"/>
    <w:rsid w:val="00980FAC"/>
    <w:rsid w:val="009811DC"/>
    <w:rsid w:val="009813C1"/>
    <w:rsid w:val="0098167F"/>
    <w:rsid w:val="00981DA3"/>
    <w:rsid w:val="00982361"/>
    <w:rsid w:val="00982944"/>
    <w:rsid w:val="009829DD"/>
    <w:rsid w:val="00982C9C"/>
    <w:rsid w:val="00983F16"/>
    <w:rsid w:val="00984682"/>
    <w:rsid w:val="00984986"/>
    <w:rsid w:val="00984BAC"/>
    <w:rsid w:val="00984CBE"/>
    <w:rsid w:val="00984D98"/>
    <w:rsid w:val="00984DA4"/>
    <w:rsid w:val="00984E23"/>
    <w:rsid w:val="00985665"/>
    <w:rsid w:val="009857CB"/>
    <w:rsid w:val="00985E17"/>
    <w:rsid w:val="00986606"/>
    <w:rsid w:val="00986B9F"/>
    <w:rsid w:val="00986C4D"/>
    <w:rsid w:val="00986EFA"/>
    <w:rsid w:val="00987BCB"/>
    <w:rsid w:val="009906BC"/>
    <w:rsid w:val="00990844"/>
    <w:rsid w:val="00990D7C"/>
    <w:rsid w:val="00990E27"/>
    <w:rsid w:val="00991994"/>
    <w:rsid w:val="00991F01"/>
    <w:rsid w:val="009920F1"/>
    <w:rsid w:val="0099243B"/>
    <w:rsid w:val="009936C7"/>
    <w:rsid w:val="009942C8"/>
    <w:rsid w:val="00994467"/>
    <w:rsid w:val="00994D37"/>
    <w:rsid w:val="00994F8C"/>
    <w:rsid w:val="009953FF"/>
    <w:rsid w:val="00995CE4"/>
    <w:rsid w:val="0099614B"/>
    <w:rsid w:val="009966E6"/>
    <w:rsid w:val="0099690A"/>
    <w:rsid w:val="0099695C"/>
    <w:rsid w:val="009969F0"/>
    <w:rsid w:val="00996F95"/>
    <w:rsid w:val="00996FDF"/>
    <w:rsid w:val="00997917"/>
    <w:rsid w:val="00997AFB"/>
    <w:rsid w:val="00997C8B"/>
    <w:rsid w:val="009A0007"/>
    <w:rsid w:val="009A0479"/>
    <w:rsid w:val="009A04F3"/>
    <w:rsid w:val="009A09C1"/>
    <w:rsid w:val="009A0D7C"/>
    <w:rsid w:val="009A125C"/>
    <w:rsid w:val="009A1B59"/>
    <w:rsid w:val="009A1B5D"/>
    <w:rsid w:val="009A1E3C"/>
    <w:rsid w:val="009A20E2"/>
    <w:rsid w:val="009A237F"/>
    <w:rsid w:val="009A25B5"/>
    <w:rsid w:val="009A2DA2"/>
    <w:rsid w:val="009A31A3"/>
    <w:rsid w:val="009A3453"/>
    <w:rsid w:val="009A3F3E"/>
    <w:rsid w:val="009A4012"/>
    <w:rsid w:val="009A4174"/>
    <w:rsid w:val="009A4546"/>
    <w:rsid w:val="009A544D"/>
    <w:rsid w:val="009A590F"/>
    <w:rsid w:val="009A5A0A"/>
    <w:rsid w:val="009A5BBE"/>
    <w:rsid w:val="009A5E4C"/>
    <w:rsid w:val="009A5F5E"/>
    <w:rsid w:val="009A5FA7"/>
    <w:rsid w:val="009A6B70"/>
    <w:rsid w:val="009A6E1B"/>
    <w:rsid w:val="009A7202"/>
    <w:rsid w:val="009A73C4"/>
    <w:rsid w:val="009A7B30"/>
    <w:rsid w:val="009A7D60"/>
    <w:rsid w:val="009B0410"/>
    <w:rsid w:val="009B0A3D"/>
    <w:rsid w:val="009B0AB7"/>
    <w:rsid w:val="009B0C18"/>
    <w:rsid w:val="009B0E1C"/>
    <w:rsid w:val="009B11DD"/>
    <w:rsid w:val="009B1D46"/>
    <w:rsid w:val="009B1F78"/>
    <w:rsid w:val="009B2BA4"/>
    <w:rsid w:val="009B3883"/>
    <w:rsid w:val="009B390E"/>
    <w:rsid w:val="009B3FC1"/>
    <w:rsid w:val="009B424D"/>
    <w:rsid w:val="009B44CD"/>
    <w:rsid w:val="009B45B8"/>
    <w:rsid w:val="009B47F1"/>
    <w:rsid w:val="009B4CF6"/>
    <w:rsid w:val="009B58F7"/>
    <w:rsid w:val="009B5AA8"/>
    <w:rsid w:val="009B62EE"/>
    <w:rsid w:val="009B64F9"/>
    <w:rsid w:val="009B65F0"/>
    <w:rsid w:val="009B6621"/>
    <w:rsid w:val="009B6634"/>
    <w:rsid w:val="009B6C89"/>
    <w:rsid w:val="009B7159"/>
    <w:rsid w:val="009B718E"/>
    <w:rsid w:val="009B722F"/>
    <w:rsid w:val="009B7729"/>
    <w:rsid w:val="009B777E"/>
    <w:rsid w:val="009B78BA"/>
    <w:rsid w:val="009B7A4A"/>
    <w:rsid w:val="009C01A1"/>
    <w:rsid w:val="009C05F8"/>
    <w:rsid w:val="009C0CC8"/>
    <w:rsid w:val="009C1995"/>
    <w:rsid w:val="009C1C3A"/>
    <w:rsid w:val="009C1F8C"/>
    <w:rsid w:val="009C20AB"/>
    <w:rsid w:val="009C2145"/>
    <w:rsid w:val="009C26D7"/>
    <w:rsid w:val="009C2CF5"/>
    <w:rsid w:val="009C2D14"/>
    <w:rsid w:val="009C2DA0"/>
    <w:rsid w:val="009C35D1"/>
    <w:rsid w:val="009C3FC2"/>
    <w:rsid w:val="009C430E"/>
    <w:rsid w:val="009C466C"/>
    <w:rsid w:val="009C4A33"/>
    <w:rsid w:val="009C4AE5"/>
    <w:rsid w:val="009C50C4"/>
    <w:rsid w:val="009C570B"/>
    <w:rsid w:val="009C570D"/>
    <w:rsid w:val="009C5735"/>
    <w:rsid w:val="009C5CAD"/>
    <w:rsid w:val="009C5EC6"/>
    <w:rsid w:val="009C621F"/>
    <w:rsid w:val="009C6363"/>
    <w:rsid w:val="009C6559"/>
    <w:rsid w:val="009C67BF"/>
    <w:rsid w:val="009C6A15"/>
    <w:rsid w:val="009C6CCD"/>
    <w:rsid w:val="009C7075"/>
    <w:rsid w:val="009C7441"/>
    <w:rsid w:val="009C7513"/>
    <w:rsid w:val="009C75E0"/>
    <w:rsid w:val="009C7675"/>
    <w:rsid w:val="009C7809"/>
    <w:rsid w:val="009C799A"/>
    <w:rsid w:val="009C7BC8"/>
    <w:rsid w:val="009C7C0A"/>
    <w:rsid w:val="009C7F03"/>
    <w:rsid w:val="009C7F78"/>
    <w:rsid w:val="009D0736"/>
    <w:rsid w:val="009D0FD9"/>
    <w:rsid w:val="009D11B8"/>
    <w:rsid w:val="009D1A6A"/>
    <w:rsid w:val="009D1AD6"/>
    <w:rsid w:val="009D1C49"/>
    <w:rsid w:val="009D1FB5"/>
    <w:rsid w:val="009D2230"/>
    <w:rsid w:val="009D2E42"/>
    <w:rsid w:val="009D31DC"/>
    <w:rsid w:val="009D3302"/>
    <w:rsid w:val="009D39E1"/>
    <w:rsid w:val="009D3B2D"/>
    <w:rsid w:val="009D3B30"/>
    <w:rsid w:val="009D3C12"/>
    <w:rsid w:val="009D439B"/>
    <w:rsid w:val="009D4DD9"/>
    <w:rsid w:val="009D4EF0"/>
    <w:rsid w:val="009D55AB"/>
    <w:rsid w:val="009D58EC"/>
    <w:rsid w:val="009D5909"/>
    <w:rsid w:val="009D6C3E"/>
    <w:rsid w:val="009D6FB2"/>
    <w:rsid w:val="009D713B"/>
    <w:rsid w:val="009D7256"/>
    <w:rsid w:val="009D745C"/>
    <w:rsid w:val="009D747B"/>
    <w:rsid w:val="009D7737"/>
    <w:rsid w:val="009D7B3F"/>
    <w:rsid w:val="009E060D"/>
    <w:rsid w:val="009E06CB"/>
    <w:rsid w:val="009E0BDD"/>
    <w:rsid w:val="009E0D36"/>
    <w:rsid w:val="009E0E81"/>
    <w:rsid w:val="009E1328"/>
    <w:rsid w:val="009E1DB3"/>
    <w:rsid w:val="009E2179"/>
    <w:rsid w:val="009E220D"/>
    <w:rsid w:val="009E2924"/>
    <w:rsid w:val="009E29BA"/>
    <w:rsid w:val="009E2A2A"/>
    <w:rsid w:val="009E2BB5"/>
    <w:rsid w:val="009E356A"/>
    <w:rsid w:val="009E3D2F"/>
    <w:rsid w:val="009E3DDA"/>
    <w:rsid w:val="009E3E2A"/>
    <w:rsid w:val="009E3EAD"/>
    <w:rsid w:val="009E402C"/>
    <w:rsid w:val="009E4191"/>
    <w:rsid w:val="009E4964"/>
    <w:rsid w:val="009E4A45"/>
    <w:rsid w:val="009E4B1C"/>
    <w:rsid w:val="009E4B43"/>
    <w:rsid w:val="009E4DCB"/>
    <w:rsid w:val="009E4F49"/>
    <w:rsid w:val="009E538D"/>
    <w:rsid w:val="009E5590"/>
    <w:rsid w:val="009E5D07"/>
    <w:rsid w:val="009E65B3"/>
    <w:rsid w:val="009E665E"/>
    <w:rsid w:val="009E6933"/>
    <w:rsid w:val="009E6EFE"/>
    <w:rsid w:val="009E76F7"/>
    <w:rsid w:val="009E7DAE"/>
    <w:rsid w:val="009F0AE0"/>
    <w:rsid w:val="009F0AFA"/>
    <w:rsid w:val="009F0C05"/>
    <w:rsid w:val="009F0D0B"/>
    <w:rsid w:val="009F0DD3"/>
    <w:rsid w:val="009F12C3"/>
    <w:rsid w:val="009F171F"/>
    <w:rsid w:val="009F1FD7"/>
    <w:rsid w:val="009F2076"/>
    <w:rsid w:val="009F20AF"/>
    <w:rsid w:val="009F212E"/>
    <w:rsid w:val="009F2230"/>
    <w:rsid w:val="009F2333"/>
    <w:rsid w:val="009F2378"/>
    <w:rsid w:val="009F2E84"/>
    <w:rsid w:val="009F2F36"/>
    <w:rsid w:val="009F3052"/>
    <w:rsid w:val="009F30A6"/>
    <w:rsid w:val="009F30E4"/>
    <w:rsid w:val="009F34DE"/>
    <w:rsid w:val="009F3680"/>
    <w:rsid w:val="009F3AF7"/>
    <w:rsid w:val="009F4182"/>
    <w:rsid w:val="009F4477"/>
    <w:rsid w:val="009F50C7"/>
    <w:rsid w:val="009F527C"/>
    <w:rsid w:val="009F54E7"/>
    <w:rsid w:val="009F5968"/>
    <w:rsid w:val="009F66F5"/>
    <w:rsid w:val="009F7045"/>
    <w:rsid w:val="009F74C3"/>
    <w:rsid w:val="009F7B1C"/>
    <w:rsid w:val="00A008DF"/>
    <w:rsid w:val="00A01116"/>
    <w:rsid w:val="00A015BB"/>
    <w:rsid w:val="00A0179D"/>
    <w:rsid w:val="00A01998"/>
    <w:rsid w:val="00A01BD0"/>
    <w:rsid w:val="00A01C60"/>
    <w:rsid w:val="00A01EA6"/>
    <w:rsid w:val="00A01F9C"/>
    <w:rsid w:val="00A0266B"/>
    <w:rsid w:val="00A02A4F"/>
    <w:rsid w:val="00A02A71"/>
    <w:rsid w:val="00A02F0E"/>
    <w:rsid w:val="00A03277"/>
    <w:rsid w:val="00A03694"/>
    <w:rsid w:val="00A03A19"/>
    <w:rsid w:val="00A04E2D"/>
    <w:rsid w:val="00A05036"/>
    <w:rsid w:val="00A053FA"/>
    <w:rsid w:val="00A05D5C"/>
    <w:rsid w:val="00A05DF7"/>
    <w:rsid w:val="00A060C7"/>
    <w:rsid w:val="00A06175"/>
    <w:rsid w:val="00A061C0"/>
    <w:rsid w:val="00A069D8"/>
    <w:rsid w:val="00A06D5A"/>
    <w:rsid w:val="00A06DA9"/>
    <w:rsid w:val="00A07712"/>
    <w:rsid w:val="00A07AF0"/>
    <w:rsid w:val="00A07D0B"/>
    <w:rsid w:val="00A07F44"/>
    <w:rsid w:val="00A100B0"/>
    <w:rsid w:val="00A10188"/>
    <w:rsid w:val="00A107FF"/>
    <w:rsid w:val="00A110CE"/>
    <w:rsid w:val="00A1165C"/>
    <w:rsid w:val="00A11886"/>
    <w:rsid w:val="00A11EC8"/>
    <w:rsid w:val="00A11F62"/>
    <w:rsid w:val="00A12761"/>
    <w:rsid w:val="00A128A0"/>
    <w:rsid w:val="00A12A3C"/>
    <w:rsid w:val="00A13032"/>
    <w:rsid w:val="00A134D1"/>
    <w:rsid w:val="00A136E1"/>
    <w:rsid w:val="00A142F3"/>
    <w:rsid w:val="00A147F4"/>
    <w:rsid w:val="00A14C1E"/>
    <w:rsid w:val="00A14D54"/>
    <w:rsid w:val="00A14FA9"/>
    <w:rsid w:val="00A152F6"/>
    <w:rsid w:val="00A15673"/>
    <w:rsid w:val="00A15D70"/>
    <w:rsid w:val="00A16B95"/>
    <w:rsid w:val="00A17471"/>
    <w:rsid w:val="00A17552"/>
    <w:rsid w:val="00A17714"/>
    <w:rsid w:val="00A1792E"/>
    <w:rsid w:val="00A2037F"/>
    <w:rsid w:val="00A203B9"/>
    <w:rsid w:val="00A203FA"/>
    <w:rsid w:val="00A20852"/>
    <w:rsid w:val="00A21B4C"/>
    <w:rsid w:val="00A21BC4"/>
    <w:rsid w:val="00A2234E"/>
    <w:rsid w:val="00A22D15"/>
    <w:rsid w:val="00A22DEF"/>
    <w:rsid w:val="00A2301C"/>
    <w:rsid w:val="00A23021"/>
    <w:rsid w:val="00A23DC9"/>
    <w:rsid w:val="00A23F3D"/>
    <w:rsid w:val="00A24160"/>
    <w:rsid w:val="00A2507C"/>
    <w:rsid w:val="00A251D3"/>
    <w:rsid w:val="00A25384"/>
    <w:rsid w:val="00A253EB"/>
    <w:rsid w:val="00A257A7"/>
    <w:rsid w:val="00A25A0F"/>
    <w:rsid w:val="00A25A6D"/>
    <w:rsid w:val="00A26A55"/>
    <w:rsid w:val="00A26C23"/>
    <w:rsid w:val="00A26D4B"/>
    <w:rsid w:val="00A27083"/>
    <w:rsid w:val="00A27C0C"/>
    <w:rsid w:val="00A3029A"/>
    <w:rsid w:val="00A30325"/>
    <w:rsid w:val="00A30693"/>
    <w:rsid w:val="00A31398"/>
    <w:rsid w:val="00A314C6"/>
    <w:rsid w:val="00A32EEF"/>
    <w:rsid w:val="00A33040"/>
    <w:rsid w:val="00A33135"/>
    <w:rsid w:val="00A33616"/>
    <w:rsid w:val="00A33A7B"/>
    <w:rsid w:val="00A34194"/>
    <w:rsid w:val="00A34469"/>
    <w:rsid w:val="00A34A63"/>
    <w:rsid w:val="00A34D6D"/>
    <w:rsid w:val="00A350D4"/>
    <w:rsid w:val="00A35166"/>
    <w:rsid w:val="00A353DC"/>
    <w:rsid w:val="00A35B11"/>
    <w:rsid w:val="00A35D9F"/>
    <w:rsid w:val="00A35DBC"/>
    <w:rsid w:val="00A35DFD"/>
    <w:rsid w:val="00A35EA0"/>
    <w:rsid w:val="00A365B8"/>
    <w:rsid w:val="00A36653"/>
    <w:rsid w:val="00A36770"/>
    <w:rsid w:val="00A368FE"/>
    <w:rsid w:val="00A36C25"/>
    <w:rsid w:val="00A36D98"/>
    <w:rsid w:val="00A374A1"/>
    <w:rsid w:val="00A376A7"/>
    <w:rsid w:val="00A378E5"/>
    <w:rsid w:val="00A379C9"/>
    <w:rsid w:val="00A37A23"/>
    <w:rsid w:val="00A37A83"/>
    <w:rsid w:val="00A37B50"/>
    <w:rsid w:val="00A37DC8"/>
    <w:rsid w:val="00A37EDB"/>
    <w:rsid w:val="00A37F05"/>
    <w:rsid w:val="00A40072"/>
    <w:rsid w:val="00A402C4"/>
    <w:rsid w:val="00A4059B"/>
    <w:rsid w:val="00A41358"/>
    <w:rsid w:val="00A4161A"/>
    <w:rsid w:val="00A4161F"/>
    <w:rsid w:val="00A4182D"/>
    <w:rsid w:val="00A41AE2"/>
    <w:rsid w:val="00A421E8"/>
    <w:rsid w:val="00A4281E"/>
    <w:rsid w:val="00A429CB"/>
    <w:rsid w:val="00A42CDF"/>
    <w:rsid w:val="00A431B4"/>
    <w:rsid w:val="00A4353D"/>
    <w:rsid w:val="00A436A1"/>
    <w:rsid w:val="00A4392E"/>
    <w:rsid w:val="00A43BEA"/>
    <w:rsid w:val="00A43F61"/>
    <w:rsid w:val="00A4413B"/>
    <w:rsid w:val="00A44477"/>
    <w:rsid w:val="00A444B9"/>
    <w:rsid w:val="00A44DE2"/>
    <w:rsid w:val="00A4577E"/>
    <w:rsid w:val="00A458E7"/>
    <w:rsid w:val="00A45A58"/>
    <w:rsid w:val="00A45C69"/>
    <w:rsid w:val="00A45C7F"/>
    <w:rsid w:val="00A45CB7"/>
    <w:rsid w:val="00A45EC4"/>
    <w:rsid w:val="00A46287"/>
    <w:rsid w:val="00A46540"/>
    <w:rsid w:val="00A46646"/>
    <w:rsid w:val="00A4688B"/>
    <w:rsid w:val="00A46C0E"/>
    <w:rsid w:val="00A46FB4"/>
    <w:rsid w:val="00A474E8"/>
    <w:rsid w:val="00A475D9"/>
    <w:rsid w:val="00A506AF"/>
    <w:rsid w:val="00A50C06"/>
    <w:rsid w:val="00A5105A"/>
    <w:rsid w:val="00A51B06"/>
    <w:rsid w:val="00A525AD"/>
    <w:rsid w:val="00A53495"/>
    <w:rsid w:val="00A536F1"/>
    <w:rsid w:val="00A544D0"/>
    <w:rsid w:val="00A545E6"/>
    <w:rsid w:val="00A54978"/>
    <w:rsid w:val="00A550BD"/>
    <w:rsid w:val="00A55771"/>
    <w:rsid w:val="00A557C4"/>
    <w:rsid w:val="00A55890"/>
    <w:rsid w:val="00A558CF"/>
    <w:rsid w:val="00A55C7D"/>
    <w:rsid w:val="00A56084"/>
    <w:rsid w:val="00A56445"/>
    <w:rsid w:val="00A564FA"/>
    <w:rsid w:val="00A56BF5"/>
    <w:rsid w:val="00A57671"/>
    <w:rsid w:val="00A57759"/>
    <w:rsid w:val="00A57931"/>
    <w:rsid w:val="00A6044E"/>
    <w:rsid w:val="00A60611"/>
    <w:rsid w:val="00A60BB4"/>
    <w:rsid w:val="00A611FB"/>
    <w:rsid w:val="00A6121E"/>
    <w:rsid w:val="00A617F9"/>
    <w:rsid w:val="00A61AAA"/>
    <w:rsid w:val="00A61FA2"/>
    <w:rsid w:val="00A6284F"/>
    <w:rsid w:val="00A62AE6"/>
    <w:rsid w:val="00A62BC1"/>
    <w:rsid w:val="00A6329C"/>
    <w:rsid w:val="00A63AF0"/>
    <w:rsid w:val="00A63C99"/>
    <w:rsid w:val="00A63E2F"/>
    <w:rsid w:val="00A644B7"/>
    <w:rsid w:val="00A64935"/>
    <w:rsid w:val="00A64B6E"/>
    <w:rsid w:val="00A651AA"/>
    <w:rsid w:val="00A653A6"/>
    <w:rsid w:val="00A655CA"/>
    <w:rsid w:val="00A65881"/>
    <w:rsid w:val="00A65C2B"/>
    <w:rsid w:val="00A65F40"/>
    <w:rsid w:val="00A661A5"/>
    <w:rsid w:val="00A6649C"/>
    <w:rsid w:val="00A6650E"/>
    <w:rsid w:val="00A666A6"/>
    <w:rsid w:val="00A66B66"/>
    <w:rsid w:val="00A6709A"/>
    <w:rsid w:val="00A6724A"/>
    <w:rsid w:val="00A67694"/>
    <w:rsid w:val="00A678F6"/>
    <w:rsid w:val="00A67A27"/>
    <w:rsid w:val="00A67CF3"/>
    <w:rsid w:val="00A70838"/>
    <w:rsid w:val="00A70DB6"/>
    <w:rsid w:val="00A70FA2"/>
    <w:rsid w:val="00A714A2"/>
    <w:rsid w:val="00A714A4"/>
    <w:rsid w:val="00A718B2"/>
    <w:rsid w:val="00A71B53"/>
    <w:rsid w:val="00A71C55"/>
    <w:rsid w:val="00A71CF2"/>
    <w:rsid w:val="00A721E2"/>
    <w:rsid w:val="00A7237E"/>
    <w:rsid w:val="00A72956"/>
    <w:rsid w:val="00A72FFB"/>
    <w:rsid w:val="00A730AC"/>
    <w:rsid w:val="00A73160"/>
    <w:rsid w:val="00A735D8"/>
    <w:rsid w:val="00A73B2E"/>
    <w:rsid w:val="00A73DAC"/>
    <w:rsid w:val="00A7435B"/>
    <w:rsid w:val="00A743E9"/>
    <w:rsid w:val="00A746E6"/>
    <w:rsid w:val="00A74873"/>
    <w:rsid w:val="00A74B40"/>
    <w:rsid w:val="00A74DCA"/>
    <w:rsid w:val="00A74E8D"/>
    <w:rsid w:val="00A75053"/>
    <w:rsid w:val="00A75231"/>
    <w:rsid w:val="00A753EE"/>
    <w:rsid w:val="00A754FB"/>
    <w:rsid w:val="00A756A7"/>
    <w:rsid w:val="00A75748"/>
    <w:rsid w:val="00A7672F"/>
    <w:rsid w:val="00A76917"/>
    <w:rsid w:val="00A770DF"/>
    <w:rsid w:val="00A771B9"/>
    <w:rsid w:val="00A779C4"/>
    <w:rsid w:val="00A77AFB"/>
    <w:rsid w:val="00A8080A"/>
    <w:rsid w:val="00A809F0"/>
    <w:rsid w:val="00A80B72"/>
    <w:rsid w:val="00A8165A"/>
    <w:rsid w:val="00A81C23"/>
    <w:rsid w:val="00A81E97"/>
    <w:rsid w:val="00A82010"/>
    <w:rsid w:val="00A820B9"/>
    <w:rsid w:val="00A822BE"/>
    <w:rsid w:val="00A822FA"/>
    <w:rsid w:val="00A826D1"/>
    <w:rsid w:val="00A845BD"/>
    <w:rsid w:val="00A84B16"/>
    <w:rsid w:val="00A853CC"/>
    <w:rsid w:val="00A8547E"/>
    <w:rsid w:val="00A85698"/>
    <w:rsid w:val="00A85D77"/>
    <w:rsid w:val="00A86141"/>
    <w:rsid w:val="00A86175"/>
    <w:rsid w:val="00A865AF"/>
    <w:rsid w:val="00A867C5"/>
    <w:rsid w:val="00A8696D"/>
    <w:rsid w:val="00A870DD"/>
    <w:rsid w:val="00A8763F"/>
    <w:rsid w:val="00A87834"/>
    <w:rsid w:val="00A87A14"/>
    <w:rsid w:val="00A87E53"/>
    <w:rsid w:val="00A87E9F"/>
    <w:rsid w:val="00A9021A"/>
    <w:rsid w:val="00A9048E"/>
    <w:rsid w:val="00A90A97"/>
    <w:rsid w:val="00A91033"/>
    <w:rsid w:val="00A91BA0"/>
    <w:rsid w:val="00A91C55"/>
    <w:rsid w:val="00A91E84"/>
    <w:rsid w:val="00A922F4"/>
    <w:rsid w:val="00A926D8"/>
    <w:rsid w:val="00A92C3E"/>
    <w:rsid w:val="00A93282"/>
    <w:rsid w:val="00A93415"/>
    <w:rsid w:val="00A93B33"/>
    <w:rsid w:val="00A9402B"/>
    <w:rsid w:val="00A94299"/>
    <w:rsid w:val="00A94D22"/>
    <w:rsid w:val="00A9504F"/>
    <w:rsid w:val="00A9506A"/>
    <w:rsid w:val="00A95580"/>
    <w:rsid w:val="00A95735"/>
    <w:rsid w:val="00A95A2F"/>
    <w:rsid w:val="00A95A8F"/>
    <w:rsid w:val="00A95C21"/>
    <w:rsid w:val="00A96678"/>
    <w:rsid w:val="00A9681F"/>
    <w:rsid w:val="00A969DE"/>
    <w:rsid w:val="00A96CC5"/>
    <w:rsid w:val="00A9704B"/>
    <w:rsid w:val="00A97173"/>
    <w:rsid w:val="00A975E2"/>
    <w:rsid w:val="00A97BB9"/>
    <w:rsid w:val="00AA0284"/>
    <w:rsid w:val="00AA03B0"/>
    <w:rsid w:val="00AA0AF0"/>
    <w:rsid w:val="00AA0FE8"/>
    <w:rsid w:val="00AA10A5"/>
    <w:rsid w:val="00AA15EA"/>
    <w:rsid w:val="00AA173B"/>
    <w:rsid w:val="00AA1AE5"/>
    <w:rsid w:val="00AA1AFF"/>
    <w:rsid w:val="00AA1B12"/>
    <w:rsid w:val="00AA1CA4"/>
    <w:rsid w:val="00AA2285"/>
    <w:rsid w:val="00AA242E"/>
    <w:rsid w:val="00AA36BE"/>
    <w:rsid w:val="00AA3EA9"/>
    <w:rsid w:val="00AA409B"/>
    <w:rsid w:val="00AA4D09"/>
    <w:rsid w:val="00AA5206"/>
    <w:rsid w:val="00AA54D7"/>
    <w:rsid w:val="00AA5AC1"/>
    <w:rsid w:val="00AA5B63"/>
    <w:rsid w:val="00AA6AB4"/>
    <w:rsid w:val="00AA6C2F"/>
    <w:rsid w:val="00AA6D2D"/>
    <w:rsid w:val="00AA70CE"/>
    <w:rsid w:val="00AA7E8D"/>
    <w:rsid w:val="00AA7F3C"/>
    <w:rsid w:val="00AB0E5A"/>
    <w:rsid w:val="00AB156B"/>
    <w:rsid w:val="00AB1639"/>
    <w:rsid w:val="00AB21AD"/>
    <w:rsid w:val="00AB2578"/>
    <w:rsid w:val="00AB2667"/>
    <w:rsid w:val="00AB282B"/>
    <w:rsid w:val="00AB2832"/>
    <w:rsid w:val="00AB2DCF"/>
    <w:rsid w:val="00AB2DD2"/>
    <w:rsid w:val="00AB3428"/>
    <w:rsid w:val="00AB3939"/>
    <w:rsid w:val="00AB3D9E"/>
    <w:rsid w:val="00AB4295"/>
    <w:rsid w:val="00AB42DB"/>
    <w:rsid w:val="00AB5312"/>
    <w:rsid w:val="00AB555D"/>
    <w:rsid w:val="00AB58FE"/>
    <w:rsid w:val="00AB59C6"/>
    <w:rsid w:val="00AB5EA4"/>
    <w:rsid w:val="00AB6728"/>
    <w:rsid w:val="00AB6E8F"/>
    <w:rsid w:val="00AB70E4"/>
    <w:rsid w:val="00AB7263"/>
    <w:rsid w:val="00AB7520"/>
    <w:rsid w:val="00AB76AA"/>
    <w:rsid w:val="00AB7888"/>
    <w:rsid w:val="00AB799B"/>
    <w:rsid w:val="00AC07EE"/>
    <w:rsid w:val="00AC0B40"/>
    <w:rsid w:val="00AC0DB8"/>
    <w:rsid w:val="00AC1525"/>
    <w:rsid w:val="00AC1D48"/>
    <w:rsid w:val="00AC1E67"/>
    <w:rsid w:val="00AC20F0"/>
    <w:rsid w:val="00AC258B"/>
    <w:rsid w:val="00AC25BC"/>
    <w:rsid w:val="00AC32FF"/>
    <w:rsid w:val="00AC3367"/>
    <w:rsid w:val="00AC3753"/>
    <w:rsid w:val="00AC3807"/>
    <w:rsid w:val="00AC3C6A"/>
    <w:rsid w:val="00AC3CB5"/>
    <w:rsid w:val="00AC510E"/>
    <w:rsid w:val="00AC520A"/>
    <w:rsid w:val="00AC5339"/>
    <w:rsid w:val="00AC569B"/>
    <w:rsid w:val="00AC604B"/>
    <w:rsid w:val="00AC6264"/>
    <w:rsid w:val="00AC6322"/>
    <w:rsid w:val="00AC65A7"/>
    <w:rsid w:val="00AC662E"/>
    <w:rsid w:val="00AC674E"/>
    <w:rsid w:val="00AC710C"/>
    <w:rsid w:val="00AC7204"/>
    <w:rsid w:val="00AC7491"/>
    <w:rsid w:val="00AC76F3"/>
    <w:rsid w:val="00AC79F7"/>
    <w:rsid w:val="00AC7B69"/>
    <w:rsid w:val="00AD00B9"/>
    <w:rsid w:val="00AD01AC"/>
    <w:rsid w:val="00AD05F4"/>
    <w:rsid w:val="00AD06A0"/>
    <w:rsid w:val="00AD0F0C"/>
    <w:rsid w:val="00AD13A9"/>
    <w:rsid w:val="00AD1A12"/>
    <w:rsid w:val="00AD1B60"/>
    <w:rsid w:val="00AD204C"/>
    <w:rsid w:val="00AD231E"/>
    <w:rsid w:val="00AD2957"/>
    <w:rsid w:val="00AD2BDD"/>
    <w:rsid w:val="00AD2D54"/>
    <w:rsid w:val="00AD2EC4"/>
    <w:rsid w:val="00AD3116"/>
    <w:rsid w:val="00AD3512"/>
    <w:rsid w:val="00AD35ED"/>
    <w:rsid w:val="00AD3ADD"/>
    <w:rsid w:val="00AD4380"/>
    <w:rsid w:val="00AD4595"/>
    <w:rsid w:val="00AD4824"/>
    <w:rsid w:val="00AD4AAB"/>
    <w:rsid w:val="00AD4DC8"/>
    <w:rsid w:val="00AD4FAD"/>
    <w:rsid w:val="00AD5015"/>
    <w:rsid w:val="00AD52B0"/>
    <w:rsid w:val="00AD53D5"/>
    <w:rsid w:val="00AD53E9"/>
    <w:rsid w:val="00AD53FA"/>
    <w:rsid w:val="00AD5847"/>
    <w:rsid w:val="00AD59CF"/>
    <w:rsid w:val="00AD5AA3"/>
    <w:rsid w:val="00AD5BAE"/>
    <w:rsid w:val="00AD6516"/>
    <w:rsid w:val="00AD6690"/>
    <w:rsid w:val="00AD6975"/>
    <w:rsid w:val="00AD6CB3"/>
    <w:rsid w:val="00AD6FDC"/>
    <w:rsid w:val="00AD75FB"/>
    <w:rsid w:val="00AD76FA"/>
    <w:rsid w:val="00AD7825"/>
    <w:rsid w:val="00AD7852"/>
    <w:rsid w:val="00AD7869"/>
    <w:rsid w:val="00AD7DDD"/>
    <w:rsid w:val="00AE00C8"/>
    <w:rsid w:val="00AE0106"/>
    <w:rsid w:val="00AE0132"/>
    <w:rsid w:val="00AE0CE7"/>
    <w:rsid w:val="00AE1AB7"/>
    <w:rsid w:val="00AE2165"/>
    <w:rsid w:val="00AE2394"/>
    <w:rsid w:val="00AE2535"/>
    <w:rsid w:val="00AE271F"/>
    <w:rsid w:val="00AE2E8D"/>
    <w:rsid w:val="00AE2F3D"/>
    <w:rsid w:val="00AE33C6"/>
    <w:rsid w:val="00AE390C"/>
    <w:rsid w:val="00AE3981"/>
    <w:rsid w:val="00AE44FE"/>
    <w:rsid w:val="00AE4C48"/>
    <w:rsid w:val="00AE4FD3"/>
    <w:rsid w:val="00AE5325"/>
    <w:rsid w:val="00AE5B39"/>
    <w:rsid w:val="00AE5C7E"/>
    <w:rsid w:val="00AE620B"/>
    <w:rsid w:val="00AE6EB3"/>
    <w:rsid w:val="00AE7861"/>
    <w:rsid w:val="00AF00B3"/>
    <w:rsid w:val="00AF00BC"/>
    <w:rsid w:val="00AF0231"/>
    <w:rsid w:val="00AF0D07"/>
    <w:rsid w:val="00AF128D"/>
    <w:rsid w:val="00AF1497"/>
    <w:rsid w:val="00AF174F"/>
    <w:rsid w:val="00AF1E90"/>
    <w:rsid w:val="00AF232E"/>
    <w:rsid w:val="00AF2961"/>
    <w:rsid w:val="00AF2C33"/>
    <w:rsid w:val="00AF2DF4"/>
    <w:rsid w:val="00AF38D7"/>
    <w:rsid w:val="00AF3C92"/>
    <w:rsid w:val="00AF3D62"/>
    <w:rsid w:val="00AF442D"/>
    <w:rsid w:val="00AF44E4"/>
    <w:rsid w:val="00AF4591"/>
    <w:rsid w:val="00AF4A5F"/>
    <w:rsid w:val="00AF4DEA"/>
    <w:rsid w:val="00AF51B5"/>
    <w:rsid w:val="00AF540D"/>
    <w:rsid w:val="00AF59F5"/>
    <w:rsid w:val="00AF5F14"/>
    <w:rsid w:val="00AF64C7"/>
    <w:rsid w:val="00AF7842"/>
    <w:rsid w:val="00AF7D3E"/>
    <w:rsid w:val="00AF7E1C"/>
    <w:rsid w:val="00B00C97"/>
    <w:rsid w:val="00B0104C"/>
    <w:rsid w:val="00B01B80"/>
    <w:rsid w:val="00B01B93"/>
    <w:rsid w:val="00B01CCF"/>
    <w:rsid w:val="00B01FDD"/>
    <w:rsid w:val="00B021C5"/>
    <w:rsid w:val="00B02648"/>
    <w:rsid w:val="00B029D7"/>
    <w:rsid w:val="00B02AA3"/>
    <w:rsid w:val="00B02DF8"/>
    <w:rsid w:val="00B03150"/>
    <w:rsid w:val="00B035E2"/>
    <w:rsid w:val="00B037C1"/>
    <w:rsid w:val="00B03C22"/>
    <w:rsid w:val="00B03D05"/>
    <w:rsid w:val="00B03DBC"/>
    <w:rsid w:val="00B04559"/>
    <w:rsid w:val="00B04F3D"/>
    <w:rsid w:val="00B0595C"/>
    <w:rsid w:val="00B05B16"/>
    <w:rsid w:val="00B05BFC"/>
    <w:rsid w:val="00B061E0"/>
    <w:rsid w:val="00B06481"/>
    <w:rsid w:val="00B06A06"/>
    <w:rsid w:val="00B06F78"/>
    <w:rsid w:val="00B073C1"/>
    <w:rsid w:val="00B077C9"/>
    <w:rsid w:val="00B10454"/>
    <w:rsid w:val="00B105C1"/>
    <w:rsid w:val="00B10A4B"/>
    <w:rsid w:val="00B112AE"/>
    <w:rsid w:val="00B11ABC"/>
    <w:rsid w:val="00B1207C"/>
    <w:rsid w:val="00B1210F"/>
    <w:rsid w:val="00B12636"/>
    <w:rsid w:val="00B128AF"/>
    <w:rsid w:val="00B1292C"/>
    <w:rsid w:val="00B12A22"/>
    <w:rsid w:val="00B12DF0"/>
    <w:rsid w:val="00B12FE4"/>
    <w:rsid w:val="00B1337A"/>
    <w:rsid w:val="00B13648"/>
    <w:rsid w:val="00B138F1"/>
    <w:rsid w:val="00B13977"/>
    <w:rsid w:val="00B13F8D"/>
    <w:rsid w:val="00B14EEB"/>
    <w:rsid w:val="00B14FB7"/>
    <w:rsid w:val="00B15587"/>
    <w:rsid w:val="00B15EB9"/>
    <w:rsid w:val="00B16303"/>
    <w:rsid w:val="00B16FD5"/>
    <w:rsid w:val="00B17355"/>
    <w:rsid w:val="00B174AA"/>
    <w:rsid w:val="00B17DCD"/>
    <w:rsid w:val="00B17ECA"/>
    <w:rsid w:val="00B17F21"/>
    <w:rsid w:val="00B20C09"/>
    <w:rsid w:val="00B20DF5"/>
    <w:rsid w:val="00B20FEB"/>
    <w:rsid w:val="00B21018"/>
    <w:rsid w:val="00B21939"/>
    <w:rsid w:val="00B225F6"/>
    <w:rsid w:val="00B22873"/>
    <w:rsid w:val="00B22E75"/>
    <w:rsid w:val="00B22EE6"/>
    <w:rsid w:val="00B22F0F"/>
    <w:rsid w:val="00B23419"/>
    <w:rsid w:val="00B236D4"/>
    <w:rsid w:val="00B242F3"/>
    <w:rsid w:val="00B243C5"/>
    <w:rsid w:val="00B2460D"/>
    <w:rsid w:val="00B25098"/>
    <w:rsid w:val="00B25B7C"/>
    <w:rsid w:val="00B26AAC"/>
    <w:rsid w:val="00B26D63"/>
    <w:rsid w:val="00B27235"/>
    <w:rsid w:val="00B272A2"/>
    <w:rsid w:val="00B274B2"/>
    <w:rsid w:val="00B27547"/>
    <w:rsid w:val="00B27D64"/>
    <w:rsid w:val="00B30031"/>
    <w:rsid w:val="00B30A19"/>
    <w:rsid w:val="00B30A8F"/>
    <w:rsid w:val="00B30C6B"/>
    <w:rsid w:val="00B30D84"/>
    <w:rsid w:val="00B310B1"/>
    <w:rsid w:val="00B3197C"/>
    <w:rsid w:val="00B31F39"/>
    <w:rsid w:val="00B32914"/>
    <w:rsid w:val="00B32BC6"/>
    <w:rsid w:val="00B3358A"/>
    <w:rsid w:val="00B336E6"/>
    <w:rsid w:val="00B33AB0"/>
    <w:rsid w:val="00B33C2C"/>
    <w:rsid w:val="00B33E2E"/>
    <w:rsid w:val="00B33F00"/>
    <w:rsid w:val="00B33FA6"/>
    <w:rsid w:val="00B34188"/>
    <w:rsid w:val="00B3470C"/>
    <w:rsid w:val="00B34DB3"/>
    <w:rsid w:val="00B35532"/>
    <w:rsid w:val="00B3555E"/>
    <w:rsid w:val="00B355F8"/>
    <w:rsid w:val="00B356D3"/>
    <w:rsid w:val="00B356DD"/>
    <w:rsid w:val="00B357B5"/>
    <w:rsid w:val="00B35B1D"/>
    <w:rsid w:val="00B35CB8"/>
    <w:rsid w:val="00B35D46"/>
    <w:rsid w:val="00B36BB9"/>
    <w:rsid w:val="00B36C89"/>
    <w:rsid w:val="00B36EFB"/>
    <w:rsid w:val="00B370E1"/>
    <w:rsid w:val="00B37367"/>
    <w:rsid w:val="00B3770C"/>
    <w:rsid w:val="00B378A5"/>
    <w:rsid w:val="00B4016A"/>
    <w:rsid w:val="00B40382"/>
    <w:rsid w:val="00B40914"/>
    <w:rsid w:val="00B40A69"/>
    <w:rsid w:val="00B40F4D"/>
    <w:rsid w:val="00B41B38"/>
    <w:rsid w:val="00B41EE7"/>
    <w:rsid w:val="00B42011"/>
    <w:rsid w:val="00B423DD"/>
    <w:rsid w:val="00B42431"/>
    <w:rsid w:val="00B426B4"/>
    <w:rsid w:val="00B427D0"/>
    <w:rsid w:val="00B435A5"/>
    <w:rsid w:val="00B440CA"/>
    <w:rsid w:val="00B44C64"/>
    <w:rsid w:val="00B44D18"/>
    <w:rsid w:val="00B44DCF"/>
    <w:rsid w:val="00B45130"/>
    <w:rsid w:val="00B45B17"/>
    <w:rsid w:val="00B45BB7"/>
    <w:rsid w:val="00B45D25"/>
    <w:rsid w:val="00B4643D"/>
    <w:rsid w:val="00B468B9"/>
    <w:rsid w:val="00B46D98"/>
    <w:rsid w:val="00B47078"/>
    <w:rsid w:val="00B4729F"/>
    <w:rsid w:val="00B47472"/>
    <w:rsid w:val="00B477D6"/>
    <w:rsid w:val="00B477EF"/>
    <w:rsid w:val="00B47A33"/>
    <w:rsid w:val="00B47E0A"/>
    <w:rsid w:val="00B47F40"/>
    <w:rsid w:val="00B503B6"/>
    <w:rsid w:val="00B50485"/>
    <w:rsid w:val="00B50D12"/>
    <w:rsid w:val="00B512B5"/>
    <w:rsid w:val="00B512B7"/>
    <w:rsid w:val="00B51603"/>
    <w:rsid w:val="00B5162D"/>
    <w:rsid w:val="00B51A37"/>
    <w:rsid w:val="00B51DC2"/>
    <w:rsid w:val="00B522A6"/>
    <w:rsid w:val="00B524B6"/>
    <w:rsid w:val="00B52524"/>
    <w:rsid w:val="00B52670"/>
    <w:rsid w:val="00B526E4"/>
    <w:rsid w:val="00B529B7"/>
    <w:rsid w:val="00B5323A"/>
    <w:rsid w:val="00B533A5"/>
    <w:rsid w:val="00B5347C"/>
    <w:rsid w:val="00B534FA"/>
    <w:rsid w:val="00B5351C"/>
    <w:rsid w:val="00B53590"/>
    <w:rsid w:val="00B536D4"/>
    <w:rsid w:val="00B5385F"/>
    <w:rsid w:val="00B53A0B"/>
    <w:rsid w:val="00B53FAE"/>
    <w:rsid w:val="00B5435F"/>
    <w:rsid w:val="00B54997"/>
    <w:rsid w:val="00B550DB"/>
    <w:rsid w:val="00B554F2"/>
    <w:rsid w:val="00B555F6"/>
    <w:rsid w:val="00B55D53"/>
    <w:rsid w:val="00B55DC9"/>
    <w:rsid w:val="00B55E44"/>
    <w:rsid w:val="00B56429"/>
    <w:rsid w:val="00B5733F"/>
    <w:rsid w:val="00B57551"/>
    <w:rsid w:val="00B57765"/>
    <w:rsid w:val="00B57983"/>
    <w:rsid w:val="00B57E01"/>
    <w:rsid w:val="00B608F2"/>
    <w:rsid w:val="00B6125B"/>
    <w:rsid w:val="00B6161B"/>
    <w:rsid w:val="00B61DC2"/>
    <w:rsid w:val="00B6207D"/>
    <w:rsid w:val="00B62626"/>
    <w:rsid w:val="00B62B17"/>
    <w:rsid w:val="00B62D70"/>
    <w:rsid w:val="00B637E8"/>
    <w:rsid w:val="00B64531"/>
    <w:rsid w:val="00B64CBE"/>
    <w:rsid w:val="00B65601"/>
    <w:rsid w:val="00B658C3"/>
    <w:rsid w:val="00B66632"/>
    <w:rsid w:val="00B6665D"/>
    <w:rsid w:val="00B666DF"/>
    <w:rsid w:val="00B66CF7"/>
    <w:rsid w:val="00B66EA2"/>
    <w:rsid w:val="00B66ECA"/>
    <w:rsid w:val="00B670BA"/>
    <w:rsid w:val="00B676DE"/>
    <w:rsid w:val="00B67B97"/>
    <w:rsid w:val="00B7009B"/>
    <w:rsid w:val="00B701BA"/>
    <w:rsid w:val="00B70D85"/>
    <w:rsid w:val="00B715B5"/>
    <w:rsid w:val="00B71763"/>
    <w:rsid w:val="00B71C33"/>
    <w:rsid w:val="00B72BB1"/>
    <w:rsid w:val="00B72BB5"/>
    <w:rsid w:val="00B72C77"/>
    <w:rsid w:val="00B72E97"/>
    <w:rsid w:val="00B73264"/>
    <w:rsid w:val="00B7365C"/>
    <w:rsid w:val="00B73912"/>
    <w:rsid w:val="00B73E93"/>
    <w:rsid w:val="00B73EBD"/>
    <w:rsid w:val="00B74266"/>
    <w:rsid w:val="00B744C1"/>
    <w:rsid w:val="00B749CF"/>
    <w:rsid w:val="00B74D1F"/>
    <w:rsid w:val="00B74F5A"/>
    <w:rsid w:val="00B75116"/>
    <w:rsid w:val="00B7550B"/>
    <w:rsid w:val="00B7563B"/>
    <w:rsid w:val="00B76C6E"/>
    <w:rsid w:val="00B77ACB"/>
    <w:rsid w:val="00B77C15"/>
    <w:rsid w:val="00B80003"/>
    <w:rsid w:val="00B80738"/>
    <w:rsid w:val="00B80A6A"/>
    <w:rsid w:val="00B812C1"/>
    <w:rsid w:val="00B81301"/>
    <w:rsid w:val="00B81801"/>
    <w:rsid w:val="00B81895"/>
    <w:rsid w:val="00B818B7"/>
    <w:rsid w:val="00B81A18"/>
    <w:rsid w:val="00B81E49"/>
    <w:rsid w:val="00B82C7A"/>
    <w:rsid w:val="00B82EC5"/>
    <w:rsid w:val="00B8304C"/>
    <w:rsid w:val="00B83090"/>
    <w:rsid w:val="00B8311F"/>
    <w:rsid w:val="00B8337C"/>
    <w:rsid w:val="00B8400E"/>
    <w:rsid w:val="00B845F1"/>
    <w:rsid w:val="00B84D80"/>
    <w:rsid w:val="00B84F32"/>
    <w:rsid w:val="00B851FA"/>
    <w:rsid w:val="00B8521B"/>
    <w:rsid w:val="00B85261"/>
    <w:rsid w:val="00B852B3"/>
    <w:rsid w:val="00B8585D"/>
    <w:rsid w:val="00B85CBC"/>
    <w:rsid w:val="00B85ED1"/>
    <w:rsid w:val="00B85F73"/>
    <w:rsid w:val="00B860F7"/>
    <w:rsid w:val="00B861B1"/>
    <w:rsid w:val="00B86217"/>
    <w:rsid w:val="00B869B5"/>
    <w:rsid w:val="00B86A50"/>
    <w:rsid w:val="00B86FEA"/>
    <w:rsid w:val="00B875EC"/>
    <w:rsid w:val="00B87644"/>
    <w:rsid w:val="00B878DF"/>
    <w:rsid w:val="00B87BFC"/>
    <w:rsid w:val="00B87CDB"/>
    <w:rsid w:val="00B87EA8"/>
    <w:rsid w:val="00B9042B"/>
    <w:rsid w:val="00B905F9"/>
    <w:rsid w:val="00B90697"/>
    <w:rsid w:val="00B90B3A"/>
    <w:rsid w:val="00B913B6"/>
    <w:rsid w:val="00B91555"/>
    <w:rsid w:val="00B9167A"/>
    <w:rsid w:val="00B91713"/>
    <w:rsid w:val="00B9188D"/>
    <w:rsid w:val="00B923EC"/>
    <w:rsid w:val="00B927C7"/>
    <w:rsid w:val="00B9289F"/>
    <w:rsid w:val="00B92A22"/>
    <w:rsid w:val="00B92BBA"/>
    <w:rsid w:val="00B92F2C"/>
    <w:rsid w:val="00B92F49"/>
    <w:rsid w:val="00B931E3"/>
    <w:rsid w:val="00B93A89"/>
    <w:rsid w:val="00B93BEE"/>
    <w:rsid w:val="00B93F0F"/>
    <w:rsid w:val="00B94E28"/>
    <w:rsid w:val="00B952F8"/>
    <w:rsid w:val="00B95493"/>
    <w:rsid w:val="00B954D1"/>
    <w:rsid w:val="00B95769"/>
    <w:rsid w:val="00B957EA"/>
    <w:rsid w:val="00B95A55"/>
    <w:rsid w:val="00B95DEE"/>
    <w:rsid w:val="00B95E0D"/>
    <w:rsid w:val="00B95E2E"/>
    <w:rsid w:val="00B960A4"/>
    <w:rsid w:val="00B96606"/>
    <w:rsid w:val="00B96AAF"/>
    <w:rsid w:val="00B96CE9"/>
    <w:rsid w:val="00B971C5"/>
    <w:rsid w:val="00B97E6D"/>
    <w:rsid w:val="00BA09AA"/>
    <w:rsid w:val="00BA0EB6"/>
    <w:rsid w:val="00BA1B5F"/>
    <w:rsid w:val="00BA1C67"/>
    <w:rsid w:val="00BA1EF8"/>
    <w:rsid w:val="00BA2D75"/>
    <w:rsid w:val="00BA3095"/>
    <w:rsid w:val="00BA35AD"/>
    <w:rsid w:val="00BA3F3F"/>
    <w:rsid w:val="00BA4232"/>
    <w:rsid w:val="00BA4744"/>
    <w:rsid w:val="00BA4DED"/>
    <w:rsid w:val="00BA5999"/>
    <w:rsid w:val="00BA5C82"/>
    <w:rsid w:val="00BA5D09"/>
    <w:rsid w:val="00BA5DCB"/>
    <w:rsid w:val="00BA6043"/>
    <w:rsid w:val="00BA6132"/>
    <w:rsid w:val="00BA6C5A"/>
    <w:rsid w:val="00BA6FE9"/>
    <w:rsid w:val="00BA7CB8"/>
    <w:rsid w:val="00BA7DA7"/>
    <w:rsid w:val="00BB010B"/>
    <w:rsid w:val="00BB0491"/>
    <w:rsid w:val="00BB072B"/>
    <w:rsid w:val="00BB0983"/>
    <w:rsid w:val="00BB0AD3"/>
    <w:rsid w:val="00BB0BC2"/>
    <w:rsid w:val="00BB0CAB"/>
    <w:rsid w:val="00BB0D2F"/>
    <w:rsid w:val="00BB0E80"/>
    <w:rsid w:val="00BB113D"/>
    <w:rsid w:val="00BB1324"/>
    <w:rsid w:val="00BB146F"/>
    <w:rsid w:val="00BB172C"/>
    <w:rsid w:val="00BB1A59"/>
    <w:rsid w:val="00BB1B43"/>
    <w:rsid w:val="00BB2527"/>
    <w:rsid w:val="00BB29AF"/>
    <w:rsid w:val="00BB2CB4"/>
    <w:rsid w:val="00BB2F04"/>
    <w:rsid w:val="00BB311B"/>
    <w:rsid w:val="00BB38BB"/>
    <w:rsid w:val="00BB45CA"/>
    <w:rsid w:val="00BB52CC"/>
    <w:rsid w:val="00BB5525"/>
    <w:rsid w:val="00BB5D1B"/>
    <w:rsid w:val="00BB5E7F"/>
    <w:rsid w:val="00BB659E"/>
    <w:rsid w:val="00BB65CC"/>
    <w:rsid w:val="00BB6784"/>
    <w:rsid w:val="00BB7282"/>
    <w:rsid w:val="00BB757C"/>
    <w:rsid w:val="00BB7CEF"/>
    <w:rsid w:val="00BC0344"/>
    <w:rsid w:val="00BC0390"/>
    <w:rsid w:val="00BC195D"/>
    <w:rsid w:val="00BC1D3F"/>
    <w:rsid w:val="00BC1E02"/>
    <w:rsid w:val="00BC2157"/>
    <w:rsid w:val="00BC2388"/>
    <w:rsid w:val="00BC27B1"/>
    <w:rsid w:val="00BC2D52"/>
    <w:rsid w:val="00BC33F4"/>
    <w:rsid w:val="00BC3540"/>
    <w:rsid w:val="00BC380B"/>
    <w:rsid w:val="00BC389F"/>
    <w:rsid w:val="00BC38D8"/>
    <w:rsid w:val="00BC3CCA"/>
    <w:rsid w:val="00BC420A"/>
    <w:rsid w:val="00BC4326"/>
    <w:rsid w:val="00BC442A"/>
    <w:rsid w:val="00BC4A22"/>
    <w:rsid w:val="00BC4D9E"/>
    <w:rsid w:val="00BC4DEB"/>
    <w:rsid w:val="00BC5018"/>
    <w:rsid w:val="00BC52EE"/>
    <w:rsid w:val="00BC530E"/>
    <w:rsid w:val="00BC5B81"/>
    <w:rsid w:val="00BC5E41"/>
    <w:rsid w:val="00BC607C"/>
    <w:rsid w:val="00BC6220"/>
    <w:rsid w:val="00BC69EA"/>
    <w:rsid w:val="00BC6FD3"/>
    <w:rsid w:val="00BC73AC"/>
    <w:rsid w:val="00BC758B"/>
    <w:rsid w:val="00BC769D"/>
    <w:rsid w:val="00BC7A62"/>
    <w:rsid w:val="00BD06AC"/>
    <w:rsid w:val="00BD08B7"/>
    <w:rsid w:val="00BD0AC7"/>
    <w:rsid w:val="00BD1CEE"/>
    <w:rsid w:val="00BD1DDB"/>
    <w:rsid w:val="00BD21F8"/>
    <w:rsid w:val="00BD2585"/>
    <w:rsid w:val="00BD27B3"/>
    <w:rsid w:val="00BD33AA"/>
    <w:rsid w:val="00BD389A"/>
    <w:rsid w:val="00BD3FA3"/>
    <w:rsid w:val="00BD43DA"/>
    <w:rsid w:val="00BD44C1"/>
    <w:rsid w:val="00BD458A"/>
    <w:rsid w:val="00BD4649"/>
    <w:rsid w:val="00BD4916"/>
    <w:rsid w:val="00BD5573"/>
    <w:rsid w:val="00BD55B7"/>
    <w:rsid w:val="00BD59C6"/>
    <w:rsid w:val="00BD5D01"/>
    <w:rsid w:val="00BD5E6A"/>
    <w:rsid w:val="00BD5F59"/>
    <w:rsid w:val="00BD6346"/>
    <w:rsid w:val="00BD6657"/>
    <w:rsid w:val="00BD67E1"/>
    <w:rsid w:val="00BD6A9F"/>
    <w:rsid w:val="00BD6FBC"/>
    <w:rsid w:val="00BE0237"/>
    <w:rsid w:val="00BE0458"/>
    <w:rsid w:val="00BE0D65"/>
    <w:rsid w:val="00BE13E4"/>
    <w:rsid w:val="00BE17B7"/>
    <w:rsid w:val="00BE18CF"/>
    <w:rsid w:val="00BE18F8"/>
    <w:rsid w:val="00BE1D6E"/>
    <w:rsid w:val="00BE215F"/>
    <w:rsid w:val="00BE21F8"/>
    <w:rsid w:val="00BE2630"/>
    <w:rsid w:val="00BE2905"/>
    <w:rsid w:val="00BE2A0A"/>
    <w:rsid w:val="00BE3887"/>
    <w:rsid w:val="00BE3BC7"/>
    <w:rsid w:val="00BE421B"/>
    <w:rsid w:val="00BE4334"/>
    <w:rsid w:val="00BE4D87"/>
    <w:rsid w:val="00BE4DE0"/>
    <w:rsid w:val="00BE569C"/>
    <w:rsid w:val="00BE5B6E"/>
    <w:rsid w:val="00BE5FAB"/>
    <w:rsid w:val="00BE649F"/>
    <w:rsid w:val="00BE66C4"/>
    <w:rsid w:val="00BF04E9"/>
    <w:rsid w:val="00BF0715"/>
    <w:rsid w:val="00BF13A6"/>
    <w:rsid w:val="00BF15CB"/>
    <w:rsid w:val="00BF16D0"/>
    <w:rsid w:val="00BF1CF7"/>
    <w:rsid w:val="00BF1EA2"/>
    <w:rsid w:val="00BF2071"/>
    <w:rsid w:val="00BF26AE"/>
    <w:rsid w:val="00BF2819"/>
    <w:rsid w:val="00BF2B33"/>
    <w:rsid w:val="00BF2E3A"/>
    <w:rsid w:val="00BF2FDB"/>
    <w:rsid w:val="00BF31D5"/>
    <w:rsid w:val="00BF357F"/>
    <w:rsid w:val="00BF3657"/>
    <w:rsid w:val="00BF3847"/>
    <w:rsid w:val="00BF39E3"/>
    <w:rsid w:val="00BF3BCA"/>
    <w:rsid w:val="00BF3DCC"/>
    <w:rsid w:val="00BF3E5C"/>
    <w:rsid w:val="00BF4692"/>
    <w:rsid w:val="00BF4F3F"/>
    <w:rsid w:val="00BF523C"/>
    <w:rsid w:val="00BF5309"/>
    <w:rsid w:val="00BF5486"/>
    <w:rsid w:val="00BF588D"/>
    <w:rsid w:val="00BF5B24"/>
    <w:rsid w:val="00BF5F2A"/>
    <w:rsid w:val="00BF5F69"/>
    <w:rsid w:val="00BF63B2"/>
    <w:rsid w:val="00BF645D"/>
    <w:rsid w:val="00BF653F"/>
    <w:rsid w:val="00BF68B9"/>
    <w:rsid w:val="00BF72C1"/>
    <w:rsid w:val="00BF73A0"/>
    <w:rsid w:val="00BF7457"/>
    <w:rsid w:val="00BF758A"/>
    <w:rsid w:val="00BF7828"/>
    <w:rsid w:val="00BF79D5"/>
    <w:rsid w:val="00BF7A68"/>
    <w:rsid w:val="00BF7A98"/>
    <w:rsid w:val="00BF7B25"/>
    <w:rsid w:val="00BF7B9A"/>
    <w:rsid w:val="00C00676"/>
    <w:rsid w:val="00C008F7"/>
    <w:rsid w:val="00C00A0E"/>
    <w:rsid w:val="00C00DA2"/>
    <w:rsid w:val="00C012AC"/>
    <w:rsid w:val="00C01726"/>
    <w:rsid w:val="00C0186C"/>
    <w:rsid w:val="00C01BBB"/>
    <w:rsid w:val="00C01CE8"/>
    <w:rsid w:val="00C0240C"/>
    <w:rsid w:val="00C029F3"/>
    <w:rsid w:val="00C02D6A"/>
    <w:rsid w:val="00C02EA2"/>
    <w:rsid w:val="00C02F15"/>
    <w:rsid w:val="00C03253"/>
    <w:rsid w:val="00C03276"/>
    <w:rsid w:val="00C032A3"/>
    <w:rsid w:val="00C03797"/>
    <w:rsid w:val="00C03E31"/>
    <w:rsid w:val="00C04C91"/>
    <w:rsid w:val="00C04D35"/>
    <w:rsid w:val="00C053CB"/>
    <w:rsid w:val="00C05605"/>
    <w:rsid w:val="00C0596E"/>
    <w:rsid w:val="00C05A3A"/>
    <w:rsid w:val="00C05AEF"/>
    <w:rsid w:val="00C05B1A"/>
    <w:rsid w:val="00C05C1B"/>
    <w:rsid w:val="00C06AA5"/>
    <w:rsid w:val="00C07290"/>
    <w:rsid w:val="00C07902"/>
    <w:rsid w:val="00C07AC4"/>
    <w:rsid w:val="00C10816"/>
    <w:rsid w:val="00C10990"/>
    <w:rsid w:val="00C10A55"/>
    <w:rsid w:val="00C10E45"/>
    <w:rsid w:val="00C1156C"/>
    <w:rsid w:val="00C115A9"/>
    <w:rsid w:val="00C11C10"/>
    <w:rsid w:val="00C1226F"/>
    <w:rsid w:val="00C12646"/>
    <w:rsid w:val="00C12786"/>
    <w:rsid w:val="00C12898"/>
    <w:rsid w:val="00C1293F"/>
    <w:rsid w:val="00C12B61"/>
    <w:rsid w:val="00C12FF8"/>
    <w:rsid w:val="00C13027"/>
    <w:rsid w:val="00C13DF8"/>
    <w:rsid w:val="00C14B7D"/>
    <w:rsid w:val="00C14D44"/>
    <w:rsid w:val="00C14E92"/>
    <w:rsid w:val="00C14F04"/>
    <w:rsid w:val="00C1503F"/>
    <w:rsid w:val="00C15392"/>
    <w:rsid w:val="00C154A1"/>
    <w:rsid w:val="00C15766"/>
    <w:rsid w:val="00C15B84"/>
    <w:rsid w:val="00C15F6E"/>
    <w:rsid w:val="00C16367"/>
    <w:rsid w:val="00C164D7"/>
    <w:rsid w:val="00C16BB0"/>
    <w:rsid w:val="00C16BE3"/>
    <w:rsid w:val="00C16C91"/>
    <w:rsid w:val="00C16FB0"/>
    <w:rsid w:val="00C16FDB"/>
    <w:rsid w:val="00C1735C"/>
    <w:rsid w:val="00C17DBF"/>
    <w:rsid w:val="00C17E5C"/>
    <w:rsid w:val="00C20DDD"/>
    <w:rsid w:val="00C2145D"/>
    <w:rsid w:val="00C2158E"/>
    <w:rsid w:val="00C218FE"/>
    <w:rsid w:val="00C22248"/>
    <w:rsid w:val="00C22918"/>
    <w:rsid w:val="00C22BFB"/>
    <w:rsid w:val="00C22CE7"/>
    <w:rsid w:val="00C2348D"/>
    <w:rsid w:val="00C2351E"/>
    <w:rsid w:val="00C23B74"/>
    <w:rsid w:val="00C240FE"/>
    <w:rsid w:val="00C242F5"/>
    <w:rsid w:val="00C252B9"/>
    <w:rsid w:val="00C26727"/>
    <w:rsid w:val="00C26B6F"/>
    <w:rsid w:val="00C27831"/>
    <w:rsid w:val="00C279A8"/>
    <w:rsid w:val="00C27CA5"/>
    <w:rsid w:val="00C3017D"/>
    <w:rsid w:val="00C3017E"/>
    <w:rsid w:val="00C304AD"/>
    <w:rsid w:val="00C30814"/>
    <w:rsid w:val="00C30A8E"/>
    <w:rsid w:val="00C314A1"/>
    <w:rsid w:val="00C316A5"/>
    <w:rsid w:val="00C31FB7"/>
    <w:rsid w:val="00C3248F"/>
    <w:rsid w:val="00C32565"/>
    <w:rsid w:val="00C32A59"/>
    <w:rsid w:val="00C32AB5"/>
    <w:rsid w:val="00C32F74"/>
    <w:rsid w:val="00C33436"/>
    <w:rsid w:val="00C336F8"/>
    <w:rsid w:val="00C33AF1"/>
    <w:rsid w:val="00C33BEB"/>
    <w:rsid w:val="00C33E31"/>
    <w:rsid w:val="00C3460E"/>
    <w:rsid w:val="00C34666"/>
    <w:rsid w:val="00C34A32"/>
    <w:rsid w:val="00C35A58"/>
    <w:rsid w:val="00C35D05"/>
    <w:rsid w:val="00C36D06"/>
    <w:rsid w:val="00C3713D"/>
    <w:rsid w:val="00C37250"/>
    <w:rsid w:val="00C372B9"/>
    <w:rsid w:val="00C3758C"/>
    <w:rsid w:val="00C37EAC"/>
    <w:rsid w:val="00C40728"/>
    <w:rsid w:val="00C40C7C"/>
    <w:rsid w:val="00C411EC"/>
    <w:rsid w:val="00C41487"/>
    <w:rsid w:val="00C419FE"/>
    <w:rsid w:val="00C41DCC"/>
    <w:rsid w:val="00C42247"/>
    <w:rsid w:val="00C42309"/>
    <w:rsid w:val="00C42AC5"/>
    <w:rsid w:val="00C42BF8"/>
    <w:rsid w:val="00C42C28"/>
    <w:rsid w:val="00C42DAF"/>
    <w:rsid w:val="00C43306"/>
    <w:rsid w:val="00C43369"/>
    <w:rsid w:val="00C44367"/>
    <w:rsid w:val="00C44662"/>
    <w:rsid w:val="00C4539A"/>
    <w:rsid w:val="00C45C6F"/>
    <w:rsid w:val="00C4613E"/>
    <w:rsid w:val="00C4665D"/>
    <w:rsid w:val="00C46983"/>
    <w:rsid w:val="00C46A55"/>
    <w:rsid w:val="00C47081"/>
    <w:rsid w:val="00C4736D"/>
    <w:rsid w:val="00C474AB"/>
    <w:rsid w:val="00C47CCD"/>
    <w:rsid w:val="00C5013C"/>
    <w:rsid w:val="00C50C2B"/>
    <w:rsid w:val="00C5142B"/>
    <w:rsid w:val="00C52424"/>
    <w:rsid w:val="00C52530"/>
    <w:rsid w:val="00C52593"/>
    <w:rsid w:val="00C529E3"/>
    <w:rsid w:val="00C5302B"/>
    <w:rsid w:val="00C53279"/>
    <w:rsid w:val="00C53374"/>
    <w:rsid w:val="00C537EA"/>
    <w:rsid w:val="00C53851"/>
    <w:rsid w:val="00C541DB"/>
    <w:rsid w:val="00C547A6"/>
    <w:rsid w:val="00C549FD"/>
    <w:rsid w:val="00C55071"/>
    <w:rsid w:val="00C553C5"/>
    <w:rsid w:val="00C55566"/>
    <w:rsid w:val="00C55A2C"/>
    <w:rsid w:val="00C55C18"/>
    <w:rsid w:val="00C560B1"/>
    <w:rsid w:val="00C5623F"/>
    <w:rsid w:val="00C5642E"/>
    <w:rsid w:val="00C56633"/>
    <w:rsid w:val="00C566CD"/>
    <w:rsid w:val="00C569B5"/>
    <w:rsid w:val="00C56FF7"/>
    <w:rsid w:val="00C57191"/>
    <w:rsid w:val="00C572AB"/>
    <w:rsid w:val="00C5761E"/>
    <w:rsid w:val="00C607AC"/>
    <w:rsid w:val="00C60AA7"/>
    <w:rsid w:val="00C60AA9"/>
    <w:rsid w:val="00C60D89"/>
    <w:rsid w:val="00C60DA6"/>
    <w:rsid w:val="00C613CD"/>
    <w:rsid w:val="00C61459"/>
    <w:rsid w:val="00C6174F"/>
    <w:rsid w:val="00C62467"/>
    <w:rsid w:val="00C62B00"/>
    <w:rsid w:val="00C62E00"/>
    <w:rsid w:val="00C63268"/>
    <w:rsid w:val="00C63558"/>
    <w:rsid w:val="00C63E5B"/>
    <w:rsid w:val="00C64349"/>
    <w:rsid w:val="00C643B4"/>
    <w:rsid w:val="00C64760"/>
    <w:rsid w:val="00C64C32"/>
    <w:rsid w:val="00C64D93"/>
    <w:rsid w:val="00C6510A"/>
    <w:rsid w:val="00C65298"/>
    <w:rsid w:val="00C65389"/>
    <w:rsid w:val="00C65629"/>
    <w:rsid w:val="00C66093"/>
    <w:rsid w:val="00C66307"/>
    <w:rsid w:val="00C66369"/>
    <w:rsid w:val="00C66536"/>
    <w:rsid w:val="00C665C2"/>
    <w:rsid w:val="00C66722"/>
    <w:rsid w:val="00C66FB6"/>
    <w:rsid w:val="00C6767E"/>
    <w:rsid w:val="00C67B4C"/>
    <w:rsid w:val="00C67B9A"/>
    <w:rsid w:val="00C67BB3"/>
    <w:rsid w:val="00C67C5D"/>
    <w:rsid w:val="00C70087"/>
    <w:rsid w:val="00C711DE"/>
    <w:rsid w:val="00C71634"/>
    <w:rsid w:val="00C716E6"/>
    <w:rsid w:val="00C717D6"/>
    <w:rsid w:val="00C71857"/>
    <w:rsid w:val="00C71A1A"/>
    <w:rsid w:val="00C71AC0"/>
    <w:rsid w:val="00C71BD5"/>
    <w:rsid w:val="00C722E5"/>
    <w:rsid w:val="00C7255C"/>
    <w:rsid w:val="00C72A62"/>
    <w:rsid w:val="00C72CBD"/>
    <w:rsid w:val="00C72CF3"/>
    <w:rsid w:val="00C73476"/>
    <w:rsid w:val="00C739ED"/>
    <w:rsid w:val="00C73ED3"/>
    <w:rsid w:val="00C74697"/>
    <w:rsid w:val="00C7487E"/>
    <w:rsid w:val="00C74977"/>
    <w:rsid w:val="00C74B59"/>
    <w:rsid w:val="00C7501B"/>
    <w:rsid w:val="00C753A9"/>
    <w:rsid w:val="00C7570A"/>
    <w:rsid w:val="00C75C96"/>
    <w:rsid w:val="00C75EAE"/>
    <w:rsid w:val="00C76650"/>
    <w:rsid w:val="00C76913"/>
    <w:rsid w:val="00C77278"/>
    <w:rsid w:val="00C77303"/>
    <w:rsid w:val="00C7773A"/>
    <w:rsid w:val="00C8054B"/>
    <w:rsid w:val="00C805FA"/>
    <w:rsid w:val="00C80B8E"/>
    <w:rsid w:val="00C80D89"/>
    <w:rsid w:val="00C80DEE"/>
    <w:rsid w:val="00C81511"/>
    <w:rsid w:val="00C815EE"/>
    <w:rsid w:val="00C81677"/>
    <w:rsid w:val="00C8191B"/>
    <w:rsid w:val="00C8197B"/>
    <w:rsid w:val="00C82451"/>
    <w:rsid w:val="00C82E8A"/>
    <w:rsid w:val="00C82F49"/>
    <w:rsid w:val="00C8338B"/>
    <w:rsid w:val="00C836BF"/>
    <w:rsid w:val="00C83C68"/>
    <w:rsid w:val="00C83F36"/>
    <w:rsid w:val="00C83F50"/>
    <w:rsid w:val="00C848B1"/>
    <w:rsid w:val="00C84BC8"/>
    <w:rsid w:val="00C8509A"/>
    <w:rsid w:val="00C852FA"/>
    <w:rsid w:val="00C85763"/>
    <w:rsid w:val="00C85930"/>
    <w:rsid w:val="00C8597C"/>
    <w:rsid w:val="00C85B90"/>
    <w:rsid w:val="00C86054"/>
    <w:rsid w:val="00C86284"/>
    <w:rsid w:val="00C86866"/>
    <w:rsid w:val="00C86965"/>
    <w:rsid w:val="00C86B19"/>
    <w:rsid w:val="00C86CBC"/>
    <w:rsid w:val="00C871A7"/>
    <w:rsid w:val="00C87BD0"/>
    <w:rsid w:val="00C905B6"/>
    <w:rsid w:val="00C90A8C"/>
    <w:rsid w:val="00C90A94"/>
    <w:rsid w:val="00C90B13"/>
    <w:rsid w:val="00C90C0A"/>
    <w:rsid w:val="00C90E63"/>
    <w:rsid w:val="00C90E82"/>
    <w:rsid w:val="00C9175F"/>
    <w:rsid w:val="00C91ECB"/>
    <w:rsid w:val="00C9218E"/>
    <w:rsid w:val="00C9223B"/>
    <w:rsid w:val="00C9268E"/>
    <w:rsid w:val="00C926F9"/>
    <w:rsid w:val="00C927F4"/>
    <w:rsid w:val="00C92D8A"/>
    <w:rsid w:val="00C92DE9"/>
    <w:rsid w:val="00C92EF8"/>
    <w:rsid w:val="00C93A46"/>
    <w:rsid w:val="00C94165"/>
    <w:rsid w:val="00C9449F"/>
    <w:rsid w:val="00C945B2"/>
    <w:rsid w:val="00C9462D"/>
    <w:rsid w:val="00C947B8"/>
    <w:rsid w:val="00C94B04"/>
    <w:rsid w:val="00C94CFF"/>
    <w:rsid w:val="00C94EAD"/>
    <w:rsid w:val="00C95037"/>
    <w:rsid w:val="00C958FC"/>
    <w:rsid w:val="00C95C5E"/>
    <w:rsid w:val="00C95EDF"/>
    <w:rsid w:val="00C961CB"/>
    <w:rsid w:val="00C96C50"/>
    <w:rsid w:val="00C976EB"/>
    <w:rsid w:val="00C977C4"/>
    <w:rsid w:val="00C97810"/>
    <w:rsid w:val="00C9786A"/>
    <w:rsid w:val="00C97CCA"/>
    <w:rsid w:val="00C97FED"/>
    <w:rsid w:val="00CA0106"/>
    <w:rsid w:val="00CA05A1"/>
    <w:rsid w:val="00CA08AC"/>
    <w:rsid w:val="00CA0A47"/>
    <w:rsid w:val="00CA0F4B"/>
    <w:rsid w:val="00CA1378"/>
    <w:rsid w:val="00CA1972"/>
    <w:rsid w:val="00CA1B1B"/>
    <w:rsid w:val="00CA1B34"/>
    <w:rsid w:val="00CA1CD4"/>
    <w:rsid w:val="00CA1D66"/>
    <w:rsid w:val="00CA2113"/>
    <w:rsid w:val="00CA21A1"/>
    <w:rsid w:val="00CA26A7"/>
    <w:rsid w:val="00CA2AD9"/>
    <w:rsid w:val="00CA2E7C"/>
    <w:rsid w:val="00CA2FD7"/>
    <w:rsid w:val="00CA300E"/>
    <w:rsid w:val="00CA373D"/>
    <w:rsid w:val="00CA39CF"/>
    <w:rsid w:val="00CA43E9"/>
    <w:rsid w:val="00CA4D22"/>
    <w:rsid w:val="00CA5270"/>
    <w:rsid w:val="00CA562A"/>
    <w:rsid w:val="00CA56E8"/>
    <w:rsid w:val="00CA5A34"/>
    <w:rsid w:val="00CA5A45"/>
    <w:rsid w:val="00CA5B1E"/>
    <w:rsid w:val="00CA6006"/>
    <w:rsid w:val="00CA65C1"/>
    <w:rsid w:val="00CA68D5"/>
    <w:rsid w:val="00CA6A08"/>
    <w:rsid w:val="00CA6A23"/>
    <w:rsid w:val="00CA6AC3"/>
    <w:rsid w:val="00CA6FAB"/>
    <w:rsid w:val="00CA7019"/>
    <w:rsid w:val="00CA73C9"/>
    <w:rsid w:val="00CA7522"/>
    <w:rsid w:val="00CA7791"/>
    <w:rsid w:val="00CA7866"/>
    <w:rsid w:val="00CA7EA7"/>
    <w:rsid w:val="00CB00D8"/>
    <w:rsid w:val="00CB0266"/>
    <w:rsid w:val="00CB09CE"/>
    <w:rsid w:val="00CB0BDB"/>
    <w:rsid w:val="00CB136D"/>
    <w:rsid w:val="00CB147A"/>
    <w:rsid w:val="00CB1752"/>
    <w:rsid w:val="00CB18C8"/>
    <w:rsid w:val="00CB2419"/>
    <w:rsid w:val="00CB2C70"/>
    <w:rsid w:val="00CB2E9A"/>
    <w:rsid w:val="00CB316D"/>
    <w:rsid w:val="00CB3AAB"/>
    <w:rsid w:val="00CB3D55"/>
    <w:rsid w:val="00CB3EA4"/>
    <w:rsid w:val="00CB43A6"/>
    <w:rsid w:val="00CB45B5"/>
    <w:rsid w:val="00CB4E51"/>
    <w:rsid w:val="00CB5001"/>
    <w:rsid w:val="00CB5A26"/>
    <w:rsid w:val="00CB5AD2"/>
    <w:rsid w:val="00CB5B49"/>
    <w:rsid w:val="00CB5BDF"/>
    <w:rsid w:val="00CB66C9"/>
    <w:rsid w:val="00CB6A69"/>
    <w:rsid w:val="00CB6E61"/>
    <w:rsid w:val="00CB6F4F"/>
    <w:rsid w:val="00CB74F4"/>
    <w:rsid w:val="00CB7874"/>
    <w:rsid w:val="00CB7995"/>
    <w:rsid w:val="00CB7EE8"/>
    <w:rsid w:val="00CC0301"/>
    <w:rsid w:val="00CC04FA"/>
    <w:rsid w:val="00CC0929"/>
    <w:rsid w:val="00CC0CB8"/>
    <w:rsid w:val="00CC127D"/>
    <w:rsid w:val="00CC138A"/>
    <w:rsid w:val="00CC192A"/>
    <w:rsid w:val="00CC2530"/>
    <w:rsid w:val="00CC2572"/>
    <w:rsid w:val="00CC285E"/>
    <w:rsid w:val="00CC2940"/>
    <w:rsid w:val="00CC2E28"/>
    <w:rsid w:val="00CC339F"/>
    <w:rsid w:val="00CC34C9"/>
    <w:rsid w:val="00CC3B78"/>
    <w:rsid w:val="00CC41F0"/>
    <w:rsid w:val="00CC42A9"/>
    <w:rsid w:val="00CC47D4"/>
    <w:rsid w:val="00CC4882"/>
    <w:rsid w:val="00CC4C36"/>
    <w:rsid w:val="00CC519F"/>
    <w:rsid w:val="00CC52C3"/>
    <w:rsid w:val="00CC5776"/>
    <w:rsid w:val="00CC5CFF"/>
    <w:rsid w:val="00CC5E95"/>
    <w:rsid w:val="00CC5FD2"/>
    <w:rsid w:val="00CC6571"/>
    <w:rsid w:val="00CC65AA"/>
    <w:rsid w:val="00CC673C"/>
    <w:rsid w:val="00CC694A"/>
    <w:rsid w:val="00CC6ACC"/>
    <w:rsid w:val="00CC744E"/>
    <w:rsid w:val="00CC7E0B"/>
    <w:rsid w:val="00CD007B"/>
    <w:rsid w:val="00CD03A4"/>
    <w:rsid w:val="00CD078D"/>
    <w:rsid w:val="00CD1020"/>
    <w:rsid w:val="00CD10D7"/>
    <w:rsid w:val="00CD1A41"/>
    <w:rsid w:val="00CD1E19"/>
    <w:rsid w:val="00CD246A"/>
    <w:rsid w:val="00CD29B1"/>
    <w:rsid w:val="00CD2B80"/>
    <w:rsid w:val="00CD2E4C"/>
    <w:rsid w:val="00CD3046"/>
    <w:rsid w:val="00CD3325"/>
    <w:rsid w:val="00CD339A"/>
    <w:rsid w:val="00CD3872"/>
    <w:rsid w:val="00CD38CF"/>
    <w:rsid w:val="00CD3D6B"/>
    <w:rsid w:val="00CD3E4A"/>
    <w:rsid w:val="00CD3FC1"/>
    <w:rsid w:val="00CD4221"/>
    <w:rsid w:val="00CD4A99"/>
    <w:rsid w:val="00CD4CA3"/>
    <w:rsid w:val="00CD4CB8"/>
    <w:rsid w:val="00CD4EDB"/>
    <w:rsid w:val="00CD50AE"/>
    <w:rsid w:val="00CD545B"/>
    <w:rsid w:val="00CD587B"/>
    <w:rsid w:val="00CD5C9C"/>
    <w:rsid w:val="00CD5ECB"/>
    <w:rsid w:val="00CD63FC"/>
    <w:rsid w:val="00CD655B"/>
    <w:rsid w:val="00CD65D0"/>
    <w:rsid w:val="00CD6A18"/>
    <w:rsid w:val="00CD6C11"/>
    <w:rsid w:val="00CD7051"/>
    <w:rsid w:val="00CD713E"/>
    <w:rsid w:val="00CD720F"/>
    <w:rsid w:val="00CE098F"/>
    <w:rsid w:val="00CE0B65"/>
    <w:rsid w:val="00CE0CE6"/>
    <w:rsid w:val="00CE1546"/>
    <w:rsid w:val="00CE1878"/>
    <w:rsid w:val="00CE2733"/>
    <w:rsid w:val="00CE2793"/>
    <w:rsid w:val="00CE2C3D"/>
    <w:rsid w:val="00CE2CD1"/>
    <w:rsid w:val="00CE344B"/>
    <w:rsid w:val="00CE3613"/>
    <w:rsid w:val="00CE3B04"/>
    <w:rsid w:val="00CE3E0A"/>
    <w:rsid w:val="00CE4055"/>
    <w:rsid w:val="00CE42CB"/>
    <w:rsid w:val="00CE44AC"/>
    <w:rsid w:val="00CE4C9E"/>
    <w:rsid w:val="00CE4FE6"/>
    <w:rsid w:val="00CE5613"/>
    <w:rsid w:val="00CE5969"/>
    <w:rsid w:val="00CE5A9A"/>
    <w:rsid w:val="00CE6293"/>
    <w:rsid w:val="00CE62A8"/>
    <w:rsid w:val="00CE62D1"/>
    <w:rsid w:val="00CE64B7"/>
    <w:rsid w:val="00CE6AAF"/>
    <w:rsid w:val="00CE6FC0"/>
    <w:rsid w:val="00CE778F"/>
    <w:rsid w:val="00CE77CD"/>
    <w:rsid w:val="00CE7F63"/>
    <w:rsid w:val="00CF0E7C"/>
    <w:rsid w:val="00CF0FB5"/>
    <w:rsid w:val="00CF144A"/>
    <w:rsid w:val="00CF14DB"/>
    <w:rsid w:val="00CF18D2"/>
    <w:rsid w:val="00CF1A59"/>
    <w:rsid w:val="00CF1EA9"/>
    <w:rsid w:val="00CF2307"/>
    <w:rsid w:val="00CF2A45"/>
    <w:rsid w:val="00CF30AB"/>
    <w:rsid w:val="00CF3284"/>
    <w:rsid w:val="00CF37A3"/>
    <w:rsid w:val="00CF3B41"/>
    <w:rsid w:val="00CF3E11"/>
    <w:rsid w:val="00CF4227"/>
    <w:rsid w:val="00CF43DF"/>
    <w:rsid w:val="00CF4B8A"/>
    <w:rsid w:val="00CF4EEC"/>
    <w:rsid w:val="00CF5005"/>
    <w:rsid w:val="00CF50C2"/>
    <w:rsid w:val="00CF50DF"/>
    <w:rsid w:val="00CF56F6"/>
    <w:rsid w:val="00CF57CB"/>
    <w:rsid w:val="00CF589A"/>
    <w:rsid w:val="00CF5BCD"/>
    <w:rsid w:val="00CF5D47"/>
    <w:rsid w:val="00CF5E30"/>
    <w:rsid w:val="00CF65C7"/>
    <w:rsid w:val="00CF6804"/>
    <w:rsid w:val="00CF69A0"/>
    <w:rsid w:val="00CF6D89"/>
    <w:rsid w:val="00CF6E38"/>
    <w:rsid w:val="00CF6F8A"/>
    <w:rsid w:val="00CF7023"/>
    <w:rsid w:val="00CF72E1"/>
    <w:rsid w:val="00CF73D2"/>
    <w:rsid w:val="00CF75D5"/>
    <w:rsid w:val="00CF78C1"/>
    <w:rsid w:val="00CF7B97"/>
    <w:rsid w:val="00CF7BC6"/>
    <w:rsid w:val="00D001FD"/>
    <w:rsid w:val="00D00396"/>
    <w:rsid w:val="00D0096D"/>
    <w:rsid w:val="00D00B62"/>
    <w:rsid w:val="00D00BD3"/>
    <w:rsid w:val="00D01104"/>
    <w:rsid w:val="00D01A92"/>
    <w:rsid w:val="00D01AEF"/>
    <w:rsid w:val="00D01C7A"/>
    <w:rsid w:val="00D0217E"/>
    <w:rsid w:val="00D02CCA"/>
    <w:rsid w:val="00D02D76"/>
    <w:rsid w:val="00D02D83"/>
    <w:rsid w:val="00D02E22"/>
    <w:rsid w:val="00D02E3C"/>
    <w:rsid w:val="00D02F33"/>
    <w:rsid w:val="00D03201"/>
    <w:rsid w:val="00D03481"/>
    <w:rsid w:val="00D03930"/>
    <w:rsid w:val="00D03D0C"/>
    <w:rsid w:val="00D03EE3"/>
    <w:rsid w:val="00D04096"/>
    <w:rsid w:val="00D04B5A"/>
    <w:rsid w:val="00D04CD1"/>
    <w:rsid w:val="00D04E84"/>
    <w:rsid w:val="00D04F04"/>
    <w:rsid w:val="00D05779"/>
    <w:rsid w:val="00D0578B"/>
    <w:rsid w:val="00D05B36"/>
    <w:rsid w:val="00D05B56"/>
    <w:rsid w:val="00D06087"/>
    <w:rsid w:val="00D067EF"/>
    <w:rsid w:val="00D06A3A"/>
    <w:rsid w:val="00D06E9F"/>
    <w:rsid w:val="00D070BA"/>
    <w:rsid w:val="00D0775D"/>
    <w:rsid w:val="00D078F8"/>
    <w:rsid w:val="00D07A2F"/>
    <w:rsid w:val="00D1044D"/>
    <w:rsid w:val="00D10962"/>
    <w:rsid w:val="00D11E78"/>
    <w:rsid w:val="00D11E81"/>
    <w:rsid w:val="00D1242E"/>
    <w:rsid w:val="00D12494"/>
    <w:rsid w:val="00D12B47"/>
    <w:rsid w:val="00D12F03"/>
    <w:rsid w:val="00D130DE"/>
    <w:rsid w:val="00D131BF"/>
    <w:rsid w:val="00D13441"/>
    <w:rsid w:val="00D13B50"/>
    <w:rsid w:val="00D14961"/>
    <w:rsid w:val="00D14A6D"/>
    <w:rsid w:val="00D14A93"/>
    <w:rsid w:val="00D14C4D"/>
    <w:rsid w:val="00D14E46"/>
    <w:rsid w:val="00D15007"/>
    <w:rsid w:val="00D157D4"/>
    <w:rsid w:val="00D15B50"/>
    <w:rsid w:val="00D1600D"/>
    <w:rsid w:val="00D17550"/>
    <w:rsid w:val="00D177EE"/>
    <w:rsid w:val="00D17C24"/>
    <w:rsid w:val="00D2003C"/>
    <w:rsid w:val="00D2004B"/>
    <w:rsid w:val="00D20078"/>
    <w:rsid w:val="00D21686"/>
    <w:rsid w:val="00D216AA"/>
    <w:rsid w:val="00D21A96"/>
    <w:rsid w:val="00D21AFC"/>
    <w:rsid w:val="00D21D34"/>
    <w:rsid w:val="00D225B9"/>
    <w:rsid w:val="00D2313C"/>
    <w:rsid w:val="00D23250"/>
    <w:rsid w:val="00D23757"/>
    <w:rsid w:val="00D237E3"/>
    <w:rsid w:val="00D23E46"/>
    <w:rsid w:val="00D24127"/>
    <w:rsid w:val="00D241B4"/>
    <w:rsid w:val="00D24448"/>
    <w:rsid w:val="00D2450A"/>
    <w:rsid w:val="00D24604"/>
    <w:rsid w:val="00D25081"/>
    <w:rsid w:val="00D25533"/>
    <w:rsid w:val="00D25888"/>
    <w:rsid w:val="00D259D1"/>
    <w:rsid w:val="00D25C24"/>
    <w:rsid w:val="00D25F8F"/>
    <w:rsid w:val="00D269A4"/>
    <w:rsid w:val="00D26A91"/>
    <w:rsid w:val="00D26D0B"/>
    <w:rsid w:val="00D27485"/>
    <w:rsid w:val="00D27857"/>
    <w:rsid w:val="00D3020B"/>
    <w:rsid w:val="00D30A0D"/>
    <w:rsid w:val="00D31312"/>
    <w:rsid w:val="00D31C5C"/>
    <w:rsid w:val="00D3218B"/>
    <w:rsid w:val="00D32276"/>
    <w:rsid w:val="00D328C9"/>
    <w:rsid w:val="00D32B2D"/>
    <w:rsid w:val="00D330F1"/>
    <w:rsid w:val="00D33895"/>
    <w:rsid w:val="00D34024"/>
    <w:rsid w:val="00D34AF2"/>
    <w:rsid w:val="00D34CA8"/>
    <w:rsid w:val="00D3556C"/>
    <w:rsid w:val="00D356DA"/>
    <w:rsid w:val="00D358AB"/>
    <w:rsid w:val="00D35AD3"/>
    <w:rsid w:val="00D35D71"/>
    <w:rsid w:val="00D35DB6"/>
    <w:rsid w:val="00D363E2"/>
    <w:rsid w:val="00D364E4"/>
    <w:rsid w:val="00D36763"/>
    <w:rsid w:val="00D36783"/>
    <w:rsid w:val="00D36CF5"/>
    <w:rsid w:val="00D37196"/>
    <w:rsid w:val="00D3792B"/>
    <w:rsid w:val="00D37A0A"/>
    <w:rsid w:val="00D37E80"/>
    <w:rsid w:val="00D406CB"/>
    <w:rsid w:val="00D40DAD"/>
    <w:rsid w:val="00D40E22"/>
    <w:rsid w:val="00D41324"/>
    <w:rsid w:val="00D41A3D"/>
    <w:rsid w:val="00D421BD"/>
    <w:rsid w:val="00D42C9D"/>
    <w:rsid w:val="00D4329E"/>
    <w:rsid w:val="00D4349E"/>
    <w:rsid w:val="00D43706"/>
    <w:rsid w:val="00D43B82"/>
    <w:rsid w:val="00D442D2"/>
    <w:rsid w:val="00D443E7"/>
    <w:rsid w:val="00D4452A"/>
    <w:rsid w:val="00D44B02"/>
    <w:rsid w:val="00D44B03"/>
    <w:rsid w:val="00D452AA"/>
    <w:rsid w:val="00D4542F"/>
    <w:rsid w:val="00D45717"/>
    <w:rsid w:val="00D45C90"/>
    <w:rsid w:val="00D46941"/>
    <w:rsid w:val="00D46E52"/>
    <w:rsid w:val="00D47B39"/>
    <w:rsid w:val="00D47DDE"/>
    <w:rsid w:val="00D47F55"/>
    <w:rsid w:val="00D500CA"/>
    <w:rsid w:val="00D50A0E"/>
    <w:rsid w:val="00D51248"/>
    <w:rsid w:val="00D512A1"/>
    <w:rsid w:val="00D51324"/>
    <w:rsid w:val="00D51C0F"/>
    <w:rsid w:val="00D51CB2"/>
    <w:rsid w:val="00D51E25"/>
    <w:rsid w:val="00D52391"/>
    <w:rsid w:val="00D52B39"/>
    <w:rsid w:val="00D52DA0"/>
    <w:rsid w:val="00D53DCA"/>
    <w:rsid w:val="00D5469F"/>
    <w:rsid w:val="00D54A60"/>
    <w:rsid w:val="00D54DD7"/>
    <w:rsid w:val="00D551B8"/>
    <w:rsid w:val="00D558C5"/>
    <w:rsid w:val="00D5646B"/>
    <w:rsid w:val="00D56624"/>
    <w:rsid w:val="00D5691F"/>
    <w:rsid w:val="00D56949"/>
    <w:rsid w:val="00D56B14"/>
    <w:rsid w:val="00D56C4C"/>
    <w:rsid w:val="00D578FA"/>
    <w:rsid w:val="00D5792D"/>
    <w:rsid w:val="00D60139"/>
    <w:rsid w:val="00D601F6"/>
    <w:rsid w:val="00D602B8"/>
    <w:rsid w:val="00D60345"/>
    <w:rsid w:val="00D6041E"/>
    <w:rsid w:val="00D610A9"/>
    <w:rsid w:val="00D61563"/>
    <w:rsid w:val="00D6173B"/>
    <w:rsid w:val="00D61942"/>
    <w:rsid w:val="00D62499"/>
    <w:rsid w:val="00D6299C"/>
    <w:rsid w:val="00D629A2"/>
    <w:rsid w:val="00D62B25"/>
    <w:rsid w:val="00D62E23"/>
    <w:rsid w:val="00D62F4A"/>
    <w:rsid w:val="00D63AF0"/>
    <w:rsid w:val="00D63FB1"/>
    <w:rsid w:val="00D640BF"/>
    <w:rsid w:val="00D6439B"/>
    <w:rsid w:val="00D64A26"/>
    <w:rsid w:val="00D64CF7"/>
    <w:rsid w:val="00D6521D"/>
    <w:rsid w:val="00D65295"/>
    <w:rsid w:val="00D656E6"/>
    <w:rsid w:val="00D65DD8"/>
    <w:rsid w:val="00D65F1B"/>
    <w:rsid w:val="00D67229"/>
    <w:rsid w:val="00D673DC"/>
    <w:rsid w:val="00D677B9"/>
    <w:rsid w:val="00D679EE"/>
    <w:rsid w:val="00D67B68"/>
    <w:rsid w:val="00D700E5"/>
    <w:rsid w:val="00D70934"/>
    <w:rsid w:val="00D70B86"/>
    <w:rsid w:val="00D7189F"/>
    <w:rsid w:val="00D71A7A"/>
    <w:rsid w:val="00D71B40"/>
    <w:rsid w:val="00D71CEC"/>
    <w:rsid w:val="00D72009"/>
    <w:rsid w:val="00D722FA"/>
    <w:rsid w:val="00D72882"/>
    <w:rsid w:val="00D72BA7"/>
    <w:rsid w:val="00D72BCF"/>
    <w:rsid w:val="00D732A1"/>
    <w:rsid w:val="00D7357E"/>
    <w:rsid w:val="00D73809"/>
    <w:rsid w:val="00D739C7"/>
    <w:rsid w:val="00D73D42"/>
    <w:rsid w:val="00D741C3"/>
    <w:rsid w:val="00D744CC"/>
    <w:rsid w:val="00D7525D"/>
    <w:rsid w:val="00D75367"/>
    <w:rsid w:val="00D75F00"/>
    <w:rsid w:val="00D75F86"/>
    <w:rsid w:val="00D76031"/>
    <w:rsid w:val="00D7624C"/>
    <w:rsid w:val="00D762DF"/>
    <w:rsid w:val="00D76541"/>
    <w:rsid w:val="00D766EF"/>
    <w:rsid w:val="00D7708A"/>
    <w:rsid w:val="00D77148"/>
    <w:rsid w:val="00D77819"/>
    <w:rsid w:val="00D77C79"/>
    <w:rsid w:val="00D8022C"/>
    <w:rsid w:val="00D803AC"/>
    <w:rsid w:val="00D80698"/>
    <w:rsid w:val="00D808DE"/>
    <w:rsid w:val="00D80C8F"/>
    <w:rsid w:val="00D819C1"/>
    <w:rsid w:val="00D81EA8"/>
    <w:rsid w:val="00D81F2A"/>
    <w:rsid w:val="00D822F7"/>
    <w:rsid w:val="00D82458"/>
    <w:rsid w:val="00D82560"/>
    <w:rsid w:val="00D826BD"/>
    <w:rsid w:val="00D82FF0"/>
    <w:rsid w:val="00D83526"/>
    <w:rsid w:val="00D8361B"/>
    <w:rsid w:val="00D836F3"/>
    <w:rsid w:val="00D83848"/>
    <w:rsid w:val="00D838A8"/>
    <w:rsid w:val="00D83B4E"/>
    <w:rsid w:val="00D83FF0"/>
    <w:rsid w:val="00D84067"/>
    <w:rsid w:val="00D840B5"/>
    <w:rsid w:val="00D8423F"/>
    <w:rsid w:val="00D843E0"/>
    <w:rsid w:val="00D8564D"/>
    <w:rsid w:val="00D8581F"/>
    <w:rsid w:val="00D85A49"/>
    <w:rsid w:val="00D85C77"/>
    <w:rsid w:val="00D85EB7"/>
    <w:rsid w:val="00D862DF"/>
    <w:rsid w:val="00D86CD5"/>
    <w:rsid w:val="00D8747B"/>
    <w:rsid w:val="00D874B1"/>
    <w:rsid w:val="00D8773D"/>
    <w:rsid w:val="00D87784"/>
    <w:rsid w:val="00D90004"/>
    <w:rsid w:val="00D90859"/>
    <w:rsid w:val="00D90CE0"/>
    <w:rsid w:val="00D90DB8"/>
    <w:rsid w:val="00D90F2F"/>
    <w:rsid w:val="00D9114D"/>
    <w:rsid w:val="00D91901"/>
    <w:rsid w:val="00D91A50"/>
    <w:rsid w:val="00D91C97"/>
    <w:rsid w:val="00D92555"/>
    <w:rsid w:val="00D92587"/>
    <w:rsid w:val="00D925BD"/>
    <w:rsid w:val="00D925F6"/>
    <w:rsid w:val="00D92C71"/>
    <w:rsid w:val="00D92D81"/>
    <w:rsid w:val="00D93191"/>
    <w:rsid w:val="00D934E8"/>
    <w:rsid w:val="00D9355A"/>
    <w:rsid w:val="00D93C69"/>
    <w:rsid w:val="00D93E01"/>
    <w:rsid w:val="00D941AE"/>
    <w:rsid w:val="00D943D2"/>
    <w:rsid w:val="00D95187"/>
    <w:rsid w:val="00D95213"/>
    <w:rsid w:val="00D952DF"/>
    <w:rsid w:val="00D95442"/>
    <w:rsid w:val="00D9598D"/>
    <w:rsid w:val="00D95B28"/>
    <w:rsid w:val="00D96CCB"/>
    <w:rsid w:val="00D977CB"/>
    <w:rsid w:val="00D97DD7"/>
    <w:rsid w:val="00DA0DDA"/>
    <w:rsid w:val="00DA0DF4"/>
    <w:rsid w:val="00DA1021"/>
    <w:rsid w:val="00DA114C"/>
    <w:rsid w:val="00DA12C3"/>
    <w:rsid w:val="00DA1388"/>
    <w:rsid w:val="00DA15E2"/>
    <w:rsid w:val="00DA1A0E"/>
    <w:rsid w:val="00DA1B30"/>
    <w:rsid w:val="00DA1BD1"/>
    <w:rsid w:val="00DA1E5B"/>
    <w:rsid w:val="00DA1F7E"/>
    <w:rsid w:val="00DA22EF"/>
    <w:rsid w:val="00DA234C"/>
    <w:rsid w:val="00DA2896"/>
    <w:rsid w:val="00DA305D"/>
    <w:rsid w:val="00DA30CC"/>
    <w:rsid w:val="00DA3109"/>
    <w:rsid w:val="00DA3E52"/>
    <w:rsid w:val="00DA4024"/>
    <w:rsid w:val="00DA4606"/>
    <w:rsid w:val="00DA4CB5"/>
    <w:rsid w:val="00DA50D4"/>
    <w:rsid w:val="00DA50F2"/>
    <w:rsid w:val="00DA583F"/>
    <w:rsid w:val="00DA5DCE"/>
    <w:rsid w:val="00DA642D"/>
    <w:rsid w:val="00DA68B5"/>
    <w:rsid w:val="00DA6A83"/>
    <w:rsid w:val="00DA6AD5"/>
    <w:rsid w:val="00DA6C05"/>
    <w:rsid w:val="00DA6E15"/>
    <w:rsid w:val="00DA7244"/>
    <w:rsid w:val="00DA7319"/>
    <w:rsid w:val="00DA73DC"/>
    <w:rsid w:val="00DA73FE"/>
    <w:rsid w:val="00DA759D"/>
    <w:rsid w:val="00DA7F9D"/>
    <w:rsid w:val="00DB05CF"/>
    <w:rsid w:val="00DB13E9"/>
    <w:rsid w:val="00DB154A"/>
    <w:rsid w:val="00DB160E"/>
    <w:rsid w:val="00DB163A"/>
    <w:rsid w:val="00DB17EC"/>
    <w:rsid w:val="00DB2055"/>
    <w:rsid w:val="00DB20F4"/>
    <w:rsid w:val="00DB2A98"/>
    <w:rsid w:val="00DB2D28"/>
    <w:rsid w:val="00DB2D71"/>
    <w:rsid w:val="00DB2FE9"/>
    <w:rsid w:val="00DB328F"/>
    <w:rsid w:val="00DB351B"/>
    <w:rsid w:val="00DB3548"/>
    <w:rsid w:val="00DB355E"/>
    <w:rsid w:val="00DB3601"/>
    <w:rsid w:val="00DB3715"/>
    <w:rsid w:val="00DB3E6B"/>
    <w:rsid w:val="00DB3EBA"/>
    <w:rsid w:val="00DB3FE9"/>
    <w:rsid w:val="00DB40B9"/>
    <w:rsid w:val="00DB40DF"/>
    <w:rsid w:val="00DB4370"/>
    <w:rsid w:val="00DB471B"/>
    <w:rsid w:val="00DB499E"/>
    <w:rsid w:val="00DB4A3C"/>
    <w:rsid w:val="00DB5096"/>
    <w:rsid w:val="00DB540B"/>
    <w:rsid w:val="00DB5A88"/>
    <w:rsid w:val="00DB5B74"/>
    <w:rsid w:val="00DB60D9"/>
    <w:rsid w:val="00DB61AE"/>
    <w:rsid w:val="00DB68E7"/>
    <w:rsid w:val="00DB6EFE"/>
    <w:rsid w:val="00DB6FAF"/>
    <w:rsid w:val="00DB7251"/>
    <w:rsid w:val="00DB7432"/>
    <w:rsid w:val="00DB7A3C"/>
    <w:rsid w:val="00DC032B"/>
    <w:rsid w:val="00DC0550"/>
    <w:rsid w:val="00DC0C96"/>
    <w:rsid w:val="00DC129B"/>
    <w:rsid w:val="00DC1BD2"/>
    <w:rsid w:val="00DC1D0F"/>
    <w:rsid w:val="00DC1D1D"/>
    <w:rsid w:val="00DC23AC"/>
    <w:rsid w:val="00DC2660"/>
    <w:rsid w:val="00DC26CC"/>
    <w:rsid w:val="00DC2765"/>
    <w:rsid w:val="00DC2A9B"/>
    <w:rsid w:val="00DC2E33"/>
    <w:rsid w:val="00DC3126"/>
    <w:rsid w:val="00DC3576"/>
    <w:rsid w:val="00DC3623"/>
    <w:rsid w:val="00DC373C"/>
    <w:rsid w:val="00DC3AEC"/>
    <w:rsid w:val="00DC40CC"/>
    <w:rsid w:val="00DC4354"/>
    <w:rsid w:val="00DC4771"/>
    <w:rsid w:val="00DC5585"/>
    <w:rsid w:val="00DC58A3"/>
    <w:rsid w:val="00DC5A88"/>
    <w:rsid w:val="00DC5DBA"/>
    <w:rsid w:val="00DC5EFC"/>
    <w:rsid w:val="00DC5F73"/>
    <w:rsid w:val="00DC6138"/>
    <w:rsid w:val="00DC63E1"/>
    <w:rsid w:val="00DC6463"/>
    <w:rsid w:val="00DC66BC"/>
    <w:rsid w:val="00DC718C"/>
    <w:rsid w:val="00DC72B0"/>
    <w:rsid w:val="00DC77BD"/>
    <w:rsid w:val="00DC77ED"/>
    <w:rsid w:val="00DC7CF5"/>
    <w:rsid w:val="00DC7FAE"/>
    <w:rsid w:val="00DD0149"/>
    <w:rsid w:val="00DD0207"/>
    <w:rsid w:val="00DD105C"/>
    <w:rsid w:val="00DD157A"/>
    <w:rsid w:val="00DD15C9"/>
    <w:rsid w:val="00DD16A9"/>
    <w:rsid w:val="00DD20A4"/>
    <w:rsid w:val="00DD2605"/>
    <w:rsid w:val="00DD285A"/>
    <w:rsid w:val="00DD2C66"/>
    <w:rsid w:val="00DD2CA1"/>
    <w:rsid w:val="00DD2FBD"/>
    <w:rsid w:val="00DD3A0A"/>
    <w:rsid w:val="00DD3BF1"/>
    <w:rsid w:val="00DD3D21"/>
    <w:rsid w:val="00DD4092"/>
    <w:rsid w:val="00DD40E3"/>
    <w:rsid w:val="00DD4516"/>
    <w:rsid w:val="00DD48DF"/>
    <w:rsid w:val="00DD4A51"/>
    <w:rsid w:val="00DD4CEA"/>
    <w:rsid w:val="00DD4D51"/>
    <w:rsid w:val="00DD4DF6"/>
    <w:rsid w:val="00DD5367"/>
    <w:rsid w:val="00DD53A1"/>
    <w:rsid w:val="00DD6339"/>
    <w:rsid w:val="00DD6805"/>
    <w:rsid w:val="00DD68F5"/>
    <w:rsid w:val="00DD6F6F"/>
    <w:rsid w:val="00DD7362"/>
    <w:rsid w:val="00DD7541"/>
    <w:rsid w:val="00DD7A15"/>
    <w:rsid w:val="00DD7B13"/>
    <w:rsid w:val="00DE01A6"/>
    <w:rsid w:val="00DE08EF"/>
    <w:rsid w:val="00DE0D3E"/>
    <w:rsid w:val="00DE103D"/>
    <w:rsid w:val="00DE1282"/>
    <w:rsid w:val="00DE1CB7"/>
    <w:rsid w:val="00DE21A1"/>
    <w:rsid w:val="00DE24E1"/>
    <w:rsid w:val="00DE265A"/>
    <w:rsid w:val="00DE2875"/>
    <w:rsid w:val="00DE2B91"/>
    <w:rsid w:val="00DE36B3"/>
    <w:rsid w:val="00DE3CFE"/>
    <w:rsid w:val="00DE4044"/>
    <w:rsid w:val="00DE4303"/>
    <w:rsid w:val="00DE4D67"/>
    <w:rsid w:val="00DE558D"/>
    <w:rsid w:val="00DE58D7"/>
    <w:rsid w:val="00DE692C"/>
    <w:rsid w:val="00DE6C25"/>
    <w:rsid w:val="00DE6ED8"/>
    <w:rsid w:val="00DE7289"/>
    <w:rsid w:val="00DE78AB"/>
    <w:rsid w:val="00DE79E4"/>
    <w:rsid w:val="00DE7CC0"/>
    <w:rsid w:val="00DE7EF5"/>
    <w:rsid w:val="00DF018C"/>
    <w:rsid w:val="00DF0AE2"/>
    <w:rsid w:val="00DF14FA"/>
    <w:rsid w:val="00DF1755"/>
    <w:rsid w:val="00DF1B4D"/>
    <w:rsid w:val="00DF1E03"/>
    <w:rsid w:val="00DF234E"/>
    <w:rsid w:val="00DF25C1"/>
    <w:rsid w:val="00DF273C"/>
    <w:rsid w:val="00DF2D30"/>
    <w:rsid w:val="00DF2EA9"/>
    <w:rsid w:val="00DF3AD5"/>
    <w:rsid w:val="00DF44BD"/>
    <w:rsid w:val="00DF4A1D"/>
    <w:rsid w:val="00DF4ED3"/>
    <w:rsid w:val="00DF5046"/>
    <w:rsid w:val="00DF58C4"/>
    <w:rsid w:val="00DF5DAB"/>
    <w:rsid w:val="00DF5E89"/>
    <w:rsid w:val="00DF5F59"/>
    <w:rsid w:val="00DF6572"/>
    <w:rsid w:val="00DF6AD0"/>
    <w:rsid w:val="00DF6E8B"/>
    <w:rsid w:val="00DF7123"/>
    <w:rsid w:val="00DF72C7"/>
    <w:rsid w:val="00DF73FC"/>
    <w:rsid w:val="00DF7BA0"/>
    <w:rsid w:val="00DF7BB2"/>
    <w:rsid w:val="00DF7CE7"/>
    <w:rsid w:val="00DF7F63"/>
    <w:rsid w:val="00E00316"/>
    <w:rsid w:val="00E00746"/>
    <w:rsid w:val="00E00B17"/>
    <w:rsid w:val="00E00BFA"/>
    <w:rsid w:val="00E012C0"/>
    <w:rsid w:val="00E01BE4"/>
    <w:rsid w:val="00E01C82"/>
    <w:rsid w:val="00E020F6"/>
    <w:rsid w:val="00E02140"/>
    <w:rsid w:val="00E028AF"/>
    <w:rsid w:val="00E02D7A"/>
    <w:rsid w:val="00E02DDD"/>
    <w:rsid w:val="00E02EB7"/>
    <w:rsid w:val="00E03450"/>
    <w:rsid w:val="00E036EF"/>
    <w:rsid w:val="00E037B1"/>
    <w:rsid w:val="00E03C17"/>
    <w:rsid w:val="00E03E66"/>
    <w:rsid w:val="00E0410B"/>
    <w:rsid w:val="00E0446C"/>
    <w:rsid w:val="00E04559"/>
    <w:rsid w:val="00E04627"/>
    <w:rsid w:val="00E04D31"/>
    <w:rsid w:val="00E04D86"/>
    <w:rsid w:val="00E04FD8"/>
    <w:rsid w:val="00E05E70"/>
    <w:rsid w:val="00E0639A"/>
    <w:rsid w:val="00E069E2"/>
    <w:rsid w:val="00E06D44"/>
    <w:rsid w:val="00E06E54"/>
    <w:rsid w:val="00E071F9"/>
    <w:rsid w:val="00E078A1"/>
    <w:rsid w:val="00E07DA8"/>
    <w:rsid w:val="00E100E3"/>
    <w:rsid w:val="00E10164"/>
    <w:rsid w:val="00E1084B"/>
    <w:rsid w:val="00E1095E"/>
    <w:rsid w:val="00E10DC3"/>
    <w:rsid w:val="00E10EFC"/>
    <w:rsid w:val="00E10FE4"/>
    <w:rsid w:val="00E11073"/>
    <w:rsid w:val="00E11365"/>
    <w:rsid w:val="00E1190F"/>
    <w:rsid w:val="00E11C1C"/>
    <w:rsid w:val="00E11E25"/>
    <w:rsid w:val="00E1218A"/>
    <w:rsid w:val="00E126BF"/>
    <w:rsid w:val="00E127B3"/>
    <w:rsid w:val="00E12B66"/>
    <w:rsid w:val="00E13AA2"/>
    <w:rsid w:val="00E141E9"/>
    <w:rsid w:val="00E1464A"/>
    <w:rsid w:val="00E146D0"/>
    <w:rsid w:val="00E14770"/>
    <w:rsid w:val="00E1487A"/>
    <w:rsid w:val="00E14CB8"/>
    <w:rsid w:val="00E14F39"/>
    <w:rsid w:val="00E1510C"/>
    <w:rsid w:val="00E1527C"/>
    <w:rsid w:val="00E15699"/>
    <w:rsid w:val="00E156A7"/>
    <w:rsid w:val="00E1573B"/>
    <w:rsid w:val="00E15891"/>
    <w:rsid w:val="00E15C67"/>
    <w:rsid w:val="00E15F22"/>
    <w:rsid w:val="00E15F87"/>
    <w:rsid w:val="00E16223"/>
    <w:rsid w:val="00E21104"/>
    <w:rsid w:val="00E2134F"/>
    <w:rsid w:val="00E21668"/>
    <w:rsid w:val="00E2169E"/>
    <w:rsid w:val="00E217FE"/>
    <w:rsid w:val="00E218DF"/>
    <w:rsid w:val="00E2203D"/>
    <w:rsid w:val="00E2226B"/>
    <w:rsid w:val="00E223F1"/>
    <w:rsid w:val="00E2254B"/>
    <w:rsid w:val="00E225F7"/>
    <w:rsid w:val="00E23287"/>
    <w:rsid w:val="00E232FF"/>
    <w:rsid w:val="00E23AF1"/>
    <w:rsid w:val="00E241D9"/>
    <w:rsid w:val="00E24F66"/>
    <w:rsid w:val="00E2531E"/>
    <w:rsid w:val="00E257C1"/>
    <w:rsid w:val="00E25A13"/>
    <w:rsid w:val="00E26005"/>
    <w:rsid w:val="00E260D5"/>
    <w:rsid w:val="00E26263"/>
    <w:rsid w:val="00E266BB"/>
    <w:rsid w:val="00E26BA5"/>
    <w:rsid w:val="00E26D28"/>
    <w:rsid w:val="00E26D81"/>
    <w:rsid w:val="00E26D86"/>
    <w:rsid w:val="00E27124"/>
    <w:rsid w:val="00E27266"/>
    <w:rsid w:val="00E27B35"/>
    <w:rsid w:val="00E27C62"/>
    <w:rsid w:val="00E30444"/>
    <w:rsid w:val="00E3090A"/>
    <w:rsid w:val="00E30B26"/>
    <w:rsid w:val="00E31052"/>
    <w:rsid w:val="00E312A3"/>
    <w:rsid w:val="00E31B08"/>
    <w:rsid w:val="00E31C45"/>
    <w:rsid w:val="00E31CB2"/>
    <w:rsid w:val="00E3202E"/>
    <w:rsid w:val="00E3254B"/>
    <w:rsid w:val="00E32904"/>
    <w:rsid w:val="00E32C5E"/>
    <w:rsid w:val="00E333AB"/>
    <w:rsid w:val="00E333DA"/>
    <w:rsid w:val="00E33473"/>
    <w:rsid w:val="00E33C89"/>
    <w:rsid w:val="00E33DDE"/>
    <w:rsid w:val="00E3417B"/>
    <w:rsid w:val="00E34191"/>
    <w:rsid w:val="00E343CE"/>
    <w:rsid w:val="00E34509"/>
    <w:rsid w:val="00E3481F"/>
    <w:rsid w:val="00E34B0D"/>
    <w:rsid w:val="00E3549B"/>
    <w:rsid w:val="00E35DC3"/>
    <w:rsid w:val="00E3628E"/>
    <w:rsid w:val="00E36833"/>
    <w:rsid w:val="00E374BE"/>
    <w:rsid w:val="00E374C7"/>
    <w:rsid w:val="00E37753"/>
    <w:rsid w:val="00E37A29"/>
    <w:rsid w:val="00E4023B"/>
    <w:rsid w:val="00E40DC9"/>
    <w:rsid w:val="00E40FF6"/>
    <w:rsid w:val="00E4168C"/>
    <w:rsid w:val="00E421D0"/>
    <w:rsid w:val="00E42289"/>
    <w:rsid w:val="00E42624"/>
    <w:rsid w:val="00E42647"/>
    <w:rsid w:val="00E428D5"/>
    <w:rsid w:val="00E42982"/>
    <w:rsid w:val="00E429C2"/>
    <w:rsid w:val="00E431B1"/>
    <w:rsid w:val="00E43869"/>
    <w:rsid w:val="00E43965"/>
    <w:rsid w:val="00E43B16"/>
    <w:rsid w:val="00E43E13"/>
    <w:rsid w:val="00E44137"/>
    <w:rsid w:val="00E444CF"/>
    <w:rsid w:val="00E444D1"/>
    <w:rsid w:val="00E4468E"/>
    <w:rsid w:val="00E44A9B"/>
    <w:rsid w:val="00E44B50"/>
    <w:rsid w:val="00E4514C"/>
    <w:rsid w:val="00E453CE"/>
    <w:rsid w:val="00E4547A"/>
    <w:rsid w:val="00E45DE3"/>
    <w:rsid w:val="00E45DF5"/>
    <w:rsid w:val="00E4610C"/>
    <w:rsid w:val="00E462BC"/>
    <w:rsid w:val="00E46513"/>
    <w:rsid w:val="00E4652D"/>
    <w:rsid w:val="00E46874"/>
    <w:rsid w:val="00E4714B"/>
    <w:rsid w:val="00E47626"/>
    <w:rsid w:val="00E477E5"/>
    <w:rsid w:val="00E47FE0"/>
    <w:rsid w:val="00E5016B"/>
    <w:rsid w:val="00E5022A"/>
    <w:rsid w:val="00E5026F"/>
    <w:rsid w:val="00E50A34"/>
    <w:rsid w:val="00E50AD1"/>
    <w:rsid w:val="00E50C38"/>
    <w:rsid w:val="00E51397"/>
    <w:rsid w:val="00E516AF"/>
    <w:rsid w:val="00E51986"/>
    <w:rsid w:val="00E51A62"/>
    <w:rsid w:val="00E51ED6"/>
    <w:rsid w:val="00E525AD"/>
    <w:rsid w:val="00E528CD"/>
    <w:rsid w:val="00E52B6E"/>
    <w:rsid w:val="00E53240"/>
    <w:rsid w:val="00E534BC"/>
    <w:rsid w:val="00E53557"/>
    <w:rsid w:val="00E53677"/>
    <w:rsid w:val="00E538E5"/>
    <w:rsid w:val="00E53D33"/>
    <w:rsid w:val="00E543CE"/>
    <w:rsid w:val="00E5466F"/>
    <w:rsid w:val="00E54C8A"/>
    <w:rsid w:val="00E55133"/>
    <w:rsid w:val="00E551AA"/>
    <w:rsid w:val="00E5547D"/>
    <w:rsid w:val="00E55490"/>
    <w:rsid w:val="00E556DF"/>
    <w:rsid w:val="00E55B3B"/>
    <w:rsid w:val="00E5624C"/>
    <w:rsid w:val="00E56489"/>
    <w:rsid w:val="00E574C3"/>
    <w:rsid w:val="00E574E2"/>
    <w:rsid w:val="00E5798D"/>
    <w:rsid w:val="00E579F8"/>
    <w:rsid w:val="00E57AFB"/>
    <w:rsid w:val="00E605B5"/>
    <w:rsid w:val="00E610E9"/>
    <w:rsid w:val="00E61253"/>
    <w:rsid w:val="00E61839"/>
    <w:rsid w:val="00E61FC0"/>
    <w:rsid w:val="00E620C9"/>
    <w:rsid w:val="00E62525"/>
    <w:rsid w:val="00E62587"/>
    <w:rsid w:val="00E625E5"/>
    <w:rsid w:val="00E626A7"/>
    <w:rsid w:val="00E62CB7"/>
    <w:rsid w:val="00E62CFA"/>
    <w:rsid w:val="00E63B02"/>
    <w:rsid w:val="00E640C3"/>
    <w:rsid w:val="00E6461B"/>
    <w:rsid w:val="00E64943"/>
    <w:rsid w:val="00E649DF"/>
    <w:rsid w:val="00E64AAE"/>
    <w:rsid w:val="00E64FFE"/>
    <w:rsid w:val="00E6559C"/>
    <w:rsid w:val="00E659F2"/>
    <w:rsid w:val="00E65AF3"/>
    <w:rsid w:val="00E65CDA"/>
    <w:rsid w:val="00E65D7C"/>
    <w:rsid w:val="00E65F09"/>
    <w:rsid w:val="00E66B0E"/>
    <w:rsid w:val="00E66BFC"/>
    <w:rsid w:val="00E70138"/>
    <w:rsid w:val="00E702D4"/>
    <w:rsid w:val="00E704D9"/>
    <w:rsid w:val="00E7062A"/>
    <w:rsid w:val="00E70688"/>
    <w:rsid w:val="00E70CEE"/>
    <w:rsid w:val="00E70DA1"/>
    <w:rsid w:val="00E71538"/>
    <w:rsid w:val="00E715C2"/>
    <w:rsid w:val="00E715C5"/>
    <w:rsid w:val="00E71A49"/>
    <w:rsid w:val="00E71C43"/>
    <w:rsid w:val="00E720F1"/>
    <w:rsid w:val="00E7289D"/>
    <w:rsid w:val="00E72A10"/>
    <w:rsid w:val="00E72DEA"/>
    <w:rsid w:val="00E7308A"/>
    <w:rsid w:val="00E7339B"/>
    <w:rsid w:val="00E738BD"/>
    <w:rsid w:val="00E744F3"/>
    <w:rsid w:val="00E748AF"/>
    <w:rsid w:val="00E74D2D"/>
    <w:rsid w:val="00E74DEC"/>
    <w:rsid w:val="00E74DFA"/>
    <w:rsid w:val="00E75015"/>
    <w:rsid w:val="00E75405"/>
    <w:rsid w:val="00E757FA"/>
    <w:rsid w:val="00E75A15"/>
    <w:rsid w:val="00E76859"/>
    <w:rsid w:val="00E76C55"/>
    <w:rsid w:val="00E76DB7"/>
    <w:rsid w:val="00E77924"/>
    <w:rsid w:val="00E8064C"/>
    <w:rsid w:val="00E8093C"/>
    <w:rsid w:val="00E80CB4"/>
    <w:rsid w:val="00E81ADF"/>
    <w:rsid w:val="00E81BBA"/>
    <w:rsid w:val="00E81C41"/>
    <w:rsid w:val="00E81DDB"/>
    <w:rsid w:val="00E81FCA"/>
    <w:rsid w:val="00E8206A"/>
    <w:rsid w:val="00E82429"/>
    <w:rsid w:val="00E82462"/>
    <w:rsid w:val="00E82D82"/>
    <w:rsid w:val="00E82F83"/>
    <w:rsid w:val="00E83672"/>
    <w:rsid w:val="00E838B0"/>
    <w:rsid w:val="00E838FB"/>
    <w:rsid w:val="00E83B6E"/>
    <w:rsid w:val="00E83E38"/>
    <w:rsid w:val="00E843D5"/>
    <w:rsid w:val="00E8448A"/>
    <w:rsid w:val="00E84B8D"/>
    <w:rsid w:val="00E84C56"/>
    <w:rsid w:val="00E85CCC"/>
    <w:rsid w:val="00E85E37"/>
    <w:rsid w:val="00E86298"/>
    <w:rsid w:val="00E86B66"/>
    <w:rsid w:val="00E86DB0"/>
    <w:rsid w:val="00E86DF9"/>
    <w:rsid w:val="00E870E4"/>
    <w:rsid w:val="00E87E07"/>
    <w:rsid w:val="00E901AB"/>
    <w:rsid w:val="00E90739"/>
    <w:rsid w:val="00E907E9"/>
    <w:rsid w:val="00E90BCC"/>
    <w:rsid w:val="00E90EFE"/>
    <w:rsid w:val="00E91125"/>
    <w:rsid w:val="00E91153"/>
    <w:rsid w:val="00E91192"/>
    <w:rsid w:val="00E9149B"/>
    <w:rsid w:val="00E91715"/>
    <w:rsid w:val="00E91AE3"/>
    <w:rsid w:val="00E91C0C"/>
    <w:rsid w:val="00E91C93"/>
    <w:rsid w:val="00E92561"/>
    <w:rsid w:val="00E9257A"/>
    <w:rsid w:val="00E93026"/>
    <w:rsid w:val="00E93082"/>
    <w:rsid w:val="00E9347B"/>
    <w:rsid w:val="00E93748"/>
    <w:rsid w:val="00E93939"/>
    <w:rsid w:val="00E942CF"/>
    <w:rsid w:val="00E94DAC"/>
    <w:rsid w:val="00E94F30"/>
    <w:rsid w:val="00E94F43"/>
    <w:rsid w:val="00E9506F"/>
    <w:rsid w:val="00E9511C"/>
    <w:rsid w:val="00E958BA"/>
    <w:rsid w:val="00E95BB1"/>
    <w:rsid w:val="00E960A6"/>
    <w:rsid w:val="00E9650E"/>
    <w:rsid w:val="00E96BE1"/>
    <w:rsid w:val="00E96D02"/>
    <w:rsid w:val="00E96E87"/>
    <w:rsid w:val="00E9788F"/>
    <w:rsid w:val="00E97D39"/>
    <w:rsid w:val="00EA02C6"/>
    <w:rsid w:val="00EA0D72"/>
    <w:rsid w:val="00EA0F00"/>
    <w:rsid w:val="00EA124B"/>
    <w:rsid w:val="00EA1C2C"/>
    <w:rsid w:val="00EA1CBE"/>
    <w:rsid w:val="00EA1E2B"/>
    <w:rsid w:val="00EA1E61"/>
    <w:rsid w:val="00EA208E"/>
    <w:rsid w:val="00EA2755"/>
    <w:rsid w:val="00EA2EC4"/>
    <w:rsid w:val="00EA2F2D"/>
    <w:rsid w:val="00EA3010"/>
    <w:rsid w:val="00EA3116"/>
    <w:rsid w:val="00EA3141"/>
    <w:rsid w:val="00EA3263"/>
    <w:rsid w:val="00EA3286"/>
    <w:rsid w:val="00EA3348"/>
    <w:rsid w:val="00EA34B1"/>
    <w:rsid w:val="00EA37B9"/>
    <w:rsid w:val="00EA3AD6"/>
    <w:rsid w:val="00EA4055"/>
    <w:rsid w:val="00EA488C"/>
    <w:rsid w:val="00EA4DBA"/>
    <w:rsid w:val="00EA571F"/>
    <w:rsid w:val="00EA5A07"/>
    <w:rsid w:val="00EA5E9F"/>
    <w:rsid w:val="00EA6144"/>
    <w:rsid w:val="00EA61A7"/>
    <w:rsid w:val="00EA62A8"/>
    <w:rsid w:val="00EA6373"/>
    <w:rsid w:val="00EA6D01"/>
    <w:rsid w:val="00EA7497"/>
    <w:rsid w:val="00EA759D"/>
    <w:rsid w:val="00EA7E0A"/>
    <w:rsid w:val="00EB001A"/>
    <w:rsid w:val="00EB010D"/>
    <w:rsid w:val="00EB03AC"/>
    <w:rsid w:val="00EB07EA"/>
    <w:rsid w:val="00EB0C16"/>
    <w:rsid w:val="00EB10EC"/>
    <w:rsid w:val="00EB1139"/>
    <w:rsid w:val="00EB1352"/>
    <w:rsid w:val="00EB157B"/>
    <w:rsid w:val="00EB17F1"/>
    <w:rsid w:val="00EB1A5C"/>
    <w:rsid w:val="00EB2188"/>
    <w:rsid w:val="00EB2922"/>
    <w:rsid w:val="00EB29B3"/>
    <w:rsid w:val="00EB2A0E"/>
    <w:rsid w:val="00EB2B6E"/>
    <w:rsid w:val="00EB2D6B"/>
    <w:rsid w:val="00EB3228"/>
    <w:rsid w:val="00EB32D3"/>
    <w:rsid w:val="00EB34A9"/>
    <w:rsid w:val="00EB3503"/>
    <w:rsid w:val="00EB3AAC"/>
    <w:rsid w:val="00EB3B53"/>
    <w:rsid w:val="00EB3B85"/>
    <w:rsid w:val="00EB3DBF"/>
    <w:rsid w:val="00EB3F5E"/>
    <w:rsid w:val="00EB4271"/>
    <w:rsid w:val="00EB4352"/>
    <w:rsid w:val="00EB43A3"/>
    <w:rsid w:val="00EB5000"/>
    <w:rsid w:val="00EB513C"/>
    <w:rsid w:val="00EB54E6"/>
    <w:rsid w:val="00EB556E"/>
    <w:rsid w:val="00EB58B8"/>
    <w:rsid w:val="00EB5B6D"/>
    <w:rsid w:val="00EB602F"/>
    <w:rsid w:val="00EB6B59"/>
    <w:rsid w:val="00EB6B88"/>
    <w:rsid w:val="00EB6F01"/>
    <w:rsid w:val="00EB707A"/>
    <w:rsid w:val="00EB708E"/>
    <w:rsid w:val="00EB74A3"/>
    <w:rsid w:val="00EB7DCB"/>
    <w:rsid w:val="00EB7EEF"/>
    <w:rsid w:val="00EC0181"/>
    <w:rsid w:val="00EC01B7"/>
    <w:rsid w:val="00EC0927"/>
    <w:rsid w:val="00EC0C22"/>
    <w:rsid w:val="00EC1235"/>
    <w:rsid w:val="00EC1542"/>
    <w:rsid w:val="00EC1D05"/>
    <w:rsid w:val="00EC21A8"/>
    <w:rsid w:val="00EC260B"/>
    <w:rsid w:val="00EC2886"/>
    <w:rsid w:val="00EC32A9"/>
    <w:rsid w:val="00EC33D4"/>
    <w:rsid w:val="00EC342C"/>
    <w:rsid w:val="00EC3D65"/>
    <w:rsid w:val="00EC41ED"/>
    <w:rsid w:val="00EC41FF"/>
    <w:rsid w:val="00EC466F"/>
    <w:rsid w:val="00EC4B1F"/>
    <w:rsid w:val="00EC4BD2"/>
    <w:rsid w:val="00EC4DD1"/>
    <w:rsid w:val="00EC4EEA"/>
    <w:rsid w:val="00EC4FDC"/>
    <w:rsid w:val="00EC5328"/>
    <w:rsid w:val="00EC53B1"/>
    <w:rsid w:val="00EC553F"/>
    <w:rsid w:val="00EC58BC"/>
    <w:rsid w:val="00EC5AE3"/>
    <w:rsid w:val="00EC5C32"/>
    <w:rsid w:val="00EC6B6B"/>
    <w:rsid w:val="00EC6CF4"/>
    <w:rsid w:val="00EC6DFD"/>
    <w:rsid w:val="00EC6FC7"/>
    <w:rsid w:val="00EC70CC"/>
    <w:rsid w:val="00EC7112"/>
    <w:rsid w:val="00EC7697"/>
    <w:rsid w:val="00EC7A17"/>
    <w:rsid w:val="00EC7CB7"/>
    <w:rsid w:val="00EC7E4F"/>
    <w:rsid w:val="00ED02A0"/>
    <w:rsid w:val="00ED0732"/>
    <w:rsid w:val="00ED0AA2"/>
    <w:rsid w:val="00ED0B33"/>
    <w:rsid w:val="00ED0E2A"/>
    <w:rsid w:val="00ED0FB9"/>
    <w:rsid w:val="00ED1AE8"/>
    <w:rsid w:val="00ED1B37"/>
    <w:rsid w:val="00ED1EC8"/>
    <w:rsid w:val="00ED1EFE"/>
    <w:rsid w:val="00ED2805"/>
    <w:rsid w:val="00ED2BFF"/>
    <w:rsid w:val="00ED2D28"/>
    <w:rsid w:val="00ED3109"/>
    <w:rsid w:val="00ED3292"/>
    <w:rsid w:val="00ED3D97"/>
    <w:rsid w:val="00ED425E"/>
    <w:rsid w:val="00ED4879"/>
    <w:rsid w:val="00ED4B79"/>
    <w:rsid w:val="00ED4D98"/>
    <w:rsid w:val="00ED54FF"/>
    <w:rsid w:val="00ED56D8"/>
    <w:rsid w:val="00ED5778"/>
    <w:rsid w:val="00ED5D34"/>
    <w:rsid w:val="00ED642E"/>
    <w:rsid w:val="00ED653F"/>
    <w:rsid w:val="00ED65CF"/>
    <w:rsid w:val="00ED6620"/>
    <w:rsid w:val="00ED6832"/>
    <w:rsid w:val="00ED69DD"/>
    <w:rsid w:val="00ED6C3E"/>
    <w:rsid w:val="00ED7237"/>
    <w:rsid w:val="00ED7A86"/>
    <w:rsid w:val="00EE03DC"/>
    <w:rsid w:val="00EE05C2"/>
    <w:rsid w:val="00EE0C12"/>
    <w:rsid w:val="00EE0C9B"/>
    <w:rsid w:val="00EE21BF"/>
    <w:rsid w:val="00EE2312"/>
    <w:rsid w:val="00EE253F"/>
    <w:rsid w:val="00EE27BB"/>
    <w:rsid w:val="00EE3158"/>
    <w:rsid w:val="00EE3263"/>
    <w:rsid w:val="00EE345E"/>
    <w:rsid w:val="00EE3ADB"/>
    <w:rsid w:val="00EE3E0D"/>
    <w:rsid w:val="00EE40DE"/>
    <w:rsid w:val="00EE4182"/>
    <w:rsid w:val="00EE419A"/>
    <w:rsid w:val="00EE461A"/>
    <w:rsid w:val="00EE4E21"/>
    <w:rsid w:val="00EE5081"/>
    <w:rsid w:val="00EE5321"/>
    <w:rsid w:val="00EE6027"/>
    <w:rsid w:val="00EE64C7"/>
    <w:rsid w:val="00EE683A"/>
    <w:rsid w:val="00EE6E3C"/>
    <w:rsid w:val="00EE7BA4"/>
    <w:rsid w:val="00EF0B24"/>
    <w:rsid w:val="00EF1172"/>
    <w:rsid w:val="00EF19C8"/>
    <w:rsid w:val="00EF19E7"/>
    <w:rsid w:val="00EF2105"/>
    <w:rsid w:val="00EF21CF"/>
    <w:rsid w:val="00EF22C9"/>
    <w:rsid w:val="00EF2316"/>
    <w:rsid w:val="00EF23A6"/>
    <w:rsid w:val="00EF244D"/>
    <w:rsid w:val="00EF29CF"/>
    <w:rsid w:val="00EF2B3B"/>
    <w:rsid w:val="00EF2C0A"/>
    <w:rsid w:val="00EF3CD0"/>
    <w:rsid w:val="00EF4390"/>
    <w:rsid w:val="00EF47C3"/>
    <w:rsid w:val="00EF4900"/>
    <w:rsid w:val="00EF4F3D"/>
    <w:rsid w:val="00EF501C"/>
    <w:rsid w:val="00EF5595"/>
    <w:rsid w:val="00EF5703"/>
    <w:rsid w:val="00EF59F7"/>
    <w:rsid w:val="00EF5AD6"/>
    <w:rsid w:val="00EF5BF0"/>
    <w:rsid w:val="00EF5F96"/>
    <w:rsid w:val="00EF60A9"/>
    <w:rsid w:val="00EF64FF"/>
    <w:rsid w:val="00EF65BE"/>
    <w:rsid w:val="00EF69E5"/>
    <w:rsid w:val="00EF6DBE"/>
    <w:rsid w:val="00EF6EC4"/>
    <w:rsid w:val="00EF70B2"/>
    <w:rsid w:val="00EF7436"/>
    <w:rsid w:val="00F0044C"/>
    <w:rsid w:val="00F004BA"/>
    <w:rsid w:val="00F006B2"/>
    <w:rsid w:val="00F00B25"/>
    <w:rsid w:val="00F00DD5"/>
    <w:rsid w:val="00F014A0"/>
    <w:rsid w:val="00F01881"/>
    <w:rsid w:val="00F0193A"/>
    <w:rsid w:val="00F02286"/>
    <w:rsid w:val="00F028D7"/>
    <w:rsid w:val="00F029B2"/>
    <w:rsid w:val="00F02CAA"/>
    <w:rsid w:val="00F02E4D"/>
    <w:rsid w:val="00F03093"/>
    <w:rsid w:val="00F04190"/>
    <w:rsid w:val="00F05094"/>
    <w:rsid w:val="00F05264"/>
    <w:rsid w:val="00F052F5"/>
    <w:rsid w:val="00F056A6"/>
    <w:rsid w:val="00F05DD8"/>
    <w:rsid w:val="00F06BC5"/>
    <w:rsid w:val="00F06D3F"/>
    <w:rsid w:val="00F07489"/>
    <w:rsid w:val="00F07D99"/>
    <w:rsid w:val="00F07F4B"/>
    <w:rsid w:val="00F07FAA"/>
    <w:rsid w:val="00F07FF9"/>
    <w:rsid w:val="00F10366"/>
    <w:rsid w:val="00F1046F"/>
    <w:rsid w:val="00F1094A"/>
    <w:rsid w:val="00F11085"/>
    <w:rsid w:val="00F114A8"/>
    <w:rsid w:val="00F11C0D"/>
    <w:rsid w:val="00F12265"/>
    <w:rsid w:val="00F12268"/>
    <w:rsid w:val="00F123D8"/>
    <w:rsid w:val="00F1292D"/>
    <w:rsid w:val="00F12A75"/>
    <w:rsid w:val="00F12AEF"/>
    <w:rsid w:val="00F12D26"/>
    <w:rsid w:val="00F12E6F"/>
    <w:rsid w:val="00F131BE"/>
    <w:rsid w:val="00F135FC"/>
    <w:rsid w:val="00F136D6"/>
    <w:rsid w:val="00F13CC5"/>
    <w:rsid w:val="00F13D22"/>
    <w:rsid w:val="00F149C7"/>
    <w:rsid w:val="00F14C51"/>
    <w:rsid w:val="00F150E7"/>
    <w:rsid w:val="00F15151"/>
    <w:rsid w:val="00F152BA"/>
    <w:rsid w:val="00F15361"/>
    <w:rsid w:val="00F156F0"/>
    <w:rsid w:val="00F15DF3"/>
    <w:rsid w:val="00F1689E"/>
    <w:rsid w:val="00F170BF"/>
    <w:rsid w:val="00F17366"/>
    <w:rsid w:val="00F17F0B"/>
    <w:rsid w:val="00F20386"/>
    <w:rsid w:val="00F206E0"/>
    <w:rsid w:val="00F20BF3"/>
    <w:rsid w:val="00F20DBB"/>
    <w:rsid w:val="00F20E12"/>
    <w:rsid w:val="00F2180F"/>
    <w:rsid w:val="00F2199D"/>
    <w:rsid w:val="00F21D86"/>
    <w:rsid w:val="00F21F6E"/>
    <w:rsid w:val="00F222E1"/>
    <w:rsid w:val="00F2252E"/>
    <w:rsid w:val="00F225AA"/>
    <w:rsid w:val="00F22CC9"/>
    <w:rsid w:val="00F22EA1"/>
    <w:rsid w:val="00F230D6"/>
    <w:rsid w:val="00F23147"/>
    <w:rsid w:val="00F23C9F"/>
    <w:rsid w:val="00F242C4"/>
    <w:rsid w:val="00F242F5"/>
    <w:rsid w:val="00F245A3"/>
    <w:rsid w:val="00F24E29"/>
    <w:rsid w:val="00F25955"/>
    <w:rsid w:val="00F25C36"/>
    <w:rsid w:val="00F26968"/>
    <w:rsid w:val="00F2773D"/>
    <w:rsid w:val="00F27911"/>
    <w:rsid w:val="00F27E5F"/>
    <w:rsid w:val="00F300B7"/>
    <w:rsid w:val="00F301E9"/>
    <w:rsid w:val="00F3064F"/>
    <w:rsid w:val="00F3213D"/>
    <w:rsid w:val="00F321EE"/>
    <w:rsid w:val="00F3277E"/>
    <w:rsid w:val="00F32C0A"/>
    <w:rsid w:val="00F32F49"/>
    <w:rsid w:val="00F33136"/>
    <w:rsid w:val="00F33600"/>
    <w:rsid w:val="00F33F42"/>
    <w:rsid w:val="00F34C9E"/>
    <w:rsid w:val="00F34D08"/>
    <w:rsid w:val="00F3567C"/>
    <w:rsid w:val="00F35A25"/>
    <w:rsid w:val="00F35B1C"/>
    <w:rsid w:val="00F35C58"/>
    <w:rsid w:val="00F35D89"/>
    <w:rsid w:val="00F3622F"/>
    <w:rsid w:val="00F36283"/>
    <w:rsid w:val="00F364F1"/>
    <w:rsid w:val="00F36745"/>
    <w:rsid w:val="00F3675E"/>
    <w:rsid w:val="00F36AA1"/>
    <w:rsid w:val="00F371A3"/>
    <w:rsid w:val="00F371C3"/>
    <w:rsid w:val="00F377D5"/>
    <w:rsid w:val="00F37B94"/>
    <w:rsid w:val="00F37D34"/>
    <w:rsid w:val="00F40018"/>
    <w:rsid w:val="00F40900"/>
    <w:rsid w:val="00F41323"/>
    <w:rsid w:val="00F41BD0"/>
    <w:rsid w:val="00F41CF0"/>
    <w:rsid w:val="00F41E28"/>
    <w:rsid w:val="00F42430"/>
    <w:rsid w:val="00F427C9"/>
    <w:rsid w:val="00F42A6E"/>
    <w:rsid w:val="00F43191"/>
    <w:rsid w:val="00F4379B"/>
    <w:rsid w:val="00F43A4D"/>
    <w:rsid w:val="00F440BB"/>
    <w:rsid w:val="00F448E2"/>
    <w:rsid w:val="00F4508A"/>
    <w:rsid w:val="00F4516C"/>
    <w:rsid w:val="00F4540A"/>
    <w:rsid w:val="00F454A9"/>
    <w:rsid w:val="00F455CB"/>
    <w:rsid w:val="00F45A08"/>
    <w:rsid w:val="00F45A1C"/>
    <w:rsid w:val="00F45BBC"/>
    <w:rsid w:val="00F45EA2"/>
    <w:rsid w:val="00F46187"/>
    <w:rsid w:val="00F46202"/>
    <w:rsid w:val="00F46372"/>
    <w:rsid w:val="00F46A33"/>
    <w:rsid w:val="00F47176"/>
    <w:rsid w:val="00F473C5"/>
    <w:rsid w:val="00F47646"/>
    <w:rsid w:val="00F47E88"/>
    <w:rsid w:val="00F50371"/>
    <w:rsid w:val="00F508D7"/>
    <w:rsid w:val="00F508DC"/>
    <w:rsid w:val="00F509FC"/>
    <w:rsid w:val="00F50A15"/>
    <w:rsid w:val="00F50D44"/>
    <w:rsid w:val="00F50F20"/>
    <w:rsid w:val="00F513B5"/>
    <w:rsid w:val="00F51B72"/>
    <w:rsid w:val="00F5202B"/>
    <w:rsid w:val="00F52694"/>
    <w:rsid w:val="00F527FB"/>
    <w:rsid w:val="00F52E55"/>
    <w:rsid w:val="00F530AC"/>
    <w:rsid w:val="00F5318F"/>
    <w:rsid w:val="00F532E3"/>
    <w:rsid w:val="00F53BE1"/>
    <w:rsid w:val="00F53D57"/>
    <w:rsid w:val="00F53EDE"/>
    <w:rsid w:val="00F54112"/>
    <w:rsid w:val="00F542B6"/>
    <w:rsid w:val="00F546A2"/>
    <w:rsid w:val="00F54934"/>
    <w:rsid w:val="00F554ED"/>
    <w:rsid w:val="00F55657"/>
    <w:rsid w:val="00F55A6D"/>
    <w:rsid w:val="00F5646E"/>
    <w:rsid w:val="00F56879"/>
    <w:rsid w:val="00F5699F"/>
    <w:rsid w:val="00F56C2A"/>
    <w:rsid w:val="00F577C3"/>
    <w:rsid w:val="00F57962"/>
    <w:rsid w:val="00F57CE7"/>
    <w:rsid w:val="00F60009"/>
    <w:rsid w:val="00F60489"/>
    <w:rsid w:val="00F60F72"/>
    <w:rsid w:val="00F60FCE"/>
    <w:rsid w:val="00F613CE"/>
    <w:rsid w:val="00F61B32"/>
    <w:rsid w:val="00F620F0"/>
    <w:rsid w:val="00F62385"/>
    <w:rsid w:val="00F62680"/>
    <w:rsid w:val="00F62AE3"/>
    <w:rsid w:val="00F62C25"/>
    <w:rsid w:val="00F632E9"/>
    <w:rsid w:val="00F63DC7"/>
    <w:rsid w:val="00F643D3"/>
    <w:rsid w:val="00F64B75"/>
    <w:rsid w:val="00F64C34"/>
    <w:rsid w:val="00F650F7"/>
    <w:rsid w:val="00F6523D"/>
    <w:rsid w:val="00F65A73"/>
    <w:rsid w:val="00F661C5"/>
    <w:rsid w:val="00F661D2"/>
    <w:rsid w:val="00F663EF"/>
    <w:rsid w:val="00F66449"/>
    <w:rsid w:val="00F66623"/>
    <w:rsid w:val="00F66783"/>
    <w:rsid w:val="00F66CBD"/>
    <w:rsid w:val="00F66E8D"/>
    <w:rsid w:val="00F674D5"/>
    <w:rsid w:val="00F67501"/>
    <w:rsid w:val="00F67F9C"/>
    <w:rsid w:val="00F70106"/>
    <w:rsid w:val="00F70716"/>
    <w:rsid w:val="00F7084D"/>
    <w:rsid w:val="00F70EF3"/>
    <w:rsid w:val="00F711C8"/>
    <w:rsid w:val="00F71221"/>
    <w:rsid w:val="00F71877"/>
    <w:rsid w:val="00F71A2F"/>
    <w:rsid w:val="00F71D13"/>
    <w:rsid w:val="00F71F02"/>
    <w:rsid w:val="00F72392"/>
    <w:rsid w:val="00F725D9"/>
    <w:rsid w:val="00F73189"/>
    <w:rsid w:val="00F737CA"/>
    <w:rsid w:val="00F73CF8"/>
    <w:rsid w:val="00F73E9F"/>
    <w:rsid w:val="00F742F7"/>
    <w:rsid w:val="00F74345"/>
    <w:rsid w:val="00F747AA"/>
    <w:rsid w:val="00F74985"/>
    <w:rsid w:val="00F74E4A"/>
    <w:rsid w:val="00F750FE"/>
    <w:rsid w:val="00F7623B"/>
    <w:rsid w:val="00F768BC"/>
    <w:rsid w:val="00F76B56"/>
    <w:rsid w:val="00F76CA7"/>
    <w:rsid w:val="00F76D01"/>
    <w:rsid w:val="00F77BAF"/>
    <w:rsid w:val="00F77F7F"/>
    <w:rsid w:val="00F80106"/>
    <w:rsid w:val="00F80381"/>
    <w:rsid w:val="00F81275"/>
    <w:rsid w:val="00F81630"/>
    <w:rsid w:val="00F81999"/>
    <w:rsid w:val="00F81CC2"/>
    <w:rsid w:val="00F81FBA"/>
    <w:rsid w:val="00F82584"/>
    <w:rsid w:val="00F8266A"/>
    <w:rsid w:val="00F82EF2"/>
    <w:rsid w:val="00F8374E"/>
    <w:rsid w:val="00F83FA2"/>
    <w:rsid w:val="00F844A6"/>
    <w:rsid w:val="00F84E5D"/>
    <w:rsid w:val="00F84FD9"/>
    <w:rsid w:val="00F8586A"/>
    <w:rsid w:val="00F85A3C"/>
    <w:rsid w:val="00F85D63"/>
    <w:rsid w:val="00F85FDE"/>
    <w:rsid w:val="00F8611D"/>
    <w:rsid w:val="00F861D3"/>
    <w:rsid w:val="00F8621A"/>
    <w:rsid w:val="00F862A2"/>
    <w:rsid w:val="00F862E7"/>
    <w:rsid w:val="00F8658B"/>
    <w:rsid w:val="00F865CF"/>
    <w:rsid w:val="00F8686B"/>
    <w:rsid w:val="00F86D21"/>
    <w:rsid w:val="00F86DA0"/>
    <w:rsid w:val="00F876DF"/>
    <w:rsid w:val="00F8785D"/>
    <w:rsid w:val="00F87DDA"/>
    <w:rsid w:val="00F90455"/>
    <w:rsid w:val="00F90641"/>
    <w:rsid w:val="00F90CBB"/>
    <w:rsid w:val="00F9138F"/>
    <w:rsid w:val="00F9171F"/>
    <w:rsid w:val="00F91A2F"/>
    <w:rsid w:val="00F91DB6"/>
    <w:rsid w:val="00F91E45"/>
    <w:rsid w:val="00F91F5A"/>
    <w:rsid w:val="00F92319"/>
    <w:rsid w:val="00F9282C"/>
    <w:rsid w:val="00F92CFA"/>
    <w:rsid w:val="00F93337"/>
    <w:rsid w:val="00F9359A"/>
    <w:rsid w:val="00F939AB"/>
    <w:rsid w:val="00F93A62"/>
    <w:rsid w:val="00F93BA9"/>
    <w:rsid w:val="00F93D36"/>
    <w:rsid w:val="00F941B4"/>
    <w:rsid w:val="00F94428"/>
    <w:rsid w:val="00F944E6"/>
    <w:rsid w:val="00F94710"/>
    <w:rsid w:val="00F9473D"/>
    <w:rsid w:val="00F94810"/>
    <w:rsid w:val="00F94903"/>
    <w:rsid w:val="00F94988"/>
    <w:rsid w:val="00F95840"/>
    <w:rsid w:val="00F961C3"/>
    <w:rsid w:val="00F9620B"/>
    <w:rsid w:val="00F962BE"/>
    <w:rsid w:val="00F96381"/>
    <w:rsid w:val="00F96442"/>
    <w:rsid w:val="00F965A7"/>
    <w:rsid w:val="00F966A6"/>
    <w:rsid w:val="00F96A73"/>
    <w:rsid w:val="00F97550"/>
    <w:rsid w:val="00FA0061"/>
    <w:rsid w:val="00FA0145"/>
    <w:rsid w:val="00FA0254"/>
    <w:rsid w:val="00FA0331"/>
    <w:rsid w:val="00FA0488"/>
    <w:rsid w:val="00FA0D1A"/>
    <w:rsid w:val="00FA0E1D"/>
    <w:rsid w:val="00FA1208"/>
    <w:rsid w:val="00FA1398"/>
    <w:rsid w:val="00FA185B"/>
    <w:rsid w:val="00FA1E63"/>
    <w:rsid w:val="00FA1E79"/>
    <w:rsid w:val="00FA1F8F"/>
    <w:rsid w:val="00FA2357"/>
    <w:rsid w:val="00FA23CB"/>
    <w:rsid w:val="00FA25B8"/>
    <w:rsid w:val="00FA268C"/>
    <w:rsid w:val="00FA2EB2"/>
    <w:rsid w:val="00FA32BD"/>
    <w:rsid w:val="00FA351C"/>
    <w:rsid w:val="00FA3A36"/>
    <w:rsid w:val="00FA3B68"/>
    <w:rsid w:val="00FA43E3"/>
    <w:rsid w:val="00FA4534"/>
    <w:rsid w:val="00FA482F"/>
    <w:rsid w:val="00FA4B22"/>
    <w:rsid w:val="00FA52B6"/>
    <w:rsid w:val="00FA56C6"/>
    <w:rsid w:val="00FA56D7"/>
    <w:rsid w:val="00FA5B88"/>
    <w:rsid w:val="00FA627B"/>
    <w:rsid w:val="00FA639B"/>
    <w:rsid w:val="00FA6586"/>
    <w:rsid w:val="00FA6A4B"/>
    <w:rsid w:val="00FA703E"/>
    <w:rsid w:val="00FA7192"/>
    <w:rsid w:val="00FA71EE"/>
    <w:rsid w:val="00FA7F57"/>
    <w:rsid w:val="00FB07E7"/>
    <w:rsid w:val="00FB1033"/>
    <w:rsid w:val="00FB109C"/>
    <w:rsid w:val="00FB10DE"/>
    <w:rsid w:val="00FB17A4"/>
    <w:rsid w:val="00FB1D1E"/>
    <w:rsid w:val="00FB1E46"/>
    <w:rsid w:val="00FB1F51"/>
    <w:rsid w:val="00FB2336"/>
    <w:rsid w:val="00FB2347"/>
    <w:rsid w:val="00FB237F"/>
    <w:rsid w:val="00FB25DA"/>
    <w:rsid w:val="00FB26CC"/>
    <w:rsid w:val="00FB270D"/>
    <w:rsid w:val="00FB290D"/>
    <w:rsid w:val="00FB2E84"/>
    <w:rsid w:val="00FB31CB"/>
    <w:rsid w:val="00FB39FC"/>
    <w:rsid w:val="00FB3A53"/>
    <w:rsid w:val="00FB404D"/>
    <w:rsid w:val="00FB464F"/>
    <w:rsid w:val="00FB47F6"/>
    <w:rsid w:val="00FB4930"/>
    <w:rsid w:val="00FB4A9F"/>
    <w:rsid w:val="00FB4FDA"/>
    <w:rsid w:val="00FB5159"/>
    <w:rsid w:val="00FB536B"/>
    <w:rsid w:val="00FB58EE"/>
    <w:rsid w:val="00FB6226"/>
    <w:rsid w:val="00FB652E"/>
    <w:rsid w:val="00FB6961"/>
    <w:rsid w:val="00FB6BE8"/>
    <w:rsid w:val="00FB6F32"/>
    <w:rsid w:val="00FB72D9"/>
    <w:rsid w:val="00FB768B"/>
    <w:rsid w:val="00FB7B6B"/>
    <w:rsid w:val="00FB7F38"/>
    <w:rsid w:val="00FC0723"/>
    <w:rsid w:val="00FC0818"/>
    <w:rsid w:val="00FC0FB8"/>
    <w:rsid w:val="00FC100A"/>
    <w:rsid w:val="00FC1023"/>
    <w:rsid w:val="00FC10B4"/>
    <w:rsid w:val="00FC117C"/>
    <w:rsid w:val="00FC1480"/>
    <w:rsid w:val="00FC18E5"/>
    <w:rsid w:val="00FC1BA8"/>
    <w:rsid w:val="00FC1E8F"/>
    <w:rsid w:val="00FC215B"/>
    <w:rsid w:val="00FC223E"/>
    <w:rsid w:val="00FC2263"/>
    <w:rsid w:val="00FC24A7"/>
    <w:rsid w:val="00FC2518"/>
    <w:rsid w:val="00FC2621"/>
    <w:rsid w:val="00FC3325"/>
    <w:rsid w:val="00FC3B8A"/>
    <w:rsid w:val="00FC3B94"/>
    <w:rsid w:val="00FC3ED0"/>
    <w:rsid w:val="00FC424A"/>
    <w:rsid w:val="00FC4266"/>
    <w:rsid w:val="00FC4316"/>
    <w:rsid w:val="00FC4A4A"/>
    <w:rsid w:val="00FC5356"/>
    <w:rsid w:val="00FC55E6"/>
    <w:rsid w:val="00FC5D7A"/>
    <w:rsid w:val="00FC6256"/>
    <w:rsid w:val="00FC658C"/>
    <w:rsid w:val="00FC6964"/>
    <w:rsid w:val="00FC6A5C"/>
    <w:rsid w:val="00FC6BE2"/>
    <w:rsid w:val="00FC711B"/>
    <w:rsid w:val="00FC73DF"/>
    <w:rsid w:val="00FC7404"/>
    <w:rsid w:val="00FD06EE"/>
    <w:rsid w:val="00FD08AD"/>
    <w:rsid w:val="00FD0952"/>
    <w:rsid w:val="00FD0AA5"/>
    <w:rsid w:val="00FD0B8F"/>
    <w:rsid w:val="00FD0CB4"/>
    <w:rsid w:val="00FD138A"/>
    <w:rsid w:val="00FD151F"/>
    <w:rsid w:val="00FD15F4"/>
    <w:rsid w:val="00FD17C8"/>
    <w:rsid w:val="00FD1924"/>
    <w:rsid w:val="00FD1C41"/>
    <w:rsid w:val="00FD1CC3"/>
    <w:rsid w:val="00FD1E9F"/>
    <w:rsid w:val="00FD226D"/>
    <w:rsid w:val="00FD2A5C"/>
    <w:rsid w:val="00FD2AC3"/>
    <w:rsid w:val="00FD2B6E"/>
    <w:rsid w:val="00FD2C13"/>
    <w:rsid w:val="00FD2E5D"/>
    <w:rsid w:val="00FD3374"/>
    <w:rsid w:val="00FD3B44"/>
    <w:rsid w:val="00FD3DD5"/>
    <w:rsid w:val="00FD41E5"/>
    <w:rsid w:val="00FD497F"/>
    <w:rsid w:val="00FD4D3A"/>
    <w:rsid w:val="00FD53AA"/>
    <w:rsid w:val="00FD582F"/>
    <w:rsid w:val="00FD5871"/>
    <w:rsid w:val="00FD5ABB"/>
    <w:rsid w:val="00FD5AF4"/>
    <w:rsid w:val="00FD5CDB"/>
    <w:rsid w:val="00FD606D"/>
    <w:rsid w:val="00FD62DD"/>
    <w:rsid w:val="00FD6597"/>
    <w:rsid w:val="00FD66B5"/>
    <w:rsid w:val="00FD7CAC"/>
    <w:rsid w:val="00FD7DD8"/>
    <w:rsid w:val="00FE132A"/>
    <w:rsid w:val="00FE1466"/>
    <w:rsid w:val="00FE193A"/>
    <w:rsid w:val="00FE1F0C"/>
    <w:rsid w:val="00FE2235"/>
    <w:rsid w:val="00FE29FA"/>
    <w:rsid w:val="00FE2B41"/>
    <w:rsid w:val="00FE2CF7"/>
    <w:rsid w:val="00FE2DF0"/>
    <w:rsid w:val="00FE2FF5"/>
    <w:rsid w:val="00FE30BE"/>
    <w:rsid w:val="00FE3546"/>
    <w:rsid w:val="00FE3736"/>
    <w:rsid w:val="00FE3950"/>
    <w:rsid w:val="00FE3A6F"/>
    <w:rsid w:val="00FE3C02"/>
    <w:rsid w:val="00FE3CE2"/>
    <w:rsid w:val="00FE4101"/>
    <w:rsid w:val="00FE44CB"/>
    <w:rsid w:val="00FE46E8"/>
    <w:rsid w:val="00FE48F7"/>
    <w:rsid w:val="00FE4BE1"/>
    <w:rsid w:val="00FE5406"/>
    <w:rsid w:val="00FE596B"/>
    <w:rsid w:val="00FE5C2A"/>
    <w:rsid w:val="00FE60DA"/>
    <w:rsid w:val="00FE6A8E"/>
    <w:rsid w:val="00FE6AFB"/>
    <w:rsid w:val="00FE6B1B"/>
    <w:rsid w:val="00FE6BBE"/>
    <w:rsid w:val="00FE6FF2"/>
    <w:rsid w:val="00FE7255"/>
    <w:rsid w:val="00FE7435"/>
    <w:rsid w:val="00FE77D4"/>
    <w:rsid w:val="00FE7DCA"/>
    <w:rsid w:val="00FE7DD0"/>
    <w:rsid w:val="00FF047C"/>
    <w:rsid w:val="00FF056B"/>
    <w:rsid w:val="00FF06EE"/>
    <w:rsid w:val="00FF162D"/>
    <w:rsid w:val="00FF173C"/>
    <w:rsid w:val="00FF20EE"/>
    <w:rsid w:val="00FF213D"/>
    <w:rsid w:val="00FF2514"/>
    <w:rsid w:val="00FF2A02"/>
    <w:rsid w:val="00FF3092"/>
    <w:rsid w:val="00FF4150"/>
    <w:rsid w:val="00FF4E37"/>
    <w:rsid w:val="00FF4E7E"/>
    <w:rsid w:val="00FF5A34"/>
    <w:rsid w:val="00FF5C75"/>
    <w:rsid w:val="00FF5D5B"/>
    <w:rsid w:val="00FF5E18"/>
    <w:rsid w:val="00FF5ED3"/>
    <w:rsid w:val="00FF6225"/>
    <w:rsid w:val="00FF6588"/>
    <w:rsid w:val="00FF6A16"/>
    <w:rsid w:val="00FF6BB3"/>
    <w:rsid w:val="00FF6FF0"/>
    <w:rsid w:val="00FF7105"/>
    <w:rsid w:val="00FF72D7"/>
    <w:rsid w:val="00FF7B94"/>
    <w:rsid w:val="00FF7DEF"/>
    <w:rsid w:val="00FF7ED9"/>
    <w:rsid w:val="0B9CE40E"/>
    <w:rsid w:val="13F161CE"/>
    <w:rsid w:val="1E403D4C"/>
    <w:rsid w:val="3D41609D"/>
    <w:rsid w:val="4AB53AEC"/>
    <w:rsid w:val="7657F25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1B0089"/>
  <w15:docId w15:val="{DA5DD476-2CDC-4F87-BE40-EA5AB005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6B1"/>
    <w:rPr>
      <w:szCs w:val="16"/>
      <w:lang w:val="de-CH" w:eastAsia="en-US" w:bidi="en-US"/>
    </w:rPr>
  </w:style>
  <w:style w:type="paragraph" w:styleId="Titre1">
    <w:name w:val="heading 1"/>
    <w:basedOn w:val="Normal"/>
    <w:next w:val="Normal"/>
    <w:link w:val="Titre1Car"/>
    <w:uiPriority w:val="9"/>
    <w:qFormat/>
    <w:rsid w:val="003F7D28"/>
    <w:pPr>
      <w:spacing w:before="480"/>
      <w:contextualSpacing/>
      <w:outlineLvl w:val="0"/>
    </w:pPr>
    <w:rPr>
      <w:rFonts w:ascii="Cambria" w:eastAsia="Times New Roman" w:hAnsi="Cambria" w:cs="Times New Roman"/>
      <w:bCs/>
      <w:sz w:val="28"/>
      <w:szCs w:val="28"/>
    </w:rPr>
  </w:style>
  <w:style w:type="paragraph" w:styleId="Titre2">
    <w:name w:val="heading 2"/>
    <w:basedOn w:val="Normal"/>
    <w:next w:val="Normal"/>
    <w:link w:val="Titre2Car"/>
    <w:uiPriority w:val="9"/>
    <w:semiHidden/>
    <w:unhideWhenUsed/>
    <w:qFormat/>
    <w:rsid w:val="003F7D28"/>
    <w:pPr>
      <w:spacing w:before="200"/>
      <w:outlineLvl w:val="1"/>
    </w:pPr>
    <w:rPr>
      <w:rFonts w:ascii="Cambria" w:eastAsia="Times New Roman" w:hAnsi="Cambria" w:cs="Times New Roman"/>
      <w:bCs/>
      <w:sz w:val="26"/>
      <w:szCs w:val="26"/>
    </w:rPr>
  </w:style>
  <w:style w:type="paragraph" w:styleId="Titre3">
    <w:name w:val="heading 3"/>
    <w:basedOn w:val="Normal"/>
    <w:next w:val="Normal"/>
    <w:link w:val="Titre3Car"/>
    <w:uiPriority w:val="9"/>
    <w:semiHidden/>
    <w:unhideWhenUsed/>
    <w:qFormat/>
    <w:rsid w:val="003F7D28"/>
    <w:pPr>
      <w:spacing w:before="200" w:line="271" w:lineRule="auto"/>
      <w:outlineLvl w:val="2"/>
    </w:pPr>
    <w:rPr>
      <w:rFonts w:ascii="Cambria" w:eastAsia="Times New Roman" w:hAnsi="Cambria" w:cs="Times New Roman"/>
      <w:bCs/>
    </w:rPr>
  </w:style>
  <w:style w:type="paragraph" w:styleId="Titre4">
    <w:name w:val="heading 4"/>
    <w:basedOn w:val="Normal"/>
    <w:next w:val="Normal"/>
    <w:link w:val="Titre4Car"/>
    <w:uiPriority w:val="9"/>
    <w:semiHidden/>
    <w:unhideWhenUsed/>
    <w:qFormat/>
    <w:rsid w:val="003F7D28"/>
    <w:pPr>
      <w:spacing w:before="200"/>
      <w:outlineLvl w:val="3"/>
    </w:pPr>
    <w:rPr>
      <w:rFonts w:ascii="Cambria" w:eastAsia="Times New Roman" w:hAnsi="Cambria" w:cs="Times New Roman"/>
      <w:bCs/>
      <w:i/>
      <w:iCs/>
    </w:rPr>
  </w:style>
  <w:style w:type="paragraph" w:styleId="Titre5">
    <w:name w:val="heading 5"/>
    <w:basedOn w:val="Normal"/>
    <w:next w:val="Normal"/>
    <w:link w:val="Titre5Car"/>
    <w:uiPriority w:val="9"/>
    <w:semiHidden/>
    <w:unhideWhenUsed/>
    <w:qFormat/>
    <w:rsid w:val="003F7D28"/>
    <w:pPr>
      <w:spacing w:before="200"/>
      <w:outlineLvl w:val="4"/>
    </w:pPr>
    <w:rPr>
      <w:rFonts w:ascii="Cambria" w:eastAsia="Times New Roman" w:hAnsi="Cambria" w:cs="Times New Roman"/>
      <w:bCs/>
      <w:color w:val="7F7F7F"/>
    </w:rPr>
  </w:style>
  <w:style w:type="paragraph" w:styleId="Titre6">
    <w:name w:val="heading 6"/>
    <w:basedOn w:val="Normal"/>
    <w:next w:val="Normal"/>
    <w:link w:val="Titre6Car"/>
    <w:uiPriority w:val="9"/>
    <w:semiHidden/>
    <w:unhideWhenUsed/>
    <w:qFormat/>
    <w:rsid w:val="003F7D28"/>
    <w:pPr>
      <w:spacing w:line="271" w:lineRule="auto"/>
      <w:outlineLvl w:val="5"/>
    </w:pPr>
    <w:rPr>
      <w:rFonts w:ascii="Cambria" w:eastAsia="Times New Roman" w:hAnsi="Cambria" w:cs="Times New Roman"/>
      <w:bCs/>
      <w:i/>
      <w:iCs/>
      <w:color w:val="7F7F7F"/>
    </w:rPr>
  </w:style>
  <w:style w:type="paragraph" w:styleId="Titre7">
    <w:name w:val="heading 7"/>
    <w:basedOn w:val="Normal"/>
    <w:next w:val="Normal"/>
    <w:link w:val="Titre7Car"/>
    <w:uiPriority w:val="9"/>
    <w:semiHidden/>
    <w:unhideWhenUsed/>
    <w:qFormat/>
    <w:rsid w:val="003F7D28"/>
    <w:pPr>
      <w:outlineLvl w:val="6"/>
    </w:pPr>
    <w:rPr>
      <w:rFonts w:ascii="Cambria" w:eastAsia="Times New Roman" w:hAnsi="Cambria" w:cs="Times New Roman"/>
      <w:i/>
      <w:iCs/>
    </w:rPr>
  </w:style>
  <w:style w:type="paragraph" w:styleId="Titre8">
    <w:name w:val="heading 8"/>
    <w:basedOn w:val="Normal"/>
    <w:next w:val="Normal"/>
    <w:link w:val="Titre8Car"/>
    <w:uiPriority w:val="9"/>
    <w:semiHidden/>
    <w:unhideWhenUsed/>
    <w:qFormat/>
    <w:rsid w:val="003F7D28"/>
    <w:pPr>
      <w:outlineLvl w:val="7"/>
    </w:pPr>
    <w:rPr>
      <w:rFonts w:ascii="Cambria" w:eastAsia="Times New Roman" w:hAnsi="Cambria" w:cs="Times New Roman"/>
      <w:szCs w:val="20"/>
    </w:rPr>
  </w:style>
  <w:style w:type="paragraph" w:styleId="Titre9">
    <w:name w:val="heading 9"/>
    <w:basedOn w:val="Normal"/>
    <w:next w:val="Normal"/>
    <w:link w:val="Titre9Car"/>
    <w:uiPriority w:val="9"/>
    <w:semiHidden/>
    <w:unhideWhenUsed/>
    <w:qFormat/>
    <w:rsid w:val="003F7D28"/>
    <w:pPr>
      <w:outlineLvl w:val="8"/>
    </w:pPr>
    <w:rPr>
      <w:rFonts w:ascii="Cambria" w:eastAsia="Times New Roman" w:hAnsi="Cambria" w:cs="Times New Roman"/>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3F7D28"/>
    <w:rPr>
      <w:rFonts w:ascii="Cambria" w:eastAsia="Times New Roman" w:hAnsi="Cambria" w:cs="Times New Roman"/>
      <w:b w:val="0"/>
      <w:bCs/>
      <w:sz w:val="28"/>
      <w:szCs w:val="28"/>
    </w:rPr>
  </w:style>
  <w:style w:type="character" w:customStyle="1" w:styleId="Titre2Car">
    <w:name w:val="Titre 2 Car"/>
    <w:link w:val="Titre2"/>
    <w:uiPriority w:val="9"/>
    <w:semiHidden/>
    <w:rsid w:val="003F7D28"/>
    <w:rPr>
      <w:rFonts w:ascii="Cambria" w:eastAsia="Times New Roman" w:hAnsi="Cambria" w:cs="Times New Roman"/>
      <w:b w:val="0"/>
      <w:bCs/>
      <w:sz w:val="26"/>
      <w:szCs w:val="26"/>
    </w:rPr>
  </w:style>
  <w:style w:type="character" w:customStyle="1" w:styleId="Titre3Car">
    <w:name w:val="Titre 3 Car"/>
    <w:link w:val="Titre3"/>
    <w:uiPriority w:val="9"/>
    <w:rsid w:val="003F7D28"/>
    <w:rPr>
      <w:rFonts w:ascii="Cambria" w:eastAsia="Times New Roman" w:hAnsi="Cambria" w:cs="Times New Roman"/>
      <w:b w:val="0"/>
      <w:bCs/>
    </w:rPr>
  </w:style>
  <w:style w:type="character" w:customStyle="1" w:styleId="Titre4Car">
    <w:name w:val="Titre 4 Car"/>
    <w:link w:val="Titre4"/>
    <w:uiPriority w:val="9"/>
    <w:semiHidden/>
    <w:rsid w:val="003F7D28"/>
    <w:rPr>
      <w:rFonts w:ascii="Cambria" w:eastAsia="Times New Roman" w:hAnsi="Cambria" w:cs="Times New Roman"/>
      <w:b w:val="0"/>
      <w:bCs/>
      <w:i/>
      <w:iCs/>
    </w:rPr>
  </w:style>
  <w:style w:type="character" w:customStyle="1" w:styleId="Titre5Car">
    <w:name w:val="Titre 5 Car"/>
    <w:link w:val="Titre5"/>
    <w:uiPriority w:val="9"/>
    <w:semiHidden/>
    <w:rsid w:val="003F7D28"/>
    <w:rPr>
      <w:rFonts w:ascii="Cambria" w:eastAsia="Times New Roman" w:hAnsi="Cambria" w:cs="Times New Roman"/>
      <w:b w:val="0"/>
      <w:bCs/>
      <w:color w:val="7F7F7F"/>
    </w:rPr>
  </w:style>
  <w:style w:type="character" w:customStyle="1" w:styleId="Titre6Car">
    <w:name w:val="Titre 6 Car"/>
    <w:link w:val="Titre6"/>
    <w:uiPriority w:val="9"/>
    <w:semiHidden/>
    <w:rsid w:val="003F7D28"/>
    <w:rPr>
      <w:rFonts w:ascii="Cambria" w:eastAsia="Times New Roman" w:hAnsi="Cambria" w:cs="Times New Roman"/>
      <w:b w:val="0"/>
      <w:bCs/>
      <w:i/>
      <w:iCs/>
      <w:color w:val="7F7F7F"/>
    </w:rPr>
  </w:style>
  <w:style w:type="character" w:customStyle="1" w:styleId="Titre7Car">
    <w:name w:val="Titre 7 Car"/>
    <w:link w:val="Titre7"/>
    <w:uiPriority w:val="9"/>
    <w:semiHidden/>
    <w:rsid w:val="003F7D28"/>
    <w:rPr>
      <w:rFonts w:ascii="Cambria" w:eastAsia="Times New Roman" w:hAnsi="Cambria" w:cs="Times New Roman"/>
      <w:i/>
      <w:iCs/>
    </w:rPr>
  </w:style>
  <w:style w:type="character" w:customStyle="1" w:styleId="Titre8Car">
    <w:name w:val="Titre 8 Car"/>
    <w:link w:val="Titre8"/>
    <w:uiPriority w:val="9"/>
    <w:semiHidden/>
    <w:rsid w:val="003F7D28"/>
    <w:rPr>
      <w:rFonts w:ascii="Cambria" w:eastAsia="Times New Roman" w:hAnsi="Cambria" w:cs="Times New Roman"/>
      <w:sz w:val="20"/>
      <w:szCs w:val="20"/>
    </w:rPr>
  </w:style>
  <w:style w:type="character" w:customStyle="1" w:styleId="Titre9Car">
    <w:name w:val="Titre 9 Car"/>
    <w:link w:val="Titre9"/>
    <w:uiPriority w:val="9"/>
    <w:semiHidden/>
    <w:rsid w:val="003F7D28"/>
    <w:rPr>
      <w:rFonts w:ascii="Cambria" w:eastAsia="Times New Roman" w:hAnsi="Cambria" w:cs="Times New Roman"/>
      <w:i/>
      <w:iCs/>
      <w:spacing w:val="5"/>
      <w:sz w:val="20"/>
      <w:szCs w:val="20"/>
    </w:rPr>
  </w:style>
  <w:style w:type="paragraph" w:styleId="Titre">
    <w:name w:val="Title"/>
    <w:basedOn w:val="Normal"/>
    <w:next w:val="Normal"/>
    <w:link w:val="TitreCar"/>
    <w:uiPriority w:val="10"/>
    <w:qFormat/>
    <w:rsid w:val="003F7D28"/>
    <w:pPr>
      <w:pBdr>
        <w:bottom w:val="single" w:sz="4" w:space="1" w:color="auto"/>
      </w:pBdr>
      <w:contextualSpacing/>
    </w:pPr>
    <w:rPr>
      <w:rFonts w:ascii="Cambria" w:eastAsia="Times New Roman" w:hAnsi="Cambria" w:cs="Times New Roman"/>
      <w:spacing w:val="5"/>
      <w:sz w:val="52"/>
      <w:szCs w:val="52"/>
    </w:rPr>
  </w:style>
  <w:style w:type="character" w:customStyle="1" w:styleId="TitreCar">
    <w:name w:val="Titre Car"/>
    <w:link w:val="Titre"/>
    <w:uiPriority w:val="10"/>
    <w:rsid w:val="003F7D28"/>
    <w:rPr>
      <w:rFonts w:ascii="Cambria" w:eastAsia="Times New Roman" w:hAnsi="Cambria" w:cs="Times New Roman"/>
      <w:spacing w:val="5"/>
      <w:sz w:val="52"/>
      <w:szCs w:val="52"/>
    </w:rPr>
  </w:style>
  <w:style w:type="paragraph" w:styleId="Sous-titre">
    <w:name w:val="Subtitle"/>
    <w:basedOn w:val="Normal"/>
    <w:next w:val="Normal"/>
    <w:link w:val="Sous-titreCar"/>
    <w:uiPriority w:val="11"/>
    <w:qFormat/>
    <w:rsid w:val="003F7D28"/>
    <w:pPr>
      <w:spacing w:after="600"/>
    </w:pPr>
    <w:rPr>
      <w:rFonts w:ascii="Cambria" w:eastAsia="Times New Roman" w:hAnsi="Cambria" w:cs="Times New Roman"/>
      <w:i/>
      <w:iCs/>
      <w:spacing w:val="13"/>
      <w:sz w:val="24"/>
      <w:szCs w:val="24"/>
    </w:rPr>
  </w:style>
  <w:style w:type="character" w:customStyle="1" w:styleId="Sous-titreCar">
    <w:name w:val="Sous-titre Car"/>
    <w:link w:val="Sous-titre"/>
    <w:uiPriority w:val="11"/>
    <w:rsid w:val="003F7D28"/>
    <w:rPr>
      <w:rFonts w:ascii="Cambria" w:eastAsia="Times New Roman" w:hAnsi="Cambria" w:cs="Times New Roman"/>
      <w:i/>
      <w:iCs/>
      <w:spacing w:val="13"/>
      <w:sz w:val="24"/>
      <w:szCs w:val="24"/>
    </w:rPr>
  </w:style>
  <w:style w:type="character" w:styleId="lev">
    <w:name w:val="Strong"/>
    <w:uiPriority w:val="22"/>
    <w:qFormat/>
    <w:rsid w:val="003F7D28"/>
    <w:rPr>
      <w:b w:val="0"/>
      <w:bCs/>
    </w:rPr>
  </w:style>
  <w:style w:type="character" w:styleId="Accentuation">
    <w:name w:val="Emphasis"/>
    <w:uiPriority w:val="20"/>
    <w:qFormat/>
    <w:rsid w:val="003F7D28"/>
    <w:rPr>
      <w:b w:val="0"/>
      <w:bCs/>
      <w:i/>
      <w:iCs/>
      <w:spacing w:val="10"/>
      <w:bdr w:val="none" w:sz="0" w:space="0" w:color="auto"/>
      <w:shd w:val="clear" w:color="auto" w:fill="auto"/>
    </w:rPr>
  </w:style>
  <w:style w:type="paragraph" w:styleId="Sansinterligne">
    <w:name w:val="No Spacing"/>
    <w:basedOn w:val="Normal"/>
    <w:uiPriority w:val="1"/>
    <w:qFormat/>
    <w:rsid w:val="003F7D28"/>
  </w:style>
  <w:style w:type="paragraph" w:styleId="Paragraphedeliste">
    <w:name w:val="List Paragraph"/>
    <w:basedOn w:val="Normal"/>
    <w:uiPriority w:val="34"/>
    <w:qFormat/>
    <w:rsid w:val="003F7D28"/>
    <w:pPr>
      <w:ind w:left="720"/>
      <w:contextualSpacing/>
    </w:pPr>
  </w:style>
  <w:style w:type="paragraph" w:styleId="Citation">
    <w:name w:val="Quote"/>
    <w:basedOn w:val="Normal"/>
    <w:next w:val="Normal"/>
    <w:link w:val="CitationCar"/>
    <w:uiPriority w:val="29"/>
    <w:qFormat/>
    <w:rsid w:val="003F7D28"/>
    <w:pPr>
      <w:spacing w:before="200"/>
      <w:ind w:left="360" w:right="360"/>
    </w:pPr>
    <w:rPr>
      <w:i/>
      <w:iCs/>
    </w:rPr>
  </w:style>
  <w:style w:type="character" w:customStyle="1" w:styleId="CitationCar">
    <w:name w:val="Citation Car"/>
    <w:link w:val="Citation"/>
    <w:uiPriority w:val="29"/>
    <w:rsid w:val="003F7D28"/>
    <w:rPr>
      <w:i/>
      <w:iCs/>
    </w:rPr>
  </w:style>
  <w:style w:type="paragraph" w:styleId="Citationintense">
    <w:name w:val="Intense Quote"/>
    <w:basedOn w:val="Normal"/>
    <w:next w:val="Normal"/>
    <w:link w:val="CitationintenseCar"/>
    <w:uiPriority w:val="30"/>
    <w:qFormat/>
    <w:rsid w:val="003F7D28"/>
    <w:pPr>
      <w:pBdr>
        <w:bottom w:val="single" w:sz="4" w:space="1" w:color="auto"/>
      </w:pBdr>
      <w:spacing w:before="200" w:after="280"/>
      <w:ind w:left="1008" w:right="1152"/>
      <w:jc w:val="both"/>
    </w:pPr>
    <w:rPr>
      <w:bCs/>
      <w:i/>
      <w:iCs/>
    </w:rPr>
  </w:style>
  <w:style w:type="character" w:customStyle="1" w:styleId="CitationintenseCar">
    <w:name w:val="Citation intense Car"/>
    <w:link w:val="Citationintense"/>
    <w:uiPriority w:val="30"/>
    <w:rsid w:val="003F7D28"/>
    <w:rPr>
      <w:b w:val="0"/>
      <w:bCs/>
      <w:i/>
      <w:iCs/>
    </w:rPr>
  </w:style>
  <w:style w:type="character" w:styleId="Accentuationlgre">
    <w:name w:val="Subtle Emphasis"/>
    <w:uiPriority w:val="19"/>
    <w:qFormat/>
    <w:rsid w:val="003F7D28"/>
    <w:rPr>
      <w:i/>
      <w:iCs/>
    </w:rPr>
  </w:style>
  <w:style w:type="character" w:styleId="Accentuationintense">
    <w:name w:val="Intense Emphasis"/>
    <w:uiPriority w:val="21"/>
    <w:qFormat/>
    <w:rsid w:val="003F7D28"/>
    <w:rPr>
      <w:b w:val="0"/>
      <w:bCs/>
    </w:rPr>
  </w:style>
  <w:style w:type="character" w:styleId="Rfrencelgre">
    <w:name w:val="Subtle Reference"/>
    <w:uiPriority w:val="31"/>
    <w:qFormat/>
    <w:rsid w:val="003F7D28"/>
    <w:rPr>
      <w:smallCaps/>
    </w:rPr>
  </w:style>
  <w:style w:type="character" w:styleId="Rfrenceintense">
    <w:name w:val="Intense Reference"/>
    <w:uiPriority w:val="32"/>
    <w:qFormat/>
    <w:rsid w:val="003F7D28"/>
    <w:rPr>
      <w:smallCaps/>
      <w:spacing w:val="5"/>
      <w:u w:val="single"/>
    </w:rPr>
  </w:style>
  <w:style w:type="character" w:styleId="Titredulivre">
    <w:name w:val="Book Title"/>
    <w:uiPriority w:val="33"/>
    <w:qFormat/>
    <w:rsid w:val="003F7D28"/>
    <w:rPr>
      <w:i/>
      <w:iCs/>
      <w:smallCaps/>
      <w:spacing w:val="5"/>
    </w:rPr>
  </w:style>
  <w:style w:type="paragraph" w:styleId="En-ttedetabledesmatires">
    <w:name w:val="TOC Heading"/>
    <w:basedOn w:val="Titre1"/>
    <w:next w:val="Normal"/>
    <w:uiPriority w:val="39"/>
    <w:semiHidden/>
    <w:unhideWhenUsed/>
    <w:qFormat/>
    <w:rsid w:val="003F7D28"/>
    <w:pPr>
      <w:outlineLvl w:val="9"/>
    </w:pPr>
  </w:style>
  <w:style w:type="paragraph" w:styleId="Textedebulles">
    <w:name w:val="Balloon Text"/>
    <w:basedOn w:val="Normal"/>
    <w:link w:val="TextedebullesCar"/>
    <w:uiPriority w:val="99"/>
    <w:semiHidden/>
    <w:unhideWhenUsed/>
    <w:rsid w:val="00CE64B7"/>
    <w:rPr>
      <w:rFonts w:ascii="Tahoma" w:hAnsi="Tahoma" w:cs="Tahoma"/>
      <w:sz w:val="16"/>
    </w:rPr>
  </w:style>
  <w:style w:type="character" w:customStyle="1" w:styleId="TextedebullesCar">
    <w:name w:val="Texte de bulles Car"/>
    <w:link w:val="Textedebulles"/>
    <w:uiPriority w:val="99"/>
    <w:semiHidden/>
    <w:rsid w:val="00CE64B7"/>
    <w:rPr>
      <w:rFonts w:ascii="Tahoma" w:hAnsi="Tahoma" w:cs="Tahoma"/>
      <w:spacing w:val="0"/>
      <w:lang w:val="de-CH"/>
    </w:rPr>
  </w:style>
  <w:style w:type="table" w:styleId="Grilledutableau">
    <w:name w:val="Table Grid"/>
    <w:basedOn w:val="TableauNormal"/>
    <w:uiPriority w:val="59"/>
    <w:rsid w:val="003C2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F5968"/>
    <w:pPr>
      <w:tabs>
        <w:tab w:val="center" w:pos="4536"/>
        <w:tab w:val="right" w:pos="9072"/>
      </w:tabs>
    </w:pPr>
  </w:style>
  <w:style w:type="character" w:customStyle="1" w:styleId="En-tteCar">
    <w:name w:val="En-tête Car"/>
    <w:link w:val="En-tte"/>
    <w:uiPriority w:val="99"/>
    <w:rsid w:val="009F5968"/>
    <w:rPr>
      <w:spacing w:val="0"/>
      <w:sz w:val="20"/>
      <w:lang w:val="de-CH"/>
    </w:rPr>
  </w:style>
  <w:style w:type="paragraph" w:styleId="Pieddepage">
    <w:name w:val="footer"/>
    <w:basedOn w:val="Normal"/>
    <w:link w:val="PieddepageCar"/>
    <w:unhideWhenUsed/>
    <w:rsid w:val="009F5968"/>
    <w:pPr>
      <w:tabs>
        <w:tab w:val="center" w:pos="4536"/>
        <w:tab w:val="right" w:pos="9072"/>
      </w:tabs>
    </w:pPr>
  </w:style>
  <w:style w:type="character" w:customStyle="1" w:styleId="PieddepageCar">
    <w:name w:val="Pied de page Car"/>
    <w:link w:val="Pieddepage"/>
    <w:uiPriority w:val="99"/>
    <w:rsid w:val="009F5968"/>
    <w:rPr>
      <w:spacing w:val="0"/>
      <w:sz w:val="20"/>
      <w:lang w:val="de-CH"/>
    </w:rPr>
  </w:style>
  <w:style w:type="paragraph" w:styleId="Corpsdetexte">
    <w:name w:val="Body Text"/>
    <w:basedOn w:val="Normal"/>
    <w:link w:val="CorpsdetexteCar"/>
    <w:rsid w:val="001172C2"/>
    <w:pPr>
      <w:spacing w:after="260" w:line="260" w:lineRule="atLeast"/>
    </w:pPr>
    <w:rPr>
      <w:rFonts w:eastAsia="Times New Roman" w:cs="Times New Roman"/>
      <w:b/>
      <w:bCs/>
      <w:sz w:val="24"/>
      <w:szCs w:val="24"/>
      <w:lang w:eastAsia="de-DE" w:bidi="ar-SA"/>
    </w:rPr>
  </w:style>
  <w:style w:type="character" w:customStyle="1" w:styleId="CorpsdetexteCar">
    <w:name w:val="Corps de texte Car"/>
    <w:link w:val="Corpsdetexte"/>
    <w:rsid w:val="001172C2"/>
    <w:rPr>
      <w:rFonts w:eastAsia="Times New Roman" w:cs="Times New Roman"/>
      <w:b/>
      <w:bCs/>
      <w:spacing w:val="0"/>
      <w:sz w:val="24"/>
      <w:szCs w:val="24"/>
      <w:lang w:val="de-CH" w:eastAsia="de-DE" w:bidi="ar-SA"/>
    </w:rPr>
  </w:style>
  <w:style w:type="paragraph" w:styleId="Corpsdetexte2">
    <w:name w:val="Body Text 2"/>
    <w:basedOn w:val="Normal"/>
    <w:link w:val="Corpsdetexte2Car"/>
    <w:uiPriority w:val="99"/>
    <w:semiHidden/>
    <w:unhideWhenUsed/>
    <w:rsid w:val="000326F8"/>
    <w:pPr>
      <w:spacing w:after="120" w:line="480" w:lineRule="auto"/>
    </w:pPr>
  </w:style>
  <w:style w:type="character" w:customStyle="1" w:styleId="Corpsdetexte2Car">
    <w:name w:val="Corps de texte 2 Car"/>
    <w:basedOn w:val="Policepardfaut"/>
    <w:link w:val="Corpsdetexte2"/>
    <w:uiPriority w:val="99"/>
    <w:semiHidden/>
    <w:rsid w:val="000326F8"/>
    <w:rPr>
      <w:szCs w:val="16"/>
      <w:lang w:val="de-CH"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698">
      <w:bodyDiv w:val="1"/>
      <w:marLeft w:val="0"/>
      <w:marRight w:val="0"/>
      <w:marTop w:val="0"/>
      <w:marBottom w:val="0"/>
      <w:divBdr>
        <w:top w:val="none" w:sz="0" w:space="0" w:color="auto"/>
        <w:left w:val="none" w:sz="0" w:space="0" w:color="auto"/>
        <w:bottom w:val="none" w:sz="0" w:space="0" w:color="auto"/>
        <w:right w:val="none" w:sz="0" w:space="0" w:color="auto"/>
      </w:divBdr>
    </w:div>
    <w:div w:id="19257228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chtj01\OneDrive%20-%20EDUETATFR\00_EXPERT%20CFC\CHEF%20EXPERT\2023\EFA\01_Examens\TPIs\Documents_editable\Doc_Ref.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BF01F625448D448A4939C5C335F2D69" ma:contentTypeVersion="4" ma:contentTypeDescription="Crée un document." ma:contentTypeScope="" ma:versionID="d6228c6a762bd5eee7c9a0d56c9bab01">
  <xsd:schema xmlns:xsd="http://www.w3.org/2001/XMLSchema" xmlns:xs="http://www.w3.org/2001/XMLSchema" xmlns:p="http://schemas.microsoft.com/office/2006/metadata/properties" xmlns:ns2="b872cf92-d56c-42fa-be74-0f4a7d0d5ce4" xmlns:ns3="b1fefe18-6bc9-4966-b7df-ec6f6549208b" targetNamespace="http://schemas.microsoft.com/office/2006/metadata/properties" ma:root="true" ma:fieldsID="8118287d495b5cb65f3aa9e8e0b7c3f7" ns2:_="" ns3:_="">
    <xsd:import namespace="b872cf92-d56c-42fa-be74-0f4a7d0d5ce4"/>
    <xsd:import namespace="b1fefe18-6bc9-4966-b7df-ec6f6549208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2cf92-d56c-42fa-be74-0f4a7d0d5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fefe18-6bc9-4966-b7df-ec6f6549208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B4E40E-D360-8445-82AB-BBE6FE78A5B3}">
  <ds:schemaRefs>
    <ds:schemaRef ds:uri="http://schemas.openxmlformats.org/officeDocument/2006/bibliography"/>
  </ds:schemaRefs>
</ds:datastoreItem>
</file>

<file path=customXml/itemProps2.xml><?xml version="1.0" encoding="utf-8"?>
<ds:datastoreItem xmlns:ds="http://schemas.openxmlformats.org/officeDocument/2006/customXml" ds:itemID="{421267A2-BD39-492F-B7BF-F22E1246E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2cf92-d56c-42fa-be74-0f4a7d0d5ce4"/>
    <ds:schemaRef ds:uri="b1fefe18-6bc9-4966-b7df-ec6f65492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AFEB02-6136-47E0-90C3-9DAD604131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984E5A-A8EB-4B9E-82D8-84D2EF100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Doc_Ref</Template>
  <TotalTime>0</TotalTime>
  <Pages>23</Pages>
  <Words>3685</Words>
  <Characters>20270</Characters>
  <Application>Microsoft Office Word</Application>
  <DocSecurity>0</DocSecurity>
  <Lines>168</Lines>
  <Paragraphs>47</Paragraphs>
  <ScaleCrop>false</ScaleCrop>
  <Company>Swissmechanic</Company>
  <LinksUpToDate>false</LinksUpToDate>
  <CharactersWithSpaces>23908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Wicht Josuah</dc:creator>
  <cp:lastModifiedBy>Nasrallah Olivier</cp:lastModifiedBy>
  <cp:revision>85</cp:revision>
  <cp:lastPrinted>2023-06-22T08:45:00Z</cp:lastPrinted>
  <dcterms:created xsi:type="dcterms:W3CDTF">2023-03-02T15:10:00Z</dcterms:created>
  <dcterms:modified xsi:type="dcterms:W3CDTF">2024-01-16T14:32:00Z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0x010100BBF01F625448D448A4939C5C335F2D69</vt:lpwstr>
  </property>
</Properties>
</file>